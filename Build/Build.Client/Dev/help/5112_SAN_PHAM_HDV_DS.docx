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B0" w:rsidRDefault="00A24AB0" w:rsidP="00A24AB0">
      <w:pPr>
        <w:pStyle w:val="Heading5"/>
        <w:numPr>
          <w:ilvl w:val="4"/>
          <w:numId w:val="33"/>
        </w:numPr>
      </w:pPr>
      <w:bookmarkStart w:id="0" w:name="_Toc365275026"/>
      <w:r>
        <w:t>Truy cập chức năng danh sách sản phẩm</w:t>
      </w:r>
    </w:p>
    <w:p w:rsidR="005850CE" w:rsidRDefault="005850CE" w:rsidP="005850CE">
      <w:r>
        <w:t xml:space="preserve">Huy động vốn </w:t>
      </w:r>
      <w:r>
        <w:sym w:font="Wingdings" w:char="F0E0"/>
      </w:r>
      <w:r>
        <w:t xml:space="preserve"> Sản phẩm </w:t>
      </w:r>
      <w:r>
        <w:sym w:font="Wingdings" w:char="F0E0"/>
      </w:r>
      <w:r>
        <w:t xml:space="preserve"> Đăng ký </w:t>
      </w:r>
      <w:r>
        <w:sym w:font="Wingdings" w:char="F0E0"/>
      </w:r>
      <w:r>
        <w:t xml:space="preserve"> Danh sách sản phẩm</w:t>
      </w:r>
    </w:p>
    <w:p w:rsidR="00E127CD" w:rsidRDefault="005850CE" w:rsidP="00E127CD">
      <w:r>
        <w:rPr>
          <w:noProof/>
        </w:rPr>
        <w:drawing>
          <wp:inline distT="0" distB="0" distL="0" distR="0" wp14:anchorId="176C3B32" wp14:editId="2E27A48A">
            <wp:extent cx="5943600" cy="10769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CE" w:rsidRPr="00E127CD" w:rsidRDefault="005850CE" w:rsidP="005E34FB">
      <w:pPr>
        <w:pStyle w:val="NumberTable"/>
      </w:pPr>
      <w:r>
        <w:t>Cây thực đơn truy cập Danh sách sản phẩm</w:t>
      </w:r>
    </w:p>
    <w:p w:rsidR="00A24AB0" w:rsidRDefault="005850CE" w:rsidP="00A24AB0">
      <w:pPr>
        <w:pStyle w:val="Heading5"/>
        <w:numPr>
          <w:ilvl w:val="4"/>
          <w:numId w:val="33"/>
        </w:numPr>
      </w:pPr>
      <w:r>
        <w:t>Thao tác thực hiện</w:t>
      </w:r>
    </w:p>
    <w:p w:rsidR="00A24AB0" w:rsidRDefault="00A24AB0" w:rsidP="00A258B4">
      <w:pPr>
        <w:pStyle w:val="Bulletlevel1"/>
      </w:pPr>
      <w:r>
        <w:t xml:space="preserve">Giao </w:t>
      </w:r>
      <w:r w:rsidRPr="00A258B4">
        <w:t>diện</w:t>
      </w:r>
    </w:p>
    <w:p w:rsidR="00377691" w:rsidRDefault="00000589" w:rsidP="00377691">
      <w:r>
        <w:rPr>
          <w:noProof/>
        </w:rPr>
        <w:drawing>
          <wp:inline distT="0" distB="0" distL="0" distR="0" wp14:anchorId="41DFFE86" wp14:editId="493443F4">
            <wp:extent cx="5943600" cy="2443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89" w:rsidRDefault="00000589" w:rsidP="005E34FB">
      <w:pPr>
        <w:pStyle w:val="NumberTable"/>
      </w:pPr>
      <w:r>
        <w:t>Danh sách sản phẩm</w:t>
      </w:r>
    </w:p>
    <w:p w:rsidR="00A24AB0" w:rsidRDefault="00A24AB0" w:rsidP="00A258B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30" w:type="dxa"/>
        <w:tblInd w:w="108" w:type="dxa"/>
        <w:tblLook w:val="04A0" w:firstRow="1" w:lastRow="0" w:firstColumn="1" w:lastColumn="0" w:noHBand="0" w:noVBand="1"/>
      </w:tblPr>
      <w:tblGrid>
        <w:gridCol w:w="635"/>
        <w:gridCol w:w="2533"/>
        <w:gridCol w:w="6962"/>
      </w:tblGrid>
      <w:tr w:rsidR="00000589" w:rsidTr="00D17797">
        <w:trPr>
          <w:trHeight w:val="504"/>
        </w:trPr>
        <w:tc>
          <w:tcPr>
            <w:tcW w:w="635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33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62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000589" w:rsidTr="00D17797">
        <w:trPr>
          <w:trHeight w:val="488"/>
        </w:trPr>
        <w:tc>
          <w:tcPr>
            <w:tcW w:w="10130" w:type="dxa"/>
            <w:gridSpan w:val="3"/>
          </w:tcPr>
          <w:p w:rsidR="00000589" w:rsidRPr="00F34B08" w:rsidRDefault="00000589" w:rsidP="00634922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000589" w:rsidTr="00D17797">
        <w:trPr>
          <w:trHeight w:val="1312"/>
        </w:trPr>
        <w:tc>
          <w:tcPr>
            <w:tcW w:w="635" w:type="dxa"/>
          </w:tcPr>
          <w:p w:rsidR="00000589" w:rsidRDefault="0000058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000589" w:rsidRDefault="00000589" w:rsidP="00634922">
            <w:r>
              <w:t>Combo box Phòng giao dịch</w:t>
            </w:r>
          </w:p>
        </w:tc>
        <w:tc>
          <w:tcPr>
            <w:tcW w:w="6962" w:type="dxa"/>
          </w:tcPr>
          <w:p w:rsidR="00A37BE9" w:rsidRDefault="00A37BE9" w:rsidP="00634922">
            <w:pPr>
              <w:pStyle w:val="Bulletlevel1"/>
            </w:pPr>
            <w:r>
              <w:t>Tìm kiếm sản phẩm huy động theo phòng giao dịch</w:t>
            </w:r>
          </w:p>
          <w:p w:rsidR="00000589" w:rsidRDefault="00751EF6" w:rsidP="00634922">
            <w:pPr>
              <w:pStyle w:val="Bulletlevel1"/>
            </w:pPr>
            <w:r>
              <w:t xml:space="preserve">Lựa chọn phòng giao dịch cần tìm kiếm thông tin </w:t>
            </w:r>
          </w:p>
          <w:p w:rsidR="00751EF6" w:rsidRDefault="00751EF6" w:rsidP="00634922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000589" w:rsidTr="00D17797">
        <w:trPr>
          <w:trHeight w:val="4878"/>
        </w:trPr>
        <w:tc>
          <w:tcPr>
            <w:tcW w:w="635" w:type="dxa"/>
          </w:tcPr>
          <w:p w:rsidR="00000589" w:rsidRDefault="0000058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000589" w:rsidRDefault="00000589" w:rsidP="00000589">
            <w:r>
              <w:t>Checkbox Nhóm sản phẩm</w:t>
            </w:r>
          </w:p>
        </w:tc>
        <w:tc>
          <w:tcPr>
            <w:tcW w:w="6962" w:type="dxa"/>
          </w:tcPr>
          <w:p w:rsidR="00A37BE9" w:rsidRDefault="00A37BE9" w:rsidP="00634922">
            <w:pPr>
              <w:pStyle w:val="Bulletlevel1"/>
            </w:pPr>
            <w:r>
              <w:t>Tìm kiếm sản phẩm huy động theo nhóm sản phẩm</w:t>
            </w:r>
          </w:p>
          <w:p w:rsidR="00000589" w:rsidRDefault="00751EF6" w:rsidP="00634922">
            <w:pPr>
              <w:pStyle w:val="Bulletlevel1"/>
            </w:pPr>
            <w:r>
              <w:t>Lựa chọn một hoặc nhiều nhóm sản phẩm cần tìm kiếm thông tin:</w:t>
            </w:r>
          </w:p>
          <w:p w:rsidR="00751EF6" w:rsidRDefault="00751EF6" w:rsidP="00A37B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1FC958" wp14:editId="5F7C2FC6">
                  <wp:extent cx="2409524" cy="210476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589" w:rsidRPr="00D0157C" w:rsidTr="00D17797">
        <w:trPr>
          <w:trHeight w:val="488"/>
        </w:trPr>
        <w:tc>
          <w:tcPr>
            <w:tcW w:w="10130" w:type="dxa"/>
            <w:gridSpan w:val="3"/>
          </w:tcPr>
          <w:p w:rsidR="00000589" w:rsidRPr="00D0157C" w:rsidRDefault="00000589" w:rsidP="00A37BE9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 w:rsidR="00A37BE9">
              <w:rPr>
                <w:b/>
                <w:i/>
              </w:rPr>
              <w:t>tìm kiếm nâng cao</w:t>
            </w:r>
          </w:p>
        </w:tc>
      </w:tr>
      <w:tr w:rsidR="00000589" w:rsidTr="00D17797">
        <w:trPr>
          <w:trHeight w:val="925"/>
        </w:trPr>
        <w:tc>
          <w:tcPr>
            <w:tcW w:w="635" w:type="dxa"/>
          </w:tcPr>
          <w:p w:rsidR="00000589" w:rsidRDefault="0000058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000589" w:rsidRDefault="00A37BE9" w:rsidP="00634922">
            <w:r>
              <w:t>Trạng thái</w:t>
            </w:r>
          </w:p>
        </w:tc>
        <w:tc>
          <w:tcPr>
            <w:tcW w:w="6962" w:type="dxa"/>
          </w:tcPr>
          <w:p w:rsidR="00A37BE9" w:rsidRDefault="00A37BE9" w:rsidP="00A37BE9">
            <w:pPr>
              <w:pStyle w:val="Bulletlevel1"/>
            </w:pPr>
            <w:r>
              <w:t xml:space="preserve">Tìm kiếm sản phẩm huy động theo Trạng thái bản ghi. </w:t>
            </w:r>
          </w:p>
          <w:p w:rsidR="00000589" w:rsidRDefault="00A37BE9" w:rsidP="00A37BE9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A37BE9" w:rsidTr="00D17797">
        <w:trPr>
          <w:trHeight w:val="908"/>
        </w:trPr>
        <w:tc>
          <w:tcPr>
            <w:tcW w:w="635" w:type="dxa"/>
          </w:tcPr>
          <w:p w:rsidR="00A37BE9" w:rsidRDefault="00A37BE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A37BE9" w:rsidRDefault="00A37BE9" w:rsidP="00634922">
            <w:r>
              <w:t>Mã sả</w:t>
            </w:r>
            <w:bookmarkStart w:id="1" w:name="_GoBack"/>
            <w:bookmarkEnd w:id="1"/>
            <w:r>
              <w:t>n phẩm</w:t>
            </w:r>
          </w:p>
        </w:tc>
        <w:tc>
          <w:tcPr>
            <w:tcW w:w="6962" w:type="dxa"/>
          </w:tcPr>
          <w:p w:rsidR="00A37BE9" w:rsidRDefault="00A37BE9" w:rsidP="00A37BE9">
            <w:pPr>
              <w:pStyle w:val="Bulletlevel1"/>
            </w:pPr>
            <w:r>
              <w:t xml:space="preserve">Tìm kiếm sản phẩm huy động theo Mã sản phẩm </w:t>
            </w:r>
          </w:p>
          <w:p w:rsidR="00A37BE9" w:rsidRDefault="00A37BE9" w:rsidP="00A37BE9">
            <w:pPr>
              <w:pStyle w:val="Bulletlevel1"/>
            </w:pPr>
            <w:r>
              <w:t>Người dùng nhập từ bàn phím Mã sản phẩm.</w:t>
            </w:r>
          </w:p>
        </w:tc>
      </w:tr>
      <w:tr w:rsidR="00A37BE9" w:rsidTr="00D17797">
        <w:trPr>
          <w:trHeight w:val="521"/>
        </w:trPr>
        <w:tc>
          <w:tcPr>
            <w:tcW w:w="635" w:type="dxa"/>
          </w:tcPr>
          <w:p w:rsidR="00A37BE9" w:rsidRDefault="00A37BE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A37BE9" w:rsidRDefault="00A37BE9" w:rsidP="00634922">
            <w:r>
              <w:t>Tên sản phẩm</w:t>
            </w:r>
          </w:p>
        </w:tc>
        <w:tc>
          <w:tcPr>
            <w:tcW w:w="6962" w:type="dxa"/>
          </w:tcPr>
          <w:p w:rsidR="00A37BE9" w:rsidRDefault="00A37BE9" w:rsidP="00A37BE9">
            <w:pPr>
              <w:pStyle w:val="Bulletlevel1"/>
            </w:pPr>
            <w:r>
              <w:t xml:space="preserve">Tìm kiếm sản phẩm huy động theo Tên sản phẩm </w:t>
            </w:r>
          </w:p>
          <w:p w:rsidR="00A37BE9" w:rsidRDefault="00A37BE9" w:rsidP="00A37BE9">
            <w:pPr>
              <w:pStyle w:val="Bulletlevel1"/>
            </w:pPr>
            <w:r>
              <w:t>Người dùng nhập từ bàn phím Tên sản phẩm.</w:t>
            </w:r>
          </w:p>
        </w:tc>
      </w:tr>
      <w:tr w:rsidR="00A37BE9" w:rsidTr="00D17797">
        <w:trPr>
          <w:trHeight w:val="145"/>
        </w:trPr>
        <w:tc>
          <w:tcPr>
            <w:tcW w:w="635" w:type="dxa"/>
          </w:tcPr>
          <w:p w:rsidR="00A37BE9" w:rsidRDefault="00A37BE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A37BE9" w:rsidRDefault="00A37BE9" w:rsidP="00634922">
            <w:r>
              <w:t>Hình thức trả lãi</w:t>
            </w:r>
          </w:p>
        </w:tc>
        <w:tc>
          <w:tcPr>
            <w:tcW w:w="6962" w:type="dxa"/>
          </w:tcPr>
          <w:p w:rsidR="00A37BE9" w:rsidRDefault="00A37BE9" w:rsidP="00A37BE9">
            <w:pPr>
              <w:pStyle w:val="Bulletlevel1"/>
            </w:pPr>
            <w:r>
              <w:t xml:space="preserve">Tìm kiếm sản phẩm huy động theo Hình thức trả lãi </w:t>
            </w:r>
          </w:p>
          <w:p w:rsidR="00A37BE9" w:rsidRDefault="00A37BE9" w:rsidP="004E7FCC">
            <w:pPr>
              <w:pStyle w:val="Bulletlevel1"/>
            </w:pPr>
            <w:r>
              <w:t xml:space="preserve">Người dùng </w:t>
            </w:r>
            <w:r w:rsidR="004E7FCC">
              <w:t>chọn</w:t>
            </w:r>
            <w:r>
              <w:t xml:space="preserve"> một</w:t>
            </w:r>
            <w:r w:rsidR="004E7FCC">
              <w:t xml:space="preserve"> hoặc tất cả</w:t>
            </w:r>
            <w:r>
              <w:t xml:space="preserve"> </w:t>
            </w:r>
            <w:r w:rsidR="004E7FCC">
              <w:t>Hình thức trả lãi trong hộp chọn.</w:t>
            </w:r>
          </w:p>
        </w:tc>
      </w:tr>
      <w:tr w:rsidR="00A37BE9" w:rsidTr="00D17797">
        <w:trPr>
          <w:trHeight w:val="145"/>
        </w:trPr>
        <w:tc>
          <w:tcPr>
            <w:tcW w:w="635" w:type="dxa"/>
          </w:tcPr>
          <w:p w:rsidR="00A37BE9" w:rsidRDefault="00A37BE9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A37BE9" w:rsidRDefault="00A37BE9" w:rsidP="00634922">
            <w:r>
              <w:t>Loại lãi suất</w:t>
            </w:r>
          </w:p>
        </w:tc>
        <w:tc>
          <w:tcPr>
            <w:tcW w:w="6962" w:type="dxa"/>
          </w:tcPr>
          <w:p w:rsidR="004E7FCC" w:rsidRDefault="004E7FCC" w:rsidP="004E7FCC">
            <w:pPr>
              <w:pStyle w:val="Bulletlevel1"/>
            </w:pPr>
            <w:r>
              <w:t xml:space="preserve">Tìm kiếm sản phẩm huy động theo Loại lãi suất. </w:t>
            </w:r>
          </w:p>
          <w:p w:rsidR="00A37BE9" w:rsidRDefault="004E7FCC" w:rsidP="004E7FCC">
            <w:pPr>
              <w:pStyle w:val="Bulletlevel1"/>
            </w:pPr>
            <w:r>
              <w:t>Người dùng chọn một hoặc tất cả Loại lãi suất trong hộp chọn.</w:t>
            </w:r>
          </w:p>
        </w:tc>
      </w:tr>
      <w:tr w:rsidR="00C661CE" w:rsidTr="00D17797">
        <w:trPr>
          <w:trHeight w:val="145"/>
        </w:trPr>
        <w:tc>
          <w:tcPr>
            <w:tcW w:w="635" w:type="dxa"/>
          </w:tcPr>
          <w:p w:rsidR="00C661CE" w:rsidRDefault="00C661CE" w:rsidP="00AF7FF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33" w:type="dxa"/>
          </w:tcPr>
          <w:p w:rsidR="00C661CE" w:rsidRDefault="00C661CE" w:rsidP="00634922">
            <w:r>
              <w:t>Danh sách sản phẩm</w:t>
            </w:r>
          </w:p>
        </w:tc>
        <w:tc>
          <w:tcPr>
            <w:tcW w:w="6962" w:type="dxa"/>
          </w:tcPr>
          <w:p w:rsidR="00C661CE" w:rsidRDefault="00C661CE" w:rsidP="00C661CE">
            <w:pPr>
              <w:pStyle w:val="Bulletlevel1"/>
            </w:pPr>
            <w:r>
              <w:t>Danh sách sản phẩm bao gồm các cột:</w:t>
            </w:r>
          </w:p>
          <w:p w:rsidR="00C661CE" w:rsidRDefault="00C661CE" w:rsidP="00C661CE">
            <w:pPr>
              <w:pStyle w:val="Bulletlevel2"/>
            </w:pPr>
            <w:r>
              <w:t>STT</w:t>
            </w:r>
          </w:p>
          <w:p w:rsidR="00C661CE" w:rsidRDefault="00C661CE" w:rsidP="00C661CE">
            <w:pPr>
              <w:pStyle w:val="Bulletlevel2"/>
            </w:pPr>
            <w:r>
              <w:t>Mã sản phẩm</w:t>
            </w:r>
          </w:p>
          <w:p w:rsidR="00C661CE" w:rsidRDefault="00C661CE" w:rsidP="00C661CE">
            <w:pPr>
              <w:pStyle w:val="Bulletlevel2"/>
            </w:pPr>
            <w:r>
              <w:t>Tên sản phẩm</w:t>
            </w:r>
          </w:p>
          <w:p w:rsidR="00C661CE" w:rsidRDefault="00C661CE" w:rsidP="00C661CE">
            <w:pPr>
              <w:pStyle w:val="Bulletlevel2"/>
            </w:pPr>
            <w:r>
              <w:t>Hình thức trả lãi</w:t>
            </w:r>
          </w:p>
          <w:p w:rsidR="00C661CE" w:rsidRDefault="00C661CE" w:rsidP="00C661CE">
            <w:pPr>
              <w:pStyle w:val="Bulletlevel2"/>
            </w:pPr>
            <w:r>
              <w:t>Lãi suất</w:t>
            </w:r>
          </w:p>
          <w:p w:rsidR="00C661CE" w:rsidRDefault="00F1249A" w:rsidP="00C661CE">
            <w:pPr>
              <w:pStyle w:val="Bulletlevel2"/>
            </w:pPr>
            <w:r>
              <w:t>Tên lãi suất</w:t>
            </w:r>
          </w:p>
          <w:p w:rsidR="00F1249A" w:rsidRDefault="00F1249A" w:rsidP="00C661CE">
            <w:pPr>
              <w:pStyle w:val="Bulletlevel2"/>
            </w:pPr>
            <w:r>
              <w:t>Ngày hiệu lực</w:t>
            </w:r>
          </w:p>
          <w:p w:rsidR="00F1249A" w:rsidRDefault="00F1249A" w:rsidP="00C661CE">
            <w:pPr>
              <w:pStyle w:val="Bulletlevel2"/>
            </w:pPr>
            <w:r>
              <w:t>Trạng thái</w:t>
            </w:r>
          </w:p>
        </w:tc>
      </w:tr>
    </w:tbl>
    <w:p w:rsidR="00A24AB0" w:rsidRDefault="00A24AB0" w:rsidP="00A24AB0">
      <w:pPr>
        <w:pStyle w:val="Heading5"/>
        <w:numPr>
          <w:ilvl w:val="4"/>
          <w:numId w:val="33"/>
        </w:numPr>
      </w:pPr>
      <w:r>
        <w:t>Tìm kiếm</w:t>
      </w:r>
    </w:p>
    <w:p w:rsidR="004E7FCC" w:rsidRPr="004E7FCC" w:rsidRDefault="009826B2" w:rsidP="009826B2">
      <w:pPr>
        <w:pStyle w:val="Bulletlevel1"/>
      </w:pPr>
      <w:r>
        <w:rPr>
          <w:noProof/>
        </w:rPr>
        <w:drawing>
          <wp:inline distT="0" distB="0" distL="0" distR="0" wp14:anchorId="3A41B40B" wp14:editId="05A4E02B">
            <wp:extent cx="752475" cy="238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Bấm tìm kiểm để tìm kiếm sản phẩm theo các thông tin tìm kiếm đã được nhập</w:t>
      </w:r>
      <w:bookmarkEnd w:id="0"/>
    </w:p>
    <w:sectPr w:rsidR="004E7FCC" w:rsidRPr="004E7FC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96" w:rsidRDefault="00671396" w:rsidP="00E57131">
      <w:r>
        <w:separator/>
      </w:r>
    </w:p>
    <w:p w:rsidR="00671396" w:rsidRDefault="00671396" w:rsidP="00E57131"/>
    <w:p w:rsidR="00671396" w:rsidRDefault="00671396" w:rsidP="00E57131"/>
    <w:p w:rsidR="00671396" w:rsidRDefault="00671396" w:rsidP="00E57131"/>
    <w:p w:rsidR="00671396" w:rsidRDefault="00671396"/>
  </w:endnote>
  <w:endnote w:type="continuationSeparator" w:id="0">
    <w:p w:rsidR="00671396" w:rsidRDefault="00671396" w:rsidP="00E57131">
      <w:r>
        <w:continuationSeparator/>
      </w:r>
    </w:p>
    <w:p w:rsidR="00671396" w:rsidRDefault="00671396" w:rsidP="00E57131"/>
    <w:p w:rsidR="00671396" w:rsidRDefault="00671396" w:rsidP="00E57131"/>
    <w:p w:rsidR="00671396" w:rsidRDefault="00671396" w:rsidP="00E57131"/>
    <w:p w:rsidR="00671396" w:rsidRDefault="006713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96" w:rsidRDefault="00671396" w:rsidP="00E57131">
      <w:r>
        <w:separator/>
      </w:r>
    </w:p>
    <w:p w:rsidR="00671396" w:rsidRDefault="00671396" w:rsidP="00E57131"/>
    <w:p w:rsidR="00671396" w:rsidRDefault="00671396" w:rsidP="00E57131"/>
    <w:p w:rsidR="00671396" w:rsidRDefault="00671396" w:rsidP="00E57131"/>
    <w:p w:rsidR="00671396" w:rsidRDefault="00671396"/>
  </w:footnote>
  <w:footnote w:type="continuationSeparator" w:id="0">
    <w:p w:rsidR="00671396" w:rsidRDefault="00671396" w:rsidP="00E57131">
      <w:r>
        <w:continuationSeparator/>
      </w:r>
    </w:p>
    <w:p w:rsidR="00671396" w:rsidRDefault="00671396" w:rsidP="00E57131"/>
    <w:p w:rsidR="00671396" w:rsidRDefault="00671396" w:rsidP="00E57131"/>
    <w:p w:rsidR="00671396" w:rsidRDefault="00671396" w:rsidP="00E57131"/>
    <w:p w:rsidR="00671396" w:rsidRDefault="006713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9374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AC0CF96A"/>
    <w:lvl w:ilvl="0" w:tplc="E8EA1C9E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8BF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396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402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4ADE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67C8A9-4449-4145-9177-15F8BF35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75E9-A50A-4950-96EF-B97C4049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1422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2014-09-03T08:03:00Z</dcterms:created>
  <dcterms:modified xsi:type="dcterms:W3CDTF">2014-09-03T08:17:00Z</dcterms:modified>
</cp:coreProperties>
</file>