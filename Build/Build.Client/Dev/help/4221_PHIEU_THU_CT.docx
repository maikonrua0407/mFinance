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45D" w:rsidRDefault="0095645D" w:rsidP="00C72FD0">
      <w:pPr>
        <w:pStyle w:val="Heading4"/>
      </w:pPr>
      <w:r>
        <w:t xml:space="preserve">Truy cập chức năng </w:t>
      </w:r>
      <w:r w:rsidR="00374D2E">
        <w:t>Lập phiếu thu</w:t>
      </w:r>
    </w:p>
    <w:p w:rsidR="0095645D" w:rsidRDefault="00374D2E" w:rsidP="00374D2E">
      <w:r>
        <w:t xml:space="preserve">Kế toán </w:t>
      </w:r>
      <w:r>
        <w:sym w:font="Wingdings" w:char="F0E0"/>
      </w:r>
      <w:r>
        <w:t xml:space="preserve">Giao dịch </w:t>
      </w:r>
      <w:r>
        <w:sym w:font="Wingdings" w:char="F0E0"/>
      </w:r>
      <w:r>
        <w:t xml:space="preserve"> Lập phiếu</w:t>
      </w:r>
      <w:r w:rsidR="00DD71C1">
        <w:t xml:space="preserve"> thu</w:t>
      </w:r>
    </w:p>
    <w:p w:rsidR="0095645D" w:rsidRDefault="00DD71C1" w:rsidP="00374D2E">
      <w:r>
        <w:rPr>
          <w:noProof/>
        </w:rPr>
        <w:drawing>
          <wp:inline distT="0" distB="0" distL="0" distR="0" wp14:anchorId="0A9BED9A" wp14:editId="43C4757A">
            <wp:extent cx="5943600" cy="906145"/>
            <wp:effectExtent l="0" t="0" r="0" b="825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5D" w:rsidRDefault="0095645D" w:rsidP="00374D2E">
      <w:pPr>
        <w:pStyle w:val="NumberTable"/>
      </w:pPr>
      <w:r>
        <w:t xml:space="preserve">Cây thực đơn truy cập chức năng </w:t>
      </w:r>
      <w:r w:rsidR="00374D2E">
        <w:t>Lập phiếu</w:t>
      </w:r>
      <w:r w:rsidR="00DD71C1">
        <w:t xml:space="preserve"> thu</w:t>
      </w:r>
    </w:p>
    <w:p w:rsidR="0095645D" w:rsidRDefault="0095645D" w:rsidP="00C72FD0">
      <w:pPr>
        <w:pStyle w:val="Heading4"/>
      </w:pPr>
      <w:r>
        <w:t xml:space="preserve">Khai báo thông tin </w:t>
      </w:r>
      <w:r w:rsidR="00374D2E">
        <w:t>phiếu thu</w:t>
      </w:r>
    </w:p>
    <w:p w:rsidR="0095645D" w:rsidRDefault="0095645D" w:rsidP="00374D2E">
      <w:pPr>
        <w:pStyle w:val="Bulletlevel1"/>
      </w:pPr>
      <w:r>
        <w:t>Giao diện</w:t>
      </w:r>
    </w:p>
    <w:p w:rsidR="0095645D" w:rsidRDefault="00DD71C1" w:rsidP="00374D2E">
      <w:r>
        <w:rPr>
          <w:noProof/>
        </w:rPr>
        <w:drawing>
          <wp:inline distT="0" distB="0" distL="0" distR="0">
            <wp:extent cx="6364605" cy="4352090"/>
            <wp:effectExtent l="0" t="0" r="0" b="0"/>
            <wp:docPr id="54" name="Picture 54" descr="C:\Users\MINH\AppData\Local\Temp\SNAGHTML1737b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INH\AppData\Local\Temp\SNAGHTML1737b6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43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5D" w:rsidRPr="00F9174C" w:rsidRDefault="00374D2E" w:rsidP="00374D2E">
      <w:pPr>
        <w:pStyle w:val="NumberTable"/>
      </w:pPr>
      <w:r>
        <w:t>Lập phiếu</w:t>
      </w:r>
      <w:r w:rsidR="00DD71C1">
        <w:t xml:space="preserve"> thu</w:t>
      </w:r>
    </w:p>
    <w:p w:rsidR="0095645D" w:rsidRDefault="0095645D" w:rsidP="00374D2E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9900" w:type="dxa"/>
        <w:tblInd w:w="108" w:type="dxa"/>
        <w:tblLook w:val="04A0" w:firstRow="1" w:lastRow="0" w:firstColumn="1" w:lastColumn="0" w:noHBand="0" w:noVBand="1"/>
      </w:tblPr>
      <w:tblGrid>
        <w:gridCol w:w="720"/>
        <w:gridCol w:w="2432"/>
        <w:gridCol w:w="6748"/>
      </w:tblGrid>
      <w:tr w:rsidR="00DD71C1" w:rsidTr="00DD71C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1C1" w:rsidRDefault="00DD71C1" w:rsidP="00DD71C1">
            <w:pPr>
              <w:jc w:val="center"/>
              <w:rPr>
                <w:b/>
              </w:rPr>
            </w:pPr>
            <w:bookmarkStart w:id="0" w:name="OLE_LINK11"/>
            <w:bookmarkStart w:id="1" w:name="OLE_LINK12"/>
            <w:r>
              <w:rPr>
                <w:b/>
              </w:rPr>
              <w:t>STT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1C1" w:rsidRDefault="00DD71C1" w:rsidP="00DD71C1">
            <w:pPr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1C1" w:rsidRDefault="00DD71C1" w:rsidP="00DD71C1">
            <w:pPr>
              <w:jc w:val="center"/>
              <w:rPr>
                <w:b/>
              </w:rPr>
            </w:pPr>
            <w:r>
              <w:rPr>
                <w:b/>
              </w:rPr>
              <w:t>Diễn giải</w:t>
            </w:r>
          </w:p>
        </w:tc>
      </w:tr>
      <w:tr w:rsidR="00DD71C1" w:rsidTr="00DD71C1"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C1" w:rsidRPr="005E5519" w:rsidRDefault="00DD71C1" w:rsidP="00DD71C1">
            <w:pPr>
              <w:rPr>
                <w:b/>
                <w:i/>
              </w:rPr>
            </w:pPr>
            <w:r w:rsidRPr="005E5519">
              <w:rPr>
                <w:b/>
                <w:i/>
              </w:rPr>
              <w:t>Thông tin giao dịch</w:t>
            </w:r>
          </w:p>
        </w:tc>
      </w:tr>
      <w:tr w:rsidR="00DD71C1" w:rsidTr="00DD71C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C1" w:rsidRDefault="00DD71C1" w:rsidP="00427E58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1C1" w:rsidRDefault="00DD71C1" w:rsidP="00DD71C1">
            <w:r>
              <w:t>Số giao dịch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C1" w:rsidRDefault="00DD71C1" w:rsidP="00DD71C1">
            <w:pPr>
              <w:pStyle w:val="Bulletlevel1"/>
            </w:pPr>
            <w:r>
              <w:t>Tự sinh theo quy tắc sinh mã đã được định nghĩa</w:t>
            </w:r>
          </w:p>
        </w:tc>
      </w:tr>
      <w:tr w:rsidR="00DD71C1" w:rsidTr="00DD71C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C1" w:rsidRDefault="00DD71C1" w:rsidP="00427E58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1C1" w:rsidRDefault="00DD71C1" w:rsidP="00DD71C1">
            <w:r>
              <w:t>Mã giao dịch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C1" w:rsidRDefault="00DD71C1" w:rsidP="00DD71C1">
            <w:pPr>
              <w:pStyle w:val="Bulletlevel1"/>
            </w:pPr>
            <w:bookmarkStart w:id="2" w:name="OLE_LINK38"/>
            <w:bookmarkStart w:id="3" w:name="OLE_LINK39"/>
            <w:r>
              <w:t>Mã của các giao dịch đã được định nghĩa ở chức năng “Định nghĩa bút toán của các giao dịch”</w:t>
            </w:r>
          </w:p>
          <w:p w:rsidR="00DD71C1" w:rsidRDefault="00DD71C1" w:rsidP="00DD71C1">
            <w:pPr>
              <w:pStyle w:val="Bulletlevel1"/>
            </w:pPr>
            <w:r>
              <w:lastRenderedPageBreak/>
              <w:t>Tự nhập hoặc chọn trong danh sách giao dịch bằng cách</w:t>
            </w:r>
          </w:p>
          <w:p w:rsidR="00DD71C1" w:rsidRDefault="00DD71C1" w:rsidP="00DD71C1">
            <w:pPr>
              <w:pStyle w:val="Bulletlevel2"/>
            </w:pPr>
            <w:r>
              <w:t xml:space="preserve">Kích chuột vào nút lệnh </w:t>
            </w:r>
            <w:r>
              <w:rPr>
                <w:noProof/>
              </w:rPr>
              <w:drawing>
                <wp:inline distT="0" distB="0" distL="0" distR="0" wp14:anchorId="3ECF4A13" wp14:editId="31599C76">
                  <wp:extent cx="285750" cy="238125"/>
                  <wp:effectExtent l="19050" t="0" r="0" b="0"/>
                  <wp:docPr id="5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71C1" w:rsidRDefault="00DD71C1" w:rsidP="00DD71C1">
            <w:pPr>
              <w:pStyle w:val="Bulletlevel2"/>
            </w:pPr>
            <w:r>
              <w:t>Nhấn phím tắt F3</w:t>
            </w:r>
            <w:bookmarkEnd w:id="2"/>
            <w:bookmarkEnd w:id="3"/>
          </w:p>
        </w:tc>
      </w:tr>
      <w:tr w:rsidR="00DD71C1" w:rsidTr="00DD71C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C1" w:rsidRDefault="00DD71C1" w:rsidP="00427E58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1C1" w:rsidRDefault="00DD71C1" w:rsidP="00DD71C1">
            <w:r>
              <w:t>Tên giao dịch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C1" w:rsidRDefault="00DD71C1" w:rsidP="00DD71C1">
            <w:pPr>
              <w:pStyle w:val="Bulletlevel1"/>
            </w:pPr>
            <w:r w:rsidRPr="00DD71C1">
              <w:rPr>
                <w:rStyle w:val="Bulletlevel1Char"/>
              </w:rPr>
              <w:t>Tự động</w:t>
            </w:r>
            <w:r>
              <w:t xml:space="preserve"> hiển thị theo mã giao dịch được chọn</w:t>
            </w:r>
          </w:p>
        </w:tc>
      </w:tr>
      <w:tr w:rsidR="00DD71C1" w:rsidTr="00DD71C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C1" w:rsidRDefault="00DD71C1" w:rsidP="00427E58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C1" w:rsidRDefault="00DD71C1" w:rsidP="00DD71C1">
            <w:r>
              <w:t>Check box Lưu người thụ hưởng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C1" w:rsidRDefault="00854F12" w:rsidP="00854F12">
            <w:pPr>
              <w:pStyle w:val="Bulletlevel1"/>
              <w:rPr>
                <w:rStyle w:val="Bulletlevel1Char"/>
              </w:rPr>
            </w:pPr>
            <w:r>
              <w:rPr>
                <w:rStyle w:val="Bulletlevel1Char"/>
              </w:rPr>
              <w:t>Trường thông tin có hai giá trị:</w:t>
            </w:r>
          </w:p>
          <w:p w:rsidR="00854F12" w:rsidRDefault="00854F12" w:rsidP="00854F12">
            <w:pPr>
              <w:pStyle w:val="Bulletlevel2"/>
              <w:numPr>
                <w:ilvl w:val="1"/>
                <w:numId w:val="31"/>
              </w:numPr>
            </w:pPr>
            <w:r>
              <w:rPr>
                <w:noProof/>
              </w:rPr>
              <w:drawing>
                <wp:inline distT="0" distB="0" distL="0" distR="0" wp14:anchorId="2AB8EDA0" wp14:editId="1380D31E">
                  <wp:extent cx="142857" cy="161905"/>
                  <wp:effectExtent l="0" t="0" r="0" b="0"/>
                  <wp:docPr id="704" name="Picture 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57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Chọn: Lưu thông tin khách hàng, lưu mã gợi nhớ vào danh sách khách hàng</w:t>
            </w:r>
          </w:p>
          <w:p w:rsidR="00854F12" w:rsidRPr="00DD71C1" w:rsidRDefault="00854F12" w:rsidP="00854F12">
            <w:pPr>
              <w:pStyle w:val="Bulletlevel2"/>
              <w:numPr>
                <w:ilvl w:val="1"/>
                <w:numId w:val="31"/>
              </w:numPr>
              <w:rPr>
                <w:rStyle w:val="Bulletlevel1Char"/>
              </w:rPr>
            </w:pPr>
            <w:r>
              <w:rPr>
                <w:noProof/>
              </w:rPr>
              <w:drawing>
                <wp:inline distT="0" distB="0" distL="0" distR="0" wp14:anchorId="502FDE05" wp14:editId="57654187">
                  <wp:extent cx="142857" cy="142857"/>
                  <wp:effectExtent l="0" t="0" r="0" b="0"/>
                  <wp:docPr id="705" name="Picture 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57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Không chọn: Không lưu thông tin khách hàng, lưu mã gợi nhớ vào danh sách khách hàng</w:t>
            </w:r>
          </w:p>
        </w:tc>
      </w:tr>
      <w:tr w:rsidR="00DD71C1" w:rsidTr="00DD71C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C1" w:rsidRDefault="00DD71C1" w:rsidP="00427E58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C1" w:rsidRDefault="003830A4" w:rsidP="00DD71C1">
            <w:r>
              <w:t>Mã gợi nhớ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C1" w:rsidRDefault="00772848" w:rsidP="00772848">
            <w:pPr>
              <w:pStyle w:val="Bulletlevel1"/>
              <w:rPr>
                <w:rStyle w:val="Bulletlevel1Char"/>
              </w:rPr>
            </w:pPr>
            <w:r>
              <w:rPr>
                <w:rStyle w:val="Bulletlevel1Char"/>
              </w:rPr>
              <w:t>Ghi nhận thông tin gợi nhớ khách hàng giao dịch vào danh sách khách hàng</w:t>
            </w:r>
          </w:p>
          <w:p w:rsidR="00772848" w:rsidRPr="00DD71C1" w:rsidRDefault="00772848" w:rsidP="00772848">
            <w:pPr>
              <w:pStyle w:val="Bulletlevel1"/>
              <w:rPr>
                <w:rStyle w:val="Bulletlevel1Char"/>
              </w:rPr>
            </w:pPr>
            <w:r>
              <w:rPr>
                <w:rStyle w:val="Bulletlevel1Char"/>
              </w:rPr>
              <w:t>Người dùng tự nhập mã gợi nhớ</w:t>
            </w:r>
          </w:p>
        </w:tc>
      </w:tr>
      <w:tr w:rsidR="00DD71C1" w:rsidTr="00DD71C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C1" w:rsidRDefault="00DD71C1" w:rsidP="00427E58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1C1" w:rsidRDefault="00DD71C1" w:rsidP="00DD71C1">
            <w:r>
              <w:t>Mã khách hàng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C1" w:rsidRDefault="00DD71C1" w:rsidP="00DD71C1">
            <w:pPr>
              <w:pStyle w:val="Bulletlevel1"/>
            </w:pPr>
            <w:bookmarkStart w:id="4" w:name="OLE_LINK45"/>
            <w:bookmarkStart w:id="5" w:name="OLE_LINK46"/>
            <w:r>
              <w:t>Tự nhập hoặc chọn trong danh sách khách hàng diễn giải bằng cách</w:t>
            </w:r>
          </w:p>
          <w:p w:rsidR="00DD71C1" w:rsidRDefault="00DD71C1" w:rsidP="00DD71C1">
            <w:pPr>
              <w:pStyle w:val="Bulletlevel2"/>
            </w:pPr>
            <w:r>
              <w:t xml:space="preserve">Kích chuột vào nút lệnh </w:t>
            </w:r>
            <w:r>
              <w:rPr>
                <w:noProof/>
              </w:rPr>
              <w:drawing>
                <wp:inline distT="0" distB="0" distL="0" distR="0" wp14:anchorId="6A23F1F5" wp14:editId="00063B4C">
                  <wp:extent cx="285750" cy="238125"/>
                  <wp:effectExtent l="19050" t="0" r="0" b="0"/>
                  <wp:docPr id="5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71C1" w:rsidRDefault="00DD71C1" w:rsidP="00DD71C1">
            <w:pPr>
              <w:pStyle w:val="Bulletlevel2"/>
            </w:pPr>
            <w:r>
              <w:t>Nhấn phím tắt F3</w:t>
            </w:r>
            <w:bookmarkEnd w:id="4"/>
            <w:bookmarkEnd w:id="5"/>
          </w:p>
        </w:tc>
      </w:tr>
      <w:tr w:rsidR="00DD71C1" w:rsidTr="00DD71C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C1" w:rsidRDefault="00DD71C1" w:rsidP="00427E58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1C1" w:rsidRDefault="00DD71C1" w:rsidP="00DD71C1">
            <w:r>
              <w:t>Tên khách hàng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C1" w:rsidRDefault="00DD71C1" w:rsidP="00DD71C1">
            <w:pPr>
              <w:pStyle w:val="Bulletlevel1"/>
            </w:pPr>
            <w:bookmarkStart w:id="6" w:name="OLE_LINK40"/>
            <w:bookmarkStart w:id="7" w:name="OLE_LINK41"/>
            <w:r>
              <w:t xml:space="preserve">Tự hiển thị theo mã khách hàng </w:t>
            </w:r>
            <w:bookmarkEnd w:id="6"/>
            <w:bookmarkEnd w:id="7"/>
            <w:r>
              <w:t>được chọn.</w:t>
            </w:r>
          </w:p>
          <w:p w:rsidR="00DD71C1" w:rsidRDefault="00DD71C1" w:rsidP="00DD71C1">
            <w:pPr>
              <w:pStyle w:val="Bulletlevel1"/>
            </w:pPr>
            <w:r>
              <w:t>Nếu không chọn mã khách hàng thì tự nhập trường thông tin này.</w:t>
            </w:r>
          </w:p>
        </w:tc>
      </w:tr>
      <w:tr w:rsidR="00DD71C1" w:rsidTr="00DD71C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C1" w:rsidRDefault="00DD71C1" w:rsidP="00427E58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1C1" w:rsidRDefault="00DD71C1" w:rsidP="00DD71C1">
            <w:r>
              <w:t>Số CMT/MST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C1" w:rsidRDefault="00DD71C1" w:rsidP="00DD71C1">
            <w:pPr>
              <w:pStyle w:val="Bulletlevel1"/>
            </w:pPr>
            <w:r>
              <w:t>Tự hiển thị theo mã khách hàng được chọn</w:t>
            </w:r>
          </w:p>
          <w:p w:rsidR="00DD71C1" w:rsidRDefault="00DD71C1" w:rsidP="00DD71C1">
            <w:pPr>
              <w:pStyle w:val="Bulletlevel1"/>
            </w:pPr>
            <w:r>
              <w:t>Nếu không chọn mã khách hàng thì tự nhập trường thông tin này.</w:t>
            </w:r>
          </w:p>
        </w:tc>
      </w:tr>
      <w:tr w:rsidR="00DD71C1" w:rsidTr="00DD71C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C1" w:rsidRDefault="00DD71C1" w:rsidP="00427E58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1C1" w:rsidRDefault="00DD71C1" w:rsidP="00DD71C1">
            <w:r>
              <w:t>Ngày cấp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C1" w:rsidRDefault="00DD71C1" w:rsidP="00DD71C1">
            <w:pPr>
              <w:pStyle w:val="Bulletlevel1"/>
            </w:pPr>
            <w:r>
              <w:t>Tự hiển thị theo mã khách hàng được chọn</w:t>
            </w:r>
          </w:p>
          <w:p w:rsidR="00DD71C1" w:rsidRDefault="00DD71C1" w:rsidP="00DD71C1">
            <w:pPr>
              <w:pStyle w:val="Bulletlevel1"/>
            </w:pPr>
            <w:r>
              <w:t>Nếu không chọn mã khách hàng thì tự nhập trường thông tin này.</w:t>
            </w:r>
          </w:p>
        </w:tc>
      </w:tr>
      <w:tr w:rsidR="00DD71C1" w:rsidTr="00DD71C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C1" w:rsidRDefault="00DD71C1" w:rsidP="00427E58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1C1" w:rsidRDefault="00DD71C1" w:rsidP="00DD71C1">
            <w:r>
              <w:t>Nơi cấp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C1" w:rsidRDefault="00DD71C1" w:rsidP="00DD71C1">
            <w:pPr>
              <w:pStyle w:val="Bulletlevel1"/>
            </w:pPr>
            <w:r>
              <w:t>Tự hiển thị theo mã khách hàng được chọn</w:t>
            </w:r>
          </w:p>
          <w:p w:rsidR="00DD71C1" w:rsidRDefault="00DD71C1" w:rsidP="00DD71C1">
            <w:pPr>
              <w:pStyle w:val="Bulletlevel1"/>
            </w:pPr>
            <w:r>
              <w:t>Nếu không chọn mã khách hàng thì tự nhập trường thông tin này.</w:t>
            </w:r>
          </w:p>
        </w:tc>
      </w:tr>
      <w:tr w:rsidR="00DD71C1" w:rsidTr="00DD71C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C1" w:rsidRDefault="00DD71C1" w:rsidP="00427E58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1C1" w:rsidRDefault="00DD71C1" w:rsidP="00DD71C1">
            <w:r>
              <w:t>Số điện thoại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C1" w:rsidRDefault="00DD71C1" w:rsidP="00DD71C1">
            <w:pPr>
              <w:pStyle w:val="Bulletlevel1"/>
            </w:pPr>
            <w:r>
              <w:t>Tự hiển thị theo mã khách hàng được chọn</w:t>
            </w:r>
          </w:p>
          <w:p w:rsidR="00DD71C1" w:rsidRDefault="00DD71C1" w:rsidP="00DD71C1">
            <w:pPr>
              <w:pStyle w:val="Bulletlevel1"/>
            </w:pPr>
            <w:r>
              <w:t>Nếu không chọn mã khách hàng thì tự nhập trường thông tin này.</w:t>
            </w:r>
          </w:p>
        </w:tc>
      </w:tr>
      <w:tr w:rsidR="00DD71C1" w:rsidTr="00DD71C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C1" w:rsidRDefault="00DD71C1" w:rsidP="00427E58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1C1" w:rsidRDefault="00DD71C1" w:rsidP="00DD71C1">
            <w:r>
              <w:t>Ngày chứng từ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C1" w:rsidRDefault="00DD71C1" w:rsidP="00DD71C1">
            <w:pPr>
              <w:pStyle w:val="Bulletlevel1"/>
            </w:pPr>
            <w:r>
              <w:t>Ngày ghi trên hóa đơn, chứng từ</w:t>
            </w:r>
          </w:p>
          <w:p w:rsidR="00DD71C1" w:rsidRDefault="00DD71C1" w:rsidP="00DD71C1">
            <w:pPr>
              <w:pStyle w:val="Bulletlevel1"/>
            </w:pPr>
            <w:r>
              <w:t>Giá trị mặc định là ngày làm việc của hệ thống</w:t>
            </w:r>
          </w:p>
          <w:p w:rsidR="00DD71C1" w:rsidRDefault="00DD71C1" w:rsidP="00DD71C1">
            <w:pPr>
              <w:pStyle w:val="Bulletlevel1"/>
            </w:pPr>
            <w:r>
              <w:t xml:space="preserve">Người dùng tự nhập theo định dạng dd/mm/yyyy hoặc chọn từ lịch </w:t>
            </w:r>
            <w:r w:rsidRPr="009A49A7">
              <w:rPr>
                <w:noProof/>
              </w:rPr>
              <w:drawing>
                <wp:inline distT="0" distB="0" distL="0" distR="0" wp14:anchorId="4D6E43B5" wp14:editId="1A28491A">
                  <wp:extent cx="314325" cy="285750"/>
                  <wp:effectExtent l="19050" t="0" r="9525" b="0"/>
                  <wp:docPr id="6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1C1" w:rsidTr="00DD71C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C1" w:rsidRDefault="00DD71C1" w:rsidP="00427E58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1C1" w:rsidRDefault="00DD71C1" w:rsidP="00DD71C1">
            <w:r>
              <w:t>Chứng từ kèm theo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C1" w:rsidRDefault="00DD71C1" w:rsidP="00DD71C1">
            <w:pPr>
              <w:pStyle w:val="Bulletlevel1"/>
            </w:pPr>
            <w:r>
              <w:t>Tự nhập</w:t>
            </w:r>
          </w:p>
        </w:tc>
      </w:tr>
      <w:tr w:rsidR="00DD71C1" w:rsidTr="00DD71C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C1" w:rsidRDefault="00DD71C1" w:rsidP="00427E58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1C1" w:rsidRDefault="00DD71C1" w:rsidP="00DD71C1">
            <w:r>
              <w:t>Diễn giải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C1" w:rsidRDefault="00DD71C1" w:rsidP="00DD71C1">
            <w:pPr>
              <w:pStyle w:val="Bulletlevel1"/>
            </w:pPr>
            <w:r>
              <w:t>Tự động hiển thị theo mã giao dịch hoặc tự nhập</w:t>
            </w:r>
          </w:p>
        </w:tc>
      </w:tr>
      <w:tr w:rsidR="00DD71C1" w:rsidTr="00DD71C1"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C1" w:rsidRPr="00180919" w:rsidRDefault="00DD71C1" w:rsidP="00DD71C1">
            <w:pPr>
              <w:rPr>
                <w:b/>
                <w:i/>
              </w:rPr>
            </w:pPr>
            <w:r w:rsidRPr="00180919">
              <w:rPr>
                <w:b/>
                <w:i/>
              </w:rPr>
              <w:t>Thông tin hạch toán</w:t>
            </w:r>
            <w:r>
              <w:rPr>
                <w:b/>
                <w:i/>
              </w:rPr>
              <w:t>: Tự động hiển thi khi chọn mã giao dịch. Nếu không chọn mã giao dịch thì tự nhập thông tin hạch toán</w:t>
            </w:r>
          </w:p>
        </w:tc>
      </w:tr>
      <w:tr w:rsidR="00DD71C1" w:rsidTr="00DD71C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C1" w:rsidRDefault="00DD71C1" w:rsidP="00427E58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1C1" w:rsidRDefault="00DD71C1" w:rsidP="00DD71C1">
            <w:r>
              <w:t xml:space="preserve"> STT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C1" w:rsidRDefault="00DD71C1" w:rsidP="00DD71C1">
            <w:pPr>
              <w:pStyle w:val="Bulletlevel1"/>
            </w:pPr>
            <w:r>
              <w:t>Tự tăng</w:t>
            </w:r>
          </w:p>
        </w:tc>
      </w:tr>
      <w:tr w:rsidR="00DD71C1" w:rsidTr="00DD71C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C1" w:rsidRPr="00180919" w:rsidRDefault="00DD71C1" w:rsidP="00427E58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1C1" w:rsidRDefault="00DD71C1" w:rsidP="00DD71C1">
            <w:r>
              <w:t>Mã phân loại tài khoản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C1" w:rsidRDefault="00DD71C1" w:rsidP="00DD71C1">
            <w:pPr>
              <w:pStyle w:val="Bulletlevel1"/>
            </w:pPr>
            <w:r>
              <w:t>Tài khoản hạch toán.</w:t>
            </w:r>
          </w:p>
          <w:p w:rsidR="00DD71C1" w:rsidRDefault="00DD71C1" w:rsidP="00DD71C1">
            <w:pPr>
              <w:pStyle w:val="Bulletlevel1"/>
            </w:pPr>
            <w:r>
              <w:t>Tự động hiển thị theo mã giao dịch được chọn.</w:t>
            </w:r>
          </w:p>
          <w:p w:rsidR="00DD71C1" w:rsidRDefault="00DD71C1" w:rsidP="00DD71C1">
            <w:pPr>
              <w:pStyle w:val="Bulletlevel1"/>
            </w:pPr>
            <w:r>
              <w:t xml:space="preserve"> Nếu không chọn mã giao dịch thì tự nhập hoặc chọn từ danh sách tài khoản bằng cách nhấn phím tắt F3</w:t>
            </w:r>
          </w:p>
        </w:tc>
      </w:tr>
      <w:tr w:rsidR="00DD71C1" w:rsidTr="00DD71C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C1" w:rsidRPr="00180919" w:rsidRDefault="00DD71C1" w:rsidP="00427E58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1C1" w:rsidRDefault="00DD71C1" w:rsidP="00DD71C1">
            <w:r>
              <w:t>Tên phân loại tài khoản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C1" w:rsidRDefault="00DD71C1" w:rsidP="00DD71C1">
            <w:pPr>
              <w:pStyle w:val="Bulletlevel1"/>
            </w:pPr>
            <w:r>
              <w:t>Tự động hiện thị theo mã phân loại tài khoản được chọn</w:t>
            </w:r>
          </w:p>
        </w:tc>
      </w:tr>
      <w:tr w:rsidR="00DD71C1" w:rsidTr="00DD71C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C1" w:rsidRPr="00180919" w:rsidRDefault="00DD71C1" w:rsidP="00427E58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1C1" w:rsidRDefault="00DD71C1" w:rsidP="00DD71C1">
            <w:r>
              <w:t>Ghi Nợ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C1" w:rsidRDefault="00DD71C1" w:rsidP="00DD71C1">
            <w:pPr>
              <w:pStyle w:val="Bulletlevel1"/>
            </w:pPr>
            <w:r>
              <w:t>Số tiền tương ứng với tài khoản ghi Nợ</w:t>
            </w:r>
          </w:p>
          <w:p w:rsidR="00DD71C1" w:rsidRDefault="00DD71C1" w:rsidP="00DD71C1">
            <w:pPr>
              <w:pStyle w:val="Bulletlevel1"/>
            </w:pPr>
            <w:r>
              <w:t>Tự nhập</w:t>
            </w:r>
          </w:p>
          <w:p w:rsidR="00DD71C1" w:rsidRDefault="00DD71C1" w:rsidP="00DD71C1">
            <w:pPr>
              <w:pStyle w:val="Bulletlevel1"/>
            </w:pPr>
            <w:r>
              <w:t>Với phiếu thu thì số tiền ghi Nợ bắt buộc phải tương ứng với  tài khoản tiền mặt.</w:t>
            </w:r>
          </w:p>
        </w:tc>
      </w:tr>
      <w:tr w:rsidR="00DD71C1" w:rsidTr="00DD71C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C1" w:rsidRPr="00180919" w:rsidRDefault="00DD71C1" w:rsidP="00427E58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1C1" w:rsidRDefault="00DD71C1" w:rsidP="00DD71C1">
            <w:r>
              <w:t>Ghi Có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C1" w:rsidRDefault="00DD71C1" w:rsidP="00DD71C1">
            <w:pPr>
              <w:pStyle w:val="Bulletlevel1"/>
            </w:pPr>
            <w:r>
              <w:t>Số tiền tương ứng với tài khoản ghi Có</w:t>
            </w:r>
          </w:p>
          <w:p w:rsidR="00DD71C1" w:rsidRDefault="00DD71C1" w:rsidP="00DD71C1">
            <w:pPr>
              <w:pStyle w:val="Bulletlevel1"/>
            </w:pPr>
            <w:r>
              <w:t>Tự nhập</w:t>
            </w:r>
          </w:p>
        </w:tc>
      </w:tr>
      <w:tr w:rsidR="00DD71C1" w:rsidTr="00DD71C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C1" w:rsidRPr="00180919" w:rsidRDefault="00DD71C1" w:rsidP="00427E58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1C1" w:rsidRDefault="00DD71C1" w:rsidP="00DD71C1">
            <w:r>
              <w:t>Nhóm định khoản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C1" w:rsidRDefault="00DD71C1" w:rsidP="00DD71C1">
            <w:pPr>
              <w:pStyle w:val="Bulletlevel1"/>
            </w:pPr>
            <w:r>
              <w:t>Hệ thống cho phép trong một giao dịch thu, có thể hạch toán nhiều bút toán có dạng 1 Nợ - 1 Có; 1 Nợ - Nhiều Có; Nhiều Nợ - 1 Có. Nếu trong giao dịch hạch toán nhiều bút toán như vậy thì cần để mỗi bút toán đó vào một nhóm, tạm gọi là nhóm định khoản.</w:t>
            </w:r>
          </w:p>
          <w:p w:rsidR="00DD71C1" w:rsidRDefault="00DD71C1" w:rsidP="00DD71C1">
            <w:pPr>
              <w:pStyle w:val="Bulletlevel1"/>
            </w:pPr>
            <w:r>
              <w:t>Tự động hiển thị theo mã giao dịch được chọn.</w:t>
            </w:r>
          </w:p>
          <w:p w:rsidR="00DD71C1" w:rsidRDefault="00DD71C1" w:rsidP="00DD71C1">
            <w:pPr>
              <w:pStyle w:val="Bulletlevel1"/>
            </w:pPr>
            <w:r>
              <w:t>Nếu không chọn Mã giao dịch thì tự nhập</w:t>
            </w:r>
          </w:p>
        </w:tc>
      </w:tr>
      <w:tr w:rsidR="00DD71C1" w:rsidTr="00DD71C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C1" w:rsidRPr="00180919" w:rsidRDefault="00DD71C1" w:rsidP="00427E58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1C1" w:rsidRDefault="00DD71C1" w:rsidP="00DD71C1">
            <w:r>
              <w:t>Mã đối tượng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C1" w:rsidRDefault="00DD71C1" w:rsidP="00DD71C1">
            <w:pPr>
              <w:pStyle w:val="Bulletlevel1"/>
            </w:pPr>
            <w:r>
              <w:t>Hệ thống cho phép theo dõi chi tiết đến từng đối tượng. Nếu nhập thông tin trường này thì hệ thống có thể lên báo cáo với từng đối tượng này.</w:t>
            </w:r>
          </w:p>
          <w:p w:rsidR="00DD71C1" w:rsidRDefault="00DD71C1" w:rsidP="00DD71C1">
            <w:pPr>
              <w:pStyle w:val="Bulletlevel1"/>
            </w:pPr>
            <w:r>
              <w:t>Tự nhập hoặc chọn trong danh sách khách hàng bằng cách nhấn phím tắt F3</w:t>
            </w:r>
          </w:p>
        </w:tc>
      </w:tr>
      <w:bookmarkEnd w:id="0"/>
      <w:bookmarkEnd w:id="1"/>
    </w:tbl>
    <w:p w:rsidR="0095645D" w:rsidRDefault="0095645D" w:rsidP="00374D2E"/>
    <w:p w:rsidR="0095645D" w:rsidRDefault="0095645D" w:rsidP="00C72FD0">
      <w:pPr>
        <w:pStyle w:val="Heading4"/>
      </w:pPr>
      <w:r>
        <w:t>Lưu giao dịch và in chứng từ</w:t>
      </w:r>
    </w:p>
    <w:p w:rsidR="00374D2E" w:rsidRDefault="00374D2E" w:rsidP="00374D2E">
      <w:pPr>
        <w:pStyle w:val="Bulletlevel1"/>
      </w:pPr>
      <w:r>
        <w:t xml:space="preserve">Sau khi nhập đầy đủ các thông tin nhấn </w:t>
      </w:r>
      <w:r>
        <w:rPr>
          <w:noProof/>
        </w:rPr>
        <w:drawing>
          <wp:inline distT="0" distB="0" distL="0" distR="0" wp14:anchorId="45AD9939" wp14:editId="2FDBF427">
            <wp:extent cx="904875" cy="257175"/>
            <wp:effectExtent l="19050" t="0" r="9525" b="0"/>
            <wp:docPr id="35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để lưu thông tin giao dịch.</w:t>
      </w:r>
    </w:p>
    <w:p w:rsidR="00374D2E" w:rsidRDefault="00374D2E" w:rsidP="00374D2E">
      <w:pPr>
        <w:pStyle w:val="Bulletlevel1"/>
      </w:pPr>
      <w:r>
        <w:t xml:space="preserve">Sau khi lưu thông tin giao dịch thành công nhấn </w:t>
      </w:r>
      <w:r>
        <w:rPr>
          <w:noProof/>
        </w:rPr>
        <w:drawing>
          <wp:inline distT="0" distB="0" distL="0" distR="0" wp14:anchorId="357E2C4D" wp14:editId="44766369">
            <wp:extent cx="1038225" cy="266700"/>
            <wp:effectExtent l="19050" t="0" r="9525" b="0"/>
            <wp:docPr id="157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để xem và in chứng từ hạch toán.</w:t>
      </w:r>
    </w:p>
    <w:p w:rsidR="00374D2E" w:rsidRDefault="00374D2E" w:rsidP="00374D2E">
      <w:pPr>
        <w:pStyle w:val="Bulletlevel1"/>
      </w:pPr>
      <w:r>
        <w:rPr>
          <w:noProof/>
        </w:rPr>
        <w:drawing>
          <wp:inline distT="0" distB="0" distL="0" distR="0" wp14:anchorId="6EB4ACCD" wp14:editId="24562072">
            <wp:extent cx="1181100" cy="247650"/>
            <wp:effectExtent l="19050" t="0" r="0" b="0"/>
            <wp:docPr id="159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: Lập bảng kê tiền mặt</w:t>
      </w:r>
    </w:p>
    <w:p w:rsidR="00FE7204" w:rsidRDefault="00FE7204" w:rsidP="00FE7204">
      <w:pPr>
        <w:pStyle w:val="Heading4"/>
      </w:pPr>
      <w:r>
        <w:t>Điều kiện ràng buộc</w:t>
      </w:r>
    </w:p>
    <w:p w:rsidR="00FE7204" w:rsidRDefault="00FE7204" w:rsidP="00FE7204">
      <w:pPr>
        <w:pStyle w:val="Bulletlevel1"/>
      </w:pPr>
      <w:r>
        <w:t>Đã thiết lập tài khoản hạch toán</w:t>
      </w:r>
    </w:p>
    <w:p w:rsidR="00FE7204" w:rsidRDefault="00FE7204" w:rsidP="00FE7204">
      <w:pPr>
        <w:pStyle w:val="Bulletlevel1"/>
      </w:pPr>
      <w:r>
        <w:t>Số dư tài khoản đủ để thực hiện hạch toán</w:t>
      </w:r>
    </w:p>
    <w:p w:rsidR="00FE7204" w:rsidRPr="00FE7204" w:rsidRDefault="00FE7204" w:rsidP="00FE7204">
      <w:pPr>
        <w:pStyle w:val="Bulletlevel1"/>
      </w:pPr>
      <w:r>
        <w:t>Đã định nghĩa các bút toán của các giao dịch sẵn</w:t>
      </w:r>
      <w:bookmarkStart w:id="8" w:name="_GoBack"/>
      <w:bookmarkEnd w:id="8"/>
    </w:p>
    <w:sectPr w:rsidR="00FE7204" w:rsidRPr="00FE7204" w:rsidSect="006D00FB">
      <w:headerReference w:type="default" r:id="rId17"/>
      <w:footerReference w:type="default" r:id="rId18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3B2" w:rsidRDefault="00E163B2" w:rsidP="00E57131">
      <w:r>
        <w:separator/>
      </w:r>
    </w:p>
    <w:p w:rsidR="00E163B2" w:rsidRDefault="00E163B2" w:rsidP="00E57131"/>
    <w:p w:rsidR="00E163B2" w:rsidRDefault="00E163B2" w:rsidP="00E57131"/>
    <w:p w:rsidR="00E163B2" w:rsidRDefault="00E163B2" w:rsidP="00E57131"/>
    <w:p w:rsidR="00E163B2" w:rsidRDefault="00E163B2"/>
  </w:endnote>
  <w:endnote w:type="continuationSeparator" w:id="0">
    <w:p w:rsidR="00E163B2" w:rsidRDefault="00E163B2" w:rsidP="00E57131">
      <w:r>
        <w:continuationSeparator/>
      </w:r>
    </w:p>
    <w:p w:rsidR="00E163B2" w:rsidRDefault="00E163B2" w:rsidP="00E57131"/>
    <w:p w:rsidR="00E163B2" w:rsidRDefault="00E163B2" w:rsidP="00E57131"/>
    <w:p w:rsidR="00E163B2" w:rsidRDefault="00E163B2" w:rsidP="00E57131"/>
    <w:p w:rsidR="00E163B2" w:rsidRDefault="00E163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602" w:rsidRPr="00CE6E43" w:rsidRDefault="00113602" w:rsidP="00113602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E163B2">
      <w:rPr>
        <w:noProof/>
        <w:sz w:val="20"/>
        <w:szCs w:val="20"/>
      </w:rPr>
      <w:t>1</w:t>
    </w:r>
    <w:r w:rsidRPr="00CE227C">
      <w:rPr>
        <w:noProof/>
        <w:sz w:val="20"/>
        <w:szCs w:val="20"/>
      </w:rPr>
      <w:fldChar w:fldCharType="end"/>
    </w:r>
  </w:p>
  <w:p w:rsidR="00B25449" w:rsidRPr="00113602" w:rsidRDefault="00B25449" w:rsidP="00113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3B2" w:rsidRDefault="00E163B2" w:rsidP="00E57131">
      <w:r>
        <w:separator/>
      </w:r>
    </w:p>
    <w:p w:rsidR="00E163B2" w:rsidRDefault="00E163B2" w:rsidP="00E57131"/>
    <w:p w:rsidR="00E163B2" w:rsidRDefault="00E163B2" w:rsidP="00E57131"/>
    <w:p w:rsidR="00E163B2" w:rsidRDefault="00E163B2" w:rsidP="00E57131"/>
    <w:p w:rsidR="00E163B2" w:rsidRDefault="00E163B2"/>
  </w:footnote>
  <w:footnote w:type="continuationSeparator" w:id="0">
    <w:p w:rsidR="00E163B2" w:rsidRDefault="00E163B2" w:rsidP="00E57131">
      <w:r>
        <w:continuationSeparator/>
      </w:r>
    </w:p>
    <w:p w:rsidR="00E163B2" w:rsidRDefault="00E163B2" w:rsidP="00E57131"/>
    <w:p w:rsidR="00E163B2" w:rsidRDefault="00E163B2" w:rsidP="00E57131"/>
    <w:p w:rsidR="00E163B2" w:rsidRDefault="00E163B2" w:rsidP="00E57131"/>
    <w:p w:rsidR="00E163B2" w:rsidRDefault="00E163B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449" w:rsidRPr="0035115F" w:rsidRDefault="00B25449" w:rsidP="0035115F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2F4D80E" wp14:editId="26115BB7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0446B4"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HGHwIAADg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DlwQHG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109721A"/>
    <w:multiLevelType w:val="hybridMultilevel"/>
    <w:tmpl w:val="303A88F2"/>
    <w:lvl w:ilvl="0" w:tplc="4EEC2ACC">
      <w:start w:val="1"/>
      <w:numFmt w:val="lowerLetter"/>
      <w:pStyle w:val="Heading4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3AF700E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1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2">
    <w:nsid w:val="0D825360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532585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6">
    <w:nsid w:val="1F7C1053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8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19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2286B57"/>
    <w:multiLevelType w:val="multilevel"/>
    <w:tmpl w:val="D4F079B2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1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2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25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27">
    <w:nsid w:val="41FE6930"/>
    <w:multiLevelType w:val="hybridMultilevel"/>
    <w:tmpl w:val="29089C22"/>
    <w:lvl w:ilvl="0" w:tplc="54E2EE88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17365D" w:themeColor="tex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FA35802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58D4296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35">
    <w:nsid w:val="61E85C70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3A3365"/>
    <w:multiLevelType w:val="hybridMultilevel"/>
    <w:tmpl w:val="FE301E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78066E"/>
    <w:multiLevelType w:val="hybridMultilevel"/>
    <w:tmpl w:val="7C60DD82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0D3B02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0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1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42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4">
    <w:nsid w:val="727A726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47C058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6104B6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8397E01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0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</w:num>
  <w:num w:numId="3">
    <w:abstractNumId w:val="15"/>
  </w:num>
  <w:num w:numId="4">
    <w:abstractNumId w:val="10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40"/>
  </w:num>
  <w:num w:numId="8">
    <w:abstractNumId w:val="32"/>
  </w:num>
  <w:num w:numId="9">
    <w:abstractNumId w:val="49"/>
  </w:num>
  <w:num w:numId="10">
    <w:abstractNumId w:val="41"/>
  </w:num>
  <w:num w:numId="11">
    <w:abstractNumId w:val="50"/>
  </w:num>
  <w:num w:numId="12">
    <w:abstractNumId w:val="42"/>
  </w:num>
  <w:num w:numId="13">
    <w:abstractNumId w:val="3"/>
  </w:num>
  <w:num w:numId="14">
    <w:abstractNumId w:val="18"/>
  </w:num>
  <w:num w:numId="15">
    <w:abstractNumId w:val="22"/>
  </w:num>
  <w:num w:numId="16">
    <w:abstractNumId w:val="30"/>
  </w:num>
  <w:num w:numId="17">
    <w:abstractNumId w:val="26"/>
  </w:num>
  <w:num w:numId="18">
    <w:abstractNumId w:val="43"/>
  </w:num>
  <w:num w:numId="19">
    <w:abstractNumId w:val="25"/>
  </w:num>
  <w:num w:numId="20">
    <w:abstractNumId w:val="9"/>
  </w:num>
  <w:num w:numId="21">
    <w:abstractNumId w:val="2"/>
  </w:num>
  <w:num w:numId="22">
    <w:abstractNumId w:val="1"/>
  </w:num>
  <w:num w:numId="23">
    <w:abstractNumId w:val="0"/>
  </w:num>
  <w:num w:numId="24">
    <w:abstractNumId w:val="23"/>
  </w:num>
  <w:num w:numId="25">
    <w:abstractNumId w:val="14"/>
  </w:num>
  <w:num w:numId="26">
    <w:abstractNumId w:val="20"/>
  </w:num>
  <w:num w:numId="27">
    <w:abstractNumId w:val="17"/>
  </w:num>
  <w:num w:numId="28">
    <w:abstractNumId w:val="21"/>
  </w:num>
  <w:num w:numId="29">
    <w:abstractNumId w:val="34"/>
  </w:num>
  <w:num w:numId="30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9"/>
  </w:num>
  <w:num w:numId="32">
    <w:abstractNumId w:val="11"/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</w:num>
  <w:num w:numId="37">
    <w:abstractNumId w:val="13"/>
  </w:num>
  <w:num w:numId="38">
    <w:abstractNumId w:val="29"/>
  </w:num>
  <w:num w:numId="39">
    <w:abstractNumId w:val="35"/>
  </w:num>
  <w:num w:numId="40">
    <w:abstractNumId w:val="38"/>
  </w:num>
  <w:num w:numId="41">
    <w:abstractNumId w:val="44"/>
  </w:num>
  <w:num w:numId="42">
    <w:abstractNumId w:val="12"/>
  </w:num>
  <w:num w:numId="43">
    <w:abstractNumId w:val="45"/>
  </w:num>
  <w:num w:numId="4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6"/>
  </w:num>
  <w:num w:numId="46">
    <w:abstractNumId w:val="16"/>
  </w:num>
  <w:num w:numId="47">
    <w:abstractNumId w:val="47"/>
  </w:num>
  <w:num w:numId="48">
    <w:abstractNumId w:val="48"/>
  </w:num>
  <w:num w:numId="49">
    <w:abstractNumId w:val="37"/>
  </w:num>
  <w:num w:numId="50">
    <w:abstractNumId w:val="33"/>
  </w:num>
  <w:num w:numId="51">
    <w:abstractNumId w:val="8"/>
  </w:num>
  <w:num w:numId="52">
    <w:abstractNumId w:val="19"/>
  </w:num>
  <w:num w:numId="53">
    <w:abstractNumId w:val="31"/>
  </w:num>
  <w:num w:numId="54">
    <w:abstractNumId w:val="19"/>
  </w:num>
  <w:num w:numId="55">
    <w:abstractNumId w:val="39"/>
  </w:num>
  <w:num w:numId="56">
    <w:abstractNumId w:val="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19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D34"/>
    <w:rsid w:val="00086DE3"/>
    <w:rsid w:val="00086F55"/>
    <w:rsid w:val="00087521"/>
    <w:rsid w:val="00087724"/>
    <w:rsid w:val="00087908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1AE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03B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602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41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6DFC"/>
    <w:rsid w:val="0018706B"/>
    <w:rsid w:val="0018794E"/>
    <w:rsid w:val="00190307"/>
    <w:rsid w:val="0019155F"/>
    <w:rsid w:val="001915C3"/>
    <w:rsid w:val="00191C16"/>
    <w:rsid w:val="00191F6E"/>
    <w:rsid w:val="0019224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40B"/>
    <w:rsid w:val="001D253C"/>
    <w:rsid w:val="001D2E76"/>
    <w:rsid w:val="001D3235"/>
    <w:rsid w:val="001D3509"/>
    <w:rsid w:val="001D36D3"/>
    <w:rsid w:val="001D3793"/>
    <w:rsid w:val="001D3D18"/>
    <w:rsid w:val="001D412C"/>
    <w:rsid w:val="001D4DF9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920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6DC2"/>
    <w:rsid w:val="00227093"/>
    <w:rsid w:val="00227E4B"/>
    <w:rsid w:val="0023002F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5BC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1AF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334"/>
    <w:rsid w:val="00312684"/>
    <w:rsid w:val="00312889"/>
    <w:rsid w:val="00312E77"/>
    <w:rsid w:val="0031303D"/>
    <w:rsid w:val="00313144"/>
    <w:rsid w:val="00313199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AE3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4AF7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5F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722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1F1"/>
    <w:rsid w:val="00374263"/>
    <w:rsid w:val="003746E9"/>
    <w:rsid w:val="00374A25"/>
    <w:rsid w:val="00374D2E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0A4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71DC"/>
    <w:rsid w:val="003A71F9"/>
    <w:rsid w:val="003A7213"/>
    <w:rsid w:val="003A75CA"/>
    <w:rsid w:val="003B0CA8"/>
    <w:rsid w:val="003B0CC7"/>
    <w:rsid w:val="003B10F0"/>
    <w:rsid w:val="003B132F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40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3F9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117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27E58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6D4F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97EA1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D4D"/>
    <w:rsid w:val="004F7F9A"/>
    <w:rsid w:val="00500251"/>
    <w:rsid w:val="00500291"/>
    <w:rsid w:val="00500310"/>
    <w:rsid w:val="00500622"/>
    <w:rsid w:val="0050077F"/>
    <w:rsid w:val="00500A9D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11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4ABF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435"/>
    <w:rsid w:val="0058773B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83B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1CF9"/>
    <w:rsid w:val="006B22A0"/>
    <w:rsid w:val="006B2870"/>
    <w:rsid w:val="006B3053"/>
    <w:rsid w:val="006B390A"/>
    <w:rsid w:val="006B3B13"/>
    <w:rsid w:val="006B3CDA"/>
    <w:rsid w:val="006B49F2"/>
    <w:rsid w:val="006B4D07"/>
    <w:rsid w:val="006B4E5B"/>
    <w:rsid w:val="006B4FD6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441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5DC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848"/>
    <w:rsid w:val="00772CB6"/>
    <w:rsid w:val="00772E67"/>
    <w:rsid w:val="007735B4"/>
    <w:rsid w:val="00773C1F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D00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6D63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62C1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DEE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BC1"/>
    <w:rsid w:val="00836EC0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4F12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39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B4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411D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24AA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124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259E"/>
    <w:rsid w:val="00943146"/>
    <w:rsid w:val="00943BF7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3B6"/>
    <w:rsid w:val="0095609F"/>
    <w:rsid w:val="009562EF"/>
    <w:rsid w:val="0095645D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2CE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9C7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4F"/>
    <w:rsid w:val="00A612BC"/>
    <w:rsid w:val="00A620D1"/>
    <w:rsid w:val="00A62E83"/>
    <w:rsid w:val="00A64207"/>
    <w:rsid w:val="00A6423C"/>
    <w:rsid w:val="00A64467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B3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406A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1B6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449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7AE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2FD0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2F1C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1CB1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6F4B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842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58A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BEA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61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1C1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2CC"/>
    <w:rsid w:val="00DE5A64"/>
    <w:rsid w:val="00DE5F49"/>
    <w:rsid w:val="00DE601E"/>
    <w:rsid w:val="00DE606A"/>
    <w:rsid w:val="00DE6388"/>
    <w:rsid w:val="00DE6468"/>
    <w:rsid w:val="00DE65EF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393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66E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63B2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68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445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054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9B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863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3BE1"/>
    <w:rsid w:val="00F13F33"/>
    <w:rsid w:val="00F14E0F"/>
    <w:rsid w:val="00F15145"/>
    <w:rsid w:val="00F157AF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1B23"/>
    <w:rsid w:val="00F820B2"/>
    <w:rsid w:val="00F82215"/>
    <w:rsid w:val="00F83719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07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204"/>
    <w:rsid w:val="00FE74A9"/>
    <w:rsid w:val="00FE7D32"/>
    <w:rsid w:val="00FF04C4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786FD95-CC66-4E31-8C13-0BF9B7C1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312334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C72FD0"/>
    <w:pPr>
      <w:keepNext/>
      <w:numPr>
        <w:numId w:val="56"/>
      </w:numPr>
      <w:ind w:left="284" w:hanging="284"/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312334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C72FD0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6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1F256-1FF4-4AE7-A34E-CB4A53803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1</TotalTime>
  <Pages>1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3396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4</cp:revision>
  <cp:lastPrinted>2013-09-05T10:55:00Z</cp:lastPrinted>
  <dcterms:created xsi:type="dcterms:W3CDTF">2014-08-30T03:16:00Z</dcterms:created>
  <dcterms:modified xsi:type="dcterms:W3CDTF">2014-09-04T02:00:00Z</dcterms:modified>
</cp:coreProperties>
</file>