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87" w:rsidRDefault="005A2287" w:rsidP="005A2287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danh sách </w:t>
      </w:r>
      <w:r w:rsidR="0032448D">
        <w:t>Danh mục dùng chung</w:t>
      </w:r>
    </w:p>
    <w:p w:rsidR="005D7F34" w:rsidRDefault="005A2287" w:rsidP="005D7F34">
      <w:r>
        <w:t xml:space="preserve"> </w:t>
      </w:r>
      <w:r w:rsidR="005D7F34">
        <w:t xml:space="preserve">Phân hệ chung </w:t>
      </w:r>
      <w:r w:rsidR="005D7F34">
        <w:sym w:font="Wingdings" w:char="F0E0"/>
      </w:r>
      <w:r w:rsidR="005D7F34">
        <w:t xml:space="preserve"> Danh mục </w:t>
      </w:r>
      <w:r w:rsidR="005D7F34">
        <w:sym w:font="Wingdings" w:char="F0E0"/>
      </w:r>
      <w:r w:rsidR="005D7F34">
        <w:t xml:space="preserve"> Danh mục dùng chung </w:t>
      </w:r>
      <w:r w:rsidR="005D7F34">
        <w:sym w:font="Wingdings" w:char="F0E0"/>
      </w:r>
      <w:r w:rsidR="005D7F34">
        <w:t xml:space="preserve"> Danh sách Danh mục dùng chung</w:t>
      </w:r>
    </w:p>
    <w:p w:rsidR="005A2287" w:rsidRDefault="005D7F34" w:rsidP="005A2287">
      <w:r>
        <w:rPr>
          <w:noProof/>
        </w:rPr>
        <w:drawing>
          <wp:inline distT="0" distB="0" distL="0" distR="0" wp14:anchorId="0E36CB7B" wp14:editId="6728E62D">
            <wp:extent cx="5943600" cy="1139190"/>
            <wp:effectExtent l="0" t="0" r="0" b="381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Pr="00E127CD" w:rsidRDefault="005A2287" w:rsidP="005A2287">
      <w:pPr>
        <w:pStyle w:val="NumberTable"/>
      </w:pPr>
      <w:r>
        <w:t xml:space="preserve">Cây thực đơn truy cập Danh sách </w:t>
      </w:r>
      <w:r w:rsidR="005D7F34">
        <w:t>danh mục dùng chung</w:t>
      </w:r>
    </w:p>
    <w:p w:rsidR="005A2287" w:rsidRDefault="005A2287" w:rsidP="005A2287">
      <w:pPr>
        <w:pStyle w:val="Heading5"/>
        <w:numPr>
          <w:ilvl w:val="4"/>
          <w:numId w:val="33"/>
        </w:numPr>
      </w:pPr>
      <w:r>
        <w:t>Thao tác thực hiện</w:t>
      </w:r>
    </w:p>
    <w:p w:rsidR="005A2287" w:rsidRDefault="005A2287" w:rsidP="005A2287">
      <w:pPr>
        <w:pStyle w:val="Bulletlevel1"/>
      </w:pPr>
      <w:r>
        <w:t xml:space="preserve">Giao </w:t>
      </w:r>
      <w:r w:rsidRPr="00A258B4">
        <w:t>diện</w:t>
      </w:r>
    </w:p>
    <w:p w:rsidR="005A2287" w:rsidRDefault="005A2287" w:rsidP="005A2287"/>
    <w:p w:rsidR="005A2287" w:rsidRDefault="005A2287" w:rsidP="005A2287">
      <w:pPr>
        <w:pStyle w:val="NumberTable"/>
      </w:pPr>
      <w:r>
        <w:t xml:space="preserve">Danh sách </w:t>
      </w:r>
    </w:p>
    <w:p w:rsidR="005A2287" w:rsidRDefault="005A2287" w:rsidP="005A228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5A2287" w:rsidTr="00032013">
        <w:tc>
          <w:tcPr>
            <w:tcW w:w="632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5A2287" w:rsidTr="00032013">
        <w:tc>
          <w:tcPr>
            <w:tcW w:w="10080" w:type="dxa"/>
            <w:gridSpan w:val="3"/>
          </w:tcPr>
          <w:p w:rsidR="005A2287" w:rsidRPr="00F34B08" w:rsidRDefault="005A2287" w:rsidP="00032013">
            <w:pPr>
              <w:rPr>
                <w:b/>
                <w:i/>
              </w:rPr>
            </w:pPr>
            <w:r>
              <w:rPr>
                <w:b/>
                <w:i/>
              </w:rPr>
              <w:t>Cây tìm kiếm</w:t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5A2287" w:rsidRDefault="005A2287" w:rsidP="00032013"/>
        </w:tc>
        <w:tc>
          <w:tcPr>
            <w:tcW w:w="6928" w:type="dxa"/>
          </w:tcPr>
          <w:p w:rsidR="005A2287" w:rsidRDefault="005A2287" w:rsidP="00032013">
            <w:pPr>
              <w:pStyle w:val="Bulletlevel1"/>
            </w:pP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5A2287" w:rsidRDefault="005A2287" w:rsidP="00032013"/>
        </w:tc>
        <w:tc>
          <w:tcPr>
            <w:tcW w:w="6928" w:type="dxa"/>
          </w:tcPr>
          <w:p w:rsidR="005A2287" w:rsidRDefault="005A2287" w:rsidP="00032013">
            <w:pPr>
              <w:jc w:val="center"/>
            </w:pPr>
          </w:p>
        </w:tc>
      </w:tr>
      <w:tr w:rsidR="005A2287" w:rsidRPr="00D0157C" w:rsidTr="00032013">
        <w:tc>
          <w:tcPr>
            <w:tcW w:w="10080" w:type="dxa"/>
            <w:gridSpan w:val="3"/>
          </w:tcPr>
          <w:p w:rsidR="005A2287" w:rsidRPr="00D0157C" w:rsidRDefault="005A2287" w:rsidP="00032013">
            <w:pPr>
              <w:rPr>
                <w:b/>
                <w:i/>
              </w:rPr>
            </w:pP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5A2287" w:rsidRDefault="005A2287" w:rsidP="00032013"/>
        </w:tc>
        <w:tc>
          <w:tcPr>
            <w:tcW w:w="6928" w:type="dxa"/>
          </w:tcPr>
          <w:p w:rsidR="005A2287" w:rsidRDefault="005A2287" w:rsidP="00032013">
            <w:pPr>
              <w:pStyle w:val="Bulletlevel1"/>
            </w:pP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5A2287" w:rsidRDefault="005A2287" w:rsidP="00032013"/>
        </w:tc>
        <w:tc>
          <w:tcPr>
            <w:tcW w:w="6928" w:type="dxa"/>
          </w:tcPr>
          <w:p w:rsidR="005A2287" w:rsidRDefault="005A2287" w:rsidP="00032013">
            <w:pPr>
              <w:pStyle w:val="Bulletlevel1"/>
            </w:pP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5A2287" w:rsidRDefault="005A2287" w:rsidP="00032013"/>
        </w:tc>
        <w:tc>
          <w:tcPr>
            <w:tcW w:w="6928" w:type="dxa"/>
          </w:tcPr>
          <w:p w:rsidR="005A2287" w:rsidRDefault="005A2287" w:rsidP="00032013">
            <w:pPr>
              <w:pStyle w:val="Bulletlevel1"/>
            </w:pP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5A2287" w:rsidRDefault="005A2287" w:rsidP="00032013"/>
        </w:tc>
        <w:tc>
          <w:tcPr>
            <w:tcW w:w="6928" w:type="dxa"/>
          </w:tcPr>
          <w:p w:rsidR="005A2287" w:rsidRDefault="005A2287" w:rsidP="00032013">
            <w:pPr>
              <w:pStyle w:val="Bulletlevel1"/>
            </w:pP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5A2287" w:rsidRDefault="005A2287" w:rsidP="00032013"/>
        </w:tc>
        <w:tc>
          <w:tcPr>
            <w:tcW w:w="6928" w:type="dxa"/>
          </w:tcPr>
          <w:p w:rsidR="005A2287" w:rsidRDefault="005A2287" w:rsidP="00032013">
            <w:pPr>
              <w:pStyle w:val="Bulletlevel1"/>
            </w:pPr>
          </w:p>
        </w:tc>
      </w:tr>
    </w:tbl>
    <w:p w:rsidR="005A2287" w:rsidRDefault="005A2287" w:rsidP="005A2287">
      <w:pPr>
        <w:pStyle w:val="Heading5"/>
        <w:numPr>
          <w:ilvl w:val="4"/>
          <w:numId w:val="33"/>
        </w:numPr>
      </w:pPr>
      <w:r>
        <w:t>Tìm kiếm</w:t>
      </w:r>
    </w:p>
    <w:p w:rsidR="005A2287" w:rsidRPr="004E7FCC" w:rsidRDefault="005A2287" w:rsidP="005A2287">
      <w:pPr>
        <w:pStyle w:val="Bulletlevel1"/>
      </w:pPr>
      <w:r>
        <w:rPr>
          <w:noProof/>
        </w:rPr>
        <w:drawing>
          <wp:inline distT="0" distB="0" distL="0" distR="0" wp14:anchorId="27134AE7" wp14:editId="2A2D51BE">
            <wp:extent cx="752475" cy="238125"/>
            <wp:effectExtent l="0" t="0" r="9525" b="952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 Bấm tìm kiểm để tìm kiếm</w:t>
      </w:r>
      <w:r w:rsidR="005D7F34">
        <w:t xml:space="preserve"> giá trị Danh mục dùng chung </w:t>
      </w:r>
      <w:r>
        <w:t>theo các thông tin tìm kiếm đã được nhập</w:t>
      </w:r>
      <w:bookmarkStart w:id="1" w:name="_GoBack"/>
      <w:bookmarkEnd w:id="0"/>
      <w:bookmarkEnd w:id="1"/>
    </w:p>
    <w:sectPr w:rsidR="005A2287" w:rsidRPr="004E7FCC" w:rsidSect="006D00FB">
      <w:headerReference w:type="default" r:id="rId10"/>
      <w:footerReference w:type="default" r:id="rId11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843" w:rsidRDefault="002B2843" w:rsidP="00E57131">
      <w:r>
        <w:separator/>
      </w:r>
    </w:p>
    <w:p w:rsidR="002B2843" w:rsidRDefault="002B2843" w:rsidP="00E57131"/>
    <w:p w:rsidR="002B2843" w:rsidRDefault="002B2843" w:rsidP="00E57131"/>
    <w:p w:rsidR="002B2843" w:rsidRDefault="002B2843" w:rsidP="00E57131"/>
    <w:p w:rsidR="002B2843" w:rsidRDefault="002B2843"/>
  </w:endnote>
  <w:endnote w:type="continuationSeparator" w:id="0">
    <w:p w:rsidR="002B2843" w:rsidRDefault="002B2843" w:rsidP="00E57131">
      <w:r>
        <w:continuationSeparator/>
      </w:r>
    </w:p>
    <w:p w:rsidR="002B2843" w:rsidRDefault="002B2843" w:rsidP="00E57131"/>
    <w:p w:rsidR="002B2843" w:rsidRDefault="002B2843" w:rsidP="00E57131"/>
    <w:p w:rsidR="002B2843" w:rsidRDefault="002B2843" w:rsidP="00E57131"/>
    <w:p w:rsidR="002B2843" w:rsidRDefault="002B28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B019C">
      <w:rPr>
        <w:noProof/>
        <w:sz w:val="20"/>
        <w:szCs w:val="20"/>
      </w:rPr>
      <w:t>23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843" w:rsidRDefault="002B2843" w:rsidP="00E57131">
      <w:r>
        <w:separator/>
      </w:r>
    </w:p>
    <w:p w:rsidR="002B2843" w:rsidRDefault="002B2843" w:rsidP="00E57131"/>
    <w:p w:rsidR="002B2843" w:rsidRDefault="002B2843" w:rsidP="00E57131"/>
    <w:p w:rsidR="002B2843" w:rsidRDefault="002B2843" w:rsidP="00E57131"/>
    <w:p w:rsidR="002B2843" w:rsidRDefault="002B2843"/>
  </w:footnote>
  <w:footnote w:type="continuationSeparator" w:id="0">
    <w:p w:rsidR="002B2843" w:rsidRDefault="002B2843" w:rsidP="00E57131">
      <w:r>
        <w:continuationSeparator/>
      </w:r>
    </w:p>
    <w:p w:rsidR="002B2843" w:rsidRDefault="002B2843" w:rsidP="00E57131"/>
    <w:p w:rsidR="002B2843" w:rsidRDefault="002B2843" w:rsidP="00E57131"/>
    <w:p w:rsidR="002B2843" w:rsidRDefault="002B2843" w:rsidP="00E57131"/>
    <w:p w:rsidR="002B2843" w:rsidRDefault="002B28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AEF35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843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23B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48D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9C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4955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102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346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5E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4CD3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32712D-88BC-43F4-AA7C-1DE3A59E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DC81-D380-4ACC-8C77-45C05AB9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414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2014-08-30T03:07:00Z</dcterms:created>
  <dcterms:modified xsi:type="dcterms:W3CDTF">2014-09-03T07:20:00Z</dcterms:modified>
</cp:coreProperties>
</file>