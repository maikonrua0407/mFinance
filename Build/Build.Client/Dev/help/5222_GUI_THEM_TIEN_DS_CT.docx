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0F0" w:rsidRDefault="009650F0" w:rsidP="008A0FE9">
      <w:pPr>
        <w:pStyle w:val="Heading5"/>
      </w:pPr>
      <w:bookmarkStart w:id="0" w:name="_Toc365275026"/>
      <w:r>
        <w:t>Truy cập chức năng Gửi thêm tiền theo danh sách</w:t>
      </w:r>
    </w:p>
    <w:p w:rsidR="00B02F38" w:rsidRPr="00B02F38" w:rsidRDefault="00B02F38" w:rsidP="00B02F38">
      <w:pPr>
        <w:pStyle w:val="Bulletlevel1"/>
      </w:pPr>
      <w:r>
        <w:t>Giao diện</w:t>
      </w:r>
    </w:p>
    <w:p w:rsidR="00B02F38" w:rsidRPr="00DF3A80" w:rsidRDefault="00822A32" w:rsidP="00B02F38">
      <w:r>
        <w:rPr>
          <w:noProof/>
        </w:rPr>
        <w:drawing>
          <wp:inline distT="0" distB="0" distL="0" distR="0" wp14:anchorId="78081C56" wp14:editId="6A3409D3">
            <wp:extent cx="5943600" cy="943610"/>
            <wp:effectExtent l="0" t="0" r="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43610"/>
                    </a:xfrm>
                    <a:prstGeom prst="rect">
                      <a:avLst/>
                    </a:prstGeom>
                  </pic:spPr>
                </pic:pic>
              </a:graphicData>
            </a:graphic>
          </wp:inline>
        </w:drawing>
      </w:r>
    </w:p>
    <w:p w:rsidR="00B02F38" w:rsidRDefault="00B02F38" w:rsidP="00AF7FF0">
      <w:pPr>
        <w:pStyle w:val="NumberTable"/>
      </w:pPr>
      <w:bookmarkStart w:id="1" w:name="_Toc345331693"/>
      <w:bookmarkStart w:id="2" w:name="_Toc356170951"/>
      <w:r>
        <w:t>Cây thực đơn truy cập chức năng Gửi thêm tiền theo</w:t>
      </w:r>
      <w:r w:rsidR="007A34D6">
        <w:t xml:space="preserve"> danh sách</w:t>
      </w:r>
      <w:bookmarkEnd w:id="1"/>
      <w:bookmarkEnd w:id="2"/>
    </w:p>
    <w:p w:rsidR="007A34D6" w:rsidRDefault="007A34D6" w:rsidP="007A34D6">
      <w:pPr>
        <w:pStyle w:val="Heading5"/>
      </w:pPr>
      <w:r>
        <w:t xml:space="preserve">Khai </w:t>
      </w:r>
      <w:r w:rsidR="00522E88">
        <w:t>báo thô</w:t>
      </w:r>
      <w:r>
        <w:t>ng tin gửi thêm tiền</w:t>
      </w:r>
    </w:p>
    <w:p w:rsidR="007A34D6" w:rsidRDefault="009D6E4B" w:rsidP="007A34D6">
      <w:pPr>
        <w:pStyle w:val="Heading6"/>
      </w:pPr>
      <w:r>
        <w:t>Thẻ thông tin chung</w:t>
      </w:r>
    </w:p>
    <w:p w:rsidR="009D6E4B" w:rsidRDefault="009D6E4B" w:rsidP="009D6E4B">
      <w:pPr>
        <w:pStyle w:val="Bulletlevel1"/>
      </w:pPr>
      <w:r>
        <w:t>Giao diện</w:t>
      </w:r>
    </w:p>
    <w:p w:rsidR="009D6E4B" w:rsidRDefault="009D6E4B" w:rsidP="009D6E4B">
      <w:r>
        <w:rPr>
          <w:noProof/>
        </w:rPr>
        <w:drawing>
          <wp:inline distT="0" distB="0" distL="0" distR="0" wp14:anchorId="6969DAB6" wp14:editId="1CF86A03">
            <wp:extent cx="6364605" cy="4351189"/>
            <wp:effectExtent l="0" t="0" r="0" b="0"/>
            <wp:docPr id="729" name="Picture 729" descr="C:\Users\ngocdtm\AppData\Local\Temp\SNAGHTML19943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gocdtm\AppData\Local\Temp\SNAGHTML199439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1189"/>
                    </a:xfrm>
                    <a:prstGeom prst="rect">
                      <a:avLst/>
                    </a:prstGeom>
                    <a:noFill/>
                    <a:ln>
                      <a:noFill/>
                    </a:ln>
                  </pic:spPr>
                </pic:pic>
              </a:graphicData>
            </a:graphic>
          </wp:inline>
        </w:drawing>
      </w:r>
    </w:p>
    <w:p w:rsidR="00522E88" w:rsidRPr="009D6E4B" w:rsidRDefault="00522E88" w:rsidP="00522E88">
      <w:pPr>
        <w:pStyle w:val="NumberTable"/>
      </w:pPr>
      <w:r>
        <w:t>Gửi thêm tiền theo danh sách</w:t>
      </w:r>
    </w:p>
    <w:p w:rsidR="00B02F38" w:rsidRDefault="00B02F38" w:rsidP="00B02F38">
      <w:pPr>
        <w:pStyle w:val="Bulletlevel1"/>
      </w:pPr>
      <w:r>
        <w:t>Nhập thông tin</w:t>
      </w:r>
    </w:p>
    <w:tbl>
      <w:tblPr>
        <w:tblStyle w:val="TableGrid"/>
        <w:tblW w:w="10080" w:type="dxa"/>
        <w:tblInd w:w="108" w:type="dxa"/>
        <w:tblLook w:val="04A0" w:firstRow="1" w:lastRow="0" w:firstColumn="1" w:lastColumn="0" w:noHBand="0" w:noVBand="1"/>
      </w:tblPr>
      <w:tblGrid>
        <w:gridCol w:w="720"/>
        <w:gridCol w:w="2432"/>
        <w:gridCol w:w="6928"/>
      </w:tblGrid>
      <w:tr w:rsidR="00B02F38" w:rsidTr="00680F62">
        <w:tc>
          <w:tcPr>
            <w:tcW w:w="720" w:type="dxa"/>
            <w:hideMark/>
          </w:tcPr>
          <w:p w:rsidR="00B02F38" w:rsidRDefault="00B02F38" w:rsidP="00680F62">
            <w:pPr>
              <w:jc w:val="center"/>
              <w:rPr>
                <w:b/>
              </w:rPr>
            </w:pPr>
            <w:bookmarkStart w:id="3" w:name="OLE_LINK10"/>
            <w:bookmarkStart w:id="4" w:name="OLE_LINK11"/>
            <w:bookmarkStart w:id="5" w:name="OLE_LINK14"/>
            <w:r>
              <w:rPr>
                <w:b/>
              </w:rPr>
              <w:t>STT</w:t>
            </w:r>
          </w:p>
        </w:tc>
        <w:tc>
          <w:tcPr>
            <w:tcW w:w="2432" w:type="dxa"/>
            <w:hideMark/>
          </w:tcPr>
          <w:p w:rsidR="00B02F38" w:rsidRDefault="00B02F38" w:rsidP="00680F62">
            <w:pPr>
              <w:jc w:val="center"/>
              <w:rPr>
                <w:b/>
              </w:rPr>
            </w:pPr>
            <w:r>
              <w:rPr>
                <w:b/>
              </w:rPr>
              <w:t>Tên trường</w:t>
            </w:r>
          </w:p>
        </w:tc>
        <w:tc>
          <w:tcPr>
            <w:tcW w:w="6928" w:type="dxa"/>
            <w:hideMark/>
          </w:tcPr>
          <w:p w:rsidR="00B02F38" w:rsidRDefault="00B02F38" w:rsidP="00680F62">
            <w:pPr>
              <w:jc w:val="center"/>
              <w:rPr>
                <w:b/>
              </w:rPr>
            </w:pPr>
            <w:r>
              <w:rPr>
                <w:b/>
              </w:rPr>
              <w:t>Diễn giải</w:t>
            </w:r>
          </w:p>
        </w:tc>
      </w:tr>
      <w:tr w:rsidR="00B02F38" w:rsidTr="00680F62">
        <w:tc>
          <w:tcPr>
            <w:tcW w:w="720" w:type="dxa"/>
          </w:tcPr>
          <w:p w:rsidR="00B02F38" w:rsidRDefault="00B02F38" w:rsidP="00AF7FF0">
            <w:pPr>
              <w:pStyle w:val="ListParagraph"/>
              <w:numPr>
                <w:ilvl w:val="0"/>
                <w:numId w:val="57"/>
              </w:numPr>
            </w:pPr>
          </w:p>
        </w:tc>
        <w:tc>
          <w:tcPr>
            <w:tcW w:w="2432" w:type="dxa"/>
          </w:tcPr>
          <w:p w:rsidR="00B02F38" w:rsidRDefault="00B02F38" w:rsidP="00680F62">
            <w:r>
              <w:t>Hình thức giao dịch</w:t>
            </w:r>
          </w:p>
        </w:tc>
        <w:tc>
          <w:tcPr>
            <w:tcW w:w="6928" w:type="dxa"/>
          </w:tcPr>
          <w:p w:rsidR="00B02F38" w:rsidRDefault="00B02F38" w:rsidP="009D6E4B">
            <w:pPr>
              <w:pStyle w:val="Bulletlevel1"/>
            </w:pPr>
            <w:r>
              <w:t>Có 2 hình thức giao dịch là:</w:t>
            </w:r>
          </w:p>
          <w:p w:rsidR="00B02F38" w:rsidRDefault="00B02F38" w:rsidP="009D6E4B">
            <w:pPr>
              <w:pStyle w:val="Bulletlevel2"/>
            </w:pPr>
            <w:r>
              <w:t>Tiền mặt: đây là hình thức giao dịch mặc định.</w:t>
            </w:r>
          </w:p>
          <w:p w:rsidR="00B02F38" w:rsidRDefault="00B02F38" w:rsidP="009D6E4B">
            <w:pPr>
              <w:pStyle w:val="Bulletlevel2"/>
            </w:pPr>
            <w:r>
              <w:t>Chuyển khoản: Chỉ cho phép chọn khi người dùng nhập dữ liệu từ excel vào.</w:t>
            </w:r>
          </w:p>
          <w:p w:rsidR="00B02F38" w:rsidRDefault="00B02F38" w:rsidP="009D6E4B">
            <w:pPr>
              <w:pStyle w:val="Bulletlevel1"/>
            </w:pPr>
            <w:r>
              <w:t>Chọn hình thức giao dịch trong hộp chọn sau:</w:t>
            </w:r>
          </w:p>
          <w:p w:rsidR="00B02F38" w:rsidRDefault="00B02F38" w:rsidP="009D6E4B">
            <w:pPr>
              <w:pStyle w:val="Bulletlevel1"/>
            </w:pPr>
            <w:r>
              <w:rPr>
                <w:noProof/>
              </w:rPr>
              <w:drawing>
                <wp:inline distT="0" distB="0" distL="0" distR="0" wp14:anchorId="0107AC2B" wp14:editId="1E648E24">
                  <wp:extent cx="2562225" cy="666750"/>
                  <wp:effectExtent l="19050" t="0" r="9525" b="0"/>
                  <wp:docPr id="19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2562225" cy="666750"/>
                          </a:xfrm>
                          <a:prstGeom prst="rect">
                            <a:avLst/>
                          </a:prstGeom>
                          <a:noFill/>
                          <a:ln w="9525">
                            <a:noFill/>
                            <a:miter lim="800000"/>
                            <a:headEnd/>
                            <a:tailEnd/>
                          </a:ln>
                        </pic:spPr>
                      </pic:pic>
                    </a:graphicData>
                  </a:graphic>
                </wp:inline>
              </w:drawing>
            </w:r>
          </w:p>
        </w:tc>
      </w:tr>
      <w:tr w:rsidR="00B02F38" w:rsidTr="00680F62">
        <w:tc>
          <w:tcPr>
            <w:tcW w:w="720" w:type="dxa"/>
          </w:tcPr>
          <w:p w:rsidR="00B02F38" w:rsidRDefault="00B02F38" w:rsidP="00AF7FF0">
            <w:pPr>
              <w:pStyle w:val="ListParagraph"/>
              <w:numPr>
                <w:ilvl w:val="0"/>
                <w:numId w:val="57"/>
              </w:numPr>
            </w:pPr>
          </w:p>
        </w:tc>
        <w:tc>
          <w:tcPr>
            <w:tcW w:w="2432" w:type="dxa"/>
          </w:tcPr>
          <w:p w:rsidR="00B02F38" w:rsidRDefault="00B02F38" w:rsidP="00680F62">
            <w:r>
              <w:t>Thu tiền kỳ</w:t>
            </w:r>
          </w:p>
        </w:tc>
        <w:tc>
          <w:tcPr>
            <w:tcW w:w="6928" w:type="dxa"/>
          </w:tcPr>
          <w:p w:rsidR="00B02F38" w:rsidRDefault="00B02F38" w:rsidP="009D6E4B">
            <w:pPr>
              <w:pStyle w:val="Bulletlevel1"/>
            </w:pPr>
            <w:r>
              <w:t>Kỳ họp cụm nhóm và thu tiền định kỳ</w:t>
            </w:r>
          </w:p>
          <w:p w:rsidR="00B02F38" w:rsidRDefault="00B02F38" w:rsidP="009D6E4B">
            <w:pPr>
              <w:pStyle w:val="Bulletlevel1"/>
            </w:pPr>
            <w:r>
              <w:t>Người dùng tự nhập thông tin “Thu tiền kỳ”</w:t>
            </w:r>
          </w:p>
        </w:tc>
      </w:tr>
      <w:tr w:rsidR="00B02F38" w:rsidTr="00680F62">
        <w:tc>
          <w:tcPr>
            <w:tcW w:w="720" w:type="dxa"/>
          </w:tcPr>
          <w:p w:rsidR="00B02F38" w:rsidRDefault="00B02F38" w:rsidP="00AF7FF0">
            <w:pPr>
              <w:pStyle w:val="ListParagraph"/>
              <w:numPr>
                <w:ilvl w:val="0"/>
                <w:numId w:val="57"/>
              </w:numPr>
            </w:pPr>
          </w:p>
        </w:tc>
        <w:tc>
          <w:tcPr>
            <w:tcW w:w="2432" w:type="dxa"/>
          </w:tcPr>
          <w:p w:rsidR="00B02F38" w:rsidRDefault="00B02F38" w:rsidP="00680F62">
            <w:r>
              <w:t>Ngày thu</w:t>
            </w:r>
          </w:p>
        </w:tc>
        <w:tc>
          <w:tcPr>
            <w:tcW w:w="6928" w:type="dxa"/>
          </w:tcPr>
          <w:p w:rsidR="00B02F38" w:rsidRDefault="00B02F38" w:rsidP="009D6E4B">
            <w:pPr>
              <w:pStyle w:val="Bulletlevel1"/>
            </w:pPr>
            <w:r>
              <w:t>Ngày thu tiền hoặc ngày gửi thêm tiền</w:t>
            </w:r>
          </w:p>
          <w:p w:rsidR="00B02F38" w:rsidRDefault="00B02F38" w:rsidP="009D6E4B">
            <w:pPr>
              <w:pStyle w:val="Bulletlevel1"/>
            </w:pPr>
            <w:r>
              <w:t>Mặc định là ngày giao dịch</w:t>
            </w:r>
          </w:p>
        </w:tc>
      </w:tr>
      <w:tr w:rsidR="00B02F38" w:rsidTr="00680F62">
        <w:tc>
          <w:tcPr>
            <w:tcW w:w="720" w:type="dxa"/>
          </w:tcPr>
          <w:p w:rsidR="00B02F38" w:rsidRDefault="00B02F38" w:rsidP="00AF7FF0">
            <w:pPr>
              <w:pStyle w:val="ListParagraph"/>
              <w:numPr>
                <w:ilvl w:val="0"/>
                <w:numId w:val="57"/>
              </w:numPr>
            </w:pPr>
          </w:p>
        </w:tc>
        <w:tc>
          <w:tcPr>
            <w:tcW w:w="2432" w:type="dxa"/>
          </w:tcPr>
          <w:p w:rsidR="00B02F38" w:rsidRDefault="00B02F38" w:rsidP="00680F62">
            <w:r>
              <w:t>Diễn giải</w:t>
            </w:r>
          </w:p>
        </w:tc>
        <w:tc>
          <w:tcPr>
            <w:tcW w:w="6928" w:type="dxa"/>
          </w:tcPr>
          <w:p w:rsidR="00B02F38" w:rsidRDefault="00B02F38" w:rsidP="009D6E4B">
            <w:pPr>
              <w:pStyle w:val="Bulletlevel1"/>
            </w:pPr>
            <w:r>
              <w:t>Tự sinh theo quy tắc sinh diễn giải</w:t>
            </w:r>
          </w:p>
          <w:p w:rsidR="00B02F38" w:rsidRDefault="00B02F38" w:rsidP="009D6E4B">
            <w:pPr>
              <w:pStyle w:val="Bulletlevel1"/>
            </w:pPr>
            <w:r>
              <w:t>Người dùng có thể sửa được</w:t>
            </w:r>
          </w:p>
        </w:tc>
      </w:tr>
    </w:tbl>
    <w:bookmarkEnd w:id="3"/>
    <w:bookmarkEnd w:id="4"/>
    <w:bookmarkEnd w:id="5"/>
    <w:p w:rsidR="007A34D6" w:rsidRDefault="007A34D6" w:rsidP="007A34D6">
      <w:pPr>
        <w:pStyle w:val="Heading6"/>
      </w:pPr>
      <w:r>
        <w:t>Thêm sổ</w:t>
      </w:r>
      <w:r w:rsidR="00941755">
        <w:t xml:space="preserve"> tiền gửi</w:t>
      </w:r>
    </w:p>
    <w:p w:rsidR="007A34D6" w:rsidRDefault="007A34D6" w:rsidP="009D6E4B">
      <w:pPr>
        <w:pStyle w:val="Bulletlevel1"/>
      </w:pPr>
      <w:r>
        <w:t xml:space="preserve">Sau khi nhập thông tin giao giao dịch, nhấn vào </w:t>
      </w:r>
      <w:r>
        <w:rPr>
          <w:noProof/>
        </w:rPr>
        <w:drawing>
          <wp:inline distT="0" distB="0" distL="0" distR="0" wp14:anchorId="12ADCE7A" wp14:editId="30D6E3AB">
            <wp:extent cx="590550" cy="257175"/>
            <wp:effectExtent l="19050" t="0" r="0" b="0"/>
            <wp:docPr id="7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w:t>
      </w:r>
      <w:r w:rsidR="00941755">
        <w:t>Sổ</w:t>
      </w:r>
      <w:r>
        <w:t xml:space="preserve"> tiền gửi gửi thêm tiền</w:t>
      </w:r>
      <w:r w:rsidR="009D6E4B">
        <w:t xml:space="preserve"> từ giao diện.</w:t>
      </w:r>
    </w:p>
    <w:p w:rsidR="007A34D6" w:rsidRDefault="007A34D6" w:rsidP="007A34D6">
      <w:r>
        <w:rPr>
          <w:noProof/>
        </w:rPr>
        <w:drawing>
          <wp:inline distT="0" distB="0" distL="0" distR="0" wp14:anchorId="3EE8E1F0" wp14:editId="073088F9">
            <wp:extent cx="5732145" cy="3153879"/>
            <wp:effectExtent l="19050" t="0" r="1905" b="0"/>
            <wp:docPr id="720"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2"/>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7A34D6" w:rsidRDefault="009D6E4B" w:rsidP="00AF7FF0">
      <w:pPr>
        <w:pStyle w:val="NumberTable"/>
      </w:pPr>
      <w:bookmarkStart w:id="6" w:name="_Toc345331695"/>
      <w:bookmarkStart w:id="7" w:name="_Toc356170953"/>
      <w:r>
        <w:t xml:space="preserve">Danh sách </w:t>
      </w:r>
      <w:r w:rsidR="007A34D6">
        <w:t>sổ tiền gửi</w:t>
      </w:r>
      <w:bookmarkEnd w:id="6"/>
      <w:bookmarkEnd w:id="7"/>
    </w:p>
    <w:p w:rsidR="007A34D6" w:rsidRDefault="007A34D6" w:rsidP="009D6E4B">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7A34D6" w:rsidTr="00680F62">
        <w:tc>
          <w:tcPr>
            <w:tcW w:w="683" w:type="dxa"/>
            <w:hideMark/>
          </w:tcPr>
          <w:p w:rsidR="007A34D6" w:rsidRDefault="007A34D6" w:rsidP="00680F62">
            <w:pPr>
              <w:jc w:val="center"/>
              <w:rPr>
                <w:b/>
              </w:rPr>
            </w:pPr>
            <w:r>
              <w:rPr>
                <w:b/>
              </w:rPr>
              <w:t>STT</w:t>
            </w:r>
          </w:p>
        </w:tc>
        <w:tc>
          <w:tcPr>
            <w:tcW w:w="1816" w:type="dxa"/>
            <w:hideMark/>
          </w:tcPr>
          <w:p w:rsidR="007A34D6" w:rsidRDefault="007A34D6" w:rsidP="00680F62">
            <w:pPr>
              <w:jc w:val="center"/>
              <w:rPr>
                <w:b/>
              </w:rPr>
            </w:pPr>
            <w:r>
              <w:rPr>
                <w:b/>
              </w:rPr>
              <w:t>Tên trường</w:t>
            </w:r>
          </w:p>
        </w:tc>
        <w:tc>
          <w:tcPr>
            <w:tcW w:w="7581" w:type="dxa"/>
            <w:hideMark/>
          </w:tcPr>
          <w:p w:rsidR="007A34D6" w:rsidRDefault="007A34D6" w:rsidP="00680F62">
            <w:pPr>
              <w:jc w:val="center"/>
              <w:rPr>
                <w:b/>
              </w:rPr>
            </w:pPr>
            <w:r>
              <w:rPr>
                <w:b/>
              </w:rPr>
              <w:t>Diễn giải</w:t>
            </w:r>
          </w:p>
        </w:tc>
      </w:tr>
      <w:tr w:rsidR="007A34D6" w:rsidTr="00680F62">
        <w:tc>
          <w:tcPr>
            <w:tcW w:w="683" w:type="dxa"/>
          </w:tcPr>
          <w:p w:rsidR="007A34D6" w:rsidRDefault="007A34D6" w:rsidP="00AF7FF0">
            <w:pPr>
              <w:pStyle w:val="ListParagraph"/>
              <w:numPr>
                <w:ilvl w:val="0"/>
                <w:numId w:val="58"/>
              </w:numPr>
            </w:pPr>
          </w:p>
        </w:tc>
        <w:tc>
          <w:tcPr>
            <w:tcW w:w="1816" w:type="dxa"/>
          </w:tcPr>
          <w:p w:rsidR="007A34D6" w:rsidRDefault="007A34D6" w:rsidP="00680F62">
            <w:r>
              <w:t>Nhóm sản phẩm</w:t>
            </w:r>
          </w:p>
        </w:tc>
        <w:tc>
          <w:tcPr>
            <w:tcW w:w="7581" w:type="dxa"/>
          </w:tcPr>
          <w:p w:rsidR="007A34D6" w:rsidRDefault="007A34D6" w:rsidP="009D6E4B">
            <w:pPr>
              <w:pStyle w:val="Bulletlevel1"/>
            </w:pPr>
            <w:bookmarkStart w:id="8" w:name="OLE_LINK12"/>
            <w:bookmarkStart w:id="9" w:name="OLE_LINK13"/>
            <w:r>
              <w:t>Hệ thống sẽ hiển thị Thông tin tất cả các sản phẩm tiết kiệm. Có thể chọn một hoặc nhiều sản phẩm để thực hiện gửi thêm tiền cho các sổ tiết kiệm áp dụng sản phẩm được chọn.</w:t>
            </w:r>
          </w:p>
          <w:bookmarkEnd w:id="8"/>
          <w:bookmarkEnd w:id="9"/>
          <w:p w:rsidR="007A34D6" w:rsidRDefault="001F3E32" w:rsidP="009D6E4B">
            <w:pPr>
              <w:jc w:val="center"/>
            </w:pPr>
            <w:r>
              <w:rPr>
                <w:noProof/>
              </w:rPr>
              <w:drawing>
                <wp:inline distT="0" distB="0" distL="0" distR="0" wp14:anchorId="6C036CFB" wp14:editId="5A78BFAF">
                  <wp:extent cx="2409524" cy="2104762"/>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09524" cy="2104762"/>
                          </a:xfrm>
                          <a:prstGeom prst="rect">
                            <a:avLst/>
                          </a:prstGeom>
                        </pic:spPr>
                      </pic:pic>
                    </a:graphicData>
                  </a:graphic>
                </wp:inline>
              </w:drawing>
            </w:r>
          </w:p>
        </w:tc>
      </w:tr>
      <w:tr w:rsidR="007A34D6" w:rsidTr="00680F62">
        <w:tc>
          <w:tcPr>
            <w:tcW w:w="683" w:type="dxa"/>
          </w:tcPr>
          <w:p w:rsidR="007A34D6" w:rsidRDefault="007A34D6" w:rsidP="00AF7FF0">
            <w:pPr>
              <w:pStyle w:val="ListParagraph"/>
              <w:numPr>
                <w:ilvl w:val="0"/>
                <w:numId w:val="58"/>
              </w:numPr>
            </w:pPr>
          </w:p>
        </w:tc>
        <w:tc>
          <w:tcPr>
            <w:tcW w:w="1816" w:type="dxa"/>
          </w:tcPr>
          <w:p w:rsidR="007A34D6" w:rsidRDefault="007A34D6" w:rsidP="00680F62">
            <w:r>
              <w:t>Phòng giao dịch</w:t>
            </w:r>
          </w:p>
        </w:tc>
        <w:tc>
          <w:tcPr>
            <w:tcW w:w="7581" w:type="dxa"/>
          </w:tcPr>
          <w:p w:rsidR="007A34D6" w:rsidRDefault="007A34D6" w:rsidP="009D6E4B">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7A34D6" w:rsidRDefault="007A34D6" w:rsidP="009D6E4B">
            <w:pPr>
              <w:jc w:val="center"/>
            </w:pPr>
            <w:r>
              <w:rPr>
                <w:noProof/>
              </w:rPr>
              <w:drawing>
                <wp:inline distT="0" distB="0" distL="0" distR="0" wp14:anchorId="655E88FE" wp14:editId="76BA721B">
                  <wp:extent cx="2514600" cy="3048000"/>
                  <wp:effectExtent l="19050" t="0" r="0" b="0"/>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7A34D6" w:rsidTr="00680F62">
        <w:tc>
          <w:tcPr>
            <w:tcW w:w="683" w:type="dxa"/>
          </w:tcPr>
          <w:p w:rsidR="007A34D6" w:rsidRDefault="007A34D6" w:rsidP="00AF7FF0">
            <w:pPr>
              <w:pStyle w:val="ListParagraph"/>
              <w:numPr>
                <w:ilvl w:val="0"/>
                <w:numId w:val="58"/>
              </w:numPr>
            </w:pPr>
          </w:p>
        </w:tc>
        <w:tc>
          <w:tcPr>
            <w:tcW w:w="1816" w:type="dxa"/>
          </w:tcPr>
          <w:p w:rsidR="007A34D6" w:rsidRDefault="007A34D6" w:rsidP="00680F62">
            <w:r>
              <w:t>Tìm kiếm nhanh</w:t>
            </w:r>
          </w:p>
        </w:tc>
        <w:tc>
          <w:tcPr>
            <w:tcW w:w="7581" w:type="dxa"/>
          </w:tcPr>
          <w:p w:rsidR="007A34D6" w:rsidRDefault="007A34D6" w:rsidP="009D6E4B">
            <w:pPr>
              <w:pStyle w:val="Bulletlevel1"/>
            </w:pPr>
            <w:r>
              <w:t>Tìm kiếm nhanh sổ tiền gửi theo các tiêu chí</w:t>
            </w:r>
          </w:p>
          <w:p w:rsidR="007A34D6" w:rsidRDefault="007A34D6" w:rsidP="009D6E4B">
            <w:pPr>
              <w:pStyle w:val="Bulletlevel2"/>
            </w:pPr>
            <w:r>
              <w:t>Số sổ</w:t>
            </w:r>
          </w:p>
          <w:p w:rsidR="007A34D6" w:rsidRDefault="007A34D6" w:rsidP="009D6E4B">
            <w:pPr>
              <w:pStyle w:val="Bulletlevel2"/>
            </w:pPr>
            <w:r>
              <w:t>Mã khách hàng</w:t>
            </w:r>
          </w:p>
          <w:p w:rsidR="007A34D6" w:rsidRDefault="007A34D6" w:rsidP="009D6E4B">
            <w:pPr>
              <w:pStyle w:val="Bulletlevel2"/>
            </w:pPr>
            <w:r>
              <w:t>Tên khách hàng</w:t>
            </w:r>
          </w:p>
          <w:p w:rsidR="007A34D6" w:rsidRDefault="007A34D6" w:rsidP="009D6E4B">
            <w:pPr>
              <w:pStyle w:val="Bulletlevel2"/>
            </w:pPr>
            <w:r>
              <w:t>Ngày mở</w:t>
            </w:r>
          </w:p>
          <w:p w:rsidR="007A34D6" w:rsidRDefault="007A34D6" w:rsidP="009D6E4B">
            <w:pPr>
              <w:pStyle w:val="Bulletlevel2"/>
            </w:pPr>
            <w:r>
              <w:t>Ngày đáo hạn</w:t>
            </w:r>
          </w:p>
          <w:p w:rsidR="007A34D6" w:rsidRDefault="007A34D6" w:rsidP="009D6E4B">
            <w:pPr>
              <w:pStyle w:val="Bulletlevel2"/>
            </w:pPr>
            <w:r>
              <w:t>Số dư</w:t>
            </w:r>
          </w:p>
          <w:p w:rsidR="007A34D6" w:rsidRDefault="007A34D6" w:rsidP="009D6E4B">
            <w:pPr>
              <w:pStyle w:val="Bulletlevel2"/>
            </w:pPr>
            <w:r>
              <w:t>Lãi suất</w:t>
            </w:r>
          </w:p>
          <w:p w:rsidR="007A34D6" w:rsidRDefault="007A34D6" w:rsidP="009D6E4B">
            <w:r w:rsidRPr="006F57D9">
              <w:rPr>
                <w:noProof/>
              </w:rPr>
              <w:drawing>
                <wp:inline distT="0" distB="0" distL="0" distR="0" wp14:anchorId="69B85CFC" wp14:editId="60D40E08">
                  <wp:extent cx="4600575" cy="505090"/>
                  <wp:effectExtent l="19050" t="0" r="0" b="0"/>
                  <wp:docPr id="72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7A34D6" w:rsidRDefault="007A34D6" w:rsidP="009D6E4B">
      <w:pPr>
        <w:pStyle w:val="Bulletlevel1"/>
        <w:rPr>
          <w:noProof/>
        </w:rPr>
      </w:pPr>
      <w:r>
        <w:rPr>
          <w:noProof/>
        </w:rPr>
        <w:t xml:space="preserve">Nhấn </w:t>
      </w:r>
      <w:r>
        <w:rPr>
          <w:noProof/>
        </w:rPr>
        <w:drawing>
          <wp:inline distT="0" distB="0" distL="0" distR="0" wp14:anchorId="422B249E" wp14:editId="0C28A7D4">
            <wp:extent cx="771525" cy="257175"/>
            <wp:effectExtent l="19050" t="0" r="9525"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7A34D6" w:rsidRDefault="007A34D6" w:rsidP="009D6E4B">
      <w:pPr>
        <w:pStyle w:val="Bulletlevel1"/>
        <w:rPr>
          <w:noProof/>
        </w:rPr>
      </w:pPr>
      <w:r>
        <w:rPr>
          <w:noProof/>
        </w:rPr>
        <w:t>Sau khi tìm kiếm được các sổ tiền gửi, tích chọn các sổ tiền gửi</w:t>
      </w:r>
      <w:r>
        <w:rPr>
          <w:noProof/>
        </w:rPr>
        <w:drawing>
          <wp:inline distT="0" distB="0" distL="0" distR="0" wp14:anchorId="0EBB2F1C" wp14:editId="3E0AF666">
            <wp:extent cx="123825" cy="171450"/>
            <wp:effectExtent l="19050" t="0" r="9525" b="0"/>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459B8DDB" wp14:editId="7B9DEC7D">
            <wp:extent cx="571500" cy="2476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Gửi thêm tiền theo Thông tin”</w:t>
      </w:r>
    </w:p>
    <w:p w:rsidR="007A34D6" w:rsidRDefault="007A34D6" w:rsidP="007A34D6">
      <w:pPr>
        <w:pStyle w:val="Heading6"/>
      </w:pPr>
      <w:r>
        <w:t>Nhập thông tin số tiền gửi thêm</w:t>
      </w:r>
    </w:p>
    <w:p w:rsidR="007A34D6" w:rsidRDefault="007A34D6" w:rsidP="007A34D6">
      <w:r>
        <w:rPr>
          <w:noProof/>
        </w:rPr>
        <mc:AlternateContent>
          <mc:Choice Requires="wps">
            <w:drawing>
              <wp:anchor distT="0" distB="0" distL="114300" distR="114300" simplePos="0" relativeHeight="251659264" behindDoc="0" locked="0" layoutInCell="1" allowOverlap="1" wp14:anchorId="748660C2" wp14:editId="623ADB26">
                <wp:simplePos x="0" y="0"/>
                <wp:positionH relativeFrom="column">
                  <wp:posOffset>3343940</wp:posOffset>
                </wp:positionH>
                <wp:positionV relativeFrom="paragraph">
                  <wp:posOffset>3019647</wp:posOffset>
                </wp:positionV>
                <wp:extent cx="1866900" cy="541655"/>
                <wp:effectExtent l="19050" t="1085850" r="228600" b="10795"/>
                <wp:wrapNone/>
                <wp:docPr id="728" name="Rounded Rectangular Callout 7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41655"/>
                        </a:xfrm>
                        <a:prstGeom prst="wedgeRoundRectCallout">
                          <a:avLst>
                            <a:gd name="adj1" fmla="val 58027"/>
                            <a:gd name="adj2" fmla="val -232001"/>
                            <a:gd name="adj3" fmla="val 16667"/>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24EA0" w:rsidRDefault="00524EA0" w:rsidP="007A34D6">
                            <w:r>
                              <w:t>Nhập số tiền gửi thêm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660C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728" o:spid="_x0000_s1026" type="#_x0000_t62" style="position:absolute;left:0;text-align:left;margin-left:263.3pt;margin-top:237.75pt;width:147pt;height:4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" adj="23334,-39312" fillcolor="white [3201]" strokecolor="#9bbb59 [3206]" strokeweight="2.5pt">
                <v:shadow color="#868686"/>
                <v:textbox>
                  <w:txbxContent>
                    <w:p w:rsidR="00524EA0" w:rsidRDefault="00524EA0" w:rsidP="007A34D6">
                      <w:r>
                        <w:t>Nhập số tiền gửi thêm</w:t>
                      </w:r>
                    </w:p>
                  </w:txbxContent>
                </v:textbox>
              </v:shape>
            </w:pict>
          </mc:Fallback>
        </mc:AlternateContent>
      </w:r>
      <w:r w:rsidR="007E5BAA">
        <w:rPr>
          <w:noProof/>
        </w:rPr>
        <w:drawing>
          <wp:inline distT="0" distB="0" distL="0" distR="0" wp14:anchorId="06F63792" wp14:editId="2EBE8BB2">
            <wp:extent cx="6364605" cy="3878235"/>
            <wp:effectExtent l="0" t="0" r="0" b="8255"/>
            <wp:docPr id="730" name="Picture 730" descr="C:\Users\MINH\AppData\Local\Temp\SNAGHTML1bf1f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INH\AppData\Local\Temp\SNAGHTML1bf1f4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3878235"/>
                    </a:xfrm>
                    <a:prstGeom prst="rect">
                      <a:avLst/>
                    </a:prstGeom>
                    <a:noFill/>
                    <a:ln>
                      <a:noFill/>
                    </a:ln>
                  </pic:spPr>
                </pic:pic>
              </a:graphicData>
            </a:graphic>
          </wp:inline>
        </w:drawing>
      </w:r>
    </w:p>
    <w:p w:rsidR="007A34D6" w:rsidRDefault="007A34D6" w:rsidP="009D6E4B">
      <w:pPr>
        <w:pStyle w:val="Bulletlevel1"/>
      </w:pPr>
      <w:r>
        <w:t>Nhập số tiền gửi thêm tương ứng với từng sổ trong Thông tin gửi thêm tiền</w:t>
      </w:r>
    </w:p>
    <w:tbl>
      <w:tblPr>
        <w:tblStyle w:val="TableGrid"/>
        <w:tblW w:w="9900" w:type="dxa"/>
        <w:tblInd w:w="108" w:type="dxa"/>
        <w:tblLook w:val="04A0" w:firstRow="1" w:lastRow="0" w:firstColumn="1" w:lastColumn="0" w:noHBand="0" w:noVBand="1"/>
      </w:tblPr>
      <w:tblGrid>
        <w:gridCol w:w="720"/>
        <w:gridCol w:w="2432"/>
        <w:gridCol w:w="6748"/>
      </w:tblGrid>
      <w:tr w:rsidR="007A34D6" w:rsidTr="00680F62">
        <w:tc>
          <w:tcPr>
            <w:tcW w:w="720" w:type="dxa"/>
            <w:hideMark/>
          </w:tcPr>
          <w:p w:rsidR="007A34D6" w:rsidRDefault="007A34D6" w:rsidP="00680F62">
            <w:pPr>
              <w:jc w:val="center"/>
              <w:rPr>
                <w:b/>
              </w:rPr>
            </w:pPr>
            <w:r>
              <w:rPr>
                <w:b/>
              </w:rPr>
              <w:t>STT</w:t>
            </w:r>
          </w:p>
        </w:tc>
        <w:tc>
          <w:tcPr>
            <w:tcW w:w="2432" w:type="dxa"/>
            <w:hideMark/>
          </w:tcPr>
          <w:p w:rsidR="007A34D6" w:rsidRDefault="007A34D6" w:rsidP="00680F62">
            <w:pPr>
              <w:jc w:val="center"/>
              <w:rPr>
                <w:b/>
              </w:rPr>
            </w:pPr>
            <w:r>
              <w:rPr>
                <w:b/>
              </w:rPr>
              <w:t>Tên trường</w:t>
            </w:r>
          </w:p>
        </w:tc>
        <w:tc>
          <w:tcPr>
            <w:tcW w:w="6748" w:type="dxa"/>
            <w:hideMark/>
          </w:tcPr>
          <w:p w:rsidR="007A34D6" w:rsidRDefault="007A34D6" w:rsidP="00680F62">
            <w:pPr>
              <w:jc w:val="center"/>
              <w:rPr>
                <w:b/>
              </w:rPr>
            </w:pPr>
            <w:r>
              <w:rPr>
                <w:b/>
              </w:rPr>
              <w:t>Diễn giải</w:t>
            </w:r>
          </w:p>
        </w:tc>
      </w:tr>
      <w:tr w:rsidR="007A34D6" w:rsidTr="00680F62">
        <w:tc>
          <w:tcPr>
            <w:tcW w:w="9900" w:type="dxa"/>
            <w:gridSpan w:val="3"/>
          </w:tcPr>
          <w:p w:rsidR="007A34D6" w:rsidRPr="00607926" w:rsidRDefault="007A34D6" w:rsidP="00680F62">
            <w:pPr>
              <w:rPr>
                <w:b/>
                <w:i/>
              </w:rPr>
            </w:pPr>
            <w:r>
              <w:rPr>
                <w:b/>
                <w:i/>
              </w:rPr>
              <w:t>Thông tin</w:t>
            </w:r>
            <w:r w:rsidRPr="00607926">
              <w:rPr>
                <w:b/>
                <w:i/>
              </w:rPr>
              <w:t xml:space="preserve"> sổ tiền gửi</w:t>
            </w:r>
          </w:p>
        </w:tc>
      </w:tr>
      <w:tr w:rsidR="007A34D6" w:rsidTr="00680F62">
        <w:tc>
          <w:tcPr>
            <w:tcW w:w="720" w:type="dxa"/>
          </w:tcPr>
          <w:p w:rsidR="007A34D6" w:rsidRDefault="007A34D6" w:rsidP="00AF7FF0">
            <w:pPr>
              <w:pStyle w:val="ListParagraph"/>
              <w:numPr>
                <w:ilvl w:val="0"/>
                <w:numId w:val="59"/>
              </w:numPr>
            </w:pPr>
          </w:p>
        </w:tc>
        <w:tc>
          <w:tcPr>
            <w:tcW w:w="2432" w:type="dxa"/>
          </w:tcPr>
          <w:p w:rsidR="007A34D6" w:rsidRDefault="007A34D6" w:rsidP="00680F62">
            <w:r>
              <w:t>STT</w:t>
            </w:r>
          </w:p>
        </w:tc>
        <w:tc>
          <w:tcPr>
            <w:tcW w:w="6748" w:type="dxa"/>
          </w:tcPr>
          <w:p w:rsidR="007A34D6" w:rsidRDefault="007A34D6" w:rsidP="009D6E4B">
            <w:pPr>
              <w:pStyle w:val="Bulletlevel1"/>
            </w:pPr>
            <w:r>
              <w:t>Tự tăng</w:t>
            </w:r>
          </w:p>
        </w:tc>
      </w:tr>
      <w:tr w:rsidR="007A34D6" w:rsidTr="00680F62">
        <w:tc>
          <w:tcPr>
            <w:tcW w:w="720" w:type="dxa"/>
          </w:tcPr>
          <w:p w:rsidR="007A34D6" w:rsidRDefault="007A34D6" w:rsidP="00AF7FF0">
            <w:pPr>
              <w:pStyle w:val="ListParagraph"/>
              <w:numPr>
                <w:ilvl w:val="0"/>
                <w:numId w:val="59"/>
              </w:numPr>
            </w:pPr>
          </w:p>
        </w:tc>
        <w:tc>
          <w:tcPr>
            <w:tcW w:w="2432" w:type="dxa"/>
          </w:tcPr>
          <w:p w:rsidR="007A34D6" w:rsidRDefault="007A34D6" w:rsidP="00680F62">
            <w:r>
              <w:t>Số sổ sổ tiền</w:t>
            </w:r>
          </w:p>
        </w:tc>
        <w:tc>
          <w:tcPr>
            <w:tcW w:w="6748" w:type="dxa"/>
          </w:tcPr>
          <w:p w:rsidR="007A34D6" w:rsidRDefault="007A34D6" w:rsidP="00522E88">
            <w:pPr>
              <w:pStyle w:val="Bulletlevel1"/>
            </w:pPr>
            <w:bookmarkStart w:id="10" w:name="OLE_LINK15"/>
            <w:bookmarkStart w:id="11" w:name="OLE_LINK16"/>
            <w:r>
              <w:t xml:space="preserve">Tự động hiển thị theo sổ tiền gửi đã chọn </w:t>
            </w:r>
            <w:bookmarkEnd w:id="10"/>
            <w:bookmarkEnd w:id="11"/>
          </w:p>
        </w:tc>
      </w:tr>
      <w:tr w:rsidR="00522E88" w:rsidTr="00680F62">
        <w:tc>
          <w:tcPr>
            <w:tcW w:w="720" w:type="dxa"/>
          </w:tcPr>
          <w:p w:rsidR="00522E88" w:rsidRDefault="00522E88" w:rsidP="00AF7FF0">
            <w:pPr>
              <w:pStyle w:val="ListParagraph"/>
              <w:numPr>
                <w:ilvl w:val="0"/>
                <w:numId w:val="59"/>
              </w:numPr>
            </w:pPr>
          </w:p>
        </w:tc>
        <w:tc>
          <w:tcPr>
            <w:tcW w:w="2432" w:type="dxa"/>
          </w:tcPr>
          <w:p w:rsidR="00522E88" w:rsidRDefault="00522E88" w:rsidP="00680F62">
            <w:r>
              <w:t>Tên khách hàng</w:t>
            </w:r>
          </w:p>
        </w:tc>
        <w:tc>
          <w:tcPr>
            <w:tcW w:w="6748" w:type="dxa"/>
          </w:tcPr>
          <w:p w:rsidR="00522E88" w:rsidRDefault="00522E88" w:rsidP="00522E88">
            <w:pPr>
              <w:pStyle w:val="Bulletlevel1"/>
            </w:pPr>
            <w:r w:rsidRPr="00F23794">
              <w:t xml:space="preserve">Tự động hiển thị theo sổ tiền gửi đã chọn </w:t>
            </w:r>
          </w:p>
        </w:tc>
      </w:tr>
      <w:tr w:rsidR="00522E88" w:rsidTr="00680F62">
        <w:tc>
          <w:tcPr>
            <w:tcW w:w="720" w:type="dxa"/>
          </w:tcPr>
          <w:p w:rsidR="00522E88" w:rsidRDefault="00522E88" w:rsidP="00AF7FF0">
            <w:pPr>
              <w:pStyle w:val="ListParagraph"/>
              <w:numPr>
                <w:ilvl w:val="0"/>
                <w:numId w:val="59"/>
              </w:numPr>
            </w:pPr>
          </w:p>
        </w:tc>
        <w:tc>
          <w:tcPr>
            <w:tcW w:w="2432" w:type="dxa"/>
          </w:tcPr>
          <w:p w:rsidR="00522E88" w:rsidRDefault="00522E88" w:rsidP="00680F62">
            <w:r>
              <w:t>Ngày mở</w:t>
            </w:r>
          </w:p>
        </w:tc>
        <w:tc>
          <w:tcPr>
            <w:tcW w:w="6748" w:type="dxa"/>
          </w:tcPr>
          <w:p w:rsidR="00522E88" w:rsidRDefault="00522E88" w:rsidP="00522E88">
            <w:pPr>
              <w:pStyle w:val="Bulletlevel1"/>
            </w:pPr>
            <w:r w:rsidRPr="00F23794">
              <w:t xml:space="preserve">Tự động hiển thị theo sổ tiền gửi đã chọn </w:t>
            </w:r>
          </w:p>
        </w:tc>
      </w:tr>
      <w:tr w:rsidR="00522E88" w:rsidTr="00680F62">
        <w:tc>
          <w:tcPr>
            <w:tcW w:w="720" w:type="dxa"/>
          </w:tcPr>
          <w:p w:rsidR="00522E88" w:rsidRDefault="00522E88" w:rsidP="00AF7FF0">
            <w:pPr>
              <w:pStyle w:val="ListParagraph"/>
              <w:numPr>
                <w:ilvl w:val="0"/>
                <w:numId w:val="59"/>
              </w:numPr>
            </w:pPr>
          </w:p>
        </w:tc>
        <w:tc>
          <w:tcPr>
            <w:tcW w:w="2432" w:type="dxa"/>
          </w:tcPr>
          <w:p w:rsidR="00522E88" w:rsidRDefault="00522E88" w:rsidP="00680F62">
            <w:r>
              <w:t>Ngày đáo hạn</w:t>
            </w:r>
          </w:p>
        </w:tc>
        <w:tc>
          <w:tcPr>
            <w:tcW w:w="6748" w:type="dxa"/>
          </w:tcPr>
          <w:p w:rsidR="00522E88" w:rsidRDefault="00522E88" w:rsidP="00522E88">
            <w:pPr>
              <w:pStyle w:val="Bulletlevel1"/>
            </w:pPr>
            <w:r w:rsidRPr="00F23794">
              <w:t xml:space="preserve">Tự động hiển thị theo sổ tiền gửi đã chọn </w:t>
            </w:r>
          </w:p>
        </w:tc>
      </w:tr>
      <w:tr w:rsidR="00522E88" w:rsidTr="00680F62">
        <w:tc>
          <w:tcPr>
            <w:tcW w:w="720" w:type="dxa"/>
          </w:tcPr>
          <w:p w:rsidR="00522E88" w:rsidRDefault="00522E88" w:rsidP="00AF7FF0">
            <w:pPr>
              <w:pStyle w:val="ListParagraph"/>
              <w:numPr>
                <w:ilvl w:val="0"/>
                <w:numId w:val="59"/>
              </w:numPr>
            </w:pPr>
          </w:p>
        </w:tc>
        <w:tc>
          <w:tcPr>
            <w:tcW w:w="2432" w:type="dxa"/>
          </w:tcPr>
          <w:p w:rsidR="00522E88" w:rsidRDefault="00522E88" w:rsidP="00680F62">
            <w:r>
              <w:t>Số dư</w:t>
            </w:r>
          </w:p>
        </w:tc>
        <w:tc>
          <w:tcPr>
            <w:tcW w:w="6748" w:type="dxa"/>
          </w:tcPr>
          <w:p w:rsidR="00522E88" w:rsidRDefault="00522E88" w:rsidP="00522E88">
            <w:pPr>
              <w:pStyle w:val="Bulletlevel1"/>
            </w:pPr>
            <w:r w:rsidRPr="00F23794">
              <w:t xml:space="preserve">Tự động hiển thị theo sổ tiền gửi đã chọn </w:t>
            </w:r>
          </w:p>
        </w:tc>
      </w:tr>
      <w:tr w:rsidR="00522E88" w:rsidTr="00680F62">
        <w:tc>
          <w:tcPr>
            <w:tcW w:w="720" w:type="dxa"/>
          </w:tcPr>
          <w:p w:rsidR="00522E88" w:rsidRDefault="00522E88" w:rsidP="00AF7FF0">
            <w:pPr>
              <w:pStyle w:val="ListParagraph"/>
              <w:numPr>
                <w:ilvl w:val="0"/>
                <w:numId w:val="59"/>
              </w:numPr>
            </w:pPr>
          </w:p>
        </w:tc>
        <w:tc>
          <w:tcPr>
            <w:tcW w:w="2432" w:type="dxa"/>
          </w:tcPr>
          <w:p w:rsidR="00522E88" w:rsidRDefault="00522E88" w:rsidP="00680F62">
            <w:r>
              <w:t>Lãi suất</w:t>
            </w:r>
          </w:p>
        </w:tc>
        <w:tc>
          <w:tcPr>
            <w:tcW w:w="6748" w:type="dxa"/>
          </w:tcPr>
          <w:p w:rsidR="00522E88" w:rsidRDefault="00522E88" w:rsidP="00522E88">
            <w:pPr>
              <w:pStyle w:val="Bulletlevel1"/>
            </w:pPr>
            <w:r w:rsidRPr="00F23794">
              <w:t xml:space="preserve">Tự động hiển thị theo sổ tiền gửi đã chọn </w:t>
            </w:r>
          </w:p>
        </w:tc>
      </w:tr>
      <w:tr w:rsidR="007A34D6" w:rsidTr="00680F62">
        <w:tc>
          <w:tcPr>
            <w:tcW w:w="720" w:type="dxa"/>
          </w:tcPr>
          <w:p w:rsidR="007A34D6" w:rsidRDefault="007A34D6" w:rsidP="00AF7FF0">
            <w:pPr>
              <w:pStyle w:val="ListParagraph"/>
              <w:numPr>
                <w:ilvl w:val="0"/>
                <w:numId w:val="59"/>
              </w:numPr>
            </w:pPr>
          </w:p>
        </w:tc>
        <w:tc>
          <w:tcPr>
            <w:tcW w:w="2432" w:type="dxa"/>
          </w:tcPr>
          <w:p w:rsidR="007A34D6" w:rsidRDefault="007A34D6" w:rsidP="00680F62">
            <w:r>
              <w:t>Số tiền gửi thêm</w:t>
            </w:r>
          </w:p>
        </w:tc>
        <w:tc>
          <w:tcPr>
            <w:tcW w:w="6748" w:type="dxa"/>
          </w:tcPr>
          <w:p w:rsidR="007A34D6" w:rsidRDefault="007A34D6" w:rsidP="009D6E4B">
            <w:pPr>
              <w:pStyle w:val="Bulletlevel1"/>
            </w:pPr>
            <w:r>
              <w:t>Tự nhập</w:t>
            </w:r>
          </w:p>
        </w:tc>
      </w:tr>
      <w:tr w:rsidR="007A34D6" w:rsidTr="00680F62">
        <w:tc>
          <w:tcPr>
            <w:tcW w:w="720" w:type="dxa"/>
          </w:tcPr>
          <w:p w:rsidR="007A34D6" w:rsidRDefault="007A34D6" w:rsidP="00AF7FF0">
            <w:pPr>
              <w:pStyle w:val="ListParagraph"/>
              <w:numPr>
                <w:ilvl w:val="0"/>
                <w:numId w:val="59"/>
              </w:numPr>
            </w:pPr>
          </w:p>
        </w:tc>
        <w:tc>
          <w:tcPr>
            <w:tcW w:w="2432" w:type="dxa"/>
          </w:tcPr>
          <w:p w:rsidR="007A34D6" w:rsidRDefault="007A34D6" w:rsidP="00680F62">
            <w:r>
              <w:t>Số dư mới</w:t>
            </w:r>
          </w:p>
        </w:tc>
        <w:tc>
          <w:tcPr>
            <w:tcW w:w="6748" w:type="dxa"/>
          </w:tcPr>
          <w:p w:rsidR="007A34D6" w:rsidRDefault="007A34D6" w:rsidP="009D6E4B">
            <w:pPr>
              <w:pStyle w:val="Bulletlevel1"/>
            </w:pPr>
            <w:r>
              <w:t>Số dư mới = Số dư + Số tiền gửi thêm</w:t>
            </w:r>
          </w:p>
        </w:tc>
      </w:tr>
    </w:tbl>
    <w:p w:rsidR="00B02F38" w:rsidRPr="00B02F38" w:rsidRDefault="00B02F38" w:rsidP="00B02F38"/>
    <w:p w:rsidR="009650F0" w:rsidRDefault="009650F0" w:rsidP="008A0FE9">
      <w:pPr>
        <w:pStyle w:val="Heading5"/>
      </w:pPr>
      <w:r>
        <w:t>Lưu giao dịch và in chứng từ</w:t>
      </w:r>
    </w:p>
    <w:p w:rsidR="00522E88" w:rsidRDefault="00522E88" w:rsidP="00522E88">
      <w:pPr>
        <w:pStyle w:val="Bulletlevel1"/>
      </w:pPr>
      <w:r>
        <w:t xml:space="preserve">Sau khi nhập đầy đủ các thông tin nhấn </w:t>
      </w:r>
      <w:r>
        <w:rPr>
          <w:noProof/>
        </w:rPr>
        <w:drawing>
          <wp:inline distT="0" distB="0" distL="0" distR="0" wp14:anchorId="5F01F338" wp14:editId="68DC9717">
            <wp:extent cx="904875" cy="257175"/>
            <wp:effectExtent l="19050" t="0" r="9525" b="0"/>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522E88" w:rsidRDefault="00522E88" w:rsidP="00522E88">
      <w:pPr>
        <w:pStyle w:val="Bulletlevel1"/>
      </w:pPr>
      <w:r>
        <w:t xml:space="preserve">Sau khi lưu thông tin giao dịch thành công nhấn </w:t>
      </w:r>
      <w:r>
        <w:rPr>
          <w:noProof/>
        </w:rPr>
        <w:drawing>
          <wp:inline distT="0" distB="0" distL="0" distR="0" wp14:anchorId="719D2ED6" wp14:editId="361AADA5">
            <wp:extent cx="1038225" cy="266700"/>
            <wp:effectExtent l="19050" t="0" r="9525" b="0"/>
            <wp:docPr id="73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các chứng từ hạch toán: Phiếu thu nếu hình thức giao dịch là tiền mặt; phiếu kế toán nếu hình thức dịch là chuyển khoản.</w:t>
      </w:r>
    </w:p>
    <w:p w:rsidR="00522E88" w:rsidRDefault="00522E88" w:rsidP="00522E88">
      <w:pPr>
        <w:pStyle w:val="Bulletlevel1"/>
      </w:pPr>
      <w:r>
        <w:rPr>
          <w:noProof/>
        </w:rPr>
        <w:drawing>
          <wp:inline distT="0" distB="0" distL="0" distR="0" wp14:anchorId="38846DFB" wp14:editId="4B7C0442">
            <wp:extent cx="1181100" cy="247650"/>
            <wp:effectExtent l="19050" t="0" r="0" b="0"/>
            <wp:docPr id="734"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srcRect/>
                    <a:stretch>
                      <a:fillRect/>
                    </a:stretch>
                  </pic:blipFill>
                  <pic:spPr bwMode="auto">
                    <a:xfrm>
                      <a:off x="0" y="0"/>
                      <a:ext cx="1181100" cy="247650"/>
                    </a:xfrm>
                    <a:prstGeom prst="rect">
                      <a:avLst/>
                    </a:prstGeom>
                    <a:noFill/>
                    <a:ln w="9525">
                      <a:noFill/>
                      <a:miter lim="800000"/>
                      <a:headEnd/>
                      <a:tailEnd/>
                    </a:ln>
                  </pic:spPr>
                </pic:pic>
              </a:graphicData>
            </a:graphic>
          </wp:inline>
        </w:drawing>
      </w:r>
      <w:r>
        <w:t>: Lập bảng kê tiền mặt</w:t>
      </w:r>
    </w:p>
    <w:p w:rsidR="009650F0" w:rsidRDefault="009650F0" w:rsidP="008B0B7F">
      <w:pPr>
        <w:pStyle w:val="Heading5"/>
      </w:pPr>
      <w:bookmarkStart w:id="12" w:name="_GoBack"/>
      <w:bookmarkEnd w:id="12"/>
      <w:r>
        <w:t>Điều kiện ràng buộc</w:t>
      </w:r>
    </w:p>
    <w:p w:rsidR="00522E88" w:rsidRDefault="00522E88" w:rsidP="00522E88">
      <w:pPr>
        <w:pStyle w:val="Bulletlevel1"/>
      </w:pPr>
      <w:bookmarkStart w:id="13" w:name="OLE_LINK19"/>
      <w:bookmarkStart w:id="14" w:name="OLE_LINK20"/>
      <w:r>
        <w:t>Sổ tiền gửi đã tồn tại</w:t>
      </w:r>
    </w:p>
    <w:p w:rsidR="00522E88" w:rsidRDefault="00522E88" w:rsidP="00522E88">
      <w:pPr>
        <w:pStyle w:val="Bulletlevel1"/>
      </w:pPr>
      <w:r>
        <w:t>Sổ tiền gửi áp dụng sản phẩm cho phép gửi thêm tiền</w:t>
      </w:r>
    </w:p>
    <w:p w:rsidR="00522E88" w:rsidRPr="00522E88" w:rsidRDefault="00522E88" w:rsidP="00522E88">
      <w:pPr>
        <w:pStyle w:val="Bulletlevel1"/>
      </w:pPr>
      <w:r>
        <w:t>Nếu hình thức giao dịch là chuyển khoản thì số dư khả dụng của tài khoản chuyển khoản phải lớn hơn hoặc bằng số tiền gửi thêm vào sổ.</w:t>
      </w:r>
      <w:bookmarkEnd w:id="0"/>
      <w:bookmarkEnd w:id="13"/>
      <w:bookmarkEnd w:id="14"/>
    </w:p>
    <w:sectPr w:rsidR="00522E88" w:rsidRPr="00522E88" w:rsidSect="006D00FB">
      <w:headerReference w:type="default" r:id="rId23"/>
      <w:footerReference w:type="default" r:id="rId24"/>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8AC" w:rsidRDefault="00D158AC" w:rsidP="00E57131">
      <w:r>
        <w:separator/>
      </w:r>
    </w:p>
    <w:p w:rsidR="00D158AC" w:rsidRDefault="00D158AC" w:rsidP="00E57131"/>
    <w:p w:rsidR="00D158AC" w:rsidRDefault="00D158AC" w:rsidP="00E57131"/>
    <w:p w:rsidR="00D158AC" w:rsidRDefault="00D158AC" w:rsidP="00E57131"/>
    <w:p w:rsidR="00D158AC" w:rsidRDefault="00D158AC"/>
  </w:endnote>
  <w:endnote w:type="continuationSeparator" w:id="0">
    <w:p w:rsidR="00D158AC" w:rsidRDefault="00D158AC" w:rsidP="00E57131">
      <w:r>
        <w:continuationSeparator/>
      </w:r>
    </w:p>
    <w:p w:rsidR="00D158AC" w:rsidRDefault="00D158AC" w:rsidP="00E57131"/>
    <w:p w:rsidR="00D158AC" w:rsidRDefault="00D158AC" w:rsidP="00E57131"/>
    <w:p w:rsidR="00D158AC" w:rsidRDefault="00D158AC" w:rsidP="00E57131"/>
    <w:p w:rsidR="00D158AC" w:rsidRDefault="00D158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8AC" w:rsidRDefault="00D158AC" w:rsidP="00E57131">
      <w:r>
        <w:separator/>
      </w:r>
    </w:p>
    <w:p w:rsidR="00D158AC" w:rsidRDefault="00D158AC" w:rsidP="00E57131"/>
    <w:p w:rsidR="00D158AC" w:rsidRDefault="00D158AC" w:rsidP="00E57131"/>
    <w:p w:rsidR="00D158AC" w:rsidRDefault="00D158AC" w:rsidP="00E57131"/>
    <w:p w:rsidR="00D158AC" w:rsidRDefault="00D158AC"/>
  </w:footnote>
  <w:footnote w:type="continuationSeparator" w:id="0">
    <w:p w:rsidR="00D158AC" w:rsidRDefault="00D158AC" w:rsidP="00E57131">
      <w:r>
        <w:continuationSeparator/>
      </w:r>
    </w:p>
    <w:p w:rsidR="00D158AC" w:rsidRDefault="00D158AC" w:rsidP="00E57131"/>
    <w:p w:rsidR="00D158AC" w:rsidRDefault="00D158AC" w:rsidP="00E57131"/>
    <w:p w:rsidR="00D158AC" w:rsidRDefault="00D158AC" w:rsidP="00E57131"/>
    <w:p w:rsidR="00D158AC" w:rsidRDefault="00D158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616E7"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B26ED9D6"/>
    <w:lvl w:ilvl="0" w:tplc="99C22108">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7206B43A"/>
    <w:lvl w:ilvl="0" w:tplc="A15A9708">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6A629B12"/>
    <w:lvl w:ilvl="0" w:tplc="6C022982">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5F5"/>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B7F"/>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1A0"/>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58AC"/>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3958D4-F92C-431B-AA70-8DC48EFC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AFE3D-5DE7-4A88-9807-8B4740E9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2819</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2014-09-03T08:07:00Z</dcterms:created>
  <dcterms:modified xsi:type="dcterms:W3CDTF">2014-09-03T08:28:00Z</dcterms:modified>
</cp:coreProperties>
</file>