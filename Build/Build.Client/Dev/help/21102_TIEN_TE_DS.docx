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87" w:rsidRDefault="005A2287" w:rsidP="005A2287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danh sách </w:t>
      </w:r>
      <w:r w:rsidR="002E6730">
        <w:t>tiền tệ</w:t>
      </w:r>
    </w:p>
    <w:p w:rsidR="0002297F" w:rsidRDefault="005A2287" w:rsidP="0002297F">
      <w:r>
        <w:t xml:space="preserve"> </w:t>
      </w:r>
      <w:r w:rsidR="0002297F">
        <w:t xml:space="preserve">Phân hệ chung </w:t>
      </w:r>
      <w:r w:rsidR="0002297F">
        <w:sym w:font="Wingdings" w:char="F0E0"/>
      </w:r>
      <w:r w:rsidR="0002297F">
        <w:t xml:space="preserve"> Danh mục </w:t>
      </w:r>
      <w:r w:rsidR="0002297F">
        <w:sym w:font="Wingdings" w:char="F0E0"/>
      </w:r>
      <w:r w:rsidR="0002297F">
        <w:t xml:space="preserve"> Tiền tệ </w:t>
      </w:r>
      <w:r w:rsidR="0002297F">
        <w:sym w:font="Wingdings" w:char="F0E0"/>
      </w:r>
      <w:r w:rsidR="0002297F">
        <w:t xml:space="preserve"> Danh sách tiền tệ</w:t>
      </w:r>
    </w:p>
    <w:p w:rsidR="005A2287" w:rsidRDefault="0002297F" w:rsidP="005A2287">
      <w:r>
        <w:rPr>
          <w:noProof/>
        </w:rPr>
        <w:drawing>
          <wp:inline distT="0" distB="0" distL="0" distR="0" wp14:anchorId="5FE41235" wp14:editId="4B9B63DA">
            <wp:extent cx="6364605" cy="1333995"/>
            <wp:effectExtent l="0" t="0" r="0" b="0"/>
            <wp:docPr id="133" name="Picture 133" descr="C:\Users\OanhXinh\AppData\Local\Temp\SNAGHTML1443d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anhXinh\AppData\Local\Temp\SNAGHTML1443d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133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87" w:rsidRPr="00E127CD" w:rsidRDefault="005A2287" w:rsidP="005A2287">
      <w:pPr>
        <w:pStyle w:val="NumberTable"/>
      </w:pPr>
      <w:r>
        <w:t xml:space="preserve">Cây thực đơn truy cập Danh sách </w:t>
      </w:r>
      <w:r w:rsidR="0002297F">
        <w:t>tiền tệ</w:t>
      </w:r>
    </w:p>
    <w:p w:rsidR="005A2287" w:rsidRDefault="005A2287" w:rsidP="005A2287">
      <w:pPr>
        <w:pStyle w:val="Heading5"/>
        <w:numPr>
          <w:ilvl w:val="4"/>
          <w:numId w:val="33"/>
        </w:numPr>
      </w:pPr>
      <w:r>
        <w:t>Thao tác thực hiện</w:t>
      </w:r>
    </w:p>
    <w:p w:rsidR="005A2287" w:rsidRDefault="005A2287" w:rsidP="005A2287">
      <w:pPr>
        <w:pStyle w:val="Bulletlevel1"/>
      </w:pPr>
      <w:r>
        <w:t xml:space="preserve">Giao </w:t>
      </w:r>
      <w:r w:rsidRPr="00A258B4">
        <w:t>diện</w:t>
      </w:r>
    </w:p>
    <w:p w:rsidR="005A2287" w:rsidRDefault="0002297F" w:rsidP="005A2287">
      <w:r>
        <w:rPr>
          <w:noProof/>
        </w:rPr>
        <w:drawing>
          <wp:inline distT="0" distB="0" distL="0" distR="0" wp14:anchorId="235291EA" wp14:editId="31B4912E">
            <wp:extent cx="5943600" cy="244094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Default="005A2287" w:rsidP="005A2287">
      <w:pPr>
        <w:pStyle w:val="NumberTable"/>
      </w:pPr>
      <w:r>
        <w:t xml:space="preserve">Danh sách </w:t>
      </w:r>
      <w:r w:rsidR="0002297F">
        <w:t>tiền tệ</w:t>
      </w:r>
    </w:p>
    <w:p w:rsidR="005A2287" w:rsidRDefault="005A2287" w:rsidP="005A2287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5A2287" w:rsidTr="00032013">
        <w:tc>
          <w:tcPr>
            <w:tcW w:w="632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5A2287" w:rsidRDefault="0002297F" w:rsidP="00032013">
            <w:r>
              <w:t>Ô tìm kiếm</w:t>
            </w:r>
          </w:p>
        </w:tc>
        <w:tc>
          <w:tcPr>
            <w:tcW w:w="6928" w:type="dxa"/>
          </w:tcPr>
          <w:p w:rsidR="005A2287" w:rsidRDefault="0002297F" w:rsidP="00032013">
            <w:pPr>
              <w:pStyle w:val="Bulletlevel1"/>
            </w:pPr>
            <w:r>
              <w:t>Nhập thông tin cần tìm kiếm</w:t>
            </w:r>
          </w:p>
          <w:p w:rsidR="0002297F" w:rsidRDefault="0002297F" w:rsidP="00032013">
            <w:pPr>
              <w:pStyle w:val="Bulletlevel1"/>
            </w:pPr>
            <w:r>
              <w:t>Hệ thống tìm kiếm trong danh sách</w:t>
            </w: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5A2287" w:rsidRDefault="0002297F" w:rsidP="00032013">
            <w:r>
              <w:t>Danh sách tiền tệ</w:t>
            </w:r>
          </w:p>
        </w:tc>
        <w:tc>
          <w:tcPr>
            <w:tcW w:w="6928" w:type="dxa"/>
          </w:tcPr>
          <w:p w:rsidR="005A2287" w:rsidRDefault="0002297F" w:rsidP="0002297F">
            <w:pPr>
              <w:pStyle w:val="Bulletlevel1"/>
            </w:pPr>
            <w:r>
              <w:t>Danh sách tiền tệ gồm các thông tin sau:</w:t>
            </w:r>
          </w:p>
          <w:p w:rsidR="0002297F" w:rsidRDefault="0002297F" w:rsidP="0002297F">
            <w:pPr>
              <w:pStyle w:val="Bulletlevel2"/>
            </w:pPr>
            <w:r>
              <w:t>Số thứ tự</w:t>
            </w:r>
          </w:p>
          <w:p w:rsidR="0002297F" w:rsidRDefault="0002297F" w:rsidP="0002297F">
            <w:pPr>
              <w:pStyle w:val="Bulletlevel2"/>
            </w:pPr>
            <w:r>
              <w:t>Ký hiệu</w:t>
            </w:r>
          </w:p>
          <w:p w:rsidR="0002297F" w:rsidRDefault="0002297F" w:rsidP="0002297F">
            <w:pPr>
              <w:pStyle w:val="Bulletlevel2"/>
            </w:pPr>
            <w:r>
              <w:t>Mã số</w:t>
            </w:r>
          </w:p>
          <w:p w:rsidR="0002297F" w:rsidRDefault="0002297F" w:rsidP="0002297F">
            <w:pPr>
              <w:pStyle w:val="Bulletlevel2"/>
            </w:pPr>
            <w:r>
              <w:t>Tên tiền tệ</w:t>
            </w:r>
          </w:p>
          <w:p w:rsidR="0002297F" w:rsidRDefault="0002297F" w:rsidP="0002297F">
            <w:pPr>
              <w:pStyle w:val="Bulletlevel2"/>
            </w:pPr>
            <w:r>
              <w:t>Tên tiếng anh</w:t>
            </w:r>
          </w:p>
          <w:p w:rsidR="0002297F" w:rsidRDefault="0002297F" w:rsidP="0002297F">
            <w:pPr>
              <w:pStyle w:val="Bulletlevel2"/>
            </w:pPr>
            <w:r>
              <w:t>Trạng thái</w:t>
            </w:r>
          </w:p>
        </w:tc>
      </w:tr>
    </w:tbl>
    <w:p w:rsidR="005A2287" w:rsidRDefault="005A2287" w:rsidP="005A2287">
      <w:pPr>
        <w:pStyle w:val="Heading5"/>
        <w:numPr>
          <w:ilvl w:val="4"/>
          <w:numId w:val="33"/>
        </w:numPr>
      </w:pPr>
      <w:r>
        <w:t>Tìm kiếm</w:t>
      </w:r>
    </w:p>
    <w:p w:rsidR="005A2287" w:rsidRPr="004E7FCC" w:rsidRDefault="005A2287" w:rsidP="005A2287">
      <w:pPr>
        <w:pStyle w:val="Bulletlevel1"/>
      </w:pPr>
      <w:r>
        <w:rPr>
          <w:noProof/>
        </w:rPr>
        <w:drawing>
          <wp:inline distT="0" distB="0" distL="0" distR="0" wp14:anchorId="77325D03" wp14:editId="62272AFB">
            <wp:extent cx="752475" cy="238125"/>
            <wp:effectExtent l="0" t="0" r="9525" b="952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 Bấm tìm ki</w:t>
      </w:r>
      <w:r w:rsidR="008B223C">
        <w:t>ế</w:t>
      </w:r>
      <w:r>
        <w:t xml:space="preserve">m để tìm kiếm </w:t>
      </w:r>
      <w:r w:rsidR="0002297F">
        <w:t xml:space="preserve">tiền tệ </w:t>
      </w:r>
      <w:r>
        <w:t>theo các thông tin tìm kiếm đã được nhập</w:t>
      </w:r>
      <w:bookmarkStart w:id="1" w:name="_GoBack"/>
      <w:bookmarkEnd w:id="0"/>
      <w:bookmarkEnd w:id="1"/>
    </w:p>
    <w:sectPr w:rsidR="005A2287" w:rsidRPr="004E7FCC" w:rsidSect="006D00FB">
      <w:headerReference w:type="default" r:id="rId11"/>
      <w:footerReference w:type="default" r:id="rId12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CE9" w:rsidRDefault="004F7CE9" w:rsidP="00E57131">
      <w:r>
        <w:separator/>
      </w:r>
    </w:p>
    <w:p w:rsidR="004F7CE9" w:rsidRDefault="004F7CE9" w:rsidP="00E57131"/>
    <w:p w:rsidR="004F7CE9" w:rsidRDefault="004F7CE9" w:rsidP="00E57131"/>
    <w:p w:rsidR="004F7CE9" w:rsidRDefault="004F7CE9" w:rsidP="00E57131"/>
    <w:p w:rsidR="004F7CE9" w:rsidRDefault="004F7CE9"/>
  </w:endnote>
  <w:endnote w:type="continuationSeparator" w:id="0">
    <w:p w:rsidR="004F7CE9" w:rsidRDefault="004F7CE9" w:rsidP="00E57131">
      <w:r>
        <w:continuationSeparator/>
      </w:r>
    </w:p>
    <w:p w:rsidR="004F7CE9" w:rsidRDefault="004F7CE9" w:rsidP="00E57131"/>
    <w:p w:rsidR="004F7CE9" w:rsidRDefault="004F7CE9" w:rsidP="00E57131"/>
    <w:p w:rsidR="004F7CE9" w:rsidRDefault="004F7CE9" w:rsidP="00E57131"/>
    <w:p w:rsidR="004F7CE9" w:rsidRDefault="004F7C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B91EF6">
      <w:rPr>
        <w:noProof/>
        <w:sz w:val="20"/>
        <w:szCs w:val="20"/>
      </w:rPr>
      <w:t>23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CE9" w:rsidRDefault="004F7CE9" w:rsidP="00E57131">
      <w:r>
        <w:separator/>
      </w:r>
    </w:p>
    <w:p w:rsidR="004F7CE9" w:rsidRDefault="004F7CE9" w:rsidP="00E57131"/>
    <w:p w:rsidR="004F7CE9" w:rsidRDefault="004F7CE9" w:rsidP="00E57131"/>
    <w:p w:rsidR="004F7CE9" w:rsidRDefault="004F7CE9" w:rsidP="00E57131"/>
    <w:p w:rsidR="004F7CE9" w:rsidRDefault="004F7CE9"/>
  </w:footnote>
  <w:footnote w:type="continuationSeparator" w:id="0">
    <w:p w:rsidR="004F7CE9" w:rsidRDefault="004F7CE9" w:rsidP="00E57131">
      <w:r>
        <w:continuationSeparator/>
      </w:r>
    </w:p>
    <w:p w:rsidR="004F7CE9" w:rsidRDefault="004F7CE9" w:rsidP="00E57131"/>
    <w:p w:rsidR="004F7CE9" w:rsidRDefault="004F7CE9" w:rsidP="00E57131"/>
    <w:p w:rsidR="004F7CE9" w:rsidRDefault="004F7CE9" w:rsidP="00E57131"/>
    <w:p w:rsidR="004F7CE9" w:rsidRDefault="004F7C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08A94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6EB9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23B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730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9C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CE9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552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7E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346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B6E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5E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4CD3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1EF6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3BC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B84EC5-4A6E-497A-9B31-6BAD5B20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1F363-093C-4C51-AB80-4773F3BE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507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2014-08-30T03:08:00Z</dcterms:created>
  <dcterms:modified xsi:type="dcterms:W3CDTF">2014-09-03T07:22:00Z</dcterms:modified>
</cp:coreProperties>
</file>