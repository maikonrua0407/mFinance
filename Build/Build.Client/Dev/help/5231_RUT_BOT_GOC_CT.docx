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BA" w:rsidRPr="00053D4F" w:rsidRDefault="00F147BA" w:rsidP="00F147BA">
      <w:pPr>
        <w:pStyle w:val="Heading5"/>
        <w:rPr>
          <w:color w:val="17365D" w:themeColor="text2" w:themeShade="BF"/>
        </w:rPr>
      </w:pPr>
      <w:bookmarkStart w:id="0" w:name="_Toc365275026"/>
      <w:r w:rsidRPr="00053D4F">
        <w:rPr>
          <w:color w:val="17365D" w:themeColor="text2" w:themeShade="BF"/>
        </w:rPr>
        <w:t>Truy cập chức năng Rút gốc một phần theo từng sổ</w:t>
      </w:r>
    </w:p>
    <w:p w:rsidR="00F147BA" w:rsidRPr="00053D4F" w:rsidRDefault="00F147BA" w:rsidP="00F147BA">
      <w:pPr>
        <w:rPr>
          <w:color w:val="17365D" w:themeColor="text2" w:themeShade="BF"/>
        </w:rPr>
      </w:pPr>
      <w:r w:rsidRPr="00053D4F">
        <w:rPr>
          <w:color w:val="17365D" w:themeColor="text2" w:themeShade="BF"/>
        </w:rPr>
        <w:t xml:space="preserve">Huy động vốn </w:t>
      </w:r>
      <w:r w:rsidRPr="00053D4F">
        <w:rPr>
          <w:color w:val="17365D" w:themeColor="text2" w:themeShade="BF"/>
        </w:rPr>
        <w:sym w:font="Wingdings" w:char="F0E0"/>
      </w:r>
      <w:r w:rsidRPr="00053D4F">
        <w:rPr>
          <w:color w:val="17365D" w:themeColor="text2" w:themeShade="BF"/>
        </w:rPr>
        <w:t xml:space="preserve"> Giao dịch gốc </w:t>
      </w:r>
      <w:r w:rsidRPr="00053D4F">
        <w:rPr>
          <w:color w:val="17365D" w:themeColor="text2" w:themeShade="BF"/>
        </w:rPr>
        <w:sym w:font="Wingdings" w:char="F0E0"/>
      </w:r>
      <w:r w:rsidRPr="00053D4F">
        <w:rPr>
          <w:color w:val="17365D" w:themeColor="text2" w:themeShade="BF"/>
        </w:rPr>
        <w:t xml:space="preserve"> Rút gốc một phần </w:t>
      </w:r>
      <w:r w:rsidRPr="00053D4F">
        <w:rPr>
          <w:color w:val="17365D" w:themeColor="text2" w:themeShade="BF"/>
        </w:rPr>
        <w:sym w:font="Wingdings" w:char="F0E0"/>
      </w:r>
      <w:r w:rsidRPr="00053D4F">
        <w:rPr>
          <w:color w:val="17365D" w:themeColor="text2" w:themeShade="BF"/>
        </w:rPr>
        <w:t xml:space="preserve"> Rút gốc một phần theo theo từng sổ</w:t>
      </w:r>
    </w:p>
    <w:p w:rsidR="00F147BA" w:rsidRPr="00053D4F" w:rsidRDefault="009636E1" w:rsidP="00F147BA">
      <w:pPr>
        <w:rPr>
          <w:color w:val="17365D" w:themeColor="text2" w:themeShade="BF"/>
        </w:rPr>
      </w:pPr>
      <w:r w:rsidRPr="00053D4F">
        <w:rPr>
          <w:noProof/>
          <w:color w:val="17365D" w:themeColor="text2" w:themeShade="BF"/>
        </w:rPr>
        <w:drawing>
          <wp:inline distT="0" distB="0" distL="0" distR="0" wp14:anchorId="39EE4A67" wp14:editId="05A91B73">
            <wp:extent cx="5943600" cy="119189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91895"/>
                    </a:xfrm>
                    <a:prstGeom prst="rect">
                      <a:avLst/>
                    </a:prstGeom>
                  </pic:spPr>
                </pic:pic>
              </a:graphicData>
            </a:graphic>
          </wp:inline>
        </w:drawing>
      </w:r>
    </w:p>
    <w:p w:rsidR="00F147BA" w:rsidRPr="00053D4F" w:rsidRDefault="00F147BA" w:rsidP="00CB5CEA">
      <w:pPr>
        <w:pStyle w:val="NumberTable"/>
        <w:rPr>
          <w:color w:val="17365D" w:themeColor="text2" w:themeShade="BF"/>
        </w:rPr>
      </w:pPr>
      <w:r w:rsidRPr="00053D4F">
        <w:rPr>
          <w:color w:val="17365D" w:themeColor="text2" w:themeShade="BF"/>
        </w:rPr>
        <w:t xml:space="preserve">Cây thực đơn truy cập chức năng </w:t>
      </w:r>
      <w:r w:rsidR="009636E1" w:rsidRPr="00053D4F">
        <w:rPr>
          <w:color w:val="17365D" w:themeColor="text2" w:themeShade="BF"/>
        </w:rPr>
        <w:t>Rút gốc một phần theo theo từng sổ</w:t>
      </w:r>
    </w:p>
    <w:p w:rsidR="00F147BA" w:rsidRPr="00053D4F" w:rsidRDefault="00F147BA" w:rsidP="00F147BA">
      <w:pPr>
        <w:pStyle w:val="Heading5"/>
        <w:rPr>
          <w:color w:val="17365D" w:themeColor="text2" w:themeShade="BF"/>
        </w:rPr>
      </w:pPr>
      <w:r w:rsidRPr="00053D4F">
        <w:rPr>
          <w:color w:val="17365D" w:themeColor="text2" w:themeShade="BF"/>
        </w:rPr>
        <w:t xml:space="preserve">Khai báo thông tin </w:t>
      </w:r>
      <w:r w:rsidR="009636E1" w:rsidRPr="00053D4F">
        <w:rPr>
          <w:color w:val="17365D" w:themeColor="text2" w:themeShade="BF"/>
        </w:rPr>
        <w:t>Rút gốc một phần theo từng sổ</w:t>
      </w:r>
    </w:p>
    <w:p w:rsidR="00F147BA" w:rsidRPr="00053D4F" w:rsidRDefault="00F147BA" w:rsidP="00F147BA">
      <w:pPr>
        <w:pStyle w:val="Bulletlevel1"/>
        <w:rPr>
          <w:color w:val="17365D" w:themeColor="text2" w:themeShade="BF"/>
        </w:rPr>
      </w:pPr>
      <w:r w:rsidRPr="00053D4F">
        <w:rPr>
          <w:color w:val="17365D" w:themeColor="text2" w:themeShade="BF"/>
        </w:rPr>
        <w:t>Giao diện</w:t>
      </w:r>
    </w:p>
    <w:p w:rsidR="00F147BA" w:rsidRPr="00053D4F" w:rsidRDefault="003A528B" w:rsidP="00F147BA">
      <w:pPr>
        <w:rPr>
          <w:color w:val="17365D" w:themeColor="text2" w:themeShade="BF"/>
        </w:rPr>
      </w:pPr>
      <w:r w:rsidRPr="00053D4F">
        <w:rPr>
          <w:noProof/>
          <w:color w:val="17365D" w:themeColor="text2" w:themeShade="BF"/>
        </w:rPr>
        <w:drawing>
          <wp:inline distT="0" distB="0" distL="0" distR="0" wp14:anchorId="438ECFF0" wp14:editId="58CBF6C3">
            <wp:extent cx="6364605" cy="4352090"/>
            <wp:effectExtent l="0" t="0" r="0" b="0"/>
            <wp:docPr id="59" name="Picture 59" descr="C:\Users\MINH\AppData\Local\Temp\SNAGHTML456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NH\AppData\Local\Temp\SNAGHTML4562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9636E1" w:rsidRPr="00053D4F" w:rsidRDefault="009636E1" w:rsidP="00CB5CEA">
      <w:pPr>
        <w:pStyle w:val="NumberTable"/>
        <w:rPr>
          <w:color w:val="17365D" w:themeColor="text2" w:themeShade="BF"/>
        </w:rPr>
      </w:pPr>
      <w:r w:rsidRPr="00053D4F">
        <w:rPr>
          <w:color w:val="17365D" w:themeColor="text2" w:themeShade="BF"/>
        </w:rPr>
        <w:t xml:space="preserve">Rút gốc một phần theo từng sổ </w:t>
      </w:r>
    </w:p>
    <w:p w:rsidR="00F147BA" w:rsidRPr="00053D4F" w:rsidRDefault="00F147BA" w:rsidP="00F147BA">
      <w:pPr>
        <w:pStyle w:val="Bulletlevel1"/>
        <w:rPr>
          <w:color w:val="17365D" w:themeColor="text2" w:themeShade="BF"/>
        </w:rPr>
      </w:pPr>
      <w:r w:rsidRPr="00053D4F">
        <w:rPr>
          <w:color w:val="17365D" w:themeColor="text2" w:themeShade="BF"/>
        </w:rPr>
        <w:t>Nhập thông tin</w:t>
      </w:r>
    </w:p>
    <w:tbl>
      <w:tblPr>
        <w:tblStyle w:val="TableGrid"/>
        <w:tblW w:w="9900" w:type="dxa"/>
        <w:tblInd w:w="108" w:type="dxa"/>
        <w:tblLook w:val="04A0" w:firstRow="1" w:lastRow="0" w:firstColumn="1" w:lastColumn="0" w:noHBand="0" w:noVBand="1"/>
      </w:tblPr>
      <w:tblGrid>
        <w:gridCol w:w="632"/>
        <w:gridCol w:w="2248"/>
        <w:gridCol w:w="7020"/>
      </w:tblGrid>
      <w:tr w:rsidR="00053D4F" w:rsidRPr="00053D4F" w:rsidTr="005916B3">
        <w:tc>
          <w:tcPr>
            <w:tcW w:w="632" w:type="dxa"/>
            <w:hideMark/>
          </w:tcPr>
          <w:p w:rsidR="009636E1" w:rsidRPr="00053D4F" w:rsidRDefault="009636E1" w:rsidP="005916B3">
            <w:pPr>
              <w:jc w:val="center"/>
              <w:rPr>
                <w:b/>
                <w:color w:val="17365D" w:themeColor="text2" w:themeShade="BF"/>
              </w:rPr>
            </w:pPr>
            <w:bookmarkStart w:id="1" w:name="OLE_LINK79"/>
            <w:bookmarkStart w:id="2" w:name="OLE_LINK80"/>
            <w:r w:rsidRPr="00053D4F">
              <w:rPr>
                <w:b/>
                <w:color w:val="17365D" w:themeColor="text2" w:themeShade="BF"/>
              </w:rPr>
              <w:t>STT</w:t>
            </w:r>
          </w:p>
        </w:tc>
        <w:tc>
          <w:tcPr>
            <w:tcW w:w="2248" w:type="dxa"/>
            <w:hideMark/>
          </w:tcPr>
          <w:p w:rsidR="009636E1" w:rsidRPr="00053D4F" w:rsidRDefault="009636E1" w:rsidP="005916B3">
            <w:pPr>
              <w:jc w:val="center"/>
              <w:rPr>
                <w:b/>
                <w:color w:val="17365D" w:themeColor="text2" w:themeShade="BF"/>
              </w:rPr>
            </w:pPr>
            <w:r w:rsidRPr="00053D4F">
              <w:rPr>
                <w:b/>
                <w:color w:val="17365D" w:themeColor="text2" w:themeShade="BF"/>
              </w:rPr>
              <w:t>Tên trường</w:t>
            </w:r>
          </w:p>
        </w:tc>
        <w:tc>
          <w:tcPr>
            <w:tcW w:w="7020" w:type="dxa"/>
            <w:hideMark/>
          </w:tcPr>
          <w:p w:rsidR="009636E1" w:rsidRPr="00053D4F" w:rsidRDefault="009636E1" w:rsidP="005916B3">
            <w:pPr>
              <w:jc w:val="center"/>
              <w:rPr>
                <w:b/>
                <w:color w:val="17365D" w:themeColor="text2" w:themeShade="BF"/>
              </w:rPr>
            </w:pPr>
            <w:r w:rsidRPr="00053D4F">
              <w:rPr>
                <w:b/>
                <w:color w:val="17365D" w:themeColor="text2" w:themeShade="BF"/>
              </w:rPr>
              <w:t>Diễn giải</w:t>
            </w:r>
          </w:p>
        </w:tc>
      </w:tr>
      <w:tr w:rsidR="00053D4F" w:rsidRPr="00053D4F" w:rsidTr="005916B3">
        <w:tc>
          <w:tcPr>
            <w:tcW w:w="9900" w:type="dxa"/>
            <w:gridSpan w:val="3"/>
          </w:tcPr>
          <w:p w:rsidR="009636E1" w:rsidRPr="00053D4F" w:rsidRDefault="009636E1" w:rsidP="005916B3">
            <w:pPr>
              <w:rPr>
                <w:b/>
                <w:i/>
                <w:color w:val="17365D" w:themeColor="text2" w:themeShade="BF"/>
              </w:rPr>
            </w:pPr>
            <w:r w:rsidRPr="00053D4F">
              <w:rPr>
                <w:b/>
                <w:i/>
                <w:color w:val="17365D" w:themeColor="text2" w:themeShade="BF"/>
              </w:rPr>
              <w:t>Thông tin sổ tiền gửi</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bookmarkStart w:id="3" w:name="_Hlk344643830"/>
            <w:bookmarkStart w:id="4" w:name="_Hlk344636149"/>
          </w:p>
        </w:tc>
        <w:tc>
          <w:tcPr>
            <w:tcW w:w="2248" w:type="dxa"/>
          </w:tcPr>
          <w:p w:rsidR="009636E1" w:rsidRPr="00053D4F" w:rsidRDefault="009636E1" w:rsidP="005916B3">
            <w:pPr>
              <w:rPr>
                <w:color w:val="17365D" w:themeColor="text2" w:themeShade="BF"/>
              </w:rPr>
            </w:pPr>
            <w:r w:rsidRPr="00053D4F">
              <w:rPr>
                <w:color w:val="17365D" w:themeColor="text2" w:themeShade="BF"/>
              </w:rPr>
              <w:t>Số GD</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Số giao dịch là duy nhất và mặc định là không được sửa.</w:t>
            </w:r>
          </w:p>
          <w:p w:rsidR="009636E1" w:rsidRPr="00053D4F" w:rsidRDefault="009636E1" w:rsidP="00B76661">
            <w:pPr>
              <w:pStyle w:val="Bulletlevel1"/>
              <w:rPr>
                <w:color w:val="17365D" w:themeColor="text2" w:themeShade="BF"/>
              </w:rPr>
            </w:pPr>
            <w:r w:rsidRPr="00053D4F">
              <w:rPr>
                <w:color w:val="17365D" w:themeColor="text2" w:themeShade="BF"/>
              </w:rPr>
              <w:t>Số giao dịch sẽ sự sinh theo quy tắc sinh mã đã được định nghĩa sau khi lưu giao dịch</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sổ tiền gửi</w:t>
            </w:r>
            <w:r w:rsidR="00B76661" w:rsidRPr="00053D4F">
              <w:rPr>
                <w:color w:val="17365D" w:themeColor="text2" w:themeShade="BF"/>
              </w:rPr>
              <w:t xml:space="preserve"> (*)</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nhập hoặc chọn trong Thông tin tìm kiếm sổ tiền gửi bằng cách nhấn F3 hoặc bấm</w:t>
            </w:r>
            <w:r w:rsidRPr="00053D4F">
              <w:rPr>
                <w:noProof/>
                <w:color w:val="17365D" w:themeColor="text2" w:themeShade="BF"/>
              </w:rPr>
              <w:t xml:space="preserve"> </w:t>
            </w:r>
            <w:r w:rsidRPr="00053D4F">
              <w:rPr>
                <w:noProof/>
                <w:color w:val="17365D" w:themeColor="text2" w:themeShade="BF"/>
              </w:rPr>
              <w:drawing>
                <wp:inline distT="0" distB="0" distL="0" distR="0" wp14:anchorId="23C6891C" wp14:editId="1286AABA">
                  <wp:extent cx="318770" cy="23368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Pr="00053D4F">
              <w:rPr>
                <w:noProof/>
                <w:color w:val="17365D" w:themeColor="text2" w:themeShade="BF"/>
              </w:rPr>
              <w:t xml:space="preserve"> </w:t>
            </w:r>
            <w:r w:rsidRPr="00053D4F">
              <w:rPr>
                <w:color w:val="17365D" w:themeColor="text2" w:themeShade="BF"/>
              </w:rPr>
              <w:t>bên cạnh → chọn sổ trong danh sách tìm kiếm.</w:t>
            </w:r>
          </w:p>
          <w:p w:rsidR="009636E1" w:rsidRPr="00053D4F" w:rsidRDefault="009636E1" w:rsidP="00B76661">
            <w:pPr>
              <w:pStyle w:val="Bulletlevel1"/>
              <w:rPr>
                <w:color w:val="17365D" w:themeColor="text2" w:themeShade="BF"/>
              </w:rPr>
            </w:pPr>
            <w:r w:rsidRPr="00053D4F">
              <w:rPr>
                <w:color w:val="17365D" w:themeColor="text2" w:themeShade="BF"/>
              </w:rPr>
              <w:t>Chỉ có những sổ tiền gửi áp dụng sản thuộc các nhóm sản phẩm sau mới được gửi thêm tiền:</w:t>
            </w:r>
          </w:p>
          <w:p w:rsidR="009636E1" w:rsidRPr="00053D4F" w:rsidRDefault="009636E1" w:rsidP="00B76661">
            <w:pPr>
              <w:pStyle w:val="Bulletlevel2"/>
              <w:rPr>
                <w:color w:val="17365D" w:themeColor="text2" w:themeShade="BF"/>
              </w:rPr>
            </w:pPr>
            <w:r w:rsidRPr="00053D4F">
              <w:rPr>
                <w:color w:val="17365D" w:themeColor="text2" w:themeShade="BF"/>
              </w:rPr>
              <w:t>Tiết kiệm quy định</w:t>
            </w:r>
          </w:p>
          <w:p w:rsidR="009636E1" w:rsidRPr="00053D4F" w:rsidRDefault="009636E1" w:rsidP="00B76661">
            <w:pPr>
              <w:pStyle w:val="Bulletlevel2"/>
              <w:rPr>
                <w:color w:val="17365D" w:themeColor="text2" w:themeShade="BF"/>
              </w:rPr>
            </w:pPr>
            <w:r w:rsidRPr="00053D4F">
              <w:rPr>
                <w:color w:val="17365D" w:themeColor="text2" w:themeShade="BF"/>
              </w:rPr>
              <w:t>Tiết kiệm không kỳ hạn</w:t>
            </w:r>
          </w:p>
          <w:p w:rsidR="009636E1" w:rsidRPr="00053D4F" w:rsidRDefault="009636E1" w:rsidP="00B76661">
            <w:pPr>
              <w:pStyle w:val="Bulletlevel2"/>
              <w:rPr>
                <w:color w:val="17365D" w:themeColor="text2" w:themeShade="BF"/>
              </w:rPr>
            </w:pPr>
            <w:r w:rsidRPr="00053D4F">
              <w:rPr>
                <w:color w:val="17365D" w:themeColor="text2" w:themeShade="BF"/>
              </w:rPr>
              <w:t>Tiết kiệm có kỳ hạn trả lãi sau</w:t>
            </w:r>
          </w:p>
          <w:p w:rsidR="009636E1" w:rsidRPr="00053D4F" w:rsidRDefault="009636E1" w:rsidP="00B76661">
            <w:pPr>
              <w:pStyle w:val="Bulletlevel2"/>
              <w:rPr>
                <w:color w:val="17365D" w:themeColor="text2" w:themeShade="BF"/>
              </w:rPr>
            </w:pPr>
            <w:r w:rsidRPr="00053D4F">
              <w:rPr>
                <w:color w:val="17365D" w:themeColor="text2" w:themeShade="BF"/>
              </w:rPr>
              <w:t>Tiết kiệm có kỳ hạn gửi góp</w:t>
            </w:r>
          </w:p>
          <w:p w:rsidR="009636E1" w:rsidRPr="00053D4F" w:rsidRDefault="009636E1" w:rsidP="00B76661">
            <w:pPr>
              <w:pStyle w:val="Bulletlevel2"/>
              <w:rPr>
                <w:color w:val="17365D" w:themeColor="text2" w:themeShade="BF"/>
              </w:rPr>
            </w:pPr>
            <w:r w:rsidRPr="00053D4F">
              <w:rPr>
                <w:color w:val="17365D" w:themeColor="text2" w:themeShade="BF"/>
              </w:rPr>
              <w:t>Tiền gửi không kỳ hạn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dư</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“Số dư” tương ứng với “Số sổ tiền gửi” được chọn tại thời điểm hiện tại và không cho phép sửa</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Loại tiền</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“Loại tiền” tương ứng với “Số sổ tiền gửi” được chọn tại thời điểm hiện tại và không cho phép sửa</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Lãi suất</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“Lãi suất” tương ứng với “Số sổ tiền gửi” được chọn tại thời điểm hiện tại và không cho phép sửa</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Ngày mở</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“Ngày mở” tương ứng với “Số sổ tiền gửi” được chọn tại thời điểm hiện tại và không cho phép sửa</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Ngày ĐH</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“Ngày ĐH” tương ứng với “Số sổ tiền gửi” được chọn tại thời điểm hiện tại và không cho phép sửa</w:t>
            </w:r>
          </w:p>
        </w:tc>
      </w:tr>
      <w:bookmarkEnd w:id="3"/>
      <w:tr w:rsidR="00053D4F" w:rsidRPr="00053D4F" w:rsidTr="005916B3">
        <w:tc>
          <w:tcPr>
            <w:tcW w:w="9900" w:type="dxa"/>
            <w:gridSpan w:val="3"/>
          </w:tcPr>
          <w:p w:rsidR="009636E1" w:rsidRPr="00053D4F" w:rsidRDefault="009636E1" w:rsidP="005916B3">
            <w:pPr>
              <w:rPr>
                <w:b/>
                <w:i/>
                <w:color w:val="17365D" w:themeColor="text2" w:themeShade="BF"/>
              </w:rPr>
            </w:pPr>
            <w:r w:rsidRPr="00053D4F">
              <w:rPr>
                <w:b/>
                <w:i/>
                <w:color w:val="17365D" w:themeColor="text2" w:themeShade="BF"/>
              </w:rPr>
              <w:t>Thông tin khách hàng</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bookmarkStart w:id="5" w:name="_Hlk344643791"/>
          </w:p>
        </w:tc>
        <w:tc>
          <w:tcPr>
            <w:tcW w:w="2248" w:type="dxa"/>
          </w:tcPr>
          <w:p w:rsidR="009636E1" w:rsidRPr="00053D4F" w:rsidRDefault="009636E1" w:rsidP="005916B3">
            <w:pPr>
              <w:rPr>
                <w:color w:val="17365D" w:themeColor="text2" w:themeShade="BF"/>
              </w:rPr>
            </w:pPr>
            <w:r w:rsidRPr="00053D4F">
              <w:rPr>
                <w:color w:val="17365D" w:themeColor="text2" w:themeShade="BF"/>
              </w:rPr>
              <w:t>Mã khách hàng</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Mã khách hàng sở hữu sổ tiền gửi</w:t>
            </w:r>
          </w:p>
          <w:p w:rsidR="009636E1" w:rsidRPr="00053D4F" w:rsidRDefault="009636E1" w:rsidP="00B76661">
            <w:pPr>
              <w:pStyle w:val="Bulletlevel1"/>
              <w:rPr>
                <w:color w:val="17365D" w:themeColor="text2" w:themeShade="BF"/>
              </w:rPr>
            </w:pPr>
            <w:r w:rsidRPr="00053D4F">
              <w:rPr>
                <w:color w:val="17365D" w:themeColor="text2" w:themeShade="BF"/>
              </w:rPr>
              <w:t>Tự động hiển thị “Mã khách hàng” tương ứng với “Số sổ tiền gửi” được chọn.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Tên khách hàng</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Tên khách hàng sở hữu sổ tiền.</w:t>
            </w:r>
          </w:p>
          <w:p w:rsidR="009636E1" w:rsidRPr="00053D4F" w:rsidRDefault="009636E1" w:rsidP="00B76661">
            <w:pPr>
              <w:pStyle w:val="Bulletlevel1"/>
              <w:rPr>
                <w:color w:val="17365D" w:themeColor="text2" w:themeShade="BF"/>
              </w:rPr>
            </w:pPr>
            <w:r w:rsidRPr="00053D4F">
              <w:rPr>
                <w:color w:val="17365D" w:themeColor="text2" w:themeShade="BF"/>
              </w:rPr>
              <w:t>Tự động hiển thị “Tên khách hàng” tương ứng với “Số sổ tiền gửi” được chọn.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Địa chỉ</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“Địa chỉ” tương ứng với “Số sổ tiền gửi” được chọn tại thời điểm hiện tại và không cho phép sửa</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CMND</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“Số CMND” tương ứng với “Số sổ tiền gửi” được chọn.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Ngày cấp</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“Ngày cấp” CMND tương ứng với “Số sổ tiền gửi” được chọn.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Nơi cấp</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“Nơi cấp” CMND tương ứng với “Số sổ tiền gửi” được chọn.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 xml:space="preserve"> SĐT</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Tự động hiển thị số điện thoại khách hàng tương ứng với “Số sổ tiền gửi” được chọn.</w:t>
            </w:r>
          </w:p>
        </w:tc>
      </w:tr>
      <w:bookmarkEnd w:id="4"/>
      <w:bookmarkEnd w:id="5"/>
      <w:tr w:rsidR="00053D4F" w:rsidRPr="00053D4F" w:rsidTr="005916B3">
        <w:tc>
          <w:tcPr>
            <w:tcW w:w="9900" w:type="dxa"/>
            <w:gridSpan w:val="3"/>
          </w:tcPr>
          <w:p w:rsidR="009636E1" w:rsidRPr="00053D4F" w:rsidRDefault="009636E1" w:rsidP="005916B3">
            <w:pPr>
              <w:rPr>
                <w:b/>
                <w:i/>
                <w:color w:val="17365D" w:themeColor="text2" w:themeShade="BF"/>
              </w:rPr>
            </w:pPr>
            <w:r w:rsidRPr="00053D4F">
              <w:rPr>
                <w:b/>
                <w:i/>
                <w:color w:val="17365D" w:themeColor="text2" w:themeShade="BF"/>
              </w:rPr>
              <w:t>Thông tin rút gốc</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tiền rút gốc</w:t>
            </w:r>
            <w:r w:rsidR="00B76661" w:rsidRPr="00053D4F">
              <w:rPr>
                <w:color w:val="17365D" w:themeColor="text2" w:themeShade="BF"/>
              </w:rPr>
              <w:t xml:space="preserve"> (*)</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Số tiền rút khỏi sổ tiết kiệm</w:t>
            </w:r>
          </w:p>
          <w:p w:rsidR="009636E1" w:rsidRPr="00053D4F" w:rsidRDefault="009636E1" w:rsidP="00B76661">
            <w:pPr>
              <w:pStyle w:val="Bulletlevel1"/>
              <w:rPr>
                <w:color w:val="17365D" w:themeColor="text2" w:themeShade="BF"/>
              </w:rPr>
            </w:pPr>
            <w:r w:rsidRPr="00053D4F">
              <w:rPr>
                <w:color w:val="17365D" w:themeColor="text2" w:themeShade="BF"/>
              </w:rPr>
              <w:t>Số tiền rút gốc phải nhỏ hơn số dư khả dụng của sổ tiền gửi</w:t>
            </w:r>
            <w:r w:rsidR="00B76661" w:rsidRPr="00053D4F">
              <w:rPr>
                <w:color w:val="17365D" w:themeColor="text2" w:themeShade="BF"/>
              </w:rPr>
              <w:t xml:space="preserve">, nếu sản phẩm có quy định số dư tối thiểu khi rút gốc thì số dư còn lại khi rút gốc phải lớn hơn số dư tối thiếu </w:t>
            </w:r>
          </w:p>
          <w:p w:rsidR="009636E1" w:rsidRPr="00053D4F" w:rsidRDefault="009636E1" w:rsidP="00B76661">
            <w:pPr>
              <w:pStyle w:val="Bulletlevel1"/>
              <w:rPr>
                <w:color w:val="17365D" w:themeColor="text2" w:themeShade="BF"/>
              </w:rPr>
            </w:pPr>
            <w:r w:rsidRPr="00053D4F">
              <w:rPr>
                <w:color w:val="17365D" w:themeColor="text2" w:themeShade="BF"/>
              </w:rPr>
              <w:t>Người dùng tự nhập</w:t>
            </w:r>
          </w:p>
        </w:tc>
      </w:tr>
      <w:tr w:rsidR="00053D4F" w:rsidRPr="00053D4F" w:rsidTr="005916B3">
        <w:tc>
          <w:tcPr>
            <w:tcW w:w="9900" w:type="dxa"/>
            <w:gridSpan w:val="3"/>
          </w:tcPr>
          <w:p w:rsidR="009636E1" w:rsidRPr="00053D4F" w:rsidRDefault="009636E1" w:rsidP="005916B3">
            <w:pPr>
              <w:rPr>
                <w:b/>
                <w:i/>
                <w:color w:val="17365D" w:themeColor="text2" w:themeShade="BF"/>
              </w:rPr>
            </w:pPr>
            <w:r w:rsidRPr="00053D4F">
              <w:rPr>
                <w:b/>
                <w:i/>
                <w:color w:val="17365D" w:themeColor="text2" w:themeShade="BF"/>
              </w:rPr>
              <w:t>Thông tin rút lãi</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B76661" w:rsidP="005916B3">
            <w:pPr>
              <w:rPr>
                <w:color w:val="17365D" w:themeColor="text2" w:themeShade="BF"/>
              </w:rPr>
            </w:pPr>
            <w:r w:rsidRPr="00053D4F">
              <w:rPr>
                <w:color w:val="17365D" w:themeColor="text2" w:themeShade="BF"/>
              </w:rPr>
              <w:t>Check chọn rút lãi</w:t>
            </w:r>
          </w:p>
        </w:tc>
        <w:tc>
          <w:tcPr>
            <w:tcW w:w="7020" w:type="dxa"/>
          </w:tcPr>
          <w:p w:rsidR="009636E1" w:rsidRPr="00053D4F" w:rsidRDefault="00B76661" w:rsidP="00B76661">
            <w:pPr>
              <w:pStyle w:val="Bulletlevel1"/>
              <w:rPr>
                <w:color w:val="17365D" w:themeColor="text2" w:themeShade="BF"/>
              </w:rPr>
            </w:pPr>
            <w:r w:rsidRPr="00053D4F">
              <w:rPr>
                <w:color w:val="17365D" w:themeColor="text2" w:themeShade="BF"/>
              </w:rPr>
              <w:t>Người dùng lựa chọn một trong hai giá trị:</w:t>
            </w:r>
          </w:p>
          <w:p w:rsidR="00B76661" w:rsidRPr="00053D4F" w:rsidRDefault="00F757B7" w:rsidP="00B76661">
            <w:pPr>
              <w:pStyle w:val="Bulletlevel2"/>
              <w:rPr>
                <w:color w:val="17365D" w:themeColor="text2" w:themeShade="BF"/>
              </w:rPr>
            </w:pPr>
            <w:r w:rsidRPr="00053D4F">
              <w:rPr>
                <w:noProof/>
                <w:color w:val="17365D" w:themeColor="text2" w:themeShade="BF"/>
              </w:rPr>
              <w:drawing>
                <wp:inline distT="0" distB="0" distL="0" distR="0" wp14:anchorId="535053D9" wp14:editId="4BAD811A">
                  <wp:extent cx="590476" cy="209524"/>
                  <wp:effectExtent l="19050" t="19050" r="19685" b="1968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476" cy="209524"/>
                          </a:xfrm>
                          <a:prstGeom prst="rect">
                            <a:avLst/>
                          </a:prstGeom>
                          <a:ln>
                            <a:solidFill>
                              <a:schemeClr val="accent1"/>
                            </a:solidFill>
                          </a:ln>
                        </pic:spPr>
                      </pic:pic>
                    </a:graphicData>
                  </a:graphic>
                </wp:inline>
              </w:drawing>
            </w:r>
            <w:r w:rsidR="00B76661" w:rsidRPr="00053D4F">
              <w:rPr>
                <w:color w:val="17365D" w:themeColor="text2" w:themeShade="BF"/>
              </w:rPr>
              <w:t>Rút lãi: Hệ thống tự động hiển thị thông tin tính lãi và số tiền lãi.</w:t>
            </w:r>
          </w:p>
          <w:p w:rsidR="00B76661" w:rsidRPr="00053D4F" w:rsidRDefault="00F757B7" w:rsidP="00B76661">
            <w:pPr>
              <w:pStyle w:val="Bulletlevel2"/>
              <w:rPr>
                <w:color w:val="17365D" w:themeColor="text2" w:themeShade="BF"/>
              </w:rPr>
            </w:pPr>
            <w:r w:rsidRPr="00053D4F">
              <w:rPr>
                <w:noProof/>
                <w:color w:val="17365D" w:themeColor="text2" w:themeShade="BF"/>
              </w:rPr>
              <w:drawing>
                <wp:inline distT="0" distB="0" distL="0" distR="0" wp14:anchorId="5A3E910B" wp14:editId="2D4F4197">
                  <wp:extent cx="590476" cy="209524"/>
                  <wp:effectExtent l="19050" t="19050" r="19685" b="1968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476" cy="209524"/>
                          </a:xfrm>
                          <a:prstGeom prst="rect">
                            <a:avLst/>
                          </a:prstGeom>
                          <a:ln>
                            <a:solidFill>
                              <a:schemeClr val="accent1"/>
                            </a:solidFill>
                          </a:ln>
                        </pic:spPr>
                      </pic:pic>
                    </a:graphicData>
                  </a:graphic>
                </wp:inline>
              </w:drawing>
            </w:r>
            <w:r w:rsidR="00B76661" w:rsidRPr="00053D4F">
              <w:rPr>
                <w:color w:val="17365D" w:themeColor="text2" w:themeShade="BF"/>
              </w:rPr>
              <w:t>Không rút lãi: Hệ thống không thực hiện tính lãi</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tháng</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Số tháng tính lãi</w:t>
            </w:r>
          </w:p>
          <w:p w:rsidR="009636E1" w:rsidRPr="00053D4F" w:rsidRDefault="009636E1" w:rsidP="00B76661">
            <w:pPr>
              <w:pStyle w:val="Bulletlevel1"/>
              <w:rPr>
                <w:color w:val="17365D" w:themeColor="text2" w:themeShade="BF"/>
              </w:rPr>
            </w:pPr>
            <w:r w:rsidRPr="00053D4F">
              <w:rPr>
                <w:color w:val="17365D" w:themeColor="text2" w:themeShade="BF"/>
              </w:rPr>
              <w:t>Hệ thống tự động tính số tháng tròn tháng khi chọn sổ tiền gửi; có thể sửa lại</w:t>
            </w:r>
          </w:p>
          <w:p w:rsidR="009636E1" w:rsidRPr="00053D4F" w:rsidRDefault="009636E1" w:rsidP="00B76661">
            <w:pPr>
              <w:pStyle w:val="Bulletlevel1"/>
              <w:rPr>
                <w:color w:val="17365D" w:themeColor="text2" w:themeShade="BF"/>
              </w:rPr>
            </w:pPr>
            <w:r w:rsidRPr="00053D4F">
              <w:rPr>
                <w:color w:val="17365D" w:themeColor="text2" w:themeShade="BF"/>
              </w:rPr>
              <w:t>Với sản phẩm tiết kiệm tự nguyện có kỳ hạn trả lãi sau:</w:t>
            </w:r>
          </w:p>
          <w:p w:rsidR="009636E1" w:rsidRPr="00053D4F" w:rsidRDefault="009636E1" w:rsidP="00B76661">
            <w:pPr>
              <w:pStyle w:val="Bulletlevel2"/>
              <w:rPr>
                <w:color w:val="17365D" w:themeColor="text2" w:themeShade="BF"/>
              </w:rPr>
            </w:pPr>
            <w:r w:rsidRPr="00053D4F">
              <w:rPr>
                <w:color w:val="17365D" w:themeColor="text2" w:themeShade="BF"/>
              </w:rPr>
              <w:t>Chưa phát sinh giao dịch rút gốc nào: tính tròn tháng từ ngày mở sổ</w:t>
            </w:r>
          </w:p>
          <w:p w:rsidR="009636E1" w:rsidRPr="00053D4F" w:rsidRDefault="009636E1" w:rsidP="00B76661">
            <w:pPr>
              <w:pStyle w:val="Bulletlevel2"/>
              <w:rPr>
                <w:color w:val="17365D" w:themeColor="text2" w:themeShade="BF"/>
              </w:rPr>
            </w:pPr>
            <w:r w:rsidRPr="00053D4F">
              <w:rPr>
                <w:color w:val="17365D" w:themeColor="text2" w:themeShade="BF"/>
              </w:rPr>
              <w:t>Đã phát sinh giao dịch rút gốc: tính tròn tháng từ ngày giao dịch trả lãi gần nhất</w:t>
            </w:r>
          </w:p>
          <w:p w:rsidR="009636E1" w:rsidRPr="00053D4F" w:rsidRDefault="009636E1" w:rsidP="00B76661">
            <w:pPr>
              <w:pStyle w:val="Bulletlevel1"/>
              <w:rPr>
                <w:color w:val="17365D" w:themeColor="text2" w:themeShade="BF"/>
              </w:rPr>
            </w:pPr>
            <w:r w:rsidRPr="00053D4F">
              <w:rPr>
                <w:color w:val="17365D" w:themeColor="text2" w:themeShade="BF"/>
              </w:rPr>
              <w:t>Với sản phẩm tiết kiệm tự nguyện có kỳ hạn trả lãi định kỳ, tiền gửi có kỳ hạn (hình thức trả lãi định kỳ) tiết kiệm quy định, tiết kiệm không kỳ hạn, tiền gửi thanh toán thì số thàng tròn tháng = 0</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Lãi suất tròn tháng</w:t>
            </w:r>
          </w:p>
        </w:tc>
        <w:tc>
          <w:tcPr>
            <w:tcW w:w="7020" w:type="dxa"/>
          </w:tcPr>
          <w:p w:rsidR="009636E1" w:rsidRPr="00053D4F" w:rsidRDefault="009636E1" w:rsidP="00B76661">
            <w:pPr>
              <w:pStyle w:val="Bulletlevel1"/>
              <w:rPr>
                <w:color w:val="17365D" w:themeColor="text2" w:themeShade="BF"/>
              </w:rPr>
            </w:pPr>
            <w:r w:rsidRPr="00053D4F">
              <w:rPr>
                <w:color w:val="17365D" w:themeColor="text2" w:themeShade="BF"/>
              </w:rPr>
              <w:t>Lãi suất tương ứng với số tháng tính lãi</w:t>
            </w:r>
          </w:p>
          <w:p w:rsidR="009636E1" w:rsidRPr="00053D4F" w:rsidRDefault="009636E1" w:rsidP="00B76661">
            <w:pPr>
              <w:pStyle w:val="Bulletlevel1"/>
              <w:rPr>
                <w:color w:val="17365D" w:themeColor="text2" w:themeShade="BF"/>
              </w:rPr>
            </w:pPr>
            <w:r w:rsidRPr="00053D4F">
              <w:rPr>
                <w:color w:val="17365D" w:themeColor="text2" w:themeShade="BF"/>
              </w:rPr>
              <w:t>Hệ thống tự động hiển thị khi chọn sổ tiền gửi; có thể sửa lại.</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Tiền lãi tròn tháng</w:t>
            </w:r>
          </w:p>
        </w:tc>
        <w:tc>
          <w:tcPr>
            <w:tcW w:w="7020" w:type="dxa"/>
          </w:tcPr>
          <w:p w:rsidR="009636E1" w:rsidRPr="00053D4F" w:rsidRDefault="009636E1" w:rsidP="00B76661">
            <w:pPr>
              <w:pStyle w:val="Bulletlevel1"/>
              <w:rPr>
                <w:color w:val="17365D" w:themeColor="text2" w:themeShade="BF"/>
              </w:rPr>
            </w:pPr>
            <w:bookmarkStart w:id="6" w:name="OLE_LINK69"/>
            <w:bookmarkStart w:id="7" w:name="OLE_LINK70"/>
            <w:r w:rsidRPr="00053D4F">
              <w:rPr>
                <w:color w:val="17365D" w:themeColor="text2" w:themeShade="BF"/>
              </w:rPr>
              <w:t>Tự động tính lãi căn cứ vào số dư sổ tiền gửi, số tháng tính lãi, lãi suất tròn tháng và tự động hiển thị.</w:t>
            </w:r>
            <w:bookmarkEnd w:id="6"/>
            <w:bookmarkEnd w:id="7"/>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ngày</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Số ngày lẻ tháng</w:t>
            </w:r>
          </w:p>
          <w:p w:rsidR="009636E1" w:rsidRPr="00053D4F" w:rsidRDefault="009636E1" w:rsidP="009163F3">
            <w:pPr>
              <w:pStyle w:val="Bulletlevel1"/>
              <w:rPr>
                <w:color w:val="17365D" w:themeColor="text2" w:themeShade="BF"/>
              </w:rPr>
            </w:pPr>
            <w:r w:rsidRPr="00053D4F">
              <w:rPr>
                <w:color w:val="17365D" w:themeColor="text2" w:themeShade="BF"/>
              </w:rPr>
              <w:t>Hệ thống tự động tính số ngày lẻ tháng tháng</w:t>
            </w:r>
          </w:p>
          <w:p w:rsidR="009636E1" w:rsidRPr="00053D4F" w:rsidRDefault="009636E1" w:rsidP="009163F3">
            <w:pPr>
              <w:pStyle w:val="Bulletlevel1"/>
              <w:rPr>
                <w:color w:val="17365D" w:themeColor="text2" w:themeShade="BF"/>
              </w:rPr>
            </w:pPr>
            <w:r w:rsidRPr="00053D4F">
              <w:rPr>
                <w:color w:val="17365D" w:themeColor="text2" w:themeShade="BF"/>
              </w:rPr>
              <w:t>Với sản phẩm tiết kiệm tự nguyện có kỳ hạn trả lãi định kỳ, tiền gửi có kỳ hạn (hình thức trả lãi định kỳ) cho phép rút gốc:</w:t>
            </w:r>
          </w:p>
          <w:p w:rsidR="009636E1" w:rsidRPr="00053D4F" w:rsidRDefault="009636E1" w:rsidP="009163F3">
            <w:pPr>
              <w:pStyle w:val="Bulletlevel2"/>
              <w:rPr>
                <w:color w:val="17365D" w:themeColor="text2" w:themeShade="BF"/>
              </w:rPr>
            </w:pPr>
            <w:r w:rsidRPr="00053D4F">
              <w:rPr>
                <w:color w:val="17365D" w:themeColor="text2" w:themeShade="BF"/>
              </w:rPr>
              <w:t>Chưa phát sinh giao dịch rút gốc nào trong định kỳ trả lãi: tính số ngày lẻ tháng từ ngày giao dịch trả lãi gần nhất</w:t>
            </w:r>
          </w:p>
          <w:p w:rsidR="009636E1" w:rsidRPr="00053D4F" w:rsidRDefault="009636E1" w:rsidP="009163F3">
            <w:pPr>
              <w:pStyle w:val="Bulletlevel2"/>
              <w:rPr>
                <w:color w:val="17365D" w:themeColor="text2" w:themeShade="BF"/>
              </w:rPr>
            </w:pPr>
            <w:r w:rsidRPr="00053D4F">
              <w:rPr>
                <w:color w:val="17365D" w:themeColor="text2" w:themeShade="BF"/>
              </w:rPr>
              <w:t>Đã phát sinh giao dịch rút gốc trong định kỳ trả lãi: tính số ngày lẻ tháng từ ngày giao dịch rút gốc gần nhất.</w:t>
            </w:r>
          </w:p>
          <w:p w:rsidR="009636E1" w:rsidRPr="00053D4F" w:rsidRDefault="009636E1" w:rsidP="009163F3">
            <w:pPr>
              <w:pStyle w:val="Bulletlevel1"/>
              <w:rPr>
                <w:color w:val="17365D" w:themeColor="text2" w:themeShade="BF"/>
              </w:rPr>
            </w:pPr>
            <w:r w:rsidRPr="00053D4F">
              <w:rPr>
                <w:color w:val="17365D" w:themeColor="text2" w:themeShade="BF"/>
              </w:rPr>
              <w:t>Với sản phẩm tiết kiệm tự nguyện có kỳ hạn trả lãi sau:</w:t>
            </w:r>
          </w:p>
          <w:p w:rsidR="009636E1" w:rsidRPr="00053D4F" w:rsidRDefault="009636E1" w:rsidP="009163F3">
            <w:pPr>
              <w:pStyle w:val="Bulletlevel2"/>
              <w:rPr>
                <w:color w:val="17365D" w:themeColor="text2" w:themeShade="BF"/>
              </w:rPr>
            </w:pPr>
            <w:r w:rsidRPr="00053D4F">
              <w:rPr>
                <w:color w:val="17365D" w:themeColor="text2" w:themeShade="BF"/>
              </w:rPr>
              <w:t>Chưa phát sinh giao dịch rút gốc nào: tính số ngày lẻ tháng từ ngày mở sổ</w:t>
            </w:r>
          </w:p>
          <w:p w:rsidR="009636E1" w:rsidRPr="00053D4F" w:rsidRDefault="009636E1" w:rsidP="009163F3">
            <w:pPr>
              <w:pStyle w:val="Bulletlevel2"/>
              <w:rPr>
                <w:color w:val="17365D" w:themeColor="text2" w:themeShade="BF"/>
              </w:rPr>
            </w:pPr>
            <w:r w:rsidRPr="00053D4F">
              <w:rPr>
                <w:color w:val="17365D" w:themeColor="text2" w:themeShade="BF"/>
              </w:rPr>
              <w:t>Đã phát sinh giao dịch rút gốc: tính số ngày lẻ tháng từ ngày giao dịch rút gốc gần nhất</w:t>
            </w:r>
          </w:p>
          <w:p w:rsidR="009636E1" w:rsidRPr="00053D4F" w:rsidRDefault="009636E1" w:rsidP="009163F3">
            <w:pPr>
              <w:pStyle w:val="Bulletlevel1"/>
              <w:rPr>
                <w:color w:val="17365D" w:themeColor="text2" w:themeShade="BF"/>
              </w:rPr>
            </w:pPr>
            <w:r w:rsidRPr="00053D4F">
              <w:rPr>
                <w:color w:val="17365D" w:themeColor="text2" w:themeShade="BF"/>
              </w:rPr>
              <w:t>Với sản phẩm tiền gửi thanh toán, tiết kiệm quy định, tiết kiệm không kỳ hạn, số ngày lẻ tháng được tính từ ngày lãi nhập gốc gần nhất</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Lãi suất lẻ ngày</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Lãi suất tương ứng với số ngày lẻ tháng</w:t>
            </w:r>
          </w:p>
          <w:p w:rsidR="009636E1" w:rsidRPr="00053D4F" w:rsidRDefault="009636E1" w:rsidP="009163F3">
            <w:pPr>
              <w:pStyle w:val="Bulletlevel1"/>
              <w:rPr>
                <w:color w:val="17365D" w:themeColor="text2" w:themeShade="BF"/>
              </w:rPr>
            </w:pPr>
            <w:r w:rsidRPr="00053D4F">
              <w:rPr>
                <w:color w:val="17365D" w:themeColor="text2" w:themeShade="BF"/>
              </w:rPr>
              <w:t>Tự động hiển thị tương ứng với số sổ tiết kiệm và có thể sửa</w:t>
            </w:r>
          </w:p>
          <w:p w:rsidR="009636E1" w:rsidRPr="00053D4F" w:rsidRDefault="009636E1" w:rsidP="009163F3">
            <w:pPr>
              <w:pStyle w:val="Bulletlevel1"/>
              <w:rPr>
                <w:color w:val="17365D" w:themeColor="text2" w:themeShade="BF"/>
              </w:rPr>
            </w:pPr>
            <w:r w:rsidRPr="00053D4F">
              <w:rPr>
                <w:color w:val="17365D" w:themeColor="text2" w:themeShade="BF"/>
              </w:rPr>
              <w:t>Lãi suất ngày lẻ tự động hiển thị theo mã lãi suất của sản phẩm tiền gửi không kỳ hạn</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Tiền lãi lẻ ngày</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Tự động tính lãi căn cứ vào số dư sổ tiền gửi, số ngày lẻ tháng, lãi suất lẻ ngày và tự động hiển thị.</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Tổng tiền rút lãi</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Hệ thống tự tính và hiển thị</w:t>
            </w:r>
          </w:p>
          <w:p w:rsidR="009636E1" w:rsidRPr="00053D4F" w:rsidRDefault="009636E1" w:rsidP="009163F3">
            <w:pPr>
              <w:pStyle w:val="Bulletlevel1"/>
              <w:rPr>
                <w:color w:val="17365D" w:themeColor="text2" w:themeShade="BF"/>
              </w:rPr>
            </w:pPr>
            <w:r w:rsidRPr="00053D4F">
              <w:rPr>
                <w:color w:val="17365D" w:themeColor="text2" w:themeShade="BF"/>
              </w:rPr>
              <w:t>Tổng tiền rút lãi = Tiền lãi tròn tháng + Tiền lãi lẻ ngày</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Lãi đã DC</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Lãi đã dự chi là tổng số tiền lãi đã dự chi của sổ tiền gửi từ thời điểm mở sổ đến thời điểm rút gốc</w:t>
            </w:r>
          </w:p>
          <w:p w:rsidR="009636E1" w:rsidRPr="00053D4F" w:rsidRDefault="009636E1" w:rsidP="009163F3">
            <w:pPr>
              <w:pStyle w:val="Bulletlevel1"/>
              <w:rPr>
                <w:color w:val="17365D" w:themeColor="text2" w:themeShade="BF"/>
              </w:rPr>
            </w:pPr>
            <w:r w:rsidRPr="00053D4F">
              <w:rPr>
                <w:color w:val="17365D" w:themeColor="text2" w:themeShade="BF"/>
              </w:rPr>
              <w:t>Hệ thống tự động hiển thị</w:t>
            </w:r>
          </w:p>
        </w:tc>
      </w:tr>
      <w:tr w:rsidR="00053D4F" w:rsidRPr="00053D4F" w:rsidTr="005916B3">
        <w:tc>
          <w:tcPr>
            <w:tcW w:w="9900" w:type="dxa"/>
            <w:gridSpan w:val="3"/>
          </w:tcPr>
          <w:p w:rsidR="009636E1" w:rsidRPr="00053D4F" w:rsidRDefault="009636E1" w:rsidP="005916B3">
            <w:pPr>
              <w:rPr>
                <w:b/>
                <w:i/>
                <w:color w:val="17365D" w:themeColor="text2" w:themeShade="BF"/>
              </w:rPr>
            </w:pPr>
            <w:r w:rsidRPr="00053D4F">
              <w:rPr>
                <w:b/>
                <w:i/>
                <w:color w:val="17365D" w:themeColor="text2" w:themeShade="BF"/>
              </w:rPr>
              <w:t>Thông tin giao dịch</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bookmarkStart w:id="8" w:name="_Hlk344636890"/>
          </w:p>
        </w:tc>
        <w:tc>
          <w:tcPr>
            <w:tcW w:w="2248" w:type="dxa"/>
          </w:tcPr>
          <w:p w:rsidR="009636E1" w:rsidRPr="00053D4F" w:rsidRDefault="009636E1" w:rsidP="005916B3">
            <w:pPr>
              <w:rPr>
                <w:color w:val="17365D" w:themeColor="text2" w:themeShade="BF"/>
              </w:rPr>
            </w:pPr>
            <w:r w:rsidRPr="00053D4F">
              <w:rPr>
                <w:color w:val="17365D" w:themeColor="text2" w:themeShade="BF"/>
              </w:rPr>
              <w:t>Hình thức GD</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Có 2 hình thức giao dịch sau:</w:t>
            </w:r>
          </w:p>
          <w:p w:rsidR="009636E1" w:rsidRPr="00053D4F" w:rsidRDefault="009636E1" w:rsidP="009163F3">
            <w:pPr>
              <w:pStyle w:val="Bulletlevel2"/>
              <w:rPr>
                <w:color w:val="17365D" w:themeColor="text2" w:themeShade="BF"/>
              </w:rPr>
            </w:pPr>
            <w:r w:rsidRPr="00053D4F">
              <w:rPr>
                <w:color w:val="17365D" w:themeColor="text2" w:themeShade="BF"/>
              </w:rPr>
              <w:t>Tiền mặt: Khách hàng nộp tiền mặt để gửi thêm tiền vào sổ tiền gửi.</w:t>
            </w:r>
          </w:p>
          <w:p w:rsidR="009636E1" w:rsidRPr="00053D4F" w:rsidRDefault="009636E1" w:rsidP="009163F3">
            <w:pPr>
              <w:pStyle w:val="Bulletlevel2"/>
              <w:rPr>
                <w:color w:val="17365D" w:themeColor="text2" w:themeShade="BF"/>
              </w:rPr>
            </w:pPr>
            <w:r w:rsidRPr="00053D4F">
              <w:rPr>
                <w:color w:val="17365D" w:themeColor="text2" w:themeShade="BF"/>
              </w:rPr>
              <w:t>Chuyển khoản: Khách hàng chuyển tiền từ một tài khoản khác sang.</w:t>
            </w:r>
          </w:p>
          <w:p w:rsidR="009636E1" w:rsidRPr="00053D4F" w:rsidRDefault="009636E1" w:rsidP="009163F3">
            <w:pPr>
              <w:pStyle w:val="Bulletlevel1"/>
              <w:rPr>
                <w:color w:val="17365D" w:themeColor="text2" w:themeShade="BF"/>
              </w:rPr>
            </w:pPr>
            <w:r w:rsidRPr="00053D4F">
              <w:rPr>
                <w:color w:val="17365D" w:themeColor="text2" w:themeShade="BF"/>
              </w:rPr>
              <w:t>Giá trị mặc định là ‘Tiền Mặt’</w:t>
            </w:r>
          </w:p>
          <w:p w:rsidR="009636E1" w:rsidRPr="00053D4F" w:rsidRDefault="009636E1" w:rsidP="009163F3">
            <w:pPr>
              <w:pStyle w:val="Bulletlevel1"/>
              <w:rPr>
                <w:color w:val="17365D" w:themeColor="text2" w:themeShade="BF"/>
              </w:rPr>
            </w:pPr>
            <w:r w:rsidRPr="00053D4F">
              <w:rPr>
                <w:color w:val="17365D" w:themeColor="text2" w:themeShade="BF"/>
              </w:rPr>
              <w:t>Chọn hình thức giao dịch trong hộp chọn sau:</w:t>
            </w:r>
          </w:p>
          <w:p w:rsidR="009636E1" w:rsidRPr="00053D4F" w:rsidRDefault="009636E1" w:rsidP="005916B3">
            <w:pPr>
              <w:pStyle w:val="ListParagraph"/>
              <w:rPr>
                <w:color w:val="17365D" w:themeColor="text2" w:themeShade="BF"/>
              </w:rPr>
            </w:pPr>
            <w:r w:rsidRPr="00053D4F">
              <w:rPr>
                <w:noProof/>
                <w:color w:val="17365D" w:themeColor="text2" w:themeShade="BF"/>
              </w:rPr>
              <w:drawing>
                <wp:inline distT="0" distB="0" distL="0" distR="0" wp14:anchorId="54941B97" wp14:editId="50F3529C">
                  <wp:extent cx="2562225" cy="666750"/>
                  <wp:effectExtent l="19050" t="0" r="9525" b="0"/>
                  <wp:docPr id="1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562225" cy="666750"/>
                          </a:xfrm>
                          <a:prstGeom prst="rect">
                            <a:avLst/>
                          </a:prstGeom>
                          <a:noFill/>
                          <a:ln w="9525">
                            <a:noFill/>
                            <a:miter lim="800000"/>
                            <a:headEnd/>
                            <a:tailEnd/>
                          </a:ln>
                        </pic:spPr>
                      </pic:pic>
                    </a:graphicData>
                  </a:graphic>
                </wp:inline>
              </w:drawing>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Tổng tiền GD</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Tổng tiền giao dịch = Số tiền rút gốc + tổng tiền rút lãi</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tiền bằng TM</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Số tiền bằng tiền mặt</w:t>
            </w:r>
          </w:p>
          <w:p w:rsidR="009636E1" w:rsidRPr="00053D4F" w:rsidRDefault="009636E1" w:rsidP="009163F3">
            <w:pPr>
              <w:pStyle w:val="Bulletlevel1"/>
              <w:rPr>
                <w:color w:val="17365D" w:themeColor="text2" w:themeShade="BF"/>
              </w:rPr>
            </w:pPr>
            <w:r w:rsidRPr="00053D4F">
              <w:rPr>
                <w:color w:val="17365D" w:themeColor="text2" w:themeShade="BF"/>
              </w:rPr>
              <w:t>Nếu hình thức giao dịch là tiền mặt thì trường thông tin này sẽ hiển thị mặc định bằng tổng tiền giao dịch.</w:t>
            </w:r>
          </w:p>
          <w:p w:rsidR="009636E1" w:rsidRPr="00053D4F" w:rsidRDefault="009636E1" w:rsidP="009163F3">
            <w:pPr>
              <w:pStyle w:val="Bulletlevel1"/>
              <w:rPr>
                <w:color w:val="17365D" w:themeColor="text2" w:themeShade="BF"/>
              </w:rPr>
            </w:pPr>
            <w:r w:rsidRPr="00053D4F">
              <w:rPr>
                <w:color w:val="17365D" w:themeColor="text2" w:themeShade="BF"/>
              </w:rPr>
              <w:t>Nếu hình thức giao dịch là chuyển khoản thì số tiền bằng tiền mặt =  0</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Số tiền CK</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Số tiền bằng chuyển khoản</w:t>
            </w:r>
          </w:p>
          <w:p w:rsidR="009636E1" w:rsidRPr="00053D4F" w:rsidRDefault="009636E1" w:rsidP="009163F3">
            <w:pPr>
              <w:pStyle w:val="Bulletlevel1"/>
              <w:rPr>
                <w:color w:val="17365D" w:themeColor="text2" w:themeShade="BF"/>
              </w:rPr>
            </w:pPr>
            <w:r w:rsidRPr="00053D4F">
              <w:rPr>
                <w:color w:val="17365D" w:themeColor="text2" w:themeShade="BF"/>
              </w:rPr>
              <w:t>Nếu hình thức giao dịch là tiền mặt thì số tiền bằng chuyển khoản = 0.</w:t>
            </w:r>
          </w:p>
          <w:p w:rsidR="009636E1" w:rsidRPr="00053D4F" w:rsidRDefault="009636E1" w:rsidP="009163F3">
            <w:pPr>
              <w:pStyle w:val="Bulletlevel1"/>
              <w:rPr>
                <w:color w:val="17365D" w:themeColor="text2" w:themeShade="BF"/>
              </w:rPr>
            </w:pPr>
            <w:r w:rsidRPr="00053D4F">
              <w:rPr>
                <w:color w:val="17365D" w:themeColor="text2" w:themeShade="BF"/>
              </w:rPr>
              <w:t>Nếu hình thức giao dịch là chuyển khoản thì số tiền bằng chuyển khoản mặc định bằng số tiền giao dịch.</w:t>
            </w:r>
          </w:p>
        </w:tc>
      </w:tr>
      <w:tr w:rsidR="00053D4F"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TK khách hàng</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Tài khoản khách hàng.</w:t>
            </w:r>
          </w:p>
          <w:p w:rsidR="009636E1" w:rsidRPr="00053D4F" w:rsidRDefault="009636E1" w:rsidP="009163F3">
            <w:pPr>
              <w:pStyle w:val="Bulletlevel1"/>
              <w:rPr>
                <w:color w:val="17365D" w:themeColor="text2" w:themeShade="BF"/>
              </w:rPr>
            </w:pPr>
            <w:r w:rsidRPr="00053D4F">
              <w:rPr>
                <w:color w:val="17365D" w:themeColor="text2" w:themeShade="BF"/>
              </w:rPr>
              <w:t>Chọn tài khoản khách hàng khi hình thức giao dịch là chuyển khoản.</w:t>
            </w:r>
          </w:p>
          <w:p w:rsidR="009636E1" w:rsidRPr="00053D4F" w:rsidRDefault="009636E1" w:rsidP="009163F3">
            <w:pPr>
              <w:pStyle w:val="Bulletlevel1"/>
              <w:rPr>
                <w:color w:val="17365D" w:themeColor="text2" w:themeShade="BF"/>
              </w:rPr>
            </w:pPr>
            <w:r w:rsidRPr="00053D4F">
              <w:rPr>
                <w:color w:val="17365D" w:themeColor="text2" w:themeShade="BF"/>
              </w:rPr>
              <w:t xml:space="preserve">Tự nhập số tài khoản khách hàng hoặc chọn trong Thông tin tài khoản bằng cách nhấn F3 hoặc bấm </w:t>
            </w:r>
            <w:r w:rsidRPr="00053D4F">
              <w:rPr>
                <w:noProof/>
                <w:color w:val="17365D" w:themeColor="text2" w:themeShade="BF"/>
              </w:rPr>
              <w:drawing>
                <wp:inline distT="0" distB="0" distL="0" distR="0" wp14:anchorId="21B513F3" wp14:editId="3ACB0C9F">
                  <wp:extent cx="318770" cy="23368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Pr="00053D4F">
              <w:rPr>
                <w:color w:val="17365D" w:themeColor="text2" w:themeShade="BF"/>
              </w:rPr>
              <w:t xml:space="preserve"> rồi chọn tài khoản trong Thông tin tìm kiếm tài khoản khách hàng</w:t>
            </w:r>
          </w:p>
          <w:p w:rsidR="009636E1" w:rsidRPr="00053D4F" w:rsidRDefault="009636E1" w:rsidP="009163F3">
            <w:pPr>
              <w:pStyle w:val="Bulletlevel1"/>
              <w:rPr>
                <w:color w:val="17365D" w:themeColor="text2" w:themeShade="BF"/>
              </w:rPr>
            </w:pPr>
            <w:r w:rsidRPr="00053D4F">
              <w:rPr>
                <w:color w:val="17365D" w:themeColor="text2" w:themeShade="BF"/>
              </w:rPr>
              <w:t>Tên tài khoản khách hàng sẽ tự động hiển thị theo số tài khoản được chọn.</w:t>
            </w:r>
          </w:p>
        </w:tc>
      </w:tr>
      <w:tr w:rsidR="009636E1" w:rsidRPr="00053D4F" w:rsidTr="005916B3">
        <w:tc>
          <w:tcPr>
            <w:tcW w:w="632" w:type="dxa"/>
          </w:tcPr>
          <w:p w:rsidR="009636E1" w:rsidRPr="00053D4F" w:rsidRDefault="009636E1" w:rsidP="009636E1">
            <w:pPr>
              <w:pStyle w:val="ListParagraph"/>
              <w:numPr>
                <w:ilvl w:val="0"/>
                <w:numId w:val="60"/>
              </w:numPr>
              <w:rPr>
                <w:color w:val="17365D" w:themeColor="text2" w:themeShade="BF"/>
              </w:rPr>
            </w:pPr>
          </w:p>
        </w:tc>
        <w:tc>
          <w:tcPr>
            <w:tcW w:w="2248" w:type="dxa"/>
          </w:tcPr>
          <w:p w:rsidR="009636E1" w:rsidRPr="00053D4F" w:rsidRDefault="009636E1" w:rsidP="005916B3">
            <w:pPr>
              <w:rPr>
                <w:color w:val="17365D" w:themeColor="text2" w:themeShade="BF"/>
              </w:rPr>
            </w:pPr>
            <w:r w:rsidRPr="00053D4F">
              <w:rPr>
                <w:color w:val="17365D" w:themeColor="text2" w:themeShade="BF"/>
              </w:rPr>
              <w:t>Diễn giải</w:t>
            </w:r>
          </w:p>
        </w:tc>
        <w:tc>
          <w:tcPr>
            <w:tcW w:w="7020" w:type="dxa"/>
          </w:tcPr>
          <w:p w:rsidR="009636E1" w:rsidRPr="00053D4F" w:rsidRDefault="009636E1" w:rsidP="009163F3">
            <w:pPr>
              <w:pStyle w:val="Bulletlevel1"/>
              <w:rPr>
                <w:color w:val="17365D" w:themeColor="text2" w:themeShade="BF"/>
              </w:rPr>
            </w:pPr>
            <w:r w:rsidRPr="00053D4F">
              <w:rPr>
                <w:color w:val="17365D" w:themeColor="text2" w:themeShade="BF"/>
              </w:rPr>
              <w:t>Tự động hiển thị theo cấu trúc diễn giải đã được định nghĩa.</w:t>
            </w:r>
          </w:p>
        </w:tc>
      </w:tr>
      <w:bookmarkEnd w:id="1"/>
      <w:bookmarkEnd w:id="2"/>
      <w:bookmarkEnd w:id="8"/>
    </w:tbl>
    <w:p w:rsidR="009636E1" w:rsidRPr="00053D4F" w:rsidRDefault="009636E1" w:rsidP="009636E1">
      <w:pPr>
        <w:rPr>
          <w:color w:val="17365D" w:themeColor="text2" w:themeShade="BF"/>
        </w:rPr>
      </w:pPr>
    </w:p>
    <w:p w:rsidR="00F147BA" w:rsidRPr="00053D4F" w:rsidRDefault="00F147BA" w:rsidP="00F147BA">
      <w:pPr>
        <w:pStyle w:val="Heading5"/>
        <w:rPr>
          <w:color w:val="17365D" w:themeColor="text2" w:themeShade="BF"/>
        </w:rPr>
      </w:pPr>
      <w:r w:rsidRPr="00053D4F">
        <w:rPr>
          <w:color w:val="17365D" w:themeColor="text2" w:themeShade="BF"/>
        </w:rPr>
        <w:t>Lưu giao dịch và in chứng từ</w:t>
      </w:r>
    </w:p>
    <w:p w:rsidR="00F147BA" w:rsidRPr="00053D4F" w:rsidRDefault="00F147BA" w:rsidP="00F147BA">
      <w:pPr>
        <w:pStyle w:val="Bulletlevel1"/>
        <w:rPr>
          <w:color w:val="17365D" w:themeColor="text2" w:themeShade="BF"/>
        </w:rPr>
      </w:pPr>
      <w:r w:rsidRPr="00053D4F">
        <w:rPr>
          <w:color w:val="17365D" w:themeColor="text2" w:themeShade="BF"/>
        </w:rPr>
        <w:t xml:space="preserve">Sau khi nhập đầy đủ các thông tin nhấn </w:t>
      </w:r>
      <w:r w:rsidRPr="00053D4F">
        <w:rPr>
          <w:noProof/>
          <w:color w:val="17365D" w:themeColor="text2" w:themeShade="BF"/>
        </w:rPr>
        <w:drawing>
          <wp:inline distT="0" distB="0" distL="0" distR="0" wp14:anchorId="1AB00435" wp14:editId="6D9E33ED">
            <wp:extent cx="904875" cy="257175"/>
            <wp:effectExtent l="1905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srcRect/>
                    <a:stretch>
                      <a:fillRect/>
                    </a:stretch>
                  </pic:blipFill>
                  <pic:spPr bwMode="auto">
                    <a:xfrm>
                      <a:off x="0" y="0"/>
                      <a:ext cx="904875" cy="257175"/>
                    </a:xfrm>
                    <a:prstGeom prst="rect">
                      <a:avLst/>
                    </a:prstGeom>
                    <a:noFill/>
                    <a:ln w="9525">
                      <a:noFill/>
                      <a:miter lim="800000"/>
                      <a:headEnd/>
                      <a:tailEnd/>
                    </a:ln>
                  </pic:spPr>
                </pic:pic>
              </a:graphicData>
            </a:graphic>
          </wp:inline>
        </w:drawing>
      </w:r>
      <w:r w:rsidRPr="00053D4F">
        <w:rPr>
          <w:color w:val="17365D" w:themeColor="text2" w:themeShade="BF"/>
        </w:rPr>
        <w:t xml:space="preserve"> để lưu thông tin giao dịch.</w:t>
      </w:r>
    </w:p>
    <w:p w:rsidR="00F147BA" w:rsidRPr="00053D4F" w:rsidRDefault="00F147BA" w:rsidP="00F147BA">
      <w:pPr>
        <w:pStyle w:val="Bulletlevel1"/>
        <w:rPr>
          <w:color w:val="17365D" w:themeColor="text2" w:themeShade="BF"/>
        </w:rPr>
      </w:pPr>
      <w:r w:rsidRPr="00053D4F">
        <w:rPr>
          <w:color w:val="17365D" w:themeColor="text2" w:themeShade="BF"/>
        </w:rPr>
        <w:t xml:space="preserve">Sau khi lưu thông tin giao dịch thành công nhấn </w:t>
      </w:r>
      <w:r w:rsidRPr="00053D4F">
        <w:rPr>
          <w:noProof/>
          <w:color w:val="17365D" w:themeColor="text2" w:themeShade="BF"/>
        </w:rPr>
        <w:drawing>
          <wp:inline distT="0" distB="0" distL="0" distR="0" wp14:anchorId="693B00A8" wp14:editId="17952D16">
            <wp:extent cx="1038225" cy="266700"/>
            <wp:effectExtent l="19050" t="0" r="9525" b="0"/>
            <wp:docPr id="23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srcRect/>
                    <a:stretch>
                      <a:fillRect/>
                    </a:stretch>
                  </pic:blipFill>
                  <pic:spPr bwMode="auto">
                    <a:xfrm>
                      <a:off x="0" y="0"/>
                      <a:ext cx="1038225" cy="266700"/>
                    </a:xfrm>
                    <a:prstGeom prst="rect">
                      <a:avLst/>
                    </a:prstGeom>
                    <a:noFill/>
                    <a:ln w="9525">
                      <a:noFill/>
                      <a:miter lim="800000"/>
                      <a:headEnd/>
                      <a:tailEnd/>
                    </a:ln>
                  </pic:spPr>
                </pic:pic>
              </a:graphicData>
            </a:graphic>
          </wp:inline>
        </w:drawing>
      </w:r>
      <w:r w:rsidRPr="00053D4F">
        <w:rPr>
          <w:color w:val="17365D" w:themeColor="text2" w:themeShade="BF"/>
        </w:rPr>
        <w:t xml:space="preserve"> để xem và in c</w:t>
      </w:r>
      <w:r w:rsidR="009636E1" w:rsidRPr="00053D4F">
        <w:rPr>
          <w:color w:val="17365D" w:themeColor="text2" w:themeShade="BF"/>
        </w:rPr>
        <w:t>ác chứng từ hạch toán: Phiếu chi</w:t>
      </w:r>
      <w:r w:rsidRPr="00053D4F">
        <w:rPr>
          <w:color w:val="17365D" w:themeColor="text2" w:themeShade="BF"/>
        </w:rPr>
        <w:t xml:space="preserve"> nếu hình thức giao dịch là tiền mặt; phiếu kế toán nếu hình thức dịch là chuyển khoản.</w:t>
      </w:r>
    </w:p>
    <w:p w:rsidR="00F147BA" w:rsidRPr="00053D4F" w:rsidRDefault="00F147BA" w:rsidP="00F147BA">
      <w:pPr>
        <w:pStyle w:val="Bulletlevel1"/>
        <w:rPr>
          <w:color w:val="17365D" w:themeColor="text2" w:themeShade="BF"/>
        </w:rPr>
      </w:pPr>
      <w:r w:rsidRPr="00053D4F">
        <w:rPr>
          <w:noProof/>
          <w:color w:val="17365D" w:themeColor="text2" w:themeShade="BF"/>
        </w:rPr>
        <w:drawing>
          <wp:inline distT="0" distB="0" distL="0" distR="0" wp14:anchorId="50EF68BA" wp14:editId="0B918935">
            <wp:extent cx="1181100" cy="247650"/>
            <wp:effectExtent l="19050" t="0" r="0" b="0"/>
            <wp:docPr id="23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srcRect/>
                    <a:stretch>
                      <a:fillRect/>
                    </a:stretch>
                  </pic:blipFill>
                  <pic:spPr bwMode="auto">
                    <a:xfrm>
                      <a:off x="0" y="0"/>
                      <a:ext cx="1181100" cy="247650"/>
                    </a:xfrm>
                    <a:prstGeom prst="rect">
                      <a:avLst/>
                    </a:prstGeom>
                    <a:noFill/>
                    <a:ln w="9525">
                      <a:noFill/>
                      <a:miter lim="800000"/>
                      <a:headEnd/>
                      <a:tailEnd/>
                    </a:ln>
                  </pic:spPr>
                </pic:pic>
              </a:graphicData>
            </a:graphic>
          </wp:inline>
        </w:drawing>
      </w:r>
      <w:r w:rsidRPr="00053D4F">
        <w:rPr>
          <w:color w:val="17365D" w:themeColor="text2" w:themeShade="BF"/>
        </w:rPr>
        <w:t>: Lập bảng kê tiền mặt</w:t>
      </w:r>
    </w:p>
    <w:p w:rsidR="00F147BA" w:rsidRPr="00053D4F" w:rsidRDefault="00F147BA" w:rsidP="00053D4F">
      <w:pPr>
        <w:pStyle w:val="Heading5"/>
      </w:pPr>
      <w:r w:rsidRPr="00053D4F">
        <w:t>Điều kiện ràng buộc</w:t>
      </w:r>
    </w:p>
    <w:p w:rsidR="00844872" w:rsidRPr="00053D4F" w:rsidRDefault="00844872" w:rsidP="00844872">
      <w:pPr>
        <w:pStyle w:val="Bulletlevel1"/>
        <w:rPr>
          <w:color w:val="17365D" w:themeColor="text2" w:themeShade="BF"/>
        </w:rPr>
      </w:pPr>
      <w:r w:rsidRPr="00053D4F">
        <w:rPr>
          <w:color w:val="17365D" w:themeColor="text2" w:themeShade="BF"/>
        </w:rPr>
        <w:t>Sổ tiền gửi đã tồn tại</w:t>
      </w:r>
    </w:p>
    <w:p w:rsidR="00844872" w:rsidRPr="00053D4F" w:rsidRDefault="00844872" w:rsidP="00844872">
      <w:pPr>
        <w:pStyle w:val="Bulletlevel1"/>
        <w:rPr>
          <w:color w:val="17365D" w:themeColor="text2" w:themeShade="BF"/>
        </w:rPr>
      </w:pPr>
      <w:r w:rsidRPr="00053D4F">
        <w:rPr>
          <w:color w:val="17365D" w:themeColor="text2" w:themeShade="BF"/>
        </w:rPr>
        <w:t>Sổ tiền gửi áp dụng sản phẩm cho phép rút bớt gốc</w:t>
      </w:r>
    </w:p>
    <w:p w:rsidR="00844872" w:rsidRPr="00053D4F" w:rsidRDefault="00844872" w:rsidP="00844872">
      <w:pPr>
        <w:pStyle w:val="Bulletlevel1"/>
        <w:rPr>
          <w:color w:val="17365D" w:themeColor="text2" w:themeShade="BF"/>
        </w:rPr>
      </w:pPr>
      <w:r w:rsidRPr="00053D4F">
        <w:rPr>
          <w:color w:val="17365D" w:themeColor="text2" w:themeShade="BF"/>
        </w:rPr>
        <w:t>Số dư sổ tiền gửi lớn hơn hoặc bằng số tiền rút gốc (số dư tối thiểu khi rút gốc một phần)</w:t>
      </w:r>
      <w:bookmarkStart w:id="9" w:name="_GoBack"/>
      <w:bookmarkEnd w:id="0"/>
      <w:bookmarkEnd w:id="9"/>
    </w:p>
    <w:sectPr w:rsidR="00844872" w:rsidRPr="00053D4F" w:rsidSect="006D00FB">
      <w:headerReference w:type="default" r:id="rId17"/>
      <w:footerReference w:type="default" r:id="rId18"/>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758" w:rsidRDefault="001B7758" w:rsidP="00E57131">
      <w:r>
        <w:separator/>
      </w:r>
    </w:p>
    <w:p w:rsidR="001B7758" w:rsidRDefault="001B7758" w:rsidP="00E57131"/>
    <w:p w:rsidR="001B7758" w:rsidRDefault="001B7758" w:rsidP="00E57131"/>
    <w:p w:rsidR="001B7758" w:rsidRDefault="001B7758" w:rsidP="00E57131"/>
    <w:p w:rsidR="001B7758" w:rsidRDefault="001B7758"/>
  </w:endnote>
  <w:endnote w:type="continuationSeparator" w:id="0">
    <w:p w:rsidR="001B7758" w:rsidRDefault="001B7758" w:rsidP="00E57131">
      <w:r>
        <w:continuationSeparator/>
      </w:r>
    </w:p>
    <w:p w:rsidR="001B7758" w:rsidRDefault="001B7758" w:rsidP="00E57131"/>
    <w:p w:rsidR="001B7758" w:rsidRDefault="001B7758" w:rsidP="00E57131"/>
    <w:p w:rsidR="001B7758" w:rsidRDefault="001B7758" w:rsidP="00E57131"/>
    <w:p w:rsidR="001B7758" w:rsidRDefault="001B7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758" w:rsidRDefault="001B7758" w:rsidP="00E57131">
      <w:r>
        <w:separator/>
      </w:r>
    </w:p>
    <w:p w:rsidR="001B7758" w:rsidRDefault="001B7758" w:rsidP="00E57131"/>
    <w:p w:rsidR="001B7758" w:rsidRDefault="001B7758" w:rsidP="00E57131"/>
    <w:p w:rsidR="001B7758" w:rsidRDefault="001B7758" w:rsidP="00E57131"/>
    <w:p w:rsidR="001B7758" w:rsidRDefault="001B7758"/>
  </w:footnote>
  <w:footnote w:type="continuationSeparator" w:id="0">
    <w:p w:rsidR="001B7758" w:rsidRDefault="001B7758" w:rsidP="00E57131">
      <w:r>
        <w:continuationSeparator/>
      </w:r>
    </w:p>
    <w:p w:rsidR="001B7758" w:rsidRDefault="001B7758" w:rsidP="00E57131"/>
    <w:p w:rsidR="001B7758" w:rsidRDefault="001B7758" w:rsidP="00E57131"/>
    <w:p w:rsidR="001B7758" w:rsidRDefault="001B7758" w:rsidP="00E57131"/>
    <w:p w:rsidR="001B7758" w:rsidRDefault="001B77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45908"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39CA7F9A"/>
    <w:lvl w:ilvl="0" w:tplc="9BD01C8A">
      <w:start w:val="1"/>
      <w:numFmt w:val="decimal"/>
      <w:lvlText w:val="%1."/>
      <w:lvlJc w:val="center"/>
      <w:pPr>
        <w:ind w:left="720" w:hanging="360"/>
      </w:pPr>
      <w:rPr>
        <w:rFonts w:hint="default"/>
        <w:color w:val="17365D" w:themeColor="text2" w:themeShade="BF"/>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3D4F"/>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758"/>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C43"/>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CF3"/>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917920-D7C2-44AC-B512-679D978B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3D8BD-B1CC-4180-B259-93524CF0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0</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6497</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2014-09-03T08:08:00Z</dcterms:created>
  <dcterms:modified xsi:type="dcterms:W3CDTF">2014-09-03T08:29:00Z</dcterms:modified>
</cp:coreProperties>
</file>