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0C" w:rsidRDefault="006706DD" w:rsidP="0072180C">
      <w:pPr>
        <w:pStyle w:val="Heading5"/>
        <w:numPr>
          <w:ilvl w:val="4"/>
          <w:numId w:val="33"/>
        </w:numPr>
      </w:pPr>
      <w:bookmarkStart w:id="0" w:name="_Toc365275026"/>
      <w:r>
        <w:t>Truy cập chức năng danh sách n</w:t>
      </w:r>
      <w:bookmarkStart w:id="1" w:name="_GoBack"/>
      <w:bookmarkEnd w:id="1"/>
      <w:r w:rsidR="0072180C">
        <w:t>hóm</w:t>
      </w:r>
    </w:p>
    <w:p w:rsidR="0072180C" w:rsidRDefault="0072180C" w:rsidP="0072180C">
      <w:r>
        <w:t xml:space="preserve"> </w:t>
      </w:r>
      <w:r w:rsidR="00994D4F">
        <w:t xml:space="preserve">Khách hàng </w:t>
      </w:r>
      <w:r w:rsidR="00994D4F">
        <w:sym w:font="Wingdings" w:char="F0E0"/>
      </w:r>
      <w:r w:rsidR="00994D4F">
        <w:t xml:space="preserve"> Khách hàng – Thành viên </w:t>
      </w:r>
      <w:r w:rsidR="00994D4F">
        <w:sym w:font="Wingdings" w:char="F0E0"/>
      </w:r>
      <w:r w:rsidR="00994D4F">
        <w:t xml:space="preserve"> Nhóm </w:t>
      </w:r>
      <w:r w:rsidR="00994D4F">
        <w:sym w:font="Wingdings" w:char="F0E0"/>
      </w:r>
      <w:r w:rsidR="00994D4F">
        <w:t>Danh sách nhóm</w:t>
      </w:r>
    </w:p>
    <w:p w:rsidR="0072180C" w:rsidRDefault="00994D4F" w:rsidP="0072180C">
      <w:r>
        <w:rPr>
          <w:noProof/>
        </w:rPr>
        <w:drawing>
          <wp:inline distT="0" distB="0" distL="0" distR="0" wp14:anchorId="312C3CE2" wp14:editId="09287C74">
            <wp:extent cx="5943600" cy="1235075"/>
            <wp:effectExtent l="0" t="0" r="0" b="317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C" w:rsidRPr="00E127CD" w:rsidRDefault="0072180C" w:rsidP="0072180C">
      <w:pPr>
        <w:pStyle w:val="NumberTable"/>
      </w:pPr>
      <w:r>
        <w:t>Cây thực đơn truy cập Danh sách Nhóm</w:t>
      </w:r>
    </w:p>
    <w:p w:rsidR="0072180C" w:rsidRDefault="0072180C" w:rsidP="0072180C">
      <w:pPr>
        <w:pStyle w:val="Heading5"/>
        <w:numPr>
          <w:ilvl w:val="4"/>
          <w:numId w:val="33"/>
        </w:numPr>
      </w:pPr>
      <w:r>
        <w:t>Thao tác thực hiện</w:t>
      </w:r>
    </w:p>
    <w:p w:rsidR="0072180C" w:rsidRDefault="0072180C" w:rsidP="0072180C">
      <w:pPr>
        <w:pStyle w:val="Bulletlevel1"/>
      </w:pPr>
      <w:r>
        <w:t xml:space="preserve">Giao </w:t>
      </w:r>
      <w:r w:rsidRPr="00A258B4">
        <w:t>diện</w:t>
      </w:r>
    </w:p>
    <w:p w:rsidR="0072180C" w:rsidRDefault="00994D4F" w:rsidP="0072180C">
      <w:r>
        <w:rPr>
          <w:noProof/>
        </w:rPr>
        <w:drawing>
          <wp:inline distT="0" distB="0" distL="0" distR="0" wp14:anchorId="713B1327" wp14:editId="025AB509">
            <wp:extent cx="5943600" cy="2454910"/>
            <wp:effectExtent l="0" t="0" r="0" b="254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C" w:rsidRDefault="0072180C" w:rsidP="0072180C">
      <w:pPr>
        <w:pStyle w:val="NumberTable"/>
      </w:pPr>
      <w:r>
        <w:t>Danh sách Nhóm</w:t>
      </w:r>
    </w:p>
    <w:p w:rsidR="0072180C" w:rsidRDefault="0072180C" w:rsidP="0072180C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72180C" w:rsidTr="00EF1B51">
        <w:tc>
          <w:tcPr>
            <w:tcW w:w="632" w:type="dxa"/>
            <w:hideMark/>
          </w:tcPr>
          <w:p w:rsidR="0072180C" w:rsidRDefault="0072180C" w:rsidP="00EF1B5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72180C" w:rsidRDefault="0072180C" w:rsidP="00EF1B51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72180C" w:rsidRDefault="0072180C" w:rsidP="00EF1B51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72180C" w:rsidTr="00EF1B51">
        <w:tc>
          <w:tcPr>
            <w:tcW w:w="10080" w:type="dxa"/>
            <w:gridSpan w:val="3"/>
          </w:tcPr>
          <w:p w:rsidR="0072180C" w:rsidRPr="00F34B08" w:rsidRDefault="0072180C" w:rsidP="00EF1B51">
            <w:pPr>
              <w:rPr>
                <w:b/>
                <w:i/>
              </w:rPr>
            </w:pPr>
            <w:r>
              <w:rPr>
                <w:b/>
                <w:i/>
              </w:rPr>
              <w:t>Cây tìm kiếm</w:t>
            </w:r>
          </w:p>
        </w:tc>
      </w:tr>
      <w:tr w:rsidR="0072180C" w:rsidTr="00EF1B51">
        <w:tc>
          <w:tcPr>
            <w:tcW w:w="632" w:type="dxa"/>
          </w:tcPr>
          <w:p w:rsidR="0072180C" w:rsidRDefault="0072180C" w:rsidP="00E1397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72180C" w:rsidRDefault="00994D4F" w:rsidP="00EF1B51">
            <w:r>
              <w:t>Tổ chức theo đơn vị</w:t>
            </w:r>
          </w:p>
        </w:tc>
        <w:tc>
          <w:tcPr>
            <w:tcW w:w="6928" w:type="dxa"/>
          </w:tcPr>
          <w:p w:rsidR="0072180C" w:rsidRDefault="00994D4F" w:rsidP="00EF1B51">
            <w:pPr>
              <w:pStyle w:val="Bulletlevel1"/>
            </w:pPr>
            <w:r>
              <w:t>Tìm kiếm nhóm theo đơn vị, chi nhánh</w:t>
            </w:r>
          </w:p>
          <w:p w:rsidR="00994D4F" w:rsidRDefault="00994D4F" w:rsidP="00EF1B51">
            <w:pPr>
              <w:pStyle w:val="Bulletlevel1"/>
            </w:pPr>
            <w:r>
              <w:t>Chọn đơn vị, chi nhánh muốn tìm nhóm như sau</w:t>
            </w:r>
          </w:p>
          <w:p w:rsidR="00994D4F" w:rsidRPr="00994D4F" w:rsidRDefault="00994D4F" w:rsidP="00994D4F">
            <w:r>
              <w:rPr>
                <w:noProof/>
              </w:rPr>
              <w:lastRenderedPageBreak/>
              <w:drawing>
                <wp:inline distT="0" distB="0" distL="0" distR="0" wp14:anchorId="6CDFC31A" wp14:editId="5F4CBC6C">
                  <wp:extent cx="2542857" cy="223809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2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80C" w:rsidTr="00EF1B51">
        <w:tc>
          <w:tcPr>
            <w:tcW w:w="632" w:type="dxa"/>
          </w:tcPr>
          <w:p w:rsidR="0072180C" w:rsidRDefault="0072180C" w:rsidP="00E1397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72180C" w:rsidRDefault="00655851" w:rsidP="00EF1B51">
            <w:r>
              <w:t>Ô tìm kiếm</w:t>
            </w:r>
          </w:p>
        </w:tc>
        <w:tc>
          <w:tcPr>
            <w:tcW w:w="6928" w:type="dxa"/>
          </w:tcPr>
          <w:p w:rsidR="0072180C" w:rsidRDefault="00655851" w:rsidP="00EF1B51">
            <w:pPr>
              <w:pStyle w:val="Bulletlevel1"/>
            </w:pPr>
            <w:r>
              <w:t>Nhập thông tin muốn tìm kiếm vào ô tìm kiếm.</w:t>
            </w:r>
          </w:p>
          <w:p w:rsidR="00655851" w:rsidRDefault="00655851" w:rsidP="00EF1B51">
            <w:pPr>
              <w:pStyle w:val="Bulletlevel1"/>
            </w:pPr>
            <w:r>
              <w:t>Hệ thống tìm kiếm nhóm trong danh sách</w:t>
            </w:r>
          </w:p>
        </w:tc>
      </w:tr>
      <w:tr w:rsidR="0072180C" w:rsidTr="00EF1B51">
        <w:tc>
          <w:tcPr>
            <w:tcW w:w="632" w:type="dxa"/>
          </w:tcPr>
          <w:p w:rsidR="0072180C" w:rsidRDefault="0072180C" w:rsidP="00E1397B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520" w:type="dxa"/>
          </w:tcPr>
          <w:p w:rsidR="0072180C" w:rsidRDefault="00655851" w:rsidP="00EF1B51">
            <w:r>
              <w:t>Danh sách nhóm</w:t>
            </w:r>
          </w:p>
        </w:tc>
        <w:tc>
          <w:tcPr>
            <w:tcW w:w="6928" w:type="dxa"/>
          </w:tcPr>
          <w:p w:rsidR="0072180C" w:rsidRDefault="00655851" w:rsidP="00EF1B51">
            <w:pPr>
              <w:pStyle w:val="Bulletlevel1"/>
            </w:pPr>
            <w:r>
              <w:t>Danh sách nhóm tìm kiếm được bao gồm các thông tin:</w:t>
            </w:r>
          </w:p>
          <w:p w:rsidR="00655851" w:rsidRDefault="00655851" w:rsidP="00655851">
            <w:pPr>
              <w:pStyle w:val="Bulletlevel2"/>
            </w:pPr>
            <w:r>
              <w:t>STT</w:t>
            </w:r>
          </w:p>
          <w:p w:rsidR="00655851" w:rsidRDefault="00655851" w:rsidP="00655851">
            <w:pPr>
              <w:pStyle w:val="Bulletlevel2"/>
            </w:pPr>
            <w:r>
              <w:t>Mã cụm</w:t>
            </w:r>
          </w:p>
          <w:p w:rsidR="00655851" w:rsidRDefault="00655851" w:rsidP="00655851">
            <w:pPr>
              <w:pStyle w:val="Bulletlevel2"/>
            </w:pPr>
            <w:r>
              <w:t>Têm cụm</w:t>
            </w:r>
          </w:p>
          <w:p w:rsidR="00655851" w:rsidRDefault="00655851" w:rsidP="00655851">
            <w:pPr>
              <w:pStyle w:val="Bulletlevel2"/>
            </w:pPr>
            <w:r>
              <w:t>Ngày thành lập</w:t>
            </w:r>
          </w:p>
          <w:p w:rsidR="00655851" w:rsidRDefault="00655851" w:rsidP="00655851">
            <w:pPr>
              <w:pStyle w:val="Bulletlevel2"/>
            </w:pPr>
            <w:r>
              <w:t>Tên phòng giao dịch</w:t>
            </w:r>
          </w:p>
        </w:tc>
      </w:tr>
    </w:tbl>
    <w:p w:rsidR="0072180C" w:rsidRDefault="0072180C" w:rsidP="0072180C">
      <w:pPr>
        <w:pStyle w:val="Heading5"/>
        <w:numPr>
          <w:ilvl w:val="4"/>
          <w:numId w:val="33"/>
        </w:numPr>
      </w:pPr>
      <w:r>
        <w:t>Tìm kiếm</w:t>
      </w:r>
    </w:p>
    <w:p w:rsidR="0072180C" w:rsidRPr="004E7FCC" w:rsidRDefault="0072180C" w:rsidP="0072180C">
      <w:pPr>
        <w:pStyle w:val="Bulletlevel1"/>
      </w:pPr>
      <w:r>
        <w:rPr>
          <w:noProof/>
        </w:rPr>
        <w:drawing>
          <wp:inline distT="0" distB="0" distL="0" distR="0" wp14:anchorId="1DE5754C" wp14:editId="06D193F8">
            <wp:extent cx="752475" cy="238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655851">
        <w:t xml:space="preserve">Nhóm </w:t>
      </w:r>
      <w:r>
        <w:t>theo các thông tin tìm kiếm đã được nhập</w:t>
      </w:r>
      <w:r w:rsidR="00655851">
        <w:t>.</w:t>
      </w:r>
      <w:bookmarkEnd w:id="0"/>
    </w:p>
    <w:sectPr w:rsidR="0072180C" w:rsidRPr="004E7FCC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E50" w:rsidRDefault="00EC6E50" w:rsidP="00E57131">
      <w:r>
        <w:separator/>
      </w:r>
    </w:p>
    <w:p w:rsidR="00EC6E50" w:rsidRDefault="00EC6E50" w:rsidP="00E57131"/>
    <w:p w:rsidR="00EC6E50" w:rsidRDefault="00EC6E50" w:rsidP="00E57131"/>
    <w:p w:rsidR="00EC6E50" w:rsidRDefault="00EC6E50" w:rsidP="00E57131"/>
    <w:p w:rsidR="00EC6E50" w:rsidRDefault="00EC6E50"/>
  </w:endnote>
  <w:endnote w:type="continuationSeparator" w:id="0">
    <w:p w:rsidR="00EC6E50" w:rsidRDefault="00EC6E50" w:rsidP="00E57131">
      <w:r>
        <w:continuationSeparator/>
      </w:r>
    </w:p>
    <w:p w:rsidR="00EC6E50" w:rsidRDefault="00EC6E50" w:rsidP="00E57131"/>
    <w:p w:rsidR="00EC6E50" w:rsidRDefault="00EC6E50" w:rsidP="00E57131"/>
    <w:p w:rsidR="00EC6E50" w:rsidRDefault="00EC6E50" w:rsidP="00E57131"/>
    <w:p w:rsidR="00EC6E50" w:rsidRDefault="00EC6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EC6E50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E50" w:rsidRDefault="00EC6E50" w:rsidP="00E57131">
      <w:r>
        <w:separator/>
      </w:r>
    </w:p>
    <w:p w:rsidR="00EC6E50" w:rsidRDefault="00EC6E50" w:rsidP="00E57131"/>
    <w:p w:rsidR="00EC6E50" w:rsidRDefault="00EC6E50" w:rsidP="00E57131"/>
    <w:p w:rsidR="00EC6E50" w:rsidRDefault="00EC6E50" w:rsidP="00E57131"/>
    <w:p w:rsidR="00EC6E50" w:rsidRDefault="00EC6E50"/>
  </w:footnote>
  <w:footnote w:type="continuationSeparator" w:id="0">
    <w:p w:rsidR="00EC6E50" w:rsidRDefault="00EC6E50" w:rsidP="00E57131">
      <w:r>
        <w:continuationSeparator/>
      </w:r>
    </w:p>
    <w:p w:rsidR="00EC6E50" w:rsidRDefault="00EC6E50" w:rsidP="00E57131"/>
    <w:p w:rsidR="00EC6E50" w:rsidRDefault="00EC6E50" w:rsidP="00E57131"/>
    <w:p w:rsidR="00EC6E50" w:rsidRDefault="00EC6E50" w:rsidP="00E57131"/>
    <w:p w:rsidR="00EC6E50" w:rsidRDefault="00EC6E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5A127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A7EE8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3BFC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42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5BE6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CAE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0E7F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2E3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6D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2C86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6E50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16E102-9909-407D-BE9D-D09F7A25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4FF9-6C3C-4C74-8C6B-E9ABAA0B0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644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2014-08-30T03:12:00Z</dcterms:created>
  <dcterms:modified xsi:type="dcterms:W3CDTF">2014-09-04T01:50:00Z</dcterms:modified>
</cp:coreProperties>
</file>