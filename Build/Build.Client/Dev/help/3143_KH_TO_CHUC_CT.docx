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DB9" w:rsidRDefault="00794DB9" w:rsidP="00794DB9">
      <w:pPr>
        <w:pStyle w:val="Heading5"/>
        <w:numPr>
          <w:ilvl w:val="4"/>
          <w:numId w:val="33"/>
        </w:numPr>
      </w:pPr>
      <w:bookmarkStart w:id="0" w:name="_Toc365275026"/>
      <w:r>
        <w:t>Truy cập chức năng Đăng ký Khách hàng tổ chức</w:t>
      </w:r>
    </w:p>
    <w:p w:rsidR="00463BDD" w:rsidRDefault="00463BDD" w:rsidP="00794DB9">
      <w:pPr>
        <w:rPr>
          <w:noProof/>
        </w:rPr>
      </w:pPr>
      <w:r>
        <w:t xml:space="preserve">Khách hàng </w:t>
      </w:r>
      <w:r>
        <w:sym w:font="Wingdings" w:char="F0E0"/>
      </w:r>
      <w:r>
        <w:t xml:space="preserve"> Khách hàng thành viên </w:t>
      </w:r>
      <w:r>
        <w:sym w:font="Wingdings" w:char="F0E0"/>
      </w:r>
      <w:r>
        <w:t xml:space="preserve"> Khách hàng </w:t>
      </w:r>
      <w:r>
        <w:sym w:font="Wingdings" w:char="F0E0"/>
      </w:r>
      <w:r>
        <w:t xml:space="preserve"> Khách hàng</w:t>
      </w:r>
      <w:r>
        <w:rPr>
          <w:noProof/>
        </w:rPr>
        <w:t xml:space="preserve">  tổ chức</w:t>
      </w:r>
    </w:p>
    <w:p w:rsidR="00794DB9" w:rsidRDefault="00463BDD" w:rsidP="00794DB9">
      <w:pPr>
        <w:rPr>
          <w:noProof/>
        </w:rPr>
      </w:pPr>
      <w:r>
        <w:rPr>
          <w:noProof/>
        </w:rPr>
        <w:drawing>
          <wp:inline distT="0" distB="0" distL="0" distR="0" wp14:anchorId="6BDB967A" wp14:editId="6228C76C">
            <wp:extent cx="5943600" cy="1608455"/>
            <wp:effectExtent l="0" t="0" r="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B9" w:rsidRDefault="00794DB9" w:rsidP="00794DB9">
      <w:pPr>
        <w:pStyle w:val="NumberTable"/>
      </w:pPr>
      <w:r>
        <w:t>Cây thực đơn truy cập chức năng Đăng ký Khách hàng tổ chức</w:t>
      </w:r>
    </w:p>
    <w:p w:rsidR="00794DB9" w:rsidRDefault="00794DB9" w:rsidP="00794DB9">
      <w:pPr>
        <w:pStyle w:val="Heading5"/>
        <w:numPr>
          <w:ilvl w:val="4"/>
          <w:numId w:val="33"/>
        </w:numPr>
      </w:pPr>
      <w:r>
        <w:t>Khai báo thông tin Khách hàng tổ chức</w:t>
      </w:r>
    </w:p>
    <w:p w:rsidR="00463BDD" w:rsidRPr="00463BDD" w:rsidRDefault="00463BDD" w:rsidP="00463BDD">
      <w:pPr>
        <w:pStyle w:val="Heading6"/>
      </w:pPr>
      <w:r>
        <w:t>Thẻ thông tin chung</w:t>
      </w:r>
    </w:p>
    <w:p w:rsidR="00794DB9" w:rsidRDefault="00794DB9" w:rsidP="00794DB9">
      <w:pPr>
        <w:pStyle w:val="Bulletlevel1"/>
      </w:pPr>
      <w:r>
        <w:t>Giao diện</w:t>
      </w:r>
    </w:p>
    <w:p w:rsidR="00794DB9" w:rsidRDefault="00463BDD" w:rsidP="00794DB9">
      <w:r>
        <w:rPr>
          <w:noProof/>
        </w:rPr>
        <w:drawing>
          <wp:inline distT="0" distB="0" distL="0" distR="0" wp14:anchorId="517752E0" wp14:editId="69B330A4">
            <wp:extent cx="6364605" cy="4350804"/>
            <wp:effectExtent l="0" t="0" r="0" b="0"/>
            <wp:docPr id="277" name="Picture 277" descr="C:\Users\OanhXinh\AppData\Local\Temp\SNAGHTML916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anhXinh\AppData\Local\Temp\SNAGHTML9165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DB9" w:rsidRPr="00F9174C" w:rsidRDefault="00794DB9" w:rsidP="00794DB9">
      <w:pPr>
        <w:pStyle w:val="NumberTable"/>
      </w:pPr>
      <w:r>
        <w:t>Đăng ký Khách hàng tổ chức</w:t>
      </w:r>
      <w:r w:rsidR="00463BDD">
        <w:t xml:space="preserve"> – Thẻ thông tin chung</w:t>
      </w:r>
    </w:p>
    <w:p w:rsidR="00794DB9" w:rsidRDefault="00794DB9" w:rsidP="00794DB9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794DB9" w:rsidRPr="00394FB3" w:rsidTr="00EF1B51">
        <w:tc>
          <w:tcPr>
            <w:tcW w:w="632" w:type="dxa"/>
            <w:hideMark/>
          </w:tcPr>
          <w:p w:rsidR="00794DB9" w:rsidRPr="00394FB3" w:rsidRDefault="00794DB9" w:rsidP="00EF1B51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794DB9" w:rsidRPr="00394FB3" w:rsidRDefault="00794DB9" w:rsidP="00EF1B51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794DB9" w:rsidRPr="00394FB3" w:rsidRDefault="00794DB9" w:rsidP="00EF1B51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463BDD" w:rsidRPr="00394FB3" w:rsidTr="00EF1B51">
        <w:tc>
          <w:tcPr>
            <w:tcW w:w="632" w:type="dxa"/>
          </w:tcPr>
          <w:p w:rsidR="00463BDD" w:rsidRPr="00394FB3" w:rsidRDefault="00463BDD" w:rsidP="00E1397B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463BDD" w:rsidRPr="00394FB3" w:rsidRDefault="00463BDD" w:rsidP="00E01765">
            <w:r>
              <w:t>Loại khách hàng</w:t>
            </w:r>
            <w:r w:rsidR="003A084B">
              <w:t xml:space="preserve"> 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463BDD" w:rsidRDefault="00463BDD" w:rsidP="00E01765">
            <w:pPr>
              <w:pStyle w:val="Bulletlevel1"/>
            </w:pPr>
            <w:r>
              <w:t xml:space="preserve">Chọn Khách hàng thành viên trong danh sách loại khách hàng </w:t>
            </w:r>
            <w:r>
              <w:lastRenderedPageBreak/>
              <w:t>như sau</w:t>
            </w:r>
          </w:p>
          <w:p w:rsidR="00463BDD" w:rsidRPr="005139B7" w:rsidRDefault="00463BDD" w:rsidP="00E01765">
            <w:r w:rsidRPr="005139B7">
              <w:rPr>
                <w:noProof/>
              </w:rPr>
              <w:drawing>
                <wp:inline distT="0" distB="0" distL="0" distR="0" wp14:anchorId="1A5DF88B" wp14:editId="2214B4BB">
                  <wp:extent cx="2390476" cy="914286"/>
                  <wp:effectExtent l="0" t="0" r="0" b="635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476" cy="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BDD" w:rsidRPr="00394FB3" w:rsidTr="00EF1B51">
        <w:tc>
          <w:tcPr>
            <w:tcW w:w="632" w:type="dxa"/>
          </w:tcPr>
          <w:p w:rsidR="00463BDD" w:rsidRPr="00394FB3" w:rsidRDefault="00463BDD" w:rsidP="00E1397B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463BDD" w:rsidRPr="00394FB3" w:rsidRDefault="00463BDD" w:rsidP="00E01765">
            <w:r>
              <w:t>Mã khách hàng</w:t>
            </w:r>
          </w:p>
        </w:tc>
        <w:tc>
          <w:tcPr>
            <w:tcW w:w="7018" w:type="dxa"/>
          </w:tcPr>
          <w:p w:rsidR="00463BDD" w:rsidRDefault="00463BDD" w:rsidP="00E01765">
            <w:pPr>
              <w:pStyle w:val="Bulletlevel1"/>
            </w:pPr>
            <w:r>
              <w:t>Hệ thống tự động hiển thị theo quy tắc sinh mã được khai báo trong hệ thống.</w:t>
            </w:r>
          </w:p>
          <w:p w:rsidR="00463BDD" w:rsidRPr="00394FB3" w:rsidRDefault="00463BDD" w:rsidP="00E01765">
            <w:pPr>
              <w:pStyle w:val="Bulletlevel1"/>
            </w:pPr>
            <w:r>
              <w:t>Mã khách hàng là duy nhất trong hệ thống</w:t>
            </w:r>
          </w:p>
        </w:tc>
      </w:tr>
      <w:tr w:rsidR="00463BDD" w:rsidRPr="00394FB3" w:rsidTr="00EF1B51">
        <w:tc>
          <w:tcPr>
            <w:tcW w:w="632" w:type="dxa"/>
          </w:tcPr>
          <w:p w:rsidR="00463BDD" w:rsidRPr="00394FB3" w:rsidRDefault="00463BDD" w:rsidP="00E1397B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463BDD" w:rsidRPr="00394FB3" w:rsidRDefault="00463BDD" w:rsidP="00E01765">
            <w:r>
              <w:t>Tên khách hàng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463BDD" w:rsidRPr="00394FB3" w:rsidRDefault="00463BDD" w:rsidP="00E01765">
            <w:pPr>
              <w:pStyle w:val="Bulletlevel1"/>
            </w:pPr>
            <w:r>
              <w:t>Tự nhập từ bàn phím</w:t>
            </w:r>
          </w:p>
        </w:tc>
      </w:tr>
      <w:tr w:rsidR="00463BDD" w:rsidRPr="00394FB3" w:rsidTr="00EF1B51">
        <w:tc>
          <w:tcPr>
            <w:tcW w:w="632" w:type="dxa"/>
          </w:tcPr>
          <w:p w:rsidR="00463BDD" w:rsidRPr="00394FB3" w:rsidRDefault="00463BDD" w:rsidP="00E1397B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463BDD" w:rsidRPr="00394FB3" w:rsidRDefault="00463BDD" w:rsidP="00463BDD">
            <w:r>
              <w:t>Ngày tham gia TC</w:t>
            </w:r>
          </w:p>
        </w:tc>
        <w:tc>
          <w:tcPr>
            <w:tcW w:w="7018" w:type="dxa"/>
          </w:tcPr>
          <w:p w:rsidR="00463BDD" w:rsidRDefault="00463BDD" w:rsidP="00E01765">
            <w:pPr>
              <w:pStyle w:val="Bulletlevel1"/>
            </w:pPr>
            <w:r>
              <w:t>Hệ thống hiển thị ngày làm việc hiện tại</w:t>
            </w:r>
          </w:p>
          <w:p w:rsidR="00463BDD" w:rsidRPr="00394FB3" w:rsidRDefault="00463BDD" w:rsidP="00E01765">
            <w:pPr>
              <w:pStyle w:val="Bulletlevel1"/>
            </w:pPr>
            <w:r>
              <w:t>Có thể nhập lại hoặc chọn từ lịch</w:t>
            </w:r>
          </w:p>
        </w:tc>
      </w:tr>
      <w:tr w:rsidR="00463BDD" w:rsidRPr="00394FB3" w:rsidTr="00EF1B51">
        <w:tc>
          <w:tcPr>
            <w:tcW w:w="632" w:type="dxa"/>
          </w:tcPr>
          <w:p w:rsidR="00463BDD" w:rsidRPr="00394FB3" w:rsidRDefault="00463BDD" w:rsidP="00E1397B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463BDD" w:rsidRPr="00394FB3" w:rsidRDefault="00463BDD" w:rsidP="00E01765">
            <w:r>
              <w:t>Ngày hết hiệu lực</w:t>
            </w:r>
          </w:p>
        </w:tc>
        <w:tc>
          <w:tcPr>
            <w:tcW w:w="7018" w:type="dxa"/>
          </w:tcPr>
          <w:p w:rsidR="00463BDD" w:rsidRPr="00394FB3" w:rsidRDefault="00463BDD" w:rsidP="00E01765">
            <w:pPr>
              <w:pStyle w:val="Bulletlevel1"/>
            </w:pPr>
            <w:r>
              <w:t>Tự nhập từ bàn phím hoặc chọn từ lịch</w:t>
            </w:r>
          </w:p>
        </w:tc>
      </w:tr>
      <w:tr w:rsidR="00463BDD" w:rsidRPr="00394FB3" w:rsidTr="00EF1B51">
        <w:tc>
          <w:tcPr>
            <w:tcW w:w="632" w:type="dxa"/>
          </w:tcPr>
          <w:p w:rsidR="00463BDD" w:rsidRPr="00394FB3" w:rsidRDefault="00463BDD" w:rsidP="00E1397B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463BDD" w:rsidRPr="00394FB3" w:rsidRDefault="00463BDD" w:rsidP="00E01765">
            <w:r>
              <w:t>Khách hàng hết hiệu lực</w:t>
            </w:r>
          </w:p>
        </w:tc>
        <w:tc>
          <w:tcPr>
            <w:tcW w:w="7018" w:type="dxa"/>
          </w:tcPr>
          <w:p w:rsidR="00463BDD" w:rsidRPr="00394FB3" w:rsidRDefault="00463BDD" w:rsidP="00E01765">
            <w:pPr>
              <w:pStyle w:val="Bulletlevel1"/>
            </w:pPr>
            <w:r>
              <w:t>Tích chọn thì khách hàng bắt đầu hết hiệu lực từ ngày lưu thông tin tích chọn hết hiệu lực</w:t>
            </w:r>
          </w:p>
        </w:tc>
      </w:tr>
      <w:tr w:rsidR="00463BDD" w:rsidRPr="00394FB3" w:rsidTr="00EF1B51">
        <w:tc>
          <w:tcPr>
            <w:tcW w:w="632" w:type="dxa"/>
          </w:tcPr>
          <w:p w:rsidR="00463BDD" w:rsidRPr="00394FB3" w:rsidRDefault="00463BDD" w:rsidP="00E1397B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463BDD" w:rsidRPr="00394FB3" w:rsidRDefault="00463BDD" w:rsidP="003A084B">
            <w:r>
              <w:t xml:space="preserve">Số </w:t>
            </w:r>
            <w:r w:rsidR="003A084B">
              <w:t>Đ</w:t>
            </w:r>
            <w:r>
              <w:t>KKD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463BDD" w:rsidRPr="00394FB3" w:rsidRDefault="00463BDD" w:rsidP="00E01765">
            <w:pPr>
              <w:pStyle w:val="Bulletlevel1"/>
            </w:pPr>
            <w:r>
              <w:t>Tự nhập từ bàn phím</w:t>
            </w:r>
          </w:p>
        </w:tc>
      </w:tr>
      <w:tr w:rsidR="00463BDD" w:rsidRPr="00394FB3" w:rsidTr="00EF1B51">
        <w:tc>
          <w:tcPr>
            <w:tcW w:w="632" w:type="dxa"/>
          </w:tcPr>
          <w:p w:rsidR="00463BDD" w:rsidRPr="00394FB3" w:rsidRDefault="00463BDD" w:rsidP="00E1397B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463BDD" w:rsidRPr="00394FB3" w:rsidRDefault="00463BDD" w:rsidP="00E01765">
            <w:r>
              <w:t>Ngày cấp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463BDD" w:rsidRPr="00394FB3" w:rsidRDefault="00463BDD" w:rsidP="00E01765">
            <w:pPr>
              <w:pStyle w:val="Bulletlevel1"/>
            </w:pPr>
            <w:r>
              <w:t>Tự nhập từ bàn phím hoặc chọn từ lịch</w:t>
            </w:r>
          </w:p>
        </w:tc>
      </w:tr>
      <w:tr w:rsidR="00463BDD" w:rsidRPr="00394FB3" w:rsidTr="00EF1B51">
        <w:tc>
          <w:tcPr>
            <w:tcW w:w="632" w:type="dxa"/>
          </w:tcPr>
          <w:p w:rsidR="00463BDD" w:rsidRPr="00394FB3" w:rsidRDefault="00463BDD" w:rsidP="00E1397B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463BDD" w:rsidRPr="00394FB3" w:rsidRDefault="00463BDD" w:rsidP="00E01765">
            <w:r>
              <w:t>Nơi cấp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463BDD" w:rsidRPr="00394FB3" w:rsidRDefault="00463BDD" w:rsidP="00E01765">
            <w:pPr>
              <w:pStyle w:val="Bulletlevel1"/>
            </w:pPr>
            <w:r>
              <w:t>Tự nhập từ bàn phím</w:t>
            </w:r>
          </w:p>
        </w:tc>
      </w:tr>
      <w:tr w:rsidR="00463BDD" w:rsidRPr="00394FB3" w:rsidTr="00EF1B51">
        <w:tc>
          <w:tcPr>
            <w:tcW w:w="632" w:type="dxa"/>
          </w:tcPr>
          <w:p w:rsidR="00463BDD" w:rsidRPr="00394FB3" w:rsidRDefault="00463BDD" w:rsidP="00E1397B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463BDD" w:rsidRPr="00394FB3" w:rsidRDefault="00463BDD" w:rsidP="00EF1B51">
            <w:r>
              <w:t>Mã số thuế</w:t>
            </w:r>
          </w:p>
        </w:tc>
        <w:tc>
          <w:tcPr>
            <w:tcW w:w="7018" w:type="dxa"/>
          </w:tcPr>
          <w:p w:rsidR="00463BDD" w:rsidRPr="00394FB3" w:rsidRDefault="00957DA0" w:rsidP="00EF1B51">
            <w:pPr>
              <w:pStyle w:val="Bulletlevel1"/>
            </w:pPr>
            <w:r>
              <w:t>Tự nhập từ bàn phím</w:t>
            </w:r>
          </w:p>
        </w:tc>
      </w:tr>
      <w:tr w:rsidR="00463BDD" w:rsidRPr="00394FB3" w:rsidTr="00EF1B51">
        <w:tc>
          <w:tcPr>
            <w:tcW w:w="632" w:type="dxa"/>
          </w:tcPr>
          <w:p w:rsidR="00463BDD" w:rsidRPr="00394FB3" w:rsidRDefault="00463BDD" w:rsidP="00E1397B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463BDD" w:rsidRPr="00394FB3" w:rsidRDefault="00463BDD" w:rsidP="00EF1B51">
            <w:r>
              <w:t>Loại hình tổ chức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463BDD" w:rsidRDefault="00957DA0" w:rsidP="00EF1B51">
            <w:pPr>
              <w:pStyle w:val="Bulletlevel1"/>
            </w:pPr>
            <w:r>
              <w:t>Chọn từ Danh sách loại hình tổ chức như sau</w:t>
            </w:r>
          </w:p>
          <w:p w:rsidR="00957DA0" w:rsidRPr="00957DA0" w:rsidRDefault="00957DA0" w:rsidP="00957DA0">
            <w:r>
              <w:rPr>
                <w:noProof/>
              </w:rPr>
              <w:drawing>
                <wp:inline distT="0" distB="0" distL="0" distR="0" wp14:anchorId="0F66214F" wp14:editId="5C189017">
                  <wp:extent cx="2514600" cy="1363738"/>
                  <wp:effectExtent l="0" t="0" r="0" b="8255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286" cy="1363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BDD" w:rsidRPr="00394FB3" w:rsidTr="00EF1B51">
        <w:tc>
          <w:tcPr>
            <w:tcW w:w="632" w:type="dxa"/>
          </w:tcPr>
          <w:p w:rsidR="00463BDD" w:rsidRPr="00394FB3" w:rsidRDefault="00463BDD" w:rsidP="00E1397B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463BDD" w:rsidRPr="00394FB3" w:rsidRDefault="00463BDD" w:rsidP="00EF1B51">
            <w:r>
              <w:t>Nghành kinh tế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463BDD" w:rsidRDefault="00957DA0" w:rsidP="00957DA0">
            <w:pPr>
              <w:pStyle w:val="Bulletlevel1"/>
            </w:pPr>
            <w:r>
              <w:t>Chọn từ Danh sách ngành kinh tế như sau</w:t>
            </w:r>
          </w:p>
          <w:p w:rsidR="00957DA0" w:rsidRPr="00957DA0" w:rsidRDefault="00957DA0" w:rsidP="00957DA0">
            <w:r>
              <w:rPr>
                <w:noProof/>
              </w:rPr>
              <w:drawing>
                <wp:inline distT="0" distB="0" distL="0" distR="0" wp14:anchorId="355CABA1" wp14:editId="3F312132">
                  <wp:extent cx="2438400" cy="1377627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096" cy="137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BDD" w:rsidRPr="00394FB3" w:rsidTr="00E01765">
        <w:tc>
          <w:tcPr>
            <w:tcW w:w="10170" w:type="dxa"/>
            <w:gridSpan w:val="3"/>
          </w:tcPr>
          <w:p w:rsidR="00463BDD" w:rsidRPr="00463BDD" w:rsidRDefault="00463BDD" w:rsidP="00463BDD">
            <w:pPr>
              <w:rPr>
                <w:b/>
                <w:i/>
              </w:rPr>
            </w:pPr>
            <w:r>
              <w:rPr>
                <w:b/>
                <w:i/>
              </w:rPr>
              <w:t>Thông tin về tài sản của Doanh nghiệp</w:t>
            </w:r>
          </w:p>
        </w:tc>
      </w:tr>
      <w:tr w:rsidR="00463BDD" w:rsidRPr="00394FB3" w:rsidTr="00EF1B51">
        <w:tc>
          <w:tcPr>
            <w:tcW w:w="632" w:type="dxa"/>
          </w:tcPr>
          <w:p w:rsidR="00463BDD" w:rsidRPr="00394FB3" w:rsidRDefault="00463BDD" w:rsidP="00E1397B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463BDD" w:rsidRDefault="00463BDD" w:rsidP="00EF1B51">
            <w:r>
              <w:t>Giá trị tổng tài sản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463BDD" w:rsidRPr="00394FB3" w:rsidRDefault="00576B5A" w:rsidP="00EF1B51">
            <w:pPr>
              <w:pStyle w:val="Bulletlevel1"/>
            </w:pPr>
            <w:r>
              <w:t>Tự nhập từ</w:t>
            </w:r>
            <w:r w:rsidR="00147135">
              <w:t xml:space="preserve"> bàn phím</w:t>
            </w:r>
          </w:p>
        </w:tc>
      </w:tr>
      <w:tr w:rsidR="00463BDD" w:rsidRPr="00394FB3" w:rsidTr="00EF1B51">
        <w:tc>
          <w:tcPr>
            <w:tcW w:w="632" w:type="dxa"/>
          </w:tcPr>
          <w:p w:rsidR="00463BDD" w:rsidRPr="00394FB3" w:rsidRDefault="00463BDD" w:rsidP="00E1397B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463BDD" w:rsidRDefault="00463BDD" w:rsidP="00EF1B51">
            <w:r>
              <w:t>Vốn điều lệ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463BDD" w:rsidRPr="00394FB3" w:rsidRDefault="00147135" w:rsidP="00EF1B51">
            <w:pPr>
              <w:pStyle w:val="Bulletlevel1"/>
            </w:pPr>
            <w:r>
              <w:t>Tự nhập từ bàn phím</w:t>
            </w:r>
          </w:p>
        </w:tc>
      </w:tr>
    </w:tbl>
    <w:p w:rsidR="00463BDD" w:rsidRPr="00463BDD" w:rsidRDefault="00463BDD" w:rsidP="00463BDD">
      <w:pPr>
        <w:pStyle w:val="Heading6"/>
      </w:pPr>
      <w:r>
        <w:t>Thẻ thông tin liên hệ</w:t>
      </w:r>
    </w:p>
    <w:p w:rsidR="00463BDD" w:rsidRDefault="00463BDD" w:rsidP="00463BDD">
      <w:pPr>
        <w:pStyle w:val="Bulletlevel1"/>
      </w:pPr>
      <w:r>
        <w:t>Giao diện</w:t>
      </w:r>
    </w:p>
    <w:p w:rsidR="00463BDD" w:rsidRDefault="00463BDD" w:rsidP="00463BDD">
      <w:r>
        <w:rPr>
          <w:noProof/>
        </w:rPr>
        <w:drawing>
          <wp:inline distT="0" distB="0" distL="0" distR="0" wp14:anchorId="5AD34F9B" wp14:editId="77A1E258">
            <wp:extent cx="6364605" cy="4350804"/>
            <wp:effectExtent l="0" t="0" r="0" b="0"/>
            <wp:docPr id="270" name="Picture 270" descr="C:\Users\OanhXinh\AppData\Local\Temp\SNAGHTML8e79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anhXinh\AppData\Local\Temp\SNAGHTML8e79a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DD" w:rsidRPr="00F9174C" w:rsidRDefault="00463BDD" w:rsidP="00463BDD">
      <w:pPr>
        <w:pStyle w:val="NumberTable"/>
      </w:pPr>
      <w:r>
        <w:t>Đăng ký Khách hàng tổ chức – Thẻ thông tin liên hệ</w:t>
      </w:r>
    </w:p>
    <w:p w:rsidR="00463BDD" w:rsidRDefault="00463BDD" w:rsidP="00463BDD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779"/>
        <w:gridCol w:w="2490"/>
        <w:gridCol w:w="6901"/>
      </w:tblGrid>
      <w:tr w:rsidR="00463BDD" w:rsidRPr="00394FB3" w:rsidTr="00147135">
        <w:tc>
          <w:tcPr>
            <w:tcW w:w="779" w:type="dxa"/>
            <w:hideMark/>
          </w:tcPr>
          <w:p w:rsidR="00463BDD" w:rsidRPr="00394FB3" w:rsidRDefault="00463BDD" w:rsidP="00E01765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490" w:type="dxa"/>
            <w:hideMark/>
          </w:tcPr>
          <w:p w:rsidR="00463BDD" w:rsidRPr="00394FB3" w:rsidRDefault="00463BDD" w:rsidP="00E01765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6901" w:type="dxa"/>
            <w:hideMark/>
          </w:tcPr>
          <w:p w:rsidR="00463BDD" w:rsidRPr="00394FB3" w:rsidRDefault="00463BDD" w:rsidP="00E01765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147135" w:rsidRPr="00394FB3" w:rsidTr="00E01765">
        <w:tc>
          <w:tcPr>
            <w:tcW w:w="10170" w:type="dxa"/>
            <w:gridSpan w:val="3"/>
          </w:tcPr>
          <w:p w:rsidR="00147135" w:rsidRPr="003175D9" w:rsidRDefault="00147135" w:rsidP="00E01765">
            <w:pPr>
              <w:rPr>
                <w:b/>
                <w:i/>
              </w:rPr>
            </w:pPr>
            <w:r w:rsidRPr="003175D9">
              <w:rPr>
                <w:b/>
                <w:i/>
              </w:rPr>
              <w:t>Địa chỉ hiện tại</w:t>
            </w:r>
          </w:p>
        </w:tc>
      </w:tr>
      <w:tr w:rsidR="00147135" w:rsidRPr="00394FB3" w:rsidTr="00147135">
        <w:tc>
          <w:tcPr>
            <w:tcW w:w="779" w:type="dxa"/>
          </w:tcPr>
          <w:p w:rsidR="00147135" w:rsidRPr="00394FB3" w:rsidRDefault="00147135" w:rsidP="00147135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490" w:type="dxa"/>
          </w:tcPr>
          <w:p w:rsidR="00147135" w:rsidRPr="00394FB3" w:rsidRDefault="00147135" w:rsidP="00E01765">
            <w:r>
              <w:t>Tỉnh / TP</w:t>
            </w:r>
          </w:p>
        </w:tc>
        <w:tc>
          <w:tcPr>
            <w:tcW w:w="6901" w:type="dxa"/>
          </w:tcPr>
          <w:p w:rsidR="00147135" w:rsidRPr="00394FB3" w:rsidRDefault="00147135" w:rsidP="00E01765">
            <w:pPr>
              <w:pStyle w:val="Bulletlevel1"/>
            </w:pPr>
            <w:r>
              <w:t>Chọn tỉnh thành phố từ Danh sách tỉnh thành phố</w:t>
            </w:r>
          </w:p>
        </w:tc>
      </w:tr>
      <w:tr w:rsidR="00147135" w:rsidRPr="00394FB3" w:rsidTr="00147135">
        <w:tc>
          <w:tcPr>
            <w:tcW w:w="779" w:type="dxa"/>
          </w:tcPr>
          <w:p w:rsidR="00147135" w:rsidRPr="00394FB3" w:rsidRDefault="00147135" w:rsidP="00147135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490" w:type="dxa"/>
          </w:tcPr>
          <w:p w:rsidR="00147135" w:rsidRPr="00394FB3" w:rsidRDefault="00147135" w:rsidP="00E01765">
            <w:r>
              <w:t>Quận huyện</w:t>
            </w:r>
          </w:p>
        </w:tc>
        <w:tc>
          <w:tcPr>
            <w:tcW w:w="6901" w:type="dxa"/>
          </w:tcPr>
          <w:p w:rsidR="00147135" w:rsidRPr="00394FB3" w:rsidRDefault="00147135" w:rsidP="00E01765">
            <w:pPr>
              <w:pStyle w:val="Bulletlevel1"/>
            </w:pPr>
            <w:r>
              <w:t>Chọn quận huyện thuộc tỉnh từ danh sách quận huyện</w:t>
            </w:r>
          </w:p>
        </w:tc>
      </w:tr>
      <w:tr w:rsidR="00147135" w:rsidRPr="00394FB3" w:rsidTr="00147135">
        <w:tc>
          <w:tcPr>
            <w:tcW w:w="779" w:type="dxa"/>
          </w:tcPr>
          <w:p w:rsidR="00147135" w:rsidRPr="00394FB3" w:rsidRDefault="00147135" w:rsidP="00147135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490" w:type="dxa"/>
          </w:tcPr>
          <w:p w:rsidR="00147135" w:rsidRPr="00394FB3" w:rsidRDefault="00147135" w:rsidP="00E01765">
            <w:r>
              <w:t>Xã/ Phường</w:t>
            </w:r>
          </w:p>
        </w:tc>
        <w:tc>
          <w:tcPr>
            <w:tcW w:w="6901" w:type="dxa"/>
          </w:tcPr>
          <w:p w:rsidR="00147135" w:rsidRPr="00394FB3" w:rsidRDefault="00147135" w:rsidP="00E01765">
            <w:pPr>
              <w:pStyle w:val="Bulletlevel1"/>
            </w:pPr>
            <w:r>
              <w:t>Chọn xã/ Phường thuộc Quận huyện đã chọn</w:t>
            </w:r>
          </w:p>
        </w:tc>
      </w:tr>
      <w:tr w:rsidR="00147135" w:rsidRPr="00394FB3" w:rsidTr="00147135">
        <w:tc>
          <w:tcPr>
            <w:tcW w:w="779" w:type="dxa"/>
          </w:tcPr>
          <w:p w:rsidR="00147135" w:rsidRPr="00394FB3" w:rsidRDefault="00147135" w:rsidP="00147135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490" w:type="dxa"/>
          </w:tcPr>
          <w:p w:rsidR="00147135" w:rsidRPr="00394FB3" w:rsidRDefault="00147135" w:rsidP="00E01765">
            <w:r>
              <w:t>Địa chỉ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6901" w:type="dxa"/>
          </w:tcPr>
          <w:p w:rsidR="00147135" w:rsidRPr="00394FB3" w:rsidRDefault="00147135" w:rsidP="00E01765">
            <w:pPr>
              <w:pStyle w:val="Bulletlevel1"/>
            </w:pPr>
            <w:r>
              <w:t>Nhập địa chỉ hiện tại từ bàn phím</w:t>
            </w:r>
          </w:p>
        </w:tc>
      </w:tr>
      <w:tr w:rsidR="00147135" w:rsidRPr="00394FB3" w:rsidTr="00E01765">
        <w:tc>
          <w:tcPr>
            <w:tcW w:w="10170" w:type="dxa"/>
            <w:gridSpan w:val="3"/>
          </w:tcPr>
          <w:p w:rsidR="00147135" w:rsidRPr="00147135" w:rsidRDefault="00147135" w:rsidP="00147135">
            <w:pPr>
              <w:rPr>
                <w:b/>
                <w:i/>
              </w:rPr>
            </w:pPr>
            <w:r w:rsidRPr="00147135">
              <w:rPr>
                <w:b/>
                <w:i/>
              </w:rPr>
              <w:t>Số điện thoại và email</w:t>
            </w:r>
          </w:p>
        </w:tc>
      </w:tr>
      <w:tr w:rsidR="00147135" w:rsidRPr="00394FB3" w:rsidTr="00147135">
        <w:tc>
          <w:tcPr>
            <w:tcW w:w="779" w:type="dxa"/>
          </w:tcPr>
          <w:p w:rsidR="00147135" w:rsidRPr="00394FB3" w:rsidRDefault="00147135" w:rsidP="00147135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490" w:type="dxa"/>
          </w:tcPr>
          <w:p w:rsidR="00147135" w:rsidRDefault="00147135" w:rsidP="00E01765">
            <w:r>
              <w:t>Số cố định</w:t>
            </w:r>
          </w:p>
        </w:tc>
        <w:tc>
          <w:tcPr>
            <w:tcW w:w="6901" w:type="dxa"/>
          </w:tcPr>
          <w:p w:rsidR="00147135" w:rsidRDefault="00147135" w:rsidP="00E01765">
            <w:pPr>
              <w:pStyle w:val="Bulletlevel1"/>
            </w:pPr>
            <w:r>
              <w:t>Tự nhập từ bàn phím</w:t>
            </w:r>
          </w:p>
        </w:tc>
      </w:tr>
      <w:tr w:rsidR="00147135" w:rsidRPr="00394FB3" w:rsidTr="00147135">
        <w:tc>
          <w:tcPr>
            <w:tcW w:w="779" w:type="dxa"/>
          </w:tcPr>
          <w:p w:rsidR="00147135" w:rsidRPr="00394FB3" w:rsidRDefault="00147135" w:rsidP="00147135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490" w:type="dxa"/>
          </w:tcPr>
          <w:p w:rsidR="00147135" w:rsidRDefault="00147135" w:rsidP="00E01765">
            <w:r>
              <w:t>Số di động</w:t>
            </w:r>
          </w:p>
        </w:tc>
        <w:tc>
          <w:tcPr>
            <w:tcW w:w="6901" w:type="dxa"/>
          </w:tcPr>
          <w:p w:rsidR="00147135" w:rsidRDefault="00147135" w:rsidP="00E01765">
            <w:pPr>
              <w:pStyle w:val="Bulletlevel1"/>
            </w:pPr>
            <w:r>
              <w:t>Tự nhập từ bàn phím</w:t>
            </w:r>
          </w:p>
        </w:tc>
      </w:tr>
      <w:tr w:rsidR="00147135" w:rsidRPr="00394FB3" w:rsidTr="00147135">
        <w:tc>
          <w:tcPr>
            <w:tcW w:w="779" w:type="dxa"/>
          </w:tcPr>
          <w:p w:rsidR="00147135" w:rsidRPr="00394FB3" w:rsidRDefault="00147135" w:rsidP="00147135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490" w:type="dxa"/>
          </w:tcPr>
          <w:p w:rsidR="00147135" w:rsidRDefault="00147135" w:rsidP="00E01765">
            <w:r>
              <w:t>Email</w:t>
            </w:r>
          </w:p>
        </w:tc>
        <w:tc>
          <w:tcPr>
            <w:tcW w:w="6901" w:type="dxa"/>
          </w:tcPr>
          <w:p w:rsidR="00147135" w:rsidRDefault="00147135" w:rsidP="00E01765">
            <w:pPr>
              <w:pStyle w:val="Bulletlevel1"/>
            </w:pPr>
            <w:r>
              <w:t>Tự nhập từ bàn phím</w:t>
            </w:r>
          </w:p>
        </w:tc>
      </w:tr>
    </w:tbl>
    <w:p w:rsidR="00463BDD" w:rsidRPr="00463BDD" w:rsidRDefault="00463BDD" w:rsidP="00463BDD">
      <w:pPr>
        <w:pStyle w:val="Heading6"/>
      </w:pPr>
      <w:r>
        <w:t>Thẻ thông tin người đại diện</w:t>
      </w:r>
    </w:p>
    <w:p w:rsidR="00463BDD" w:rsidRDefault="00463BDD" w:rsidP="00463BDD">
      <w:pPr>
        <w:pStyle w:val="Bulletlevel1"/>
      </w:pPr>
      <w:r>
        <w:t>Giao diện</w:t>
      </w:r>
    </w:p>
    <w:p w:rsidR="00463BDD" w:rsidRDefault="00147135" w:rsidP="00463BDD">
      <w:r>
        <w:rPr>
          <w:noProof/>
        </w:rPr>
        <w:drawing>
          <wp:inline distT="0" distB="0" distL="0" distR="0" wp14:anchorId="18753F89" wp14:editId="65131E18">
            <wp:extent cx="6364605" cy="4350804"/>
            <wp:effectExtent l="0" t="0" r="0" b="0"/>
            <wp:docPr id="281" name="Picture 281" descr="C:\Users\OanhXinh\AppData\Local\Temp\SNAGHTML98c6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anhXinh\AppData\Local\Temp\SNAGHTML98c62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DD" w:rsidRPr="00F9174C" w:rsidRDefault="00463BDD" w:rsidP="00463BDD">
      <w:pPr>
        <w:pStyle w:val="NumberTable"/>
      </w:pPr>
      <w:r>
        <w:t xml:space="preserve">Đăng ký Khách hàng tổ chức – Thẻ </w:t>
      </w:r>
      <w:r w:rsidR="00147135">
        <w:t>thông tin người đại diện</w:t>
      </w:r>
    </w:p>
    <w:p w:rsidR="00463BDD" w:rsidRDefault="00463BDD" w:rsidP="00463BDD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463BDD" w:rsidRPr="00394FB3" w:rsidTr="00E01765">
        <w:tc>
          <w:tcPr>
            <w:tcW w:w="632" w:type="dxa"/>
            <w:hideMark/>
          </w:tcPr>
          <w:p w:rsidR="00463BDD" w:rsidRPr="00394FB3" w:rsidRDefault="00463BDD" w:rsidP="00E01765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463BDD" w:rsidRPr="00394FB3" w:rsidRDefault="00463BDD" w:rsidP="00E01765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463BDD" w:rsidRPr="00394FB3" w:rsidRDefault="00463BDD" w:rsidP="00E01765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463BDD" w:rsidRPr="00394FB3" w:rsidTr="00E01765">
        <w:tc>
          <w:tcPr>
            <w:tcW w:w="10170" w:type="dxa"/>
            <w:gridSpan w:val="3"/>
          </w:tcPr>
          <w:p w:rsidR="00463BDD" w:rsidRPr="00394FB3" w:rsidRDefault="00463BDD" w:rsidP="00E01765">
            <w:pPr>
              <w:rPr>
                <w:b/>
                <w:i/>
              </w:rPr>
            </w:pPr>
            <w:r w:rsidRPr="00394FB3">
              <w:rPr>
                <w:b/>
                <w:i/>
              </w:rPr>
              <w:t xml:space="preserve">Thông tin </w:t>
            </w:r>
            <w:r w:rsidR="00147135">
              <w:rPr>
                <w:b/>
                <w:i/>
              </w:rPr>
              <w:t>người đại diện</w:t>
            </w:r>
          </w:p>
        </w:tc>
      </w:tr>
      <w:tr w:rsidR="00463BDD" w:rsidRPr="00394FB3" w:rsidTr="00E01765">
        <w:tc>
          <w:tcPr>
            <w:tcW w:w="632" w:type="dxa"/>
          </w:tcPr>
          <w:p w:rsidR="00463BDD" w:rsidRPr="00394FB3" w:rsidRDefault="00463BDD" w:rsidP="00463BDD">
            <w:pPr>
              <w:pStyle w:val="ListParagraph"/>
              <w:numPr>
                <w:ilvl w:val="0"/>
                <w:numId w:val="57"/>
              </w:numPr>
            </w:pPr>
          </w:p>
        </w:tc>
        <w:tc>
          <w:tcPr>
            <w:tcW w:w="2520" w:type="dxa"/>
          </w:tcPr>
          <w:p w:rsidR="00463BDD" w:rsidRPr="00394FB3" w:rsidRDefault="00147135" w:rsidP="00E01765">
            <w:r>
              <w:t>Danh sách thông tin người đại diện</w:t>
            </w:r>
          </w:p>
        </w:tc>
        <w:tc>
          <w:tcPr>
            <w:tcW w:w="7018" w:type="dxa"/>
          </w:tcPr>
          <w:p w:rsidR="00463BDD" w:rsidRDefault="00147135" w:rsidP="00E01765">
            <w:pPr>
              <w:pStyle w:val="Bulletlevel1"/>
            </w:pPr>
            <w:r>
              <w:t>Nhập thông tin người đại diện trên danh sách. Bao gồm các thông tin:</w:t>
            </w:r>
          </w:p>
          <w:p w:rsidR="00147135" w:rsidRDefault="00147135" w:rsidP="00147135">
            <w:pPr>
              <w:pStyle w:val="Bulletlevel2"/>
            </w:pPr>
            <w:r>
              <w:t>STT</w:t>
            </w:r>
          </w:p>
          <w:p w:rsidR="00147135" w:rsidRDefault="00147135" w:rsidP="00147135">
            <w:pPr>
              <w:pStyle w:val="Bulletlevel2"/>
            </w:pPr>
            <w:r>
              <w:t>ID</w:t>
            </w:r>
          </w:p>
          <w:p w:rsidR="00147135" w:rsidRDefault="00147135" w:rsidP="00147135">
            <w:pPr>
              <w:pStyle w:val="Bulletlevel2"/>
            </w:pPr>
            <w:r>
              <w:t>Họ tên</w:t>
            </w:r>
          </w:p>
          <w:p w:rsidR="00147135" w:rsidRDefault="00147135" w:rsidP="00147135">
            <w:pPr>
              <w:pStyle w:val="Bulletlevel2"/>
            </w:pPr>
            <w:r>
              <w:t>Vị trí</w:t>
            </w:r>
          </w:p>
          <w:p w:rsidR="00147135" w:rsidRDefault="00147135" w:rsidP="00147135">
            <w:pPr>
              <w:pStyle w:val="Bulletlevel2"/>
            </w:pPr>
            <w:r>
              <w:t>Số CMND</w:t>
            </w:r>
          </w:p>
          <w:p w:rsidR="00147135" w:rsidRDefault="00147135" w:rsidP="00147135">
            <w:pPr>
              <w:pStyle w:val="Bulletlevel2"/>
            </w:pPr>
            <w:r>
              <w:t>Ngày cấp</w:t>
            </w:r>
          </w:p>
          <w:p w:rsidR="00147135" w:rsidRDefault="00147135" w:rsidP="00147135">
            <w:pPr>
              <w:pStyle w:val="Bulletlevel2"/>
            </w:pPr>
            <w:r>
              <w:t>Nơi cấp</w:t>
            </w:r>
          </w:p>
          <w:p w:rsidR="00147135" w:rsidRPr="00394FB3" w:rsidRDefault="00147135" w:rsidP="00147135">
            <w:pPr>
              <w:pStyle w:val="Bulletlevel2"/>
            </w:pPr>
            <w:r>
              <w:t>Chữ ký hình ảnh</w:t>
            </w:r>
          </w:p>
        </w:tc>
      </w:tr>
    </w:tbl>
    <w:p w:rsidR="00463BDD" w:rsidRPr="009F746B" w:rsidRDefault="00463BDD" w:rsidP="00463BDD">
      <w:pPr>
        <w:pStyle w:val="Heading6"/>
      </w:pPr>
      <w:r>
        <w:t>Thẻ Chữ ký hình ảnh</w:t>
      </w:r>
    </w:p>
    <w:p w:rsidR="00463BDD" w:rsidRDefault="00463BDD" w:rsidP="00463BDD">
      <w:pPr>
        <w:pStyle w:val="Bulletlevel1"/>
      </w:pPr>
      <w:r>
        <w:t>Giao diện</w:t>
      </w:r>
    </w:p>
    <w:p w:rsidR="00463BDD" w:rsidRDefault="00463BDD" w:rsidP="00463BDD">
      <w:r>
        <w:rPr>
          <w:noProof/>
        </w:rPr>
        <w:drawing>
          <wp:inline distT="0" distB="0" distL="0" distR="0" wp14:anchorId="297668D2" wp14:editId="3E9FFB8F">
            <wp:extent cx="6364605" cy="4350804"/>
            <wp:effectExtent l="0" t="0" r="0" b="0"/>
            <wp:docPr id="271" name="Picture 271" descr="C:\Users\OanhXinh\AppData\Local\Temp\SNAGHTML910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OanhXinh\AppData\Local\Temp\SNAGHTML91029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DD" w:rsidRPr="00F9174C" w:rsidRDefault="00463BDD" w:rsidP="00463BDD">
      <w:pPr>
        <w:pStyle w:val="NumberTable"/>
      </w:pPr>
      <w:r>
        <w:t>Đăng ký Khách hàng thành viên – Thẻ chữ ký hình ảnh</w:t>
      </w:r>
    </w:p>
    <w:p w:rsidR="00463BDD" w:rsidRDefault="00463BDD" w:rsidP="00463BDD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463BDD" w:rsidRPr="00394FB3" w:rsidTr="00E01765">
        <w:tc>
          <w:tcPr>
            <w:tcW w:w="632" w:type="dxa"/>
            <w:hideMark/>
          </w:tcPr>
          <w:p w:rsidR="00463BDD" w:rsidRPr="00394FB3" w:rsidRDefault="00463BDD" w:rsidP="00E01765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463BDD" w:rsidRPr="00394FB3" w:rsidRDefault="00463BDD" w:rsidP="00E01765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463BDD" w:rsidRPr="00394FB3" w:rsidRDefault="00463BDD" w:rsidP="00E01765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463BDD" w:rsidRPr="00394FB3" w:rsidTr="00E01765">
        <w:tc>
          <w:tcPr>
            <w:tcW w:w="10170" w:type="dxa"/>
            <w:gridSpan w:val="3"/>
          </w:tcPr>
          <w:p w:rsidR="00463BDD" w:rsidRPr="00394FB3" w:rsidRDefault="00463BDD" w:rsidP="00E01765">
            <w:pPr>
              <w:rPr>
                <w:b/>
                <w:i/>
              </w:rPr>
            </w:pPr>
            <w:r>
              <w:rPr>
                <w:b/>
                <w:i/>
              </w:rPr>
              <w:t>Dữ liệu hình ảnh</w:t>
            </w:r>
            <w:r w:rsidRPr="00394FB3">
              <w:rPr>
                <w:b/>
                <w:i/>
              </w:rPr>
              <w:t xml:space="preserve"> </w:t>
            </w:r>
          </w:p>
        </w:tc>
      </w:tr>
      <w:tr w:rsidR="00463BDD" w:rsidRPr="00394FB3" w:rsidTr="00E01765">
        <w:tc>
          <w:tcPr>
            <w:tcW w:w="632" w:type="dxa"/>
          </w:tcPr>
          <w:p w:rsidR="00463BDD" w:rsidRPr="00394FB3" w:rsidRDefault="00463BDD" w:rsidP="00463BDD">
            <w:pPr>
              <w:pStyle w:val="ListParagraph"/>
              <w:numPr>
                <w:ilvl w:val="0"/>
                <w:numId w:val="56"/>
              </w:numPr>
            </w:pPr>
          </w:p>
        </w:tc>
        <w:tc>
          <w:tcPr>
            <w:tcW w:w="2520" w:type="dxa"/>
          </w:tcPr>
          <w:p w:rsidR="00463BDD" w:rsidRPr="00394FB3" w:rsidRDefault="00463BDD" w:rsidP="00E01765">
            <w:r>
              <w:t>Loại hình ảnh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463BDD" w:rsidRDefault="00463BDD" w:rsidP="00E01765">
            <w:pPr>
              <w:pStyle w:val="Bulletlevel1"/>
            </w:pPr>
            <w:r>
              <w:t>Chọn loại hình ảnh từ danh sách như sau</w:t>
            </w:r>
          </w:p>
          <w:p w:rsidR="00463BDD" w:rsidRPr="000A1DAC" w:rsidRDefault="00463BDD" w:rsidP="00E01765">
            <w:r>
              <w:rPr>
                <w:noProof/>
              </w:rPr>
              <w:drawing>
                <wp:inline distT="0" distB="0" distL="0" distR="0" wp14:anchorId="1A826A6D" wp14:editId="1839AA65">
                  <wp:extent cx="1857143" cy="933333"/>
                  <wp:effectExtent l="0" t="0" r="0" b="635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143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BDD" w:rsidRPr="00394FB3" w:rsidTr="00E01765">
        <w:tc>
          <w:tcPr>
            <w:tcW w:w="632" w:type="dxa"/>
          </w:tcPr>
          <w:p w:rsidR="00463BDD" w:rsidRPr="00394FB3" w:rsidRDefault="00463BDD" w:rsidP="00463BDD">
            <w:pPr>
              <w:pStyle w:val="ListParagraph"/>
              <w:numPr>
                <w:ilvl w:val="0"/>
                <w:numId w:val="56"/>
              </w:numPr>
            </w:pPr>
          </w:p>
        </w:tc>
        <w:tc>
          <w:tcPr>
            <w:tcW w:w="2520" w:type="dxa"/>
          </w:tcPr>
          <w:p w:rsidR="00463BDD" w:rsidRPr="00394FB3" w:rsidRDefault="00463BDD" w:rsidP="00E01765">
            <w:r>
              <w:t>Đối tượng hình ảnh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463BDD" w:rsidRPr="00394FB3" w:rsidRDefault="00463BDD" w:rsidP="00E01765">
            <w:pPr>
              <w:pStyle w:val="Bulletlevel1"/>
            </w:pPr>
            <w:r>
              <w:t>Tự nhập từ bàn phím</w:t>
            </w:r>
          </w:p>
        </w:tc>
      </w:tr>
      <w:tr w:rsidR="00463BDD" w:rsidRPr="00394FB3" w:rsidTr="00E01765">
        <w:tc>
          <w:tcPr>
            <w:tcW w:w="632" w:type="dxa"/>
          </w:tcPr>
          <w:p w:rsidR="00463BDD" w:rsidRPr="00394FB3" w:rsidRDefault="00463BDD" w:rsidP="00463BDD">
            <w:pPr>
              <w:pStyle w:val="ListParagraph"/>
              <w:numPr>
                <w:ilvl w:val="0"/>
                <w:numId w:val="56"/>
              </w:numPr>
            </w:pPr>
          </w:p>
        </w:tc>
        <w:tc>
          <w:tcPr>
            <w:tcW w:w="2520" w:type="dxa"/>
          </w:tcPr>
          <w:p w:rsidR="00463BDD" w:rsidRPr="00394FB3" w:rsidRDefault="00463BDD" w:rsidP="00E01765">
            <w:r>
              <w:t>Chọn ảnh</w:t>
            </w:r>
          </w:p>
        </w:tc>
        <w:tc>
          <w:tcPr>
            <w:tcW w:w="7018" w:type="dxa"/>
          </w:tcPr>
          <w:p w:rsidR="00463BDD" w:rsidRPr="00394FB3" w:rsidRDefault="00463BDD" w:rsidP="00E01765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774AB383" wp14:editId="07D5AC18">
                  <wp:extent cx="359979" cy="331409"/>
                  <wp:effectExtent l="0" t="0" r="254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89" cy="332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chọn ảnh dữ liệu</w:t>
            </w:r>
          </w:p>
        </w:tc>
      </w:tr>
      <w:tr w:rsidR="00463BDD" w:rsidRPr="00394FB3" w:rsidTr="00E01765">
        <w:tc>
          <w:tcPr>
            <w:tcW w:w="632" w:type="dxa"/>
          </w:tcPr>
          <w:p w:rsidR="00463BDD" w:rsidRPr="00394FB3" w:rsidRDefault="00463BDD" w:rsidP="00463BDD">
            <w:pPr>
              <w:pStyle w:val="ListParagraph"/>
              <w:numPr>
                <w:ilvl w:val="0"/>
                <w:numId w:val="56"/>
              </w:numPr>
            </w:pPr>
          </w:p>
        </w:tc>
        <w:tc>
          <w:tcPr>
            <w:tcW w:w="2520" w:type="dxa"/>
          </w:tcPr>
          <w:p w:rsidR="00463BDD" w:rsidRPr="00394FB3" w:rsidRDefault="00463BDD" w:rsidP="00E01765">
            <w:r>
              <w:t>Có hiệu lực</w:t>
            </w:r>
          </w:p>
        </w:tc>
        <w:tc>
          <w:tcPr>
            <w:tcW w:w="7018" w:type="dxa"/>
          </w:tcPr>
          <w:p w:rsidR="00463BDD" w:rsidRDefault="00463BDD" w:rsidP="00E01765">
            <w:pPr>
              <w:pStyle w:val="Bulletlevel1"/>
            </w:pPr>
            <w:r>
              <w:t>Tích chọn ảnh còn hiệu lực. Khi đó ảnh có thể sử dụng ở các chức năng khác</w:t>
            </w:r>
          </w:p>
          <w:p w:rsidR="00463BDD" w:rsidRPr="00394FB3" w:rsidRDefault="00463BDD" w:rsidP="00E01765">
            <w:pPr>
              <w:pStyle w:val="Bulletlevel1"/>
            </w:pPr>
            <w:r>
              <w:t>Không tích chọn ảnh không có hiệu lực</w:t>
            </w:r>
          </w:p>
        </w:tc>
      </w:tr>
      <w:tr w:rsidR="00463BDD" w:rsidRPr="000A1DAC" w:rsidTr="00E01765">
        <w:tc>
          <w:tcPr>
            <w:tcW w:w="10170" w:type="dxa"/>
            <w:gridSpan w:val="3"/>
          </w:tcPr>
          <w:p w:rsidR="00463BDD" w:rsidRPr="000A1DAC" w:rsidRDefault="00463BDD" w:rsidP="00E01765">
            <w:pPr>
              <w:rPr>
                <w:b/>
                <w:i/>
              </w:rPr>
            </w:pPr>
            <w:r w:rsidRPr="000A1DAC">
              <w:rPr>
                <w:b/>
                <w:i/>
              </w:rPr>
              <w:t>Danh sách dữ liệu hình ảnh</w:t>
            </w:r>
          </w:p>
        </w:tc>
      </w:tr>
      <w:tr w:rsidR="00463BDD" w:rsidRPr="00394FB3" w:rsidTr="00E01765">
        <w:tc>
          <w:tcPr>
            <w:tcW w:w="632" w:type="dxa"/>
          </w:tcPr>
          <w:p w:rsidR="00463BDD" w:rsidRPr="00394FB3" w:rsidRDefault="00463BDD" w:rsidP="00463BDD">
            <w:pPr>
              <w:pStyle w:val="ListParagraph"/>
              <w:numPr>
                <w:ilvl w:val="0"/>
                <w:numId w:val="56"/>
              </w:numPr>
            </w:pPr>
          </w:p>
        </w:tc>
        <w:tc>
          <w:tcPr>
            <w:tcW w:w="2520" w:type="dxa"/>
          </w:tcPr>
          <w:p w:rsidR="00463BDD" w:rsidRPr="00394FB3" w:rsidRDefault="00463BDD" w:rsidP="00E01765">
            <w:r>
              <w:t>Thêm</w:t>
            </w:r>
          </w:p>
        </w:tc>
        <w:tc>
          <w:tcPr>
            <w:tcW w:w="7018" w:type="dxa"/>
          </w:tcPr>
          <w:p w:rsidR="00463BDD" w:rsidRPr="00394FB3" w:rsidRDefault="00463BDD" w:rsidP="00E01765">
            <w:pPr>
              <w:pStyle w:val="Bulletlevel1"/>
            </w:pPr>
            <w:r>
              <w:rPr>
                <w:noProof/>
              </w:rPr>
              <w:drawing>
                <wp:inline distT="0" distB="0" distL="0" distR="0" wp14:anchorId="2B37BFCE" wp14:editId="14C60653">
                  <wp:extent cx="590476" cy="228571"/>
                  <wp:effectExtent l="0" t="0" r="635" b="635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thêm dữ liệu vào danh sách</w:t>
            </w:r>
          </w:p>
        </w:tc>
      </w:tr>
      <w:tr w:rsidR="00463BDD" w:rsidRPr="00394FB3" w:rsidTr="00E01765">
        <w:tc>
          <w:tcPr>
            <w:tcW w:w="632" w:type="dxa"/>
          </w:tcPr>
          <w:p w:rsidR="00463BDD" w:rsidRPr="00394FB3" w:rsidRDefault="00463BDD" w:rsidP="00463BDD">
            <w:pPr>
              <w:pStyle w:val="ListParagraph"/>
              <w:numPr>
                <w:ilvl w:val="0"/>
                <w:numId w:val="56"/>
              </w:numPr>
            </w:pPr>
          </w:p>
        </w:tc>
        <w:tc>
          <w:tcPr>
            <w:tcW w:w="2520" w:type="dxa"/>
          </w:tcPr>
          <w:p w:rsidR="00463BDD" w:rsidRPr="00394FB3" w:rsidRDefault="00463BDD" w:rsidP="00E01765">
            <w:r>
              <w:t>Sửa/ Xóa</w:t>
            </w:r>
          </w:p>
        </w:tc>
        <w:tc>
          <w:tcPr>
            <w:tcW w:w="7018" w:type="dxa"/>
          </w:tcPr>
          <w:p w:rsidR="00463BDD" w:rsidRPr="00394FB3" w:rsidRDefault="00463BDD" w:rsidP="00E01765">
            <w:pPr>
              <w:pStyle w:val="Bulletlevel1"/>
            </w:pPr>
            <w:r>
              <w:rPr>
                <w:noProof/>
              </w:rPr>
              <w:drawing>
                <wp:inline distT="0" distB="0" distL="0" distR="0" wp14:anchorId="0BED5262" wp14:editId="2A7E1DDE">
                  <wp:extent cx="485714" cy="228571"/>
                  <wp:effectExtent l="0" t="0" r="0" b="635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/ </w:t>
            </w:r>
            <w:r>
              <w:rPr>
                <w:noProof/>
              </w:rPr>
              <w:drawing>
                <wp:inline distT="0" distB="0" distL="0" distR="0" wp14:anchorId="434CA431" wp14:editId="6E43BDC5">
                  <wp:extent cx="495238" cy="247619"/>
                  <wp:effectExtent l="0" t="0" r="635" b="635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8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sửa hoặc xóa dữ liệu hình ảnh</w:t>
            </w:r>
          </w:p>
        </w:tc>
      </w:tr>
      <w:tr w:rsidR="00463BDD" w:rsidRPr="00394FB3" w:rsidTr="00E01765">
        <w:tc>
          <w:tcPr>
            <w:tcW w:w="632" w:type="dxa"/>
          </w:tcPr>
          <w:p w:rsidR="00463BDD" w:rsidRPr="00394FB3" w:rsidRDefault="00463BDD" w:rsidP="00463BDD">
            <w:pPr>
              <w:pStyle w:val="ListParagraph"/>
              <w:numPr>
                <w:ilvl w:val="0"/>
                <w:numId w:val="56"/>
              </w:numPr>
            </w:pPr>
          </w:p>
        </w:tc>
        <w:tc>
          <w:tcPr>
            <w:tcW w:w="2520" w:type="dxa"/>
          </w:tcPr>
          <w:p w:rsidR="00463BDD" w:rsidRDefault="00463BDD" w:rsidP="00E01765">
            <w:r>
              <w:t>Danh sách dữ liệu hình ảnh</w:t>
            </w:r>
          </w:p>
        </w:tc>
        <w:tc>
          <w:tcPr>
            <w:tcW w:w="7018" w:type="dxa"/>
          </w:tcPr>
          <w:p w:rsidR="00463BDD" w:rsidRDefault="00463BDD" w:rsidP="00E01765">
            <w:pPr>
              <w:pStyle w:val="Bulletlevel1"/>
              <w:rPr>
                <w:noProof/>
              </w:rPr>
            </w:pPr>
            <w:r>
              <w:rPr>
                <w:noProof/>
              </w:rPr>
              <w:t>Danh sách dữ liệu hình ảnh gồm các thông tin</w:t>
            </w:r>
          </w:p>
          <w:p w:rsidR="00463BDD" w:rsidRDefault="00463BDD" w:rsidP="00E01765">
            <w:pPr>
              <w:pStyle w:val="Bulletlevel2"/>
            </w:pPr>
            <w:r>
              <w:t>STT</w:t>
            </w:r>
          </w:p>
          <w:p w:rsidR="00463BDD" w:rsidRDefault="00463BDD" w:rsidP="00E01765">
            <w:pPr>
              <w:pStyle w:val="Bulletlevel2"/>
            </w:pPr>
            <w:r>
              <w:t>Mã hình ảnh</w:t>
            </w:r>
          </w:p>
          <w:p w:rsidR="00463BDD" w:rsidRDefault="00463BDD" w:rsidP="00E01765">
            <w:pPr>
              <w:pStyle w:val="Bulletlevel2"/>
            </w:pPr>
            <w:r>
              <w:t>Chữ lý hình ảnh</w:t>
            </w:r>
          </w:p>
          <w:p w:rsidR="00463BDD" w:rsidRDefault="00463BDD" w:rsidP="00E01765">
            <w:pPr>
              <w:pStyle w:val="Bulletlevel2"/>
            </w:pPr>
            <w:r>
              <w:t>Loại hình ảnh</w:t>
            </w:r>
          </w:p>
          <w:p w:rsidR="00463BDD" w:rsidRDefault="00463BDD" w:rsidP="00E01765">
            <w:pPr>
              <w:pStyle w:val="Bulletlevel2"/>
            </w:pPr>
            <w:r>
              <w:t>Có hiệu lực</w:t>
            </w:r>
          </w:p>
          <w:p w:rsidR="00463BDD" w:rsidRPr="00F11834" w:rsidRDefault="00463BDD" w:rsidP="00E01765">
            <w:pPr>
              <w:pStyle w:val="Bulletlevel2"/>
            </w:pPr>
            <w:r>
              <w:t>Hiển thị lên hồ sơ: Tích chọn một ảnh trong danh sách để hiển thị lên hồ sơ của khách hàng.</w:t>
            </w:r>
          </w:p>
        </w:tc>
      </w:tr>
    </w:tbl>
    <w:p w:rsidR="00463BDD" w:rsidRPr="00865754" w:rsidRDefault="00463BDD" w:rsidP="00463BDD"/>
    <w:p w:rsidR="00794DB9" w:rsidRDefault="00794DB9" w:rsidP="00794DB9">
      <w:pPr>
        <w:pStyle w:val="Heading5"/>
        <w:numPr>
          <w:ilvl w:val="4"/>
          <w:numId w:val="33"/>
        </w:numPr>
      </w:pPr>
      <w:r>
        <w:t xml:space="preserve">Lưu thông tin </w:t>
      </w:r>
    </w:p>
    <w:p w:rsidR="00794DB9" w:rsidRDefault="00794DB9" w:rsidP="00794DB9">
      <w:pPr>
        <w:pStyle w:val="Bulletlevel1"/>
      </w:pPr>
      <w:r>
        <w:rPr>
          <w:noProof/>
        </w:rPr>
        <w:drawing>
          <wp:inline distT="0" distB="0" distL="0" distR="0" wp14:anchorId="37D423D4" wp14:editId="606F6031">
            <wp:extent cx="923925" cy="276225"/>
            <wp:effectExtent l="19050" t="0" r="9525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 Lưu thông tin ở trạng thái chờ duyệt, trình duyệt lên người kiểm soát phê duyệt.</w:t>
      </w:r>
      <w:bookmarkEnd w:id="0"/>
    </w:p>
    <w:p w:rsidR="00872812" w:rsidRDefault="00872812" w:rsidP="00872812">
      <w:pPr>
        <w:pStyle w:val="Heading5"/>
        <w:numPr>
          <w:ilvl w:val="4"/>
          <w:numId w:val="33"/>
        </w:numPr>
      </w:pPr>
      <w:r>
        <w:t>Điều kiện ràng buộc</w:t>
      </w:r>
    </w:p>
    <w:p w:rsidR="00872812" w:rsidRPr="00872812" w:rsidRDefault="00872812" w:rsidP="00872812">
      <w:pPr>
        <w:pStyle w:val="Bulletlevel1"/>
      </w:pPr>
      <w:r>
        <w:t>Đã thiết lập Danh sách Loại hình tổ chức, Danh sách ngành kinh tế, Danh sách Tỉnh, Quận/ Huyện, Phường/ Xã.</w:t>
      </w:r>
      <w:bookmarkStart w:id="1" w:name="_GoBack"/>
      <w:bookmarkEnd w:id="1"/>
    </w:p>
    <w:sectPr w:rsidR="00872812" w:rsidRPr="00872812" w:rsidSect="006D00FB">
      <w:headerReference w:type="default" r:id="rId22"/>
      <w:footerReference w:type="default" r:id="rId23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207" w:rsidRDefault="00365207" w:rsidP="00E57131">
      <w:r>
        <w:separator/>
      </w:r>
    </w:p>
    <w:p w:rsidR="00365207" w:rsidRDefault="00365207" w:rsidP="00E57131"/>
    <w:p w:rsidR="00365207" w:rsidRDefault="00365207" w:rsidP="00E57131"/>
    <w:p w:rsidR="00365207" w:rsidRDefault="00365207" w:rsidP="00E57131"/>
    <w:p w:rsidR="00365207" w:rsidRDefault="00365207"/>
  </w:endnote>
  <w:endnote w:type="continuationSeparator" w:id="0">
    <w:p w:rsidR="00365207" w:rsidRDefault="00365207" w:rsidP="00E57131">
      <w:r>
        <w:continuationSeparator/>
      </w:r>
    </w:p>
    <w:p w:rsidR="00365207" w:rsidRDefault="00365207" w:rsidP="00E57131"/>
    <w:p w:rsidR="00365207" w:rsidRDefault="00365207" w:rsidP="00E57131"/>
    <w:p w:rsidR="00365207" w:rsidRDefault="00365207" w:rsidP="00E57131"/>
    <w:p w:rsidR="00365207" w:rsidRDefault="003652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0D" w:rsidRPr="00CE6E43" w:rsidRDefault="00FF0A0D" w:rsidP="00FF0A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365207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FF0A0D" w:rsidRDefault="00FF0A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207" w:rsidRDefault="00365207" w:rsidP="00E57131">
      <w:r>
        <w:separator/>
      </w:r>
    </w:p>
    <w:p w:rsidR="00365207" w:rsidRDefault="00365207" w:rsidP="00E57131"/>
    <w:p w:rsidR="00365207" w:rsidRDefault="00365207" w:rsidP="00E57131"/>
    <w:p w:rsidR="00365207" w:rsidRDefault="00365207" w:rsidP="00E57131"/>
    <w:p w:rsidR="00365207" w:rsidRDefault="00365207"/>
  </w:footnote>
  <w:footnote w:type="continuationSeparator" w:id="0">
    <w:p w:rsidR="00365207" w:rsidRDefault="00365207" w:rsidP="00E57131">
      <w:r>
        <w:continuationSeparator/>
      </w:r>
    </w:p>
    <w:p w:rsidR="00365207" w:rsidRDefault="00365207" w:rsidP="00E57131"/>
    <w:p w:rsidR="00365207" w:rsidRDefault="00365207" w:rsidP="00E57131"/>
    <w:p w:rsidR="00365207" w:rsidRDefault="00365207" w:rsidP="00E57131"/>
    <w:p w:rsidR="00365207" w:rsidRDefault="0036520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0D" w:rsidRPr="00FF0A0D" w:rsidRDefault="00FF0A0D" w:rsidP="00FF0A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C8D6265" wp14:editId="0704A96B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C1A62" id="Straight Connector 1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367279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9035F7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2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F22587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C744E0B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8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9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0E91FDB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244C18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2286B57"/>
    <w:multiLevelType w:val="multilevel"/>
    <w:tmpl w:val="7A628B4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3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4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7">
    <w:nsid w:val="3B4F7B2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E725BA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E74ED0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0E0039E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7B5409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4">
    <w:nsid w:val="425E45AA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4750922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B3C0E6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A372B7A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3">
    <w:nsid w:val="6779483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6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7">
    <w:nsid w:val="6C3E4B0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>
    <w:nsid w:val="72AB53A7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36946A2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47A3F11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5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7C760F15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5"/>
  </w:num>
  <w:num w:numId="8">
    <w:abstractNumId w:val="40"/>
  </w:num>
  <w:num w:numId="9">
    <w:abstractNumId w:val="54"/>
  </w:num>
  <w:num w:numId="10">
    <w:abstractNumId w:val="46"/>
  </w:num>
  <w:num w:numId="11">
    <w:abstractNumId w:val="55"/>
  </w:num>
  <w:num w:numId="12">
    <w:abstractNumId w:val="48"/>
  </w:num>
  <w:num w:numId="13">
    <w:abstractNumId w:val="3"/>
  </w:num>
  <w:num w:numId="14">
    <w:abstractNumId w:val="18"/>
  </w:num>
  <w:num w:numId="15">
    <w:abstractNumId w:val="24"/>
  </w:num>
  <w:num w:numId="16">
    <w:abstractNumId w:val="39"/>
  </w:num>
  <w:num w:numId="17">
    <w:abstractNumId w:val="33"/>
  </w:num>
  <w:num w:numId="18">
    <w:abstractNumId w:val="49"/>
  </w:num>
  <w:num w:numId="19">
    <w:abstractNumId w:val="28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25"/>
  </w:num>
  <w:num w:numId="25">
    <w:abstractNumId w:val="14"/>
  </w:num>
  <w:num w:numId="26">
    <w:abstractNumId w:val="22"/>
  </w:num>
  <w:num w:numId="27">
    <w:abstractNumId w:val="17"/>
  </w:num>
  <w:num w:numId="28">
    <w:abstractNumId w:val="23"/>
  </w:num>
  <w:num w:numId="29">
    <w:abstractNumId w:val="42"/>
  </w:num>
  <w:num w:numId="30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4"/>
  </w:num>
  <w:num w:numId="32">
    <w:abstractNumId w:val="11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12"/>
  </w:num>
  <w:num w:numId="39">
    <w:abstractNumId w:val="29"/>
  </w:num>
  <w:num w:numId="40">
    <w:abstractNumId w:val="21"/>
  </w:num>
  <w:num w:numId="41">
    <w:abstractNumId w:val="7"/>
  </w:num>
  <w:num w:numId="42">
    <w:abstractNumId w:val="52"/>
  </w:num>
  <w:num w:numId="43">
    <w:abstractNumId w:val="47"/>
  </w:num>
  <w:num w:numId="44">
    <w:abstractNumId w:val="43"/>
  </w:num>
  <w:num w:numId="45">
    <w:abstractNumId w:val="38"/>
  </w:num>
  <w:num w:numId="46">
    <w:abstractNumId w:val="30"/>
  </w:num>
  <w:num w:numId="47">
    <w:abstractNumId w:val="13"/>
  </w:num>
  <w:num w:numId="48">
    <w:abstractNumId w:val="15"/>
  </w:num>
  <w:num w:numId="49">
    <w:abstractNumId w:val="41"/>
  </w:num>
  <w:num w:numId="50">
    <w:abstractNumId w:val="56"/>
  </w:num>
  <w:num w:numId="51">
    <w:abstractNumId w:val="51"/>
  </w:num>
  <w:num w:numId="52">
    <w:abstractNumId w:val="32"/>
  </w:num>
  <w:num w:numId="53">
    <w:abstractNumId w:val="35"/>
  </w:num>
  <w:num w:numId="54">
    <w:abstractNumId w:val="31"/>
  </w:num>
  <w:num w:numId="55">
    <w:abstractNumId w:val="50"/>
  </w:num>
  <w:num w:numId="56">
    <w:abstractNumId w:val="34"/>
  </w:num>
  <w:num w:numId="57">
    <w:abstractNumId w:val="10"/>
  </w:num>
  <w:num w:numId="58">
    <w:abstractNumId w:val="27"/>
  </w:num>
  <w:num w:numId="59">
    <w:abstractNumId w:val="2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0ABE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DCC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0C44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394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A8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1DAC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A7CAA"/>
    <w:rsid w:val="000A7EE8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42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A90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67AA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8E6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3BFE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135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302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0DE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9EF"/>
    <w:rsid w:val="001E3C0F"/>
    <w:rsid w:val="001E3F92"/>
    <w:rsid w:val="001E3FB1"/>
    <w:rsid w:val="001E4CC0"/>
    <w:rsid w:val="001E501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746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CAE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102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DEA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45F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59D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515E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A17"/>
    <w:rsid w:val="00314B3C"/>
    <w:rsid w:val="0031562D"/>
    <w:rsid w:val="003159B4"/>
    <w:rsid w:val="00316350"/>
    <w:rsid w:val="00316CE7"/>
    <w:rsid w:val="00317567"/>
    <w:rsid w:val="003175D9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4FFA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20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099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62A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84B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124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318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8C1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BDD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5DEB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39B7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220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35B0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093F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2E3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6B5A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490"/>
    <w:rsid w:val="00591BD8"/>
    <w:rsid w:val="00591D3D"/>
    <w:rsid w:val="00591DB4"/>
    <w:rsid w:val="00591E01"/>
    <w:rsid w:val="0059382D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A24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85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BDF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0722"/>
    <w:rsid w:val="006A11F9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80C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1EF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4DB9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161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55F"/>
    <w:rsid w:val="00807EDE"/>
    <w:rsid w:val="008105F7"/>
    <w:rsid w:val="00810601"/>
    <w:rsid w:val="008117D9"/>
    <w:rsid w:val="00812293"/>
    <w:rsid w:val="008122F3"/>
    <w:rsid w:val="00812A51"/>
    <w:rsid w:val="00812BC2"/>
    <w:rsid w:val="00813444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3FB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8F4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178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2812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2FA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2D1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1A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3A9B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DA0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895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4D4F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355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227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D777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9F746B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0B0B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0AB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46F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825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86B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650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35A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42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A6C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418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554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67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47F8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877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7B1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62B"/>
    <w:rsid w:val="00C87EE2"/>
    <w:rsid w:val="00C91327"/>
    <w:rsid w:val="00C91AA4"/>
    <w:rsid w:val="00C91C63"/>
    <w:rsid w:val="00C91EF4"/>
    <w:rsid w:val="00C92B6E"/>
    <w:rsid w:val="00C92C4D"/>
    <w:rsid w:val="00C92C86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59B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520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87FBF"/>
    <w:rsid w:val="00D9012A"/>
    <w:rsid w:val="00D9097D"/>
    <w:rsid w:val="00D90CD1"/>
    <w:rsid w:val="00D910F5"/>
    <w:rsid w:val="00D9142C"/>
    <w:rsid w:val="00D91635"/>
    <w:rsid w:val="00D91717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378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9D6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65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01E"/>
    <w:rsid w:val="00E107C5"/>
    <w:rsid w:val="00E117D0"/>
    <w:rsid w:val="00E11A4C"/>
    <w:rsid w:val="00E126AF"/>
    <w:rsid w:val="00E127CD"/>
    <w:rsid w:val="00E12BE9"/>
    <w:rsid w:val="00E13250"/>
    <w:rsid w:val="00E136F4"/>
    <w:rsid w:val="00E1397B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8BF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5F24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1E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530"/>
    <w:rsid w:val="00EF0D16"/>
    <w:rsid w:val="00EF0DA8"/>
    <w:rsid w:val="00EF0FEA"/>
    <w:rsid w:val="00EF19F2"/>
    <w:rsid w:val="00EF1B51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988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834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7FC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BF0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2908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39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A0D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93EB2D3-C0D2-4FC8-906C-ACDF2883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458C1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4458C1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D16AB-0477-4FDA-A1E4-714C1915E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2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3085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4</cp:revision>
  <cp:lastPrinted>2013-09-05T10:55:00Z</cp:lastPrinted>
  <dcterms:created xsi:type="dcterms:W3CDTF">2014-08-30T03:12:00Z</dcterms:created>
  <dcterms:modified xsi:type="dcterms:W3CDTF">2014-09-04T01:54:00Z</dcterms:modified>
</cp:coreProperties>
</file>