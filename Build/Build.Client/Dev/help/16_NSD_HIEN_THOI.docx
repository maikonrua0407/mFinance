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09" w:rsidRDefault="00D53F09" w:rsidP="002C0138">
      <w:pPr>
        <w:pStyle w:val="Heading5"/>
        <w:numPr>
          <w:ilvl w:val="4"/>
          <w:numId w:val="32"/>
        </w:numPr>
      </w:pPr>
      <w:bookmarkStart w:id="0" w:name="_Toc365275026"/>
      <w:r>
        <w:t>Truy cập chương trình</w:t>
      </w:r>
    </w:p>
    <w:p w:rsidR="00D53F09" w:rsidRDefault="00CD4879" w:rsidP="00D53F09">
      <w:r>
        <w:t xml:space="preserve">Hệ thống </w:t>
      </w:r>
      <w:r>
        <w:sym w:font="Wingdings" w:char="F0E0"/>
      </w:r>
      <w:r>
        <w:t xml:space="preserve"> Thông tin cá nhân</w:t>
      </w:r>
    </w:p>
    <w:p w:rsidR="00CD4879" w:rsidRDefault="00CD4879" w:rsidP="00D53F09">
      <w:r>
        <w:rPr>
          <w:noProof/>
        </w:rPr>
        <w:drawing>
          <wp:inline distT="0" distB="0" distL="0" distR="0" wp14:anchorId="719C5A79" wp14:editId="1647DB0E">
            <wp:extent cx="6364605" cy="4350804"/>
            <wp:effectExtent l="0" t="0" r="0" b="0"/>
            <wp:docPr id="276" name="Picture 276" descr="C:\Users\OanhXinh\AppData\Local\Temp\SNAGHTML1ee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OanhXinh\AppData\Local\Temp\SNAGHTML1ee26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09" w:rsidRDefault="00D53F09" w:rsidP="00D53F09">
      <w:pPr>
        <w:pStyle w:val="NumberTable"/>
      </w:pPr>
      <w:r>
        <w:t xml:space="preserve"> </w:t>
      </w:r>
      <w:r w:rsidR="00CD4879">
        <w:t>Truy cập chức năng thông tin cá nhân</w:t>
      </w:r>
    </w:p>
    <w:p w:rsidR="00D53F09" w:rsidRDefault="00CD4879" w:rsidP="002C0138">
      <w:pPr>
        <w:pStyle w:val="Heading5"/>
        <w:numPr>
          <w:ilvl w:val="4"/>
          <w:numId w:val="32"/>
        </w:numPr>
      </w:pPr>
      <w:r>
        <w:t>Chỉnh sửa</w:t>
      </w:r>
      <w:r w:rsidR="00D53F09">
        <w:t xml:space="preserve"> thông tin </w:t>
      </w:r>
      <w:r>
        <w:t>cá nhân</w:t>
      </w:r>
    </w:p>
    <w:p w:rsidR="00CD4879" w:rsidRPr="00CD4879" w:rsidRDefault="00CD4879" w:rsidP="00CD4879">
      <w:pPr>
        <w:pStyle w:val="Heading6"/>
      </w:pPr>
      <w:r>
        <w:t xml:space="preserve">Thẻ thông tin </w:t>
      </w:r>
      <w:proofErr w:type="gramStart"/>
      <w:r>
        <w:t>chung</w:t>
      </w:r>
      <w:proofErr w:type="gramEnd"/>
    </w:p>
    <w:p w:rsidR="00D53F09" w:rsidRDefault="00D53F09" w:rsidP="00D53F09">
      <w:pPr>
        <w:pStyle w:val="Bulletlevel1"/>
      </w:pPr>
      <w:r>
        <w:t>Giao diện</w:t>
      </w:r>
    </w:p>
    <w:p w:rsidR="00D53F09" w:rsidRDefault="00CD4879" w:rsidP="00D53F09">
      <w:pPr>
        <w:jc w:val="center"/>
      </w:pPr>
      <w:r>
        <w:rPr>
          <w:noProof/>
        </w:rPr>
        <w:lastRenderedPageBreak/>
        <w:drawing>
          <wp:inline distT="0" distB="0" distL="0" distR="0" wp14:anchorId="5DAB6EBE" wp14:editId="14C453E1">
            <wp:extent cx="6364605" cy="4350804"/>
            <wp:effectExtent l="0" t="0" r="0" b="0"/>
            <wp:docPr id="277" name="Picture 277" descr="C:\Users\OanhXinh\AppData\Local\Temp\SNAGHTML1f02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OanhXinh\AppData\Local\Temp\SNAGHTML1f027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09" w:rsidRDefault="00D53F09" w:rsidP="00D53F09">
      <w:pPr>
        <w:pStyle w:val="NumberTable"/>
      </w:pPr>
      <w:r>
        <w:t xml:space="preserve">  </w:t>
      </w:r>
      <w:r w:rsidR="00CD4879">
        <w:t>Thông tin cá nhân – Thẻ thông tin chung</w:t>
      </w:r>
    </w:p>
    <w:p w:rsidR="00D53F09" w:rsidRDefault="00D53F09" w:rsidP="00D53F0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D53F09" w:rsidRPr="00394FB3" w:rsidTr="00042FD6">
        <w:tc>
          <w:tcPr>
            <w:tcW w:w="632" w:type="dxa"/>
            <w:hideMark/>
          </w:tcPr>
          <w:p w:rsidR="00D53F09" w:rsidRPr="00394FB3" w:rsidRDefault="00D53F09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D53F09" w:rsidRPr="00394FB3" w:rsidRDefault="00D53F09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D53F09" w:rsidRPr="00394FB3" w:rsidRDefault="00D53F09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Trạng thái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Hiển thị trạng thái của người sử dụng</w:t>
            </w:r>
          </w:p>
          <w:p w:rsidR="001D012D" w:rsidRDefault="001D012D" w:rsidP="001D012D">
            <w:pPr>
              <w:pStyle w:val="Bulletlevel1"/>
            </w:pPr>
            <w:r>
              <w:t>Thông tin này người dùng không sửa được.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Loại người dùng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Hiển thị loại người dùng khi tạo mới người dùng.</w:t>
            </w:r>
          </w:p>
          <w:p w:rsidR="001D012D" w:rsidRDefault="001D012D" w:rsidP="001D012D">
            <w:pPr>
              <w:pStyle w:val="Bulletlevel1"/>
            </w:pPr>
            <w:r>
              <w:t>Thông tin này người dùng không sửa được.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Đơn vị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Đơn vị quản lý người sử dụng.</w:t>
            </w:r>
          </w:p>
          <w:p w:rsidR="001D012D" w:rsidRDefault="001D012D" w:rsidP="001D012D">
            <w:pPr>
              <w:pStyle w:val="Bulletlevel1"/>
            </w:pPr>
            <w:r>
              <w:t>Thông tin này người dùng không sửa được.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Tên đăng nhập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Là tên mà người dùng mới sẽ sử dụng để làm việc trong hệ thống.</w:t>
            </w:r>
          </w:p>
          <w:p w:rsidR="001D012D" w:rsidRDefault="001D012D" w:rsidP="001D012D">
            <w:pPr>
              <w:pStyle w:val="Bulletlevel1"/>
            </w:pPr>
            <w:r>
              <w:t>Thông tin này người dùng không sửa được.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Họ và tên đệm</w:t>
            </w:r>
          </w:p>
        </w:tc>
        <w:tc>
          <w:tcPr>
            <w:tcW w:w="7018" w:type="dxa"/>
            <w:vMerge w:val="restart"/>
          </w:tcPr>
          <w:p w:rsidR="001D012D" w:rsidRDefault="001D012D" w:rsidP="001D012D">
            <w:pPr>
              <w:pStyle w:val="Bulletlevel1"/>
            </w:pPr>
            <w:r>
              <w:t>Hệ thống cho phép người dùng thay đổi những thông tin này.</w:t>
            </w:r>
          </w:p>
        </w:tc>
      </w:tr>
      <w:tr w:rsidR="001D012D" w:rsidRPr="00394FB3" w:rsidTr="00CF430D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Tên gọi</w:t>
            </w:r>
          </w:p>
        </w:tc>
        <w:tc>
          <w:tcPr>
            <w:tcW w:w="7018" w:type="dxa"/>
            <w:vMerge/>
            <w:vAlign w:val="center"/>
          </w:tcPr>
          <w:p w:rsidR="001D012D" w:rsidRDefault="001D012D" w:rsidP="001D012D">
            <w:pPr>
              <w:pStyle w:val="Bulletlevel1"/>
            </w:pPr>
          </w:p>
        </w:tc>
      </w:tr>
      <w:tr w:rsidR="001D012D" w:rsidRPr="00394FB3" w:rsidTr="00CF430D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E-mail</w:t>
            </w:r>
          </w:p>
        </w:tc>
        <w:tc>
          <w:tcPr>
            <w:tcW w:w="7018" w:type="dxa"/>
            <w:vMerge/>
            <w:vAlign w:val="center"/>
          </w:tcPr>
          <w:p w:rsidR="001D012D" w:rsidRDefault="001D012D" w:rsidP="001D012D">
            <w:pPr>
              <w:pStyle w:val="Bulletlevel1"/>
            </w:pPr>
          </w:p>
        </w:tc>
      </w:tr>
      <w:tr w:rsidR="001D012D" w:rsidRPr="00394FB3" w:rsidTr="00CF430D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Điện thoại</w:t>
            </w:r>
          </w:p>
        </w:tc>
        <w:tc>
          <w:tcPr>
            <w:tcW w:w="7018" w:type="dxa"/>
            <w:vMerge/>
            <w:vAlign w:val="center"/>
          </w:tcPr>
          <w:p w:rsidR="001D012D" w:rsidRDefault="001D012D" w:rsidP="001D012D">
            <w:pPr>
              <w:pStyle w:val="Bulletlevel1"/>
            </w:pPr>
          </w:p>
        </w:tc>
      </w:tr>
      <w:tr w:rsidR="001D012D" w:rsidRPr="00394FB3" w:rsidTr="00CF430D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Ngày sinh</w:t>
            </w:r>
          </w:p>
        </w:tc>
        <w:tc>
          <w:tcPr>
            <w:tcW w:w="7018" w:type="dxa"/>
            <w:vMerge/>
            <w:vAlign w:val="center"/>
          </w:tcPr>
          <w:p w:rsidR="001D012D" w:rsidRDefault="001D012D" w:rsidP="001D012D">
            <w:pPr>
              <w:pStyle w:val="Bulletlevel1"/>
            </w:pP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Giới tính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Hiển thị giới tính của người dùng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Tình trạng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Hiển thị tình trạng của người dùng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Ngày hiệu lực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Là ngày mà tài khoản người dùng bắt đầu có hiệu lực.</w:t>
            </w:r>
          </w:p>
        </w:tc>
      </w:tr>
      <w:tr w:rsidR="001D012D" w:rsidRPr="00394FB3" w:rsidTr="00042FD6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Ngày hết hạn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Là ngày mà tài khoản người dùng không còn hiệu lực. Đến ngày hết hạn, tình trạng của người dùng chuyển sang Tạm khóa.</w:t>
            </w:r>
          </w:p>
        </w:tc>
      </w:tr>
    </w:tbl>
    <w:p w:rsidR="00CD4879" w:rsidRPr="00CD4879" w:rsidRDefault="00CD4879" w:rsidP="00CD4879">
      <w:pPr>
        <w:pStyle w:val="Heading6"/>
      </w:pPr>
      <w:r>
        <w:t xml:space="preserve">Thẻ thông tin </w:t>
      </w:r>
      <w:r w:rsidR="001D012D">
        <w:t>nhóm</w:t>
      </w:r>
    </w:p>
    <w:p w:rsidR="00CD4879" w:rsidRDefault="00CD4879" w:rsidP="00CD4879">
      <w:pPr>
        <w:pStyle w:val="Bulletlevel1"/>
      </w:pPr>
      <w:r>
        <w:t>Giao diện</w:t>
      </w:r>
    </w:p>
    <w:p w:rsidR="00CD4879" w:rsidRDefault="001D012D" w:rsidP="00CD4879">
      <w:pPr>
        <w:jc w:val="center"/>
      </w:pPr>
      <w:r>
        <w:rPr>
          <w:noProof/>
        </w:rPr>
        <w:drawing>
          <wp:inline distT="0" distB="0" distL="0" distR="0" wp14:anchorId="4AD2A4F2" wp14:editId="0E0EB953">
            <wp:extent cx="6364605" cy="4350804"/>
            <wp:effectExtent l="0" t="0" r="0" b="0"/>
            <wp:docPr id="280" name="Picture 280" descr="C:\Users\OanhXinh\AppData\Local\Temp\SNAGHTML1f108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OanhXinh\AppData\Local\Temp\SNAGHTML1f108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79" w:rsidRDefault="00CD4879" w:rsidP="00CD4879">
      <w:pPr>
        <w:pStyle w:val="NumberTable"/>
      </w:pPr>
      <w:r>
        <w:t xml:space="preserve">  Thông tin cá nhân – Thẻ thông tin</w:t>
      </w:r>
      <w:r w:rsidR="001D012D">
        <w:t xml:space="preserve"> nhóm</w:t>
      </w:r>
    </w:p>
    <w:p w:rsidR="00CD4879" w:rsidRDefault="00CD4879" w:rsidP="00CD487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CD4879" w:rsidRPr="00394FB3" w:rsidTr="00511CAA">
        <w:tc>
          <w:tcPr>
            <w:tcW w:w="632" w:type="dxa"/>
            <w:hideMark/>
          </w:tcPr>
          <w:p w:rsidR="00CD4879" w:rsidRPr="00394FB3" w:rsidRDefault="00CD4879" w:rsidP="00511CAA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CD4879" w:rsidRPr="00394FB3" w:rsidRDefault="00CD4879" w:rsidP="00511CAA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CD4879" w:rsidRPr="00394FB3" w:rsidRDefault="00CD4879" w:rsidP="00511CAA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1D012D" w:rsidRPr="00394FB3" w:rsidTr="00511CAA">
        <w:tc>
          <w:tcPr>
            <w:tcW w:w="632" w:type="dxa"/>
          </w:tcPr>
          <w:p w:rsidR="001D012D" w:rsidRPr="00394FB3" w:rsidRDefault="001D012D" w:rsidP="002C0138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520" w:type="dxa"/>
          </w:tcPr>
          <w:p w:rsidR="001D012D" w:rsidRDefault="001D012D">
            <w:r>
              <w:t>Lưới danh sách thông tin nhóm</w:t>
            </w:r>
          </w:p>
        </w:tc>
        <w:tc>
          <w:tcPr>
            <w:tcW w:w="7018" w:type="dxa"/>
          </w:tcPr>
          <w:p w:rsidR="001D012D" w:rsidRDefault="001D012D" w:rsidP="001D012D">
            <w:pPr>
              <w:pStyle w:val="Bulletlevel1"/>
            </w:pPr>
            <w:r>
              <w:t>Hiển thị những nhóm được gán cho người dùng.</w:t>
            </w:r>
          </w:p>
          <w:p w:rsidR="001D012D" w:rsidRDefault="001D012D" w:rsidP="001D012D">
            <w:pPr>
              <w:pStyle w:val="Bulletlevel1"/>
            </w:pPr>
            <w:r>
              <w:t>Thông tin này chỉ người dùng quản trị thay đổi được.</w:t>
            </w:r>
          </w:p>
        </w:tc>
      </w:tr>
    </w:tbl>
    <w:p w:rsidR="00D53F09" w:rsidRDefault="00D53F09" w:rsidP="002C0138">
      <w:pPr>
        <w:pStyle w:val="Heading5"/>
        <w:numPr>
          <w:ilvl w:val="4"/>
          <w:numId w:val="32"/>
        </w:numPr>
      </w:pPr>
      <w:r>
        <w:t xml:space="preserve">Lưu thông tin </w:t>
      </w:r>
    </w:p>
    <w:p w:rsidR="00A24AB0" w:rsidRPr="00B560F7" w:rsidRDefault="00BD09D8" w:rsidP="00B560F7">
      <w:pPr>
        <w:pStyle w:val="Bulletlevel1"/>
      </w:pPr>
      <w:r>
        <w:t xml:space="preserve">Chọn </w:t>
      </w:r>
      <w:r>
        <w:rPr>
          <w:noProof/>
        </w:rPr>
        <w:drawing>
          <wp:inline distT="0" distB="0" distL="0" distR="0" wp14:anchorId="65E85DB9" wp14:editId="1E60615E">
            <wp:extent cx="495238" cy="257143"/>
            <wp:effectExtent l="0" t="0" r="635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lưu thông tin cá nhân được chỉnh sửa</w:t>
      </w:r>
      <w:bookmarkStart w:id="1" w:name="_GoBack"/>
      <w:bookmarkEnd w:id="0"/>
      <w:bookmarkEnd w:id="1"/>
    </w:p>
    <w:sectPr w:rsidR="00A24AB0" w:rsidRPr="00B560F7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023" w:rsidRDefault="00063023" w:rsidP="00E57131">
      <w:r>
        <w:separator/>
      </w:r>
    </w:p>
    <w:p w:rsidR="00063023" w:rsidRDefault="00063023" w:rsidP="00E57131"/>
    <w:p w:rsidR="00063023" w:rsidRDefault="00063023" w:rsidP="00E57131"/>
    <w:p w:rsidR="00063023" w:rsidRDefault="00063023" w:rsidP="00E57131"/>
    <w:p w:rsidR="00063023" w:rsidRDefault="00063023"/>
  </w:endnote>
  <w:endnote w:type="continuationSeparator" w:id="0">
    <w:p w:rsidR="00063023" w:rsidRDefault="00063023" w:rsidP="00E57131">
      <w:r>
        <w:continuationSeparator/>
      </w:r>
    </w:p>
    <w:p w:rsidR="00063023" w:rsidRDefault="00063023" w:rsidP="00E57131"/>
    <w:p w:rsidR="00063023" w:rsidRDefault="00063023" w:rsidP="00E57131"/>
    <w:p w:rsidR="00063023" w:rsidRDefault="00063023" w:rsidP="00E57131"/>
    <w:p w:rsidR="00063023" w:rsidRDefault="00063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E6E43" w:rsidRDefault="00C6133B" w:rsidP="00C6133B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C6062C">
      <w:rPr>
        <w:noProof/>
        <w:sz w:val="20"/>
        <w:szCs w:val="20"/>
      </w:rPr>
      <w:t>3</w:t>
    </w:r>
    <w:r w:rsidRPr="00CE227C">
      <w:rPr>
        <w:noProof/>
        <w:sz w:val="20"/>
        <w:szCs w:val="20"/>
      </w:rPr>
      <w:fldChar w:fldCharType="end"/>
    </w:r>
  </w:p>
  <w:p w:rsidR="00C6133B" w:rsidRDefault="00C61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023" w:rsidRDefault="00063023" w:rsidP="00E57131">
      <w:r>
        <w:separator/>
      </w:r>
    </w:p>
    <w:p w:rsidR="00063023" w:rsidRDefault="00063023" w:rsidP="00E57131"/>
    <w:p w:rsidR="00063023" w:rsidRDefault="00063023" w:rsidP="00E57131"/>
    <w:p w:rsidR="00063023" w:rsidRDefault="00063023" w:rsidP="00E57131"/>
    <w:p w:rsidR="00063023" w:rsidRDefault="00063023"/>
  </w:footnote>
  <w:footnote w:type="continuationSeparator" w:id="0">
    <w:p w:rsidR="00063023" w:rsidRDefault="00063023" w:rsidP="00E57131">
      <w:r>
        <w:continuationSeparator/>
      </w:r>
    </w:p>
    <w:p w:rsidR="00063023" w:rsidRDefault="00063023" w:rsidP="00E57131"/>
    <w:p w:rsidR="00063023" w:rsidRDefault="00063023" w:rsidP="00E57131"/>
    <w:p w:rsidR="00063023" w:rsidRDefault="00063023" w:rsidP="00E57131"/>
    <w:p w:rsidR="00063023" w:rsidRDefault="000630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6133B" w:rsidRDefault="00C6133B" w:rsidP="00C6133B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47F6F5C" wp14:editId="67E0085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KyHQIAADYEAAAOAAAAZHJzL2Uyb0RvYy54bWysU8GO2jAQvVfqP1i+QxIaKE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F203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C106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D333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221D5AA9"/>
    <w:multiLevelType w:val="hybridMultilevel"/>
    <w:tmpl w:val="B2F8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524B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699735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8878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1958C974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>
    <w:nsid w:val="3BCA6B4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E48E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0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9150B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37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3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282AF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3960D7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88624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B27C7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55E5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742F7"/>
    <w:multiLevelType w:val="hybridMultilevel"/>
    <w:tmpl w:val="95D6BA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D4461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4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6"/>
  </w:num>
  <w:num w:numId="8">
    <w:abstractNumId w:val="32"/>
  </w:num>
  <w:num w:numId="9">
    <w:abstractNumId w:val="43"/>
  </w:num>
  <w:num w:numId="10">
    <w:abstractNumId w:val="37"/>
  </w:num>
  <w:num w:numId="11">
    <w:abstractNumId w:val="44"/>
  </w:num>
  <w:num w:numId="12">
    <w:abstractNumId w:val="38"/>
  </w:num>
  <w:num w:numId="13">
    <w:abstractNumId w:val="3"/>
  </w:num>
  <w:num w:numId="14">
    <w:abstractNumId w:val="18"/>
  </w:num>
  <w:num w:numId="15">
    <w:abstractNumId w:val="23"/>
  </w:num>
  <w:num w:numId="16">
    <w:abstractNumId w:val="31"/>
  </w:num>
  <w:num w:numId="17">
    <w:abstractNumId w:val="29"/>
  </w:num>
  <w:num w:numId="18">
    <w:abstractNumId w:val="40"/>
  </w:num>
  <w:num w:numId="19">
    <w:abstractNumId w:val="27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4"/>
  </w:num>
  <w:num w:numId="25">
    <w:abstractNumId w:val="13"/>
  </w:num>
  <w:num w:numId="26">
    <w:abstractNumId w:val="22"/>
  </w:num>
  <w:num w:numId="27">
    <w:abstractNumId w:val="17"/>
  </w:num>
  <w:num w:numId="28">
    <w:abstractNumId w:val="33"/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0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41"/>
  </w:num>
  <w:num w:numId="36">
    <w:abstractNumId w:val="28"/>
  </w:num>
  <w:num w:numId="37">
    <w:abstractNumId w:val="19"/>
  </w:num>
  <w:num w:numId="38">
    <w:abstractNumId w:val="46"/>
  </w:num>
  <w:num w:numId="39">
    <w:abstractNumId w:val="48"/>
  </w:num>
  <w:num w:numId="40">
    <w:abstractNumId w:val="9"/>
  </w:num>
  <w:num w:numId="41">
    <w:abstractNumId w:val="11"/>
  </w:num>
  <w:num w:numId="42">
    <w:abstractNumId w:val="39"/>
  </w:num>
  <w:num w:numId="43">
    <w:abstractNumId w:val="20"/>
  </w:num>
  <w:num w:numId="44">
    <w:abstractNumId w:val="42"/>
  </w:num>
  <w:num w:numId="45">
    <w:abstractNumId w:val="45"/>
  </w:num>
  <w:num w:numId="46">
    <w:abstractNumId w:val="35"/>
  </w:num>
  <w:num w:numId="47">
    <w:abstractNumId w:val="16"/>
  </w:num>
  <w:num w:numId="48">
    <w:abstractNumId w:val="15"/>
  </w:num>
  <w:num w:numId="49">
    <w:abstractNumId w:val="47"/>
  </w:num>
  <w:num w:numId="50">
    <w:abstractNumId w:val="12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2FD6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2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6B0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65D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5F0C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12D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BEE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EB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C19"/>
    <w:rsid w:val="002B5E04"/>
    <w:rsid w:val="002B5FE8"/>
    <w:rsid w:val="002B5FF6"/>
    <w:rsid w:val="002B6465"/>
    <w:rsid w:val="002B646D"/>
    <w:rsid w:val="002B6D94"/>
    <w:rsid w:val="002B76AC"/>
    <w:rsid w:val="002B7931"/>
    <w:rsid w:val="002C0138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160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591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65D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2B7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BC5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0A36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2B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49"/>
    <w:rsid w:val="00504165"/>
    <w:rsid w:val="005045F7"/>
    <w:rsid w:val="00505320"/>
    <w:rsid w:val="00505786"/>
    <w:rsid w:val="00505C11"/>
    <w:rsid w:val="00505C2E"/>
    <w:rsid w:val="00505FF6"/>
    <w:rsid w:val="005067CA"/>
    <w:rsid w:val="0050689A"/>
    <w:rsid w:val="0050699F"/>
    <w:rsid w:val="00506AFC"/>
    <w:rsid w:val="00506ED2"/>
    <w:rsid w:val="00506FE3"/>
    <w:rsid w:val="00507441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56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2B3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85C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0D19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5E2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40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0FE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6C69"/>
    <w:rsid w:val="007F7191"/>
    <w:rsid w:val="007F7AA9"/>
    <w:rsid w:val="007F7EEF"/>
    <w:rsid w:val="0080055B"/>
    <w:rsid w:val="00800950"/>
    <w:rsid w:val="00801118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4D2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145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935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D6D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C13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208"/>
    <w:rsid w:val="00A214AF"/>
    <w:rsid w:val="00A21545"/>
    <w:rsid w:val="00A2159E"/>
    <w:rsid w:val="00A21655"/>
    <w:rsid w:val="00A21B21"/>
    <w:rsid w:val="00A21BD2"/>
    <w:rsid w:val="00A226B0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2E3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E52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0F7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9D8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28E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9D3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62C"/>
    <w:rsid w:val="00C60B19"/>
    <w:rsid w:val="00C60BA9"/>
    <w:rsid w:val="00C61311"/>
    <w:rsid w:val="00C6133B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884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603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879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3F09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20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284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0913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1B3E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9AE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1D0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B62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32D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97955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4F05D-EB33-4E59-81E4-468B9D9F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1357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3</cp:revision>
  <cp:lastPrinted>2013-09-05T10:55:00Z</cp:lastPrinted>
  <dcterms:created xsi:type="dcterms:W3CDTF">2014-08-30T03:03:00Z</dcterms:created>
  <dcterms:modified xsi:type="dcterms:W3CDTF">2014-08-30T04:15:00Z</dcterms:modified>
</cp:coreProperties>
</file>