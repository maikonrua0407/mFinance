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87" w:rsidRDefault="005A2287" w:rsidP="005A2287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Thêm mới </w:t>
      </w:r>
    </w:p>
    <w:p w:rsidR="005A2287" w:rsidRDefault="0005094D" w:rsidP="005A2287">
      <w:r>
        <w:t xml:space="preserve">Phân hệ chung </w:t>
      </w:r>
      <w:r>
        <w:sym w:font="Wingdings" w:char="F0E0"/>
      </w:r>
      <w:r>
        <w:t xml:space="preserve"> Danh mục </w:t>
      </w:r>
      <w:r>
        <w:sym w:font="Wingdings" w:char="F0E0"/>
      </w:r>
      <w:r>
        <w:t xml:space="preserve"> Đơn vị </w:t>
      </w:r>
      <w:r>
        <w:sym w:font="Wingdings" w:char="F0E0"/>
      </w:r>
      <w:r>
        <w:t xml:space="preserve"> Thêm mới đơn vị</w:t>
      </w:r>
    </w:p>
    <w:p w:rsidR="005A2287" w:rsidRDefault="0005094D" w:rsidP="005A2287">
      <w:r>
        <w:rPr>
          <w:noProof/>
        </w:rPr>
        <w:drawing>
          <wp:inline distT="0" distB="0" distL="0" distR="0" wp14:anchorId="3D3D0154" wp14:editId="6868B6E0">
            <wp:extent cx="5943600" cy="12668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87" w:rsidRDefault="005A2287" w:rsidP="005A2287">
      <w:pPr>
        <w:pStyle w:val="NumberTable"/>
      </w:pPr>
      <w:r>
        <w:t xml:space="preserve">Cây thực đơn truy cập chức năng Thêm mới </w:t>
      </w:r>
      <w:r w:rsidR="0005094D">
        <w:t>đơn vị</w:t>
      </w:r>
    </w:p>
    <w:p w:rsidR="005A2287" w:rsidRDefault="005A2287" w:rsidP="005A2287">
      <w:pPr>
        <w:pStyle w:val="Heading5"/>
        <w:numPr>
          <w:ilvl w:val="4"/>
          <w:numId w:val="33"/>
        </w:numPr>
      </w:pPr>
      <w:r>
        <w:t xml:space="preserve">Khai báo thông tin </w:t>
      </w:r>
    </w:p>
    <w:p w:rsidR="0005094D" w:rsidRPr="0050699F" w:rsidRDefault="0005094D" w:rsidP="002E64C6">
      <w:pPr>
        <w:pStyle w:val="Heading6"/>
        <w:rPr>
          <w:color w:val="17365D"/>
          <w14:textFill>
            <w14:solidFill>
              <w14:srgbClr w14:val="17365D">
                <w14:lumMod w14:val="75000"/>
              </w14:srgbClr>
            </w14:solidFill>
          </w14:textFill>
        </w:rPr>
      </w:pPr>
      <w:r w:rsidRPr="0050699F">
        <w:rPr>
          <w:color w:val="17365D"/>
          <w14:textFill>
            <w14:solidFill>
              <w14:srgbClr w14:val="17365D">
                <w14:lumMod w14:val="75000"/>
              </w14:srgbClr>
            </w14:solidFill>
          </w14:textFill>
        </w:rPr>
        <w:t xml:space="preserve">Thẻ </w:t>
      </w:r>
      <w:r w:rsidRPr="002E64C6">
        <w:t>thông tin chung</w:t>
      </w:r>
    </w:p>
    <w:p w:rsidR="005A2287" w:rsidRPr="0005094D" w:rsidRDefault="005A2287" w:rsidP="0005094D">
      <w:pPr>
        <w:pStyle w:val="Bulletlevel1"/>
      </w:pPr>
      <w:r w:rsidRPr="0005094D">
        <w:t>Giao diện</w:t>
      </w:r>
      <w:r w:rsidR="00E32BF2">
        <w:t xml:space="preserve"> đăng kí Phòng Giao Dịch</w:t>
      </w:r>
    </w:p>
    <w:p w:rsidR="005A2287" w:rsidRDefault="0005094D" w:rsidP="005A2287">
      <w:r>
        <w:rPr>
          <w:noProof/>
        </w:rPr>
        <w:drawing>
          <wp:inline distT="0" distB="0" distL="0" distR="0" wp14:anchorId="143C9488" wp14:editId="731AE11F">
            <wp:extent cx="6364605" cy="4350804"/>
            <wp:effectExtent l="0" t="0" r="0" b="0"/>
            <wp:docPr id="36" name="Picture 36" descr="C:\Users\OanhXinh\AppData\Local\Temp\SNAGHTML8f60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anhXinh\AppData\Local\Temp\SNAGHTML8f60b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87" w:rsidRPr="00F9174C" w:rsidRDefault="005A2287" w:rsidP="005A2287">
      <w:pPr>
        <w:pStyle w:val="NumberTable"/>
      </w:pPr>
      <w:r>
        <w:t xml:space="preserve">Đăng ký </w:t>
      </w:r>
      <w:r w:rsidR="00A25F22">
        <w:t>Phòng giao dịch</w:t>
      </w:r>
    </w:p>
    <w:p w:rsidR="005A2287" w:rsidRDefault="005A2287" w:rsidP="005A2287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5A2287" w:rsidRPr="00394FB3" w:rsidTr="00032013">
        <w:tc>
          <w:tcPr>
            <w:tcW w:w="632" w:type="dxa"/>
            <w:hideMark/>
          </w:tcPr>
          <w:p w:rsidR="005A2287" w:rsidRPr="00394FB3" w:rsidRDefault="005A2287" w:rsidP="00032013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5A2287" w:rsidRPr="00394FB3" w:rsidRDefault="005A2287" w:rsidP="00032013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5A2287" w:rsidRPr="00394FB3" w:rsidRDefault="005A2287" w:rsidP="00032013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5A2287" w:rsidRPr="00394FB3" w:rsidTr="00032013">
        <w:tc>
          <w:tcPr>
            <w:tcW w:w="10170" w:type="dxa"/>
            <w:gridSpan w:val="3"/>
          </w:tcPr>
          <w:p w:rsidR="005A2287" w:rsidRPr="00394FB3" w:rsidRDefault="005A2287" w:rsidP="00032013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 w:rsidR="00E32BF2">
              <w:rPr>
                <w:b/>
                <w:i/>
              </w:rPr>
              <w:t>chung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5A2287" w:rsidRPr="00394FB3" w:rsidRDefault="00E32BF2" w:rsidP="00032013">
            <w:r>
              <w:t>Loại hình đơn vị</w:t>
            </w:r>
            <w:r w:rsidR="00A5700F">
              <w:t xml:space="preserve"> 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E32BF2" w:rsidRDefault="00E32BF2" w:rsidP="00E32BF2">
            <w:pPr>
              <w:pStyle w:val="Bulletlevel1"/>
            </w:pPr>
            <w:r>
              <w:t xml:space="preserve">Chọn loại hình đơn vị </w:t>
            </w:r>
            <w:r w:rsidR="0050699F">
              <w:t xml:space="preserve">là Phòng giao dịch </w:t>
            </w:r>
            <w:r>
              <w:t xml:space="preserve">muốn tạo từ hộp danh </w:t>
            </w:r>
            <w:r>
              <w:lastRenderedPageBreak/>
              <w:t>sách loại hình đơn vị như sau</w:t>
            </w:r>
          </w:p>
          <w:p w:rsidR="005A2287" w:rsidRPr="00E32BF2" w:rsidRDefault="00E32BF2" w:rsidP="00E32BF2">
            <w:r>
              <w:rPr>
                <w:noProof/>
              </w:rPr>
              <w:drawing>
                <wp:inline distT="0" distB="0" distL="0" distR="0" wp14:anchorId="693B598C" wp14:editId="24E7304B">
                  <wp:extent cx="2428572" cy="666667"/>
                  <wp:effectExtent l="0" t="0" r="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572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5A2287" w:rsidRPr="00394FB3" w:rsidRDefault="00E32BF2" w:rsidP="00032013">
            <w:r>
              <w:t>Checkbox Là văn phòng chi nhánh</w:t>
            </w:r>
          </w:p>
        </w:tc>
        <w:tc>
          <w:tcPr>
            <w:tcW w:w="7018" w:type="dxa"/>
          </w:tcPr>
          <w:p w:rsidR="005A2287" w:rsidRDefault="00F21F87" w:rsidP="00032013">
            <w:pPr>
              <w:pStyle w:val="Bulletlevel1"/>
            </w:pPr>
            <w:r>
              <w:t>Nếu check: Đơn vị được tạo sẽ là văn phòng chi nhánh của chi nhánh đó.</w:t>
            </w:r>
          </w:p>
          <w:p w:rsidR="00F21F87" w:rsidRPr="00394FB3" w:rsidRDefault="00F21F87" w:rsidP="00032013">
            <w:pPr>
              <w:pStyle w:val="Bulletlevel1"/>
            </w:pPr>
            <w:r>
              <w:t>Nếu không check: Đơn vị được tạo không là văn phòng chi nhánh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5A2287" w:rsidRPr="00394FB3" w:rsidRDefault="00F21F87" w:rsidP="00032013">
            <w:r>
              <w:t>Chi nhánh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Default="00F21F87" w:rsidP="00032013">
            <w:pPr>
              <w:pStyle w:val="Bulletlevel1"/>
            </w:pPr>
            <w:r>
              <w:t xml:space="preserve">Chọn chi nhánh muốn tạo Phòng giao dịch từ hộp danh sách </w:t>
            </w:r>
          </w:p>
          <w:p w:rsidR="00F21F87" w:rsidRPr="00F21F87" w:rsidRDefault="00F21F87" w:rsidP="00F21F87">
            <w:r>
              <w:rPr>
                <w:noProof/>
              </w:rPr>
              <w:drawing>
                <wp:inline distT="0" distB="0" distL="0" distR="0" wp14:anchorId="54347E51" wp14:editId="7CDED7CB">
                  <wp:extent cx="2419048" cy="666667"/>
                  <wp:effectExtent l="0" t="0" r="635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5A2287" w:rsidRPr="00394FB3" w:rsidRDefault="00F21F87" w:rsidP="00032013">
            <w:r>
              <w:t>Mã đơn vị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Default="00F21F87" w:rsidP="00F21F87">
            <w:pPr>
              <w:pStyle w:val="Bulletlevel1"/>
            </w:pPr>
            <w:r>
              <w:t>Hệ thống tự sinh theo quy tắc sinh mã được khai báo sẵn</w:t>
            </w:r>
          </w:p>
          <w:p w:rsidR="00F21F87" w:rsidRPr="00394FB3" w:rsidRDefault="00F21F87" w:rsidP="00F21F87">
            <w:pPr>
              <w:pStyle w:val="Bulletlevel1"/>
            </w:pPr>
            <w:r>
              <w:t>Mã đơn vị là duy nhất trong hệ thống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5A2287" w:rsidRPr="00394FB3" w:rsidRDefault="00F21F87" w:rsidP="00032013">
            <w:r>
              <w:t>Tên giao dịch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Pr="00394FB3" w:rsidRDefault="00F21F87" w:rsidP="00AA6892">
            <w:pPr>
              <w:pStyle w:val="Bulletlevel1"/>
            </w:pPr>
            <w:r>
              <w:t>Tự nhập từ bàn phím</w:t>
            </w:r>
            <w:r w:rsidR="00AA6892">
              <w:t xml:space="preserve"> theo quy tắc của đơn vị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5A2287" w:rsidRPr="00394FB3" w:rsidRDefault="00F21F87" w:rsidP="00032013">
            <w:r>
              <w:t>Tên tắt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Pr="00394FB3" w:rsidRDefault="00F21F87" w:rsidP="00F21F87">
            <w:pPr>
              <w:pStyle w:val="Bulletlevel1"/>
            </w:pPr>
            <w:r>
              <w:t>Tự nhập từ bàn phím</w:t>
            </w:r>
            <w:r w:rsidR="00AA6892">
              <w:t xml:space="preserve"> theo quy tắc của đơn vị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5A2287" w:rsidRPr="00394FB3" w:rsidRDefault="00F21F87" w:rsidP="00032013">
            <w:r>
              <w:t>Địa chỉ</w:t>
            </w:r>
          </w:p>
        </w:tc>
        <w:tc>
          <w:tcPr>
            <w:tcW w:w="7018" w:type="dxa"/>
          </w:tcPr>
          <w:p w:rsidR="005A2287" w:rsidRPr="00394FB3" w:rsidRDefault="00F21F87" w:rsidP="00F21F87">
            <w:pPr>
              <w:pStyle w:val="Bulletlevel1"/>
            </w:pPr>
            <w:r>
              <w:t>Tự nhập từ bàn phím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5A2287" w:rsidRPr="00394FB3" w:rsidRDefault="00F21F87" w:rsidP="00032013">
            <w:r>
              <w:t>Tỉnh, thành phố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Default="00F21F87" w:rsidP="00F21F87">
            <w:pPr>
              <w:pStyle w:val="Bulletlevel1"/>
            </w:pPr>
            <w:r>
              <w:t>Chọn từ hộp danh sách tỉnh thành phố như sau</w:t>
            </w:r>
          </w:p>
          <w:p w:rsidR="00F21F87" w:rsidRPr="00F21F87" w:rsidRDefault="00F21F87" w:rsidP="00F21F87">
            <w:r>
              <w:rPr>
                <w:noProof/>
              </w:rPr>
              <w:drawing>
                <wp:inline distT="0" distB="0" distL="0" distR="0" wp14:anchorId="0C0975F1" wp14:editId="61FE674E">
                  <wp:extent cx="2447619" cy="2171429"/>
                  <wp:effectExtent l="0" t="0" r="0" b="63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19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5A2287" w:rsidRPr="00394FB3" w:rsidRDefault="008363F7" w:rsidP="00032013">
            <w:r>
              <w:t>Ngày hoạt động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Pr="00394FB3" w:rsidRDefault="008363F7" w:rsidP="00032013">
            <w:pPr>
              <w:pStyle w:val="Bulletlevel1"/>
            </w:pPr>
            <w:r>
              <w:t>Nhập từ bàn phím hoặc chọn từ lịch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5A2287" w:rsidRPr="00394FB3" w:rsidRDefault="008363F7" w:rsidP="00032013">
            <w:r>
              <w:t>Hạch toán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Default="00DF10BF" w:rsidP="00032013">
            <w:pPr>
              <w:pStyle w:val="Bulletlevel1"/>
            </w:pPr>
            <w:r>
              <w:t>Có</w:t>
            </w:r>
            <w:r w:rsidR="008363F7">
              <w:t xml:space="preserve"> gồm 2 giá trị</w:t>
            </w:r>
            <w:r>
              <w:t xml:space="preserve"> quy định hình thức hạch toán của đơn vị</w:t>
            </w:r>
          </w:p>
          <w:p w:rsidR="008363F7" w:rsidRDefault="008363F7" w:rsidP="008363F7">
            <w:pPr>
              <w:pStyle w:val="Bulletlevel2"/>
            </w:pPr>
            <w:r>
              <w:t>Hạch toán độc lập</w:t>
            </w:r>
          </w:p>
          <w:p w:rsidR="008363F7" w:rsidRDefault="008363F7" w:rsidP="008363F7">
            <w:pPr>
              <w:pStyle w:val="Bulletlevel2"/>
            </w:pPr>
            <w:r>
              <w:t>Hạch toán báo sổ</w:t>
            </w:r>
          </w:p>
          <w:p w:rsidR="00DF10BF" w:rsidRPr="008363F7" w:rsidRDefault="008363F7" w:rsidP="008363F7">
            <w:r>
              <w:rPr>
                <w:noProof/>
              </w:rPr>
              <w:drawing>
                <wp:inline distT="0" distB="0" distL="0" distR="0" wp14:anchorId="77CE037C" wp14:editId="35689852">
                  <wp:extent cx="2438095" cy="866667"/>
                  <wp:effectExtent l="0" t="0" r="63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95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5A2287" w:rsidRPr="00394FB3" w:rsidRDefault="002566B7" w:rsidP="00032013">
            <w:r>
              <w:t>Số điện thoại</w:t>
            </w:r>
          </w:p>
        </w:tc>
        <w:tc>
          <w:tcPr>
            <w:tcW w:w="7018" w:type="dxa"/>
          </w:tcPr>
          <w:p w:rsidR="005A2287" w:rsidRPr="00394FB3" w:rsidRDefault="002566B7" w:rsidP="00032013">
            <w:pPr>
              <w:pStyle w:val="Bulletlevel1"/>
            </w:pPr>
            <w:r>
              <w:t>Tự nhập từ bàn phím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5A2287" w:rsidRPr="00394FB3" w:rsidRDefault="002566B7" w:rsidP="00032013">
            <w:r>
              <w:t>Số fax</w:t>
            </w:r>
          </w:p>
        </w:tc>
        <w:tc>
          <w:tcPr>
            <w:tcW w:w="7018" w:type="dxa"/>
          </w:tcPr>
          <w:p w:rsidR="005A2287" w:rsidRPr="00394FB3" w:rsidRDefault="002566B7" w:rsidP="002566B7">
            <w:pPr>
              <w:pStyle w:val="Bulletlevel1"/>
            </w:pPr>
            <w:r>
              <w:t>Tự nhập từ bàn phím</w:t>
            </w:r>
          </w:p>
        </w:tc>
      </w:tr>
      <w:tr w:rsidR="002566B7" w:rsidRPr="00394FB3" w:rsidTr="00230676">
        <w:tc>
          <w:tcPr>
            <w:tcW w:w="10170" w:type="dxa"/>
            <w:gridSpan w:val="3"/>
          </w:tcPr>
          <w:p w:rsidR="002566B7" w:rsidRPr="002566B7" w:rsidRDefault="002566B7" w:rsidP="002566B7">
            <w:pPr>
              <w:rPr>
                <w:b/>
                <w:i/>
              </w:rPr>
            </w:pPr>
            <w:r>
              <w:rPr>
                <w:b/>
                <w:i/>
              </w:rPr>
              <w:t>Thông tin mở rộng</w:t>
            </w:r>
          </w:p>
        </w:tc>
      </w:tr>
      <w:tr w:rsidR="002566B7" w:rsidRPr="002566B7" w:rsidTr="00230676">
        <w:tc>
          <w:tcPr>
            <w:tcW w:w="10170" w:type="dxa"/>
            <w:gridSpan w:val="3"/>
          </w:tcPr>
          <w:p w:rsidR="002566B7" w:rsidRPr="002566B7" w:rsidRDefault="002566B7" w:rsidP="002566B7">
            <w:pPr>
              <w:pStyle w:val="Bulletlevel1"/>
            </w:pPr>
            <w:r>
              <w:t>Thông tin giám đốc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5A2287" w:rsidRPr="00394FB3" w:rsidRDefault="002566B7" w:rsidP="00032013">
            <w:r>
              <w:t>Tên giám đốc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Pr="00394FB3" w:rsidRDefault="002566B7" w:rsidP="00032013">
            <w:pPr>
              <w:pStyle w:val="Bulletlevel1"/>
            </w:pPr>
            <w:r>
              <w:t>Tự nhập từ bàn phím</w:t>
            </w:r>
          </w:p>
        </w:tc>
      </w:tr>
      <w:tr w:rsidR="002566B7" w:rsidRPr="00394FB3" w:rsidTr="00032013">
        <w:tc>
          <w:tcPr>
            <w:tcW w:w="632" w:type="dxa"/>
          </w:tcPr>
          <w:p w:rsidR="002566B7" w:rsidRPr="00394FB3" w:rsidRDefault="002566B7" w:rsidP="005621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2566B7" w:rsidRPr="00394FB3" w:rsidRDefault="002566B7" w:rsidP="00230676">
            <w:r>
              <w:t>Số điện thoại</w:t>
            </w:r>
          </w:p>
        </w:tc>
        <w:tc>
          <w:tcPr>
            <w:tcW w:w="7018" w:type="dxa"/>
          </w:tcPr>
          <w:p w:rsidR="002566B7" w:rsidRPr="00394FB3" w:rsidRDefault="002566B7" w:rsidP="00230676">
            <w:pPr>
              <w:pStyle w:val="Bulletlevel1"/>
            </w:pPr>
            <w:r>
              <w:t>Tự nhập từ bàn phím</w:t>
            </w:r>
          </w:p>
        </w:tc>
      </w:tr>
      <w:tr w:rsidR="00A25F22" w:rsidRPr="002566B7" w:rsidTr="00230676">
        <w:tc>
          <w:tcPr>
            <w:tcW w:w="10170" w:type="dxa"/>
            <w:gridSpan w:val="3"/>
          </w:tcPr>
          <w:p w:rsidR="00A25F22" w:rsidRPr="002566B7" w:rsidRDefault="00A25F22" w:rsidP="00A25F22">
            <w:pPr>
              <w:pStyle w:val="Bulletlevel1"/>
            </w:pPr>
            <w:r>
              <w:t>Thông tin kế toán trưởng</w:t>
            </w:r>
          </w:p>
        </w:tc>
      </w:tr>
      <w:tr w:rsidR="002566B7" w:rsidRPr="00394FB3" w:rsidTr="00032013">
        <w:tc>
          <w:tcPr>
            <w:tcW w:w="632" w:type="dxa"/>
          </w:tcPr>
          <w:p w:rsidR="002566B7" w:rsidRPr="00394FB3" w:rsidRDefault="002566B7" w:rsidP="005621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2566B7" w:rsidRPr="00394FB3" w:rsidRDefault="00A25F22" w:rsidP="00032013">
            <w:r>
              <w:t>Trưởng bộ phận</w:t>
            </w:r>
          </w:p>
        </w:tc>
        <w:tc>
          <w:tcPr>
            <w:tcW w:w="7018" w:type="dxa"/>
          </w:tcPr>
          <w:p w:rsidR="002566B7" w:rsidRPr="00394FB3" w:rsidRDefault="00A25F22" w:rsidP="00032013">
            <w:pPr>
              <w:pStyle w:val="Bulletlevel1"/>
            </w:pPr>
            <w:r>
              <w:t>Tự nhập từ bàn phím</w:t>
            </w:r>
          </w:p>
        </w:tc>
      </w:tr>
      <w:tr w:rsidR="002566B7" w:rsidRPr="00394FB3" w:rsidTr="00032013">
        <w:tc>
          <w:tcPr>
            <w:tcW w:w="632" w:type="dxa"/>
          </w:tcPr>
          <w:p w:rsidR="002566B7" w:rsidRPr="00394FB3" w:rsidRDefault="002566B7" w:rsidP="005621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2566B7" w:rsidRPr="00394FB3" w:rsidRDefault="00A25F22" w:rsidP="00032013">
            <w:r>
              <w:t>Số điện thoại</w:t>
            </w:r>
          </w:p>
        </w:tc>
        <w:tc>
          <w:tcPr>
            <w:tcW w:w="7018" w:type="dxa"/>
          </w:tcPr>
          <w:p w:rsidR="002566B7" w:rsidRPr="00394FB3" w:rsidRDefault="00A25F22" w:rsidP="00032013">
            <w:pPr>
              <w:pStyle w:val="Bulletlevel1"/>
            </w:pPr>
            <w:r>
              <w:t>Tự nhập từ bàn phím</w:t>
            </w:r>
          </w:p>
        </w:tc>
      </w:tr>
    </w:tbl>
    <w:p w:rsidR="00A25F22" w:rsidRPr="00A25F22" w:rsidRDefault="00A25F22" w:rsidP="00A25F22"/>
    <w:p w:rsidR="00A25F22" w:rsidRPr="0005094D" w:rsidRDefault="00A25F22" w:rsidP="00A25F22">
      <w:pPr>
        <w:pStyle w:val="Bulletlevel1"/>
      </w:pPr>
      <w:r w:rsidRPr="0005094D">
        <w:t>Giao diện</w:t>
      </w:r>
      <w:r>
        <w:t xml:space="preserve"> đăng kí Văn Phòng Giao Dịch</w:t>
      </w:r>
    </w:p>
    <w:p w:rsidR="00A25F22" w:rsidRDefault="00A25F22" w:rsidP="00A25F22">
      <w:r>
        <w:rPr>
          <w:noProof/>
        </w:rPr>
        <w:drawing>
          <wp:inline distT="0" distB="0" distL="0" distR="0" wp14:anchorId="08A84767" wp14:editId="3AC7E414">
            <wp:extent cx="6364605" cy="4350804"/>
            <wp:effectExtent l="0" t="0" r="0" b="0"/>
            <wp:docPr id="46" name="Picture 46" descr="C:\Users\OanhXinh\AppData\Local\Temp\SNAGHTMLac7b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anhXinh\AppData\Local\Temp\SNAGHTMLac7b5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22" w:rsidRPr="00F9174C" w:rsidRDefault="00A25F22" w:rsidP="00A25F22">
      <w:pPr>
        <w:pStyle w:val="NumberTable"/>
      </w:pPr>
      <w:r>
        <w:t>Đăng ký Văn phòng giao dịch</w:t>
      </w:r>
    </w:p>
    <w:p w:rsidR="00A25F22" w:rsidRDefault="00A25F22" w:rsidP="00A25F22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A25F22" w:rsidRPr="00394FB3" w:rsidTr="00230676">
        <w:tc>
          <w:tcPr>
            <w:tcW w:w="632" w:type="dxa"/>
            <w:hideMark/>
          </w:tcPr>
          <w:p w:rsidR="00A25F22" w:rsidRPr="00394FB3" w:rsidRDefault="00A25F22" w:rsidP="00230676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A25F22" w:rsidRPr="00394FB3" w:rsidRDefault="00A25F22" w:rsidP="00230676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A25F22" w:rsidRPr="00394FB3" w:rsidRDefault="00A25F22" w:rsidP="00230676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A25F22" w:rsidRPr="00394FB3" w:rsidTr="00230676">
        <w:tc>
          <w:tcPr>
            <w:tcW w:w="10170" w:type="dxa"/>
            <w:gridSpan w:val="3"/>
          </w:tcPr>
          <w:p w:rsidR="00A25F22" w:rsidRPr="00394FB3" w:rsidRDefault="00A25F22" w:rsidP="00230676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>
              <w:rPr>
                <w:b/>
                <w:i/>
              </w:rPr>
              <w:t>chung</w:t>
            </w:r>
          </w:p>
        </w:tc>
      </w:tr>
      <w:tr w:rsidR="00A25F22" w:rsidRPr="00394FB3" w:rsidTr="00230676">
        <w:tc>
          <w:tcPr>
            <w:tcW w:w="632" w:type="dxa"/>
          </w:tcPr>
          <w:p w:rsidR="00A25F22" w:rsidRPr="00394FB3" w:rsidRDefault="00A25F22" w:rsidP="00A25F22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A25F22" w:rsidRPr="00394FB3" w:rsidRDefault="00A25F22" w:rsidP="00230676">
            <w:r>
              <w:t>Loại hình đơn vị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A25F22" w:rsidRDefault="00A25F22" w:rsidP="00230676">
            <w:pPr>
              <w:pStyle w:val="Bulletlevel1"/>
            </w:pPr>
            <w:r>
              <w:t xml:space="preserve">Chọn loại hình đơn vị </w:t>
            </w:r>
            <w:r w:rsidR="0050699F">
              <w:t xml:space="preserve">là Văn phòng giao dịch </w:t>
            </w:r>
            <w:r>
              <w:t>muốn tạo từ hộp danh sách loại hình đơn vị như sau</w:t>
            </w:r>
          </w:p>
          <w:p w:rsidR="00A25F22" w:rsidRPr="00E32BF2" w:rsidRDefault="00A25F22" w:rsidP="00230676">
            <w:r>
              <w:rPr>
                <w:noProof/>
              </w:rPr>
              <w:drawing>
                <wp:inline distT="0" distB="0" distL="0" distR="0" wp14:anchorId="2185ACCF" wp14:editId="20433700">
                  <wp:extent cx="2428572" cy="666667"/>
                  <wp:effectExtent l="0" t="0" r="0" b="63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572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F22" w:rsidRPr="00394FB3" w:rsidTr="00230676">
        <w:tc>
          <w:tcPr>
            <w:tcW w:w="632" w:type="dxa"/>
          </w:tcPr>
          <w:p w:rsidR="00A25F22" w:rsidRPr="00394FB3" w:rsidRDefault="00A25F22" w:rsidP="00A25F22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A25F22" w:rsidRPr="00394FB3" w:rsidRDefault="00A25F22" w:rsidP="00230676">
            <w:r>
              <w:t>Chi nhánh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A25F22" w:rsidRDefault="00A25F22" w:rsidP="00230676">
            <w:pPr>
              <w:pStyle w:val="Bulletlevel1"/>
            </w:pPr>
            <w:r>
              <w:t xml:space="preserve">Chọn chi nhánh muốn tạo Phòng giao dịch từ hộp danh sách </w:t>
            </w:r>
          </w:p>
          <w:p w:rsidR="00A25F22" w:rsidRPr="00F21F87" w:rsidRDefault="00A25F22" w:rsidP="00230676">
            <w:r>
              <w:rPr>
                <w:noProof/>
              </w:rPr>
              <w:drawing>
                <wp:inline distT="0" distB="0" distL="0" distR="0" wp14:anchorId="4DA1BE83" wp14:editId="51167451">
                  <wp:extent cx="2419048" cy="666667"/>
                  <wp:effectExtent l="0" t="0" r="635" b="63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99F" w:rsidRPr="00394FB3" w:rsidTr="00230676">
        <w:tc>
          <w:tcPr>
            <w:tcW w:w="632" w:type="dxa"/>
          </w:tcPr>
          <w:p w:rsidR="0050699F" w:rsidRPr="00394FB3" w:rsidRDefault="0050699F" w:rsidP="00A25F22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50699F" w:rsidRDefault="0050699F" w:rsidP="00230676">
            <w:r>
              <w:t>Phòng giao dịch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0699F" w:rsidRDefault="0050699F" w:rsidP="00230676">
            <w:pPr>
              <w:pStyle w:val="Bulletlevel1"/>
            </w:pPr>
            <w:r>
              <w:t>Chọn phòng giao dịch muốn tạo Văn phòng giao dịch từ hộp danh sách sau</w:t>
            </w:r>
          </w:p>
          <w:p w:rsidR="0050699F" w:rsidRPr="0050699F" w:rsidRDefault="0050699F" w:rsidP="0050699F">
            <w:r>
              <w:rPr>
                <w:noProof/>
              </w:rPr>
              <w:drawing>
                <wp:inline distT="0" distB="0" distL="0" distR="0" wp14:anchorId="65792143" wp14:editId="72FDFF5F">
                  <wp:extent cx="2438095" cy="657143"/>
                  <wp:effectExtent l="0" t="0" r="63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95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F22" w:rsidRPr="00394FB3" w:rsidTr="00230676">
        <w:tc>
          <w:tcPr>
            <w:tcW w:w="632" w:type="dxa"/>
          </w:tcPr>
          <w:p w:rsidR="00A25F22" w:rsidRPr="00394FB3" w:rsidRDefault="00A25F22" w:rsidP="00A25F22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A25F22" w:rsidRPr="00394FB3" w:rsidRDefault="00A25F22" w:rsidP="00230676">
            <w:r>
              <w:t>Mã đơn vị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A25F22" w:rsidRDefault="00A25F22" w:rsidP="00230676">
            <w:pPr>
              <w:pStyle w:val="Bulletlevel1"/>
            </w:pPr>
            <w:r>
              <w:t>Hệ thống tự sinh theo quy tắc sinh mã được khai báo sẵn</w:t>
            </w:r>
          </w:p>
          <w:p w:rsidR="00A25F22" w:rsidRPr="00394FB3" w:rsidRDefault="00A25F22" w:rsidP="00230676">
            <w:pPr>
              <w:pStyle w:val="Bulletlevel1"/>
            </w:pPr>
            <w:r>
              <w:t>Mã đơn vị là duy nhất trong hệ thống</w:t>
            </w:r>
          </w:p>
        </w:tc>
      </w:tr>
      <w:tr w:rsidR="00A25F22" w:rsidRPr="00394FB3" w:rsidTr="00230676">
        <w:tc>
          <w:tcPr>
            <w:tcW w:w="632" w:type="dxa"/>
          </w:tcPr>
          <w:p w:rsidR="00A25F22" w:rsidRPr="00394FB3" w:rsidRDefault="00A25F22" w:rsidP="00A25F22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A25F22" w:rsidRPr="00394FB3" w:rsidRDefault="00A25F22" w:rsidP="00230676">
            <w:r>
              <w:t>Tên giao dịch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A25F22" w:rsidRPr="00394FB3" w:rsidRDefault="00A25F22" w:rsidP="00230676">
            <w:pPr>
              <w:pStyle w:val="Bulletlevel1"/>
            </w:pPr>
            <w:r>
              <w:t>Tự nhập từ bàn phím</w:t>
            </w:r>
            <w:r w:rsidR="00DF10BF">
              <w:t xml:space="preserve"> theo quy tắc của đơn vị</w:t>
            </w:r>
          </w:p>
        </w:tc>
      </w:tr>
      <w:tr w:rsidR="00A25F22" w:rsidRPr="00394FB3" w:rsidTr="00230676">
        <w:tc>
          <w:tcPr>
            <w:tcW w:w="632" w:type="dxa"/>
          </w:tcPr>
          <w:p w:rsidR="00A25F22" w:rsidRPr="00394FB3" w:rsidRDefault="00A25F22" w:rsidP="00A25F22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A25F22" w:rsidRPr="00394FB3" w:rsidRDefault="00A25F22" w:rsidP="00230676">
            <w:r>
              <w:t>Tên tắt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A25F22" w:rsidRPr="00394FB3" w:rsidRDefault="00A25F22" w:rsidP="00230676">
            <w:pPr>
              <w:pStyle w:val="Bulletlevel1"/>
            </w:pPr>
            <w:r>
              <w:t>Tự nhập từ bàn phím</w:t>
            </w:r>
            <w:r w:rsidR="00DF10BF">
              <w:t xml:space="preserve"> theo quy tắc của đơn vị</w:t>
            </w:r>
          </w:p>
        </w:tc>
      </w:tr>
      <w:tr w:rsidR="00A25F22" w:rsidRPr="00394FB3" w:rsidTr="00230676">
        <w:tc>
          <w:tcPr>
            <w:tcW w:w="632" w:type="dxa"/>
          </w:tcPr>
          <w:p w:rsidR="00A25F22" w:rsidRPr="00394FB3" w:rsidRDefault="00A25F22" w:rsidP="00A25F22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A25F22" w:rsidRPr="00394FB3" w:rsidRDefault="00A25F22" w:rsidP="00230676">
            <w:r>
              <w:t>Địa chỉ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A25F22" w:rsidRPr="00394FB3" w:rsidRDefault="00A25F22" w:rsidP="00230676">
            <w:pPr>
              <w:pStyle w:val="Bulletlevel1"/>
            </w:pPr>
            <w:r>
              <w:t>Tự nhập từ bàn phím</w:t>
            </w:r>
          </w:p>
        </w:tc>
      </w:tr>
      <w:tr w:rsidR="00A25F22" w:rsidRPr="00394FB3" w:rsidTr="00230676">
        <w:tc>
          <w:tcPr>
            <w:tcW w:w="632" w:type="dxa"/>
          </w:tcPr>
          <w:p w:rsidR="00A25F22" w:rsidRPr="00394FB3" w:rsidRDefault="00A25F22" w:rsidP="00A25F22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A25F22" w:rsidRPr="00394FB3" w:rsidRDefault="00A25F22" w:rsidP="00230676">
            <w:r>
              <w:t>Tỉnh, thành phố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A25F22" w:rsidRDefault="00A25F22" w:rsidP="00230676">
            <w:pPr>
              <w:pStyle w:val="Bulletlevel1"/>
            </w:pPr>
            <w:r>
              <w:t>Chọn từ hộp danh sách tỉnh thành phố như sau</w:t>
            </w:r>
          </w:p>
          <w:p w:rsidR="00A25F22" w:rsidRPr="00F21F87" w:rsidRDefault="00A25F22" w:rsidP="00230676">
            <w:r>
              <w:rPr>
                <w:noProof/>
              </w:rPr>
              <w:drawing>
                <wp:inline distT="0" distB="0" distL="0" distR="0" wp14:anchorId="153ADF44" wp14:editId="0E940202">
                  <wp:extent cx="2447619" cy="2171429"/>
                  <wp:effectExtent l="0" t="0" r="0" b="63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19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F22" w:rsidRPr="00394FB3" w:rsidTr="00230676">
        <w:tc>
          <w:tcPr>
            <w:tcW w:w="632" w:type="dxa"/>
          </w:tcPr>
          <w:p w:rsidR="00A25F22" w:rsidRPr="00394FB3" w:rsidRDefault="00A25F22" w:rsidP="00A25F22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A25F22" w:rsidRPr="00394FB3" w:rsidRDefault="00A25F22" w:rsidP="00230676">
            <w:r>
              <w:t>Ngày hoạt động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A25F22" w:rsidRPr="00394FB3" w:rsidRDefault="00A25F22" w:rsidP="00230676">
            <w:pPr>
              <w:pStyle w:val="Bulletlevel1"/>
            </w:pPr>
            <w:r>
              <w:t>Nhập từ bàn phím hoặc chọn từ lịch</w:t>
            </w:r>
          </w:p>
        </w:tc>
      </w:tr>
      <w:tr w:rsidR="00A25F22" w:rsidRPr="00394FB3" w:rsidTr="00230676">
        <w:tc>
          <w:tcPr>
            <w:tcW w:w="632" w:type="dxa"/>
          </w:tcPr>
          <w:p w:rsidR="00A25F22" w:rsidRPr="00394FB3" w:rsidRDefault="00A25F22" w:rsidP="00A25F22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A25F22" w:rsidRPr="00394FB3" w:rsidRDefault="00A25F22" w:rsidP="00230676">
            <w:r>
              <w:t>Hạch toán</w:t>
            </w:r>
          </w:p>
        </w:tc>
        <w:tc>
          <w:tcPr>
            <w:tcW w:w="7018" w:type="dxa"/>
          </w:tcPr>
          <w:p w:rsidR="00A25F22" w:rsidRDefault="00DF10BF" w:rsidP="00230676">
            <w:pPr>
              <w:pStyle w:val="Bulletlevel1"/>
            </w:pPr>
            <w:r>
              <w:t>Hình thức hạch toán</w:t>
            </w:r>
            <w:r w:rsidR="00A25F22">
              <w:t xml:space="preserve"> gồm 2 giá trị</w:t>
            </w:r>
            <w:r>
              <w:t xml:space="preserve"> quy định hình thức hạch toán kế toán của đơn vị</w:t>
            </w:r>
          </w:p>
          <w:p w:rsidR="00A25F22" w:rsidRDefault="00A25F22" w:rsidP="00230676">
            <w:pPr>
              <w:pStyle w:val="Bulletlevel2"/>
            </w:pPr>
            <w:r>
              <w:t>Hạch toán độc lập</w:t>
            </w:r>
          </w:p>
          <w:p w:rsidR="00A25F22" w:rsidRDefault="00A25F22" w:rsidP="00230676">
            <w:pPr>
              <w:pStyle w:val="Bulletlevel2"/>
            </w:pPr>
            <w:r>
              <w:t>Hạch toán báo sổ</w:t>
            </w:r>
          </w:p>
          <w:p w:rsidR="00A25F22" w:rsidRPr="008363F7" w:rsidRDefault="00A25F22" w:rsidP="00230676">
            <w:r>
              <w:rPr>
                <w:noProof/>
              </w:rPr>
              <w:drawing>
                <wp:inline distT="0" distB="0" distL="0" distR="0" wp14:anchorId="5F1DB315" wp14:editId="116C1ADA">
                  <wp:extent cx="2438095" cy="866667"/>
                  <wp:effectExtent l="0" t="0" r="63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95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F22" w:rsidRPr="00394FB3" w:rsidTr="00230676">
        <w:tc>
          <w:tcPr>
            <w:tcW w:w="632" w:type="dxa"/>
          </w:tcPr>
          <w:p w:rsidR="00A25F22" w:rsidRPr="00394FB3" w:rsidRDefault="00A25F22" w:rsidP="00A25F22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A25F22" w:rsidRPr="00394FB3" w:rsidRDefault="00A25F22" w:rsidP="00230676">
            <w:r>
              <w:t>Số điện thoại</w:t>
            </w:r>
          </w:p>
        </w:tc>
        <w:tc>
          <w:tcPr>
            <w:tcW w:w="7018" w:type="dxa"/>
          </w:tcPr>
          <w:p w:rsidR="00A25F22" w:rsidRPr="00394FB3" w:rsidRDefault="00A25F22" w:rsidP="00230676">
            <w:pPr>
              <w:pStyle w:val="Bulletlevel1"/>
            </w:pPr>
            <w:r>
              <w:t>Tự nhập từ bàn phím</w:t>
            </w:r>
          </w:p>
        </w:tc>
      </w:tr>
      <w:tr w:rsidR="00A25F22" w:rsidRPr="00394FB3" w:rsidTr="00230676">
        <w:tc>
          <w:tcPr>
            <w:tcW w:w="632" w:type="dxa"/>
          </w:tcPr>
          <w:p w:rsidR="00A25F22" w:rsidRPr="00394FB3" w:rsidRDefault="00A25F22" w:rsidP="00A25F22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A25F22" w:rsidRPr="00394FB3" w:rsidRDefault="00A25F22" w:rsidP="00230676">
            <w:r>
              <w:t>Số fax</w:t>
            </w:r>
          </w:p>
        </w:tc>
        <w:tc>
          <w:tcPr>
            <w:tcW w:w="7018" w:type="dxa"/>
          </w:tcPr>
          <w:p w:rsidR="00A25F22" w:rsidRPr="00394FB3" w:rsidRDefault="00A25F22" w:rsidP="00230676">
            <w:pPr>
              <w:pStyle w:val="Bulletlevel1"/>
            </w:pPr>
            <w:r>
              <w:t>Tự nhập từ bàn phím</w:t>
            </w:r>
          </w:p>
        </w:tc>
      </w:tr>
      <w:tr w:rsidR="00A25F22" w:rsidRPr="00394FB3" w:rsidTr="00230676">
        <w:tc>
          <w:tcPr>
            <w:tcW w:w="10170" w:type="dxa"/>
            <w:gridSpan w:val="3"/>
          </w:tcPr>
          <w:p w:rsidR="00A25F22" w:rsidRPr="002566B7" w:rsidRDefault="00A25F22" w:rsidP="00230676">
            <w:pPr>
              <w:rPr>
                <w:b/>
                <w:i/>
              </w:rPr>
            </w:pPr>
            <w:r>
              <w:rPr>
                <w:b/>
                <w:i/>
              </w:rPr>
              <w:t>Thông tin mở rộng</w:t>
            </w:r>
          </w:p>
        </w:tc>
      </w:tr>
      <w:tr w:rsidR="00A25F22" w:rsidRPr="002566B7" w:rsidTr="00230676">
        <w:tc>
          <w:tcPr>
            <w:tcW w:w="10170" w:type="dxa"/>
            <w:gridSpan w:val="3"/>
          </w:tcPr>
          <w:p w:rsidR="00A25F22" w:rsidRPr="002566B7" w:rsidRDefault="00A25F22" w:rsidP="00230676">
            <w:pPr>
              <w:pStyle w:val="Bulletlevel1"/>
            </w:pPr>
            <w:r>
              <w:t>Thông tin giám đốc</w:t>
            </w:r>
          </w:p>
        </w:tc>
      </w:tr>
      <w:tr w:rsidR="00A25F22" w:rsidRPr="00394FB3" w:rsidTr="00230676">
        <w:tc>
          <w:tcPr>
            <w:tcW w:w="632" w:type="dxa"/>
          </w:tcPr>
          <w:p w:rsidR="00A25F22" w:rsidRPr="00394FB3" w:rsidRDefault="00A25F22" w:rsidP="00A25F22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A25F22" w:rsidRPr="00394FB3" w:rsidRDefault="00A25F22" w:rsidP="00230676">
            <w:r>
              <w:t>Tên giám đốc</w:t>
            </w:r>
          </w:p>
        </w:tc>
        <w:tc>
          <w:tcPr>
            <w:tcW w:w="7018" w:type="dxa"/>
          </w:tcPr>
          <w:p w:rsidR="00A25F22" w:rsidRPr="00394FB3" w:rsidRDefault="00A25F22" w:rsidP="00230676">
            <w:pPr>
              <w:pStyle w:val="Bulletlevel1"/>
            </w:pPr>
            <w:r>
              <w:t>Tự nhập từ bàn phím</w:t>
            </w:r>
          </w:p>
        </w:tc>
      </w:tr>
      <w:tr w:rsidR="00A25F22" w:rsidRPr="00394FB3" w:rsidTr="00230676">
        <w:tc>
          <w:tcPr>
            <w:tcW w:w="632" w:type="dxa"/>
          </w:tcPr>
          <w:p w:rsidR="00A25F22" w:rsidRPr="00394FB3" w:rsidRDefault="00A25F22" w:rsidP="00A25F22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A25F22" w:rsidRPr="00394FB3" w:rsidRDefault="00A25F22" w:rsidP="00230676">
            <w:r>
              <w:t>Số điện thoại</w:t>
            </w:r>
          </w:p>
        </w:tc>
        <w:tc>
          <w:tcPr>
            <w:tcW w:w="7018" w:type="dxa"/>
          </w:tcPr>
          <w:p w:rsidR="00A25F22" w:rsidRPr="00394FB3" w:rsidRDefault="00A25F22" w:rsidP="00230676">
            <w:pPr>
              <w:pStyle w:val="Bulletlevel1"/>
            </w:pPr>
            <w:r>
              <w:t>Tự nhập từ bàn phím</w:t>
            </w:r>
          </w:p>
        </w:tc>
      </w:tr>
      <w:tr w:rsidR="00A25F22" w:rsidRPr="002566B7" w:rsidTr="00230676">
        <w:tc>
          <w:tcPr>
            <w:tcW w:w="10170" w:type="dxa"/>
            <w:gridSpan w:val="3"/>
          </w:tcPr>
          <w:p w:rsidR="00A25F22" w:rsidRPr="002566B7" w:rsidRDefault="00A25F22" w:rsidP="00230676">
            <w:pPr>
              <w:pStyle w:val="Bulletlevel1"/>
            </w:pPr>
            <w:r>
              <w:t>Thông tin kế toán trưởng</w:t>
            </w:r>
          </w:p>
        </w:tc>
      </w:tr>
      <w:tr w:rsidR="00A25F22" w:rsidRPr="00394FB3" w:rsidTr="00230676">
        <w:tc>
          <w:tcPr>
            <w:tcW w:w="632" w:type="dxa"/>
          </w:tcPr>
          <w:p w:rsidR="00A25F22" w:rsidRPr="00394FB3" w:rsidRDefault="00A25F22" w:rsidP="00A25F22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A25F22" w:rsidRPr="00394FB3" w:rsidRDefault="00A25F22" w:rsidP="00230676">
            <w:r>
              <w:t>Trưởng bộ phận</w:t>
            </w:r>
          </w:p>
        </w:tc>
        <w:tc>
          <w:tcPr>
            <w:tcW w:w="7018" w:type="dxa"/>
          </w:tcPr>
          <w:p w:rsidR="00A25F22" w:rsidRPr="00394FB3" w:rsidRDefault="00A25F22" w:rsidP="00230676">
            <w:pPr>
              <w:pStyle w:val="Bulletlevel1"/>
            </w:pPr>
            <w:r>
              <w:t>Tự nhập từ bàn phím</w:t>
            </w:r>
          </w:p>
        </w:tc>
      </w:tr>
      <w:tr w:rsidR="00A25F22" w:rsidRPr="00394FB3" w:rsidTr="00230676">
        <w:tc>
          <w:tcPr>
            <w:tcW w:w="632" w:type="dxa"/>
          </w:tcPr>
          <w:p w:rsidR="00A25F22" w:rsidRPr="00394FB3" w:rsidRDefault="00A25F22" w:rsidP="00A25F22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A25F22" w:rsidRPr="00394FB3" w:rsidRDefault="00A25F22" w:rsidP="00230676">
            <w:r>
              <w:t>Số điện thoại</w:t>
            </w:r>
          </w:p>
        </w:tc>
        <w:tc>
          <w:tcPr>
            <w:tcW w:w="7018" w:type="dxa"/>
          </w:tcPr>
          <w:p w:rsidR="00A25F22" w:rsidRPr="00394FB3" w:rsidRDefault="00A25F22" w:rsidP="00230676">
            <w:pPr>
              <w:pStyle w:val="Bulletlevel1"/>
            </w:pPr>
            <w:r>
              <w:t>Tự nhập từ bàn phím</w:t>
            </w:r>
          </w:p>
        </w:tc>
      </w:tr>
    </w:tbl>
    <w:p w:rsidR="005A2287" w:rsidRPr="002E64C6" w:rsidRDefault="0050699F" w:rsidP="002E64C6">
      <w:pPr>
        <w:pStyle w:val="Heading6"/>
      </w:pPr>
      <w:r w:rsidRPr="002E64C6">
        <w:t>Thẻ thông tin tài khoản</w:t>
      </w:r>
    </w:p>
    <w:p w:rsidR="0050699F" w:rsidRDefault="0050699F" w:rsidP="0050699F">
      <w:pPr>
        <w:pStyle w:val="Bulletlevel1"/>
      </w:pPr>
      <w:r>
        <w:t>Giao diện</w:t>
      </w:r>
    </w:p>
    <w:p w:rsidR="0050699F" w:rsidRDefault="00F851A4" w:rsidP="0050699F">
      <w:r>
        <w:rPr>
          <w:noProof/>
        </w:rPr>
        <w:drawing>
          <wp:inline distT="0" distB="0" distL="0" distR="0" wp14:anchorId="7B4ED816" wp14:editId="1AC4BB5B">
            <wp:extent cx="6364605" cy="4350804"/>
            <wp:effectExtent l="0" t="0" r="0" b="0"/>
            <wp:docPr id="54" name="Picture 54" descr="C:\Users\OanhXinh\AppData\Local\Temp\SNAGHTMLb76f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anhXinh\AppData\Local\Temp\SNAGHTMLb76f2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A4" w:rsidRDefault="00F851A4" w:rsidP="0050699F"/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50699F" w:rsidRPr="00394FB3" w:rsidTr="00230676">
        <w:tc>
          <w:tcPr>
            <w:tcW w:w="632" w:type="dxa"/>
            <w:hideMark/>
          </w:tcPr>
          <w:p w:rsidR="0050699F" w:rsidRPr="00394FB3" w:rsidRDefault="0050699F" w:rsidP="00230676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50699F" w:rsidRPr="00394FB3" w:rsidRDefault="0050699F" w:rsidP="00230676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50699F" w:rsidRPr="00394FB3" w:rsidRDefault="0050699F" w:rsidP="00230676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50699F" w:rsidRPr="00394FB3" w:rsidTr="00230676">
        <w:tc>
          <w:tcPr>
            <w:tcW w:w="632" w:type="dxa"/>
          </w:tcPr>
          <w:p w:rsidR="0050699F" w:rsidRPr="00394FB3" w:rsidRDefault="0050699F" w:rsidP="0050699F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520" w:type="dxa"/>
          </w:tcPr>
          <w:p w:rsidR="0050699F" w:rsidRPr="00394FB3" w:rsidRDefault="00F851A4" w:rsidP="00230676">
            <w:r>
              <w:rPr>
                <w:noProof/>
              </w:rPr>
              <w:t>Nút thêm</w:t>
            </w:r>
          </w:p>
        </w:tc>
        <w:tc>
          <w:tcPr>
            <w:tcW w:w="7018" w:type="dxa"/>
          </w:tcPr>
          <w:p w:rsidR="0050699F" w:rsidRPr="0050699F" w:rsidRDefault="00F851A4" w:rsidP="00F851A4">
            <w:pPr>
              <w:pStyle w:val="Bulletlevel1"/>
            </w:pPr>
            <w:r>
              <w:rPr>
                <w:noProof/>
              </w:rPr>
              <w:drawing>
                <wp:inline distT="0" distB="0" distL="0" distR="0" wp14:anchorId="0854532D" wp14:editId="260792E8">
                  <wp:extent cx="314286" cy="257143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: Chọn thêm dòng trong danh sách để thêm </w:t>
            </w:r>
            <w:r w:rsidR="0050699F">
              <w:t xml:space="preserve">thông tin số tài khoản tại ngân hàng của đơn </w:t>
            </w:r>
            <w:r>
              <w:t>vị.</w:t>
            </w:r>
          </w:p>
        </w:tc>
      </w:tr>
      <w:tr w:rsidR="00F851A4" w:rsidRPr="00394FB3" w:rsidTr="00230676">
        <w:tc>
          <w:tcPr>
            <w:tcW w:w="632" w:type="dxa"/>
          </w:tcPr>
          <w:p w:rsidR="00F851A4" w:rsidRPr="00394FB3" w:rsidRDefault="00F851A4" w:rsidP="0050699F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520" w:type="dxa"/>
          </w:tcPr>
          <w:p w:rsidR="00F851A4" w:rsidRDefault="00F851A4" w:rsidP="00230676">
            <w:pPr>
              <w:rPr>
                <w:noProof/>
              </w:rPr>
            </w:pPr>
            <w:r>
              <w:rPr>
                <w:noProof/>
              </w:rPr>
              <w:t>Nút sửa/ xóa</w:t>
            </w:r>
          </w:p>
        </w:tc>
        <w:tc>
          <w:tcPr>
            <w:tcW w:w="7018" w:type="dxa"/>
          </w:tcPr>
          <w:p w:rsidR="00F851A4" w:rsidRDefault="00F851A4" w:rsidP="00F851A4">
            <w:pPr>
              <w:pStyle w:val="Bulletlevel1"/>
              <w:rPr>
                <w:noProof/>
              </w:rPr>
            </w:pPr>
            <w:r>
              <w:rPr>
                <w:noProof/>
              </w:rPr>
              <w:t>Chọn tài khoản ngân hàng cần sửa/xóa để sửa thông tin hoặc xóa số tài khoản</w:t>
            </w:r>
          </w:p>
        </w:tc>
      </w:tr>
      <w:tr w:rsidR="0050699F" w:rsidRPr="00394FB3" w:rsidTr="00230676">
        <w:tc>
          <w:tcPr>
            <w:tcW w:w="10170" w:type="dxa"/>
            <w:gridSpan w:val="3"/>
          </w:tcPr>
          <w:p w:rsidR="0050699F" w:rsidRPr="0050699F" w:rsidRDefault="0050699F" w:rsidP="00230676">
            <w:pPr>
              <w:jc w:val="left"/>
            </w:pPr>
            <w:r>
              <w:t xml:space="preserve">Danh sách số tài khoản </w:t>
            </w:r>
          </w:p>
        </w:tc>
      </w:tr>
      <w:tr w:rsidR="0050699F" w:rsidRPr="00394FB3" w:rsidTr="00230676">
        <w:tc>
          <w:tcPr>
            <w:tcW w:w="632" w:type="dxa"/>
          </w:tcPr>
          <w:p w:rsidR="0050699F" w:rsidRPr="00394FB3" w:rsidRDefault="0050699F" w:rsidP="0050699F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520" w:type="dxa"/>
          </w:tcPr>
          <w:p w:rsidR="0050699F" w:rsidRPr="00394FB3" w:rsidRDefault="00F851A4" w:rsidP="00230676">
            <w:r>
              <w:t>Tên tài khoản</w:t>
            </w:r>
          </w:p>
        </w:tc>
        <w:tc>
          <w:tcPr>
            <w:tcW w:w="7018" w:type="dxa"/>
          </w:tcPr>
          <w:p w:rsidR="0050699F" w:rsidRPr="00394FB3" w:rsidRDefault="00F851A4" w:rsidP="00230676">
            <w:pPr>
              <w:pStyle w:val="Bulletlevel1"/>
            </w:pPr>
            <w:r>
              <w:t>Tự nhập từ bàn phím</w:t>
            </w:r>
          </w:p>
        </w:tc>
      </w:tr>
      <w:tr w:rsidR="0050699F" w:rsidRPr="00394FB3" w:rsidTr="00230676">
        <w:tc>
          <w:tcPr>
            <w:tcW w:w="632" w:type="dxa"/>
          </w:tcPr>
          <w:p w:rsidR="0050699F" w:rsidRPr="00394FB3" w:rsidRDefault="0050699F" w:rsidP="0050699F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520" w:type="dxa"/>
          </w:tcPr>
          <w:p w:rsidR="0050699F" w:rsidRPr="00394FB3" w:rsidRDefault="00F851A4" w:rsidP="00230676">
            <w:r>
              <w:t>Số tài khoản</w:t>
            </w:r>
          </w:p>
        </w:tc>
        <w:tc>
          <w:tcPr>
            <w:tcW w:w="7018" w:type="dxa"/>
          </w:tcPr>
          <w:p w:rsidR="0050699F" w:rsidRPr="00394FB3" w:rsidRDefault="00F851A4" w:rsidP="00230676">
            <w:pPr>
              <w:pStyle w:val="Bulletlevel1"/>
            </w:pPr>
            <w:r>
              <w:t>Tự nhập từ bàn phím</w:t>
            </w:r>
          </w:p>
        </w:tc>
      </w:tr>
      <w:tr w:rsidR="0050699F" w:rsidRPr="00394FB3" w:rsidTr="00230676">
        <w:tc>
          <w:tcPr>
            <w:tcW w:w="632" w:type="dxa"/>
          </w:tcPr>
          <w:p w:rsidR="0050699F" w:rsidRPr="00394FB3" w:rsidRDefault="0050699F" w:rsidP="0050699F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520" w:type="dxa"/>
          </w:tcPr>
          <w:p w:rsidR="0050699F" w:rsidRPr="00394FB3" w:rsidRDefault="00F851A4" w:rsidP="00230676">
            <w:r>
              <w:t>Ngân hàng</w:t>
            </w:r>
          </w:p>
        </w:tc>
        <w:tc>
          <w:tcPr>
            <w:tcW w:w="7018" w:type="dxa"/>
          </w:tcPr>
          <w:p w:rsidR="0050699F" w:rsidRDefault="00F851A4" w:rsidP="00230676">
            <w:pPr>
              <w:pStyle w:val="Bulletlevel1"/>
            </w:pPr>
            <w:r>
              <w:t>Chọn từ hộp danh sách ngân hàng như sau</w:t>
            </w:r>
          </w:p>
          <w:p w:rsidR="00F851A4" w:rsidRPr="00F851A4" w:rsidRDefault="00F851A4" w:rsidP="00F851A4">
            <w:r>
              <w:rPr>
                <w:noProof/>
              </w:rPr>
              <w:drawing>
                <wp:inline distT="0" distB="0" distL="0" distR="0" wp14:anchorId="0B9B928B" wp14:editId="6A51A42D">
                  <wp:extent cx="1923810" cy="1876191"/>
                  <wp:effectExtent l="0" t="0" r="63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810" cy="18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99F" w:rsidRPr="00394FB3" w:rsidTr="00230676">
        <w:tc>
          <w:tcPr>
            <w:tcW w:w="632" w:type="dxa"/>
          </w:tcPr>
          <w:p w:rsidR="0050699F" w:rsidRPr="00394FB3" w:rsidRDefault="0050699F" w:rsidP="0050699F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520" w:type="dxa"/>
          </w:tcPr>
          <w:p w:rsidR="0050699F" w:rsidRPr="00394FB3" w:rsidRDefault="00F851A4" w:rsidP="00230676">
            <w:r>
              <w:t>Chi nhánh</w:t>
            </w:r>
          </w:p>
        </w:tc>
        <w:tc>
          <w:tcPr>
            <w:tcW w:w="7018" w:type="dxa"/>
          </w:tcPr>
          <w:p w:rsidR="0050699F" w:rsidRPr="00394FB3" w:rsidRDefault="00F851A4" w:rsidP="00230676">
            <w:pPr>
              <w:pStyle w:val="Bulletlevel1"/>
            </w:pPr>
            <w:r>
              <w:t>Tự nhập từ bàn phím</w:t>
            </w:r>
          </w:p>
        </w:tc>
      </w:tr>
    </w:tbl>
    <w:p w:rsidR="005A2287" w:rsidRDefault="005A2287" w:rsidP="005A2287">
      <w:pPr>
        <w:pStyle w:val="Heading5"/>
        <w:numPr>
          <w:ilvl w:val="4"/>
          <w:numId w:val="33"/>
        </w:numPr>
      </w:pPr>
      <w:r>
        <w:t xml:space="preserve">Lưu thông tin </w:t>
      </w:r>
      <w:r w:rsidR="007372ED">
        <w:t>đơn vị</w:t>
      </w:r>
    </w:p>
    <w:p w:rsidR="007372ED" w:rsidRDefault="007372ED" w:rsidP="007372ED">
      <w:pPr>
        <w:pStyle w:val="Bulletlevel1"/>
      </w:pPr>
      <w:r>
        <w:rPr>
          <w:noProof/>
        </w:rPr>
        <w:drawing>
          <wp:inline distT="0" distB="0" distL="0" distR="0" wp14:anchorId="59144FB4" wp14:editId="7B4281CE">
            <wp:extent cx="476191" cy="228571"/>
            <wp:effectExtent l="0" t="0" r="635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: Lưu đơn vị ở trạng thái đã duyệt.</w:t>
      </w:r>
      <w:bookmarkEnd w:id="0"/>
    </w:p>
    <w:p w:rsidR="00C93449" w:rsidRDefault="00C93449" w:rsidP="00C93449">
      <w:pPr>
        <w:pStyle w:val="Heading5"/>
        <w:numPr>
          <w:ilvl w:val="4"/>
          <w:numId w:val="33"/>
        </w:numPr>
      </w:pPr>
      <w:r>
        <w:t>Điều kiện ràng buộc</w:t>
      </w:r>
    </w:p>
    <w:p w:rsidR="00C93449" w:rsidRPr="00D5067A" w:rsidRDefault="00C93449" w:rsidP="00C93449">
      <w:pPr>
        <w:pStyle w:val="Bulletlevel1"/>
      </w:pPr>
      <w:r>
        <w:t>Đã thiết lập giá trị tại các danh sách Loại hình đơn vị, Danh sách Chi nhánh, Danh sách phòng giao dịch, Danh sách tỉnh/TP, Danh sách Hạch toán.</w:t>
      </w:r>
    </w:p>
    <w:p w:rsidR="00C93449" w:rsidRPr="00C93449" w:rsidRDefault="00C93449" w:rsidP="00C93449">
      <w:bookmarkStart w:id="1" w:name="_GoBack"/>
      <w:bookmarkEnd w:id="1"/>
    </w:p>
    <w:sectPr w:rsidR="00C93449" w:rsidRPr="00C93449" w:rsidSect="006D00FB">
      <w:headerReference w:type="default" r:id="rId20"/>
      <w:footerReference w:type="default" r:id="rId21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4AD" w:rsidRDefault="005454AD" w:rsidP="00E57131">
      <w:r>
        <w:separator/>
      </w:r>
    </w:p>
    <w:p w:rsidR="005454AD" w:rsidRDefault="005454AD" w:rsidP="00E57131"/>
    <w:p w:rsidR="005454AD" w:rsidRDefault="005454AD" w:rsidP="00E57131"/>
    <w:p w:rsidR="005454AD" w:rsidRDefault="005454AD" w:rsidP="00E57131"/>
    <w:p w:rsidR="005454AD" w:rsidRDefault="005454AD"/>
  </w:endnote>
  <w:endnote w:type="continuationSeparator" w:id="0">
    <w:p w:rsidR="005454AD" w:rsidRDefault="005454AD" w:rsidP="00E57131">
      <w:r>
        <w:continuationSeparator/>
      </w:r>
    </w:p>
    <w:p w:rsidR="005454AD" w:rsidRDefault="005454AD" w:rsidP="00E57131"/>
    <w:p w:rsidR="005454AD" w:rsidRDefault="005454AD" w:rsidP="00E57131"/>
    <w:p w:rsidR="005454AD" w:rsidRDefault="005454AD" w:rsidP="00E57131"/>
    <w:p w:rsidR="005454AD" w:rsidRDefault="005454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CE6E43" w:rsidRDefault="0044640D" w:rsidP="004464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5454AD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44640D" w:rsidRDefault="00446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4AD" w:rsidRDefault="005454AD" w:rsidP="00E57131">
      <w:r>
        <w:separator/>
      </w:r>
    </w:p>
    <w:p w:rsidR="005454AD" w:rsidRDefault="005454AD" w:rsidP="00E57131"/>
    <w:p w:rsidR="005454AD" w:rsidRDefault="005454AD" w:rsidP="00E57131"/>
    <w:p w:rsidR="005454AD" w:rsidRDefault="005454AD" w:rsidP="00E57131"/>
    <w:p w:rsidR="005454AD" w:rsidRDefault="005454AD"/>
  </w:footnote>
  <w:footnote w:type="continuationSeparator" w:id="0">
    <w:p w:rsidR="005454AD" w:rsidRDefault="005454AD" w:rsidP="00E57131">
      <w:r>
        <w:continuationSeparator/>
      </w:r>
    </w:p>
    <w:p w:rsidR="005454AD" w:rsidRDefault="005454AD" w:rsidP="00E57131"/>
    <w:p w:rsidR="005454AD" w:rsidRDefault="005454AD" w:rsidP="00E57131"/>
    <w:p w:rsidR="005454AD" w:rsidRDefault="005454AD" w:rsidP="00E57131"/>
    <w:p w:rsidR="005454AD" w:rsidRDefault="005454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44640D" w:rsidRDefault="0044640D" w:rsidP="004464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95FF3BA" wp14:editId="3116003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76683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DA244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87D62C4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D133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177C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4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1DE0940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5EF6D3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E08143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DD5A4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86B57"/>
    <w:multiLevelType w:val="multilevel"/>
    <w:tmpl w:val="F976E96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5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6">
    <w:nsid w:val="334D3F2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CE223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7407A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F6016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06E73C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D32DFD"/>
    <w:multiLevelType w:val="hybridMultilevel"/>
    <w:tmpl w:val="81865528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6B719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ACD5BA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520D4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0F76C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6704A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851734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7456CF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9">
    <w:nsid w:val="686F4972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54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51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52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3">
    <w:nsid w:val="6CEE3563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74565F64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9877B5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51"/>
  </w:num>
  <w:num w:numId="8">
    <w:abstractNumId w:val="45"/>
  </w:num>
  <w:num w:numId="9">
    <w:abstractNumId w:val="58"/>
  </w:num>
  <w:num w:numId="10">
    <w:abstractNumId w:val="52"/>
  </w:num>
  <w:num w:numId="11">
    <w:abstractNumId w:val="59"/>
  </w:num>
  <w:num w:numId="12">
    <w:abstractNumId w:val="54"/>
  </w:num>
  <w:num w:numId="13">
    <w:abstractNumId w:val="3"/>
  </w:num>
  <w:num w:numId="14">
    <w:abstractNumId w:val="19"/>
  </w:num>
  <w:num w:numId="15">
    <w:abstractNumId w:val="27"/>
  </w:num>
  <w:num w:numId="16">
    <w:abstractNumId w:val="42"/>
  </w:num>
  <w:num w:numId="17">
    <w:abstractNumId w:val="36"/>
  </w:num>
  <w:num w:numId="18">
    <w:abstractNumId w:val="55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5"/>
  </w:num>
  <w:num w:numId="26">
    <w:abstractNumId w:val="24"/>
  </w:num>
  <w:num w:numId="27">
    <w:abstractNumId w:val="18"/>
  </w:num>
  <w:num w:numId="28">
    <w:abstractNumId w:val="25"/>
  </w:num>
  <w:num w:numId="29">
    <w:abstractNumId w:val="48"/>
  </w:num>
  <w:num w:numId="30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0"/>
  </w:num>
  <w:num w:numId="32">
    <w:abstractNumId w:val="13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4"/>
  </w:num>
  <w:num w:numId="39">
    <w:abstractNumId w:val="12"/>
  </w:num>
  <w:num w:numId="40">
    <w:abstractNumId w:val="7"/>
  </w:num>
  <w:num w:numId="41">
    <w:abstractNumId w:val="20"/>
  </w:num>
  <w:num w:numId="42">
    <w:abstractNumId w:val="35"/>
  </w:num>
  <w:num w:numId="43">
    <w:abstractNumId w:val="44"/>
  </w:num>
  <w:num w:numId="44">
    <w:abstractNumId w:val="56"/>
  </w:num>
  <w:num w:numId="45">
    <w:abstractNumId w:val="46"/>
  </w:num>
  <w:num w:numId="46">
    <w:abstractNumId w:val="26"/>
  </w:num>
  <w:num w:numId="47">
    <w:abstractNumId w:val="40"/>
  </w:num>
  <w:num w:numId="48">
    <w:abstractNumId w:val="10"/>
  </w:num>
  <w:num w:numId="49">
    <w:abstractNumId w:val="41"/>
  </w:num>
  <w:num w:numId="50">
    <w:abstractNumId w:val="39"/>
  </w:num>
  <w:num w:numId="51">
    <w:abstractNumId w:val="11"/>
  </w:num>
  <w:num w:numId="52">
    <w:abstractNumId w:val="49"/>
  </w:num>
  <w:num w:numId="53">
    <w:abstractNumId w:val="60"/>
  </w:num>
  <w:num w:numId="54">
    <w:abstractNumId w:val="53"/>
  </w:num>
  <w:num w:numId="55">
    <w:abstractNumId w:val="47"/>
  </w:num>
  <w:num w:numId="56">
    <w:abstractNumId w:val="22"/>
  </w:num>
  <w:num w:numId="57">
    <w:abstractNumId w:val="21"/>
  </w:num>
  <w:num w:numId="58">
    <w:abstractNumId w:val="34"/>
  </w:num>
  <w:num w:numId="59">
    <w:abstractNumId w:val="24"/>
  </w:num>
  <w:num w:numId="60">
    <w:abstractNumId w:val="24"/>
  </w:num>
  <w:num w:numId="61">
    <w:abstractNumId w:val="28"/>
  </w:num>
  <w:num w:numId="62">
    <w:abstractNumId w:val="29"/>
  </w:num>
  <w:num w:numId="63">
    <w:abstractNumId w:val="23"/>
  </w:num>
  <w:num w:numId="64">
    <w:abstractNumId w:val="43"/>
  </w:num>
  <w:num w:numId="65">
    <w:abstractNumId w:val="17"/>
  </w:num>
  <w:num w:numId="66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6EB9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0F42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320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87ABF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5AD3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4E5E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4C6"/>
    <w:rsid w:val="002E69FF"/>
    <w:rsid w:val="002E7E99"/>
    <w:rsid w:val="002F0353"/>
    <w:rsid w:val="002F07AE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025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9DE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4BF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4E92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40D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21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51E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59D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99F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4AD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8790F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617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64F6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1E36"/>
    <w:rsid w:val="007E274B"/>
    <w:rsid w:val="007E27FF"/>
    <w:rsid w:val="007E2A59"/>
    <w:rsid w:val="007E2FD3"/>
    <w:rsid w:val="007E34BF"/>
    <w:rsid w:val="007E3D89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55B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2BA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655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5E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37FAA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49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6892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2DB1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4CD3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455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9C6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73B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449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C23"/>
    <w:rsid w:val="00D728E0"/>
    <w:rsid w:val="00D72A33"/>
    <w:rsid w:val="00D731D7"/>
    <w:rsid w:val="00D7348F"/>
    <w:rsid w:val="00D73ACA"/>
    <w:rsid w:val="00D74FF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0BF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D86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B8E4B8-7DCA-497B-837E-D30EE1E8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2E64C6"/>
    <w:pPr>
      <w:widowControl w:val="0"/>
      <w:numPr>
        <w:ilvl w:val="5"/>
        <w:numId w:val="26"/>
      </w:numPr>
      <w:outlineLvl w:val="5"/>
    </w:pPr>
    <w:rPr>
      <w:b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2E64C6"/>
    <w:rPr>
      <w:rFonts w:ascii="Arial" w:hAnsi="Arial" w:cs="Arial"/>
      <w:b/>
      <w:color w:val="17365D" w:themeColor="text2" w:themeShade="BF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ind w:left="360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000000"/>
      <w:lang w:eastAsia="ja-JP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881B2-B989-44E0-B827-EDCE89089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3295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2014-08-30T03:06:00Z</dcterms:created>
  <dcterms:modified xsi:type="dcterms:W3CDTF">2014-09-04T01:39:00Z</dcterms:modified>
</cp:coreProperties>
</file>