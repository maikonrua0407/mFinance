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</w:t>
      </w:r>
      <w:r w:rsidR="00822DEE">
        <w:t>Hệ thống tài khoản</w:t>
      </w:r>
    </w:p>
    <w:p w:rsidR="00822DEE" w:rsidRDefault="00822DEE" w:rsidP="00822DEE">
      <w:r>
        <w:t xml:space="preserve">Kế toán </w:t>
      </w:r>
      <w:r>
        <w:sym w:font="Wingdings" w:char="F0E0"/>
      </w:r>
      <w:r>
        <w:t xml:space="preserve"> Tài khoản </w:t>
      </w:r>
      <w:r>
        <w:sym w:font="Wingdings" w:char="F0E0"/>
      </w:r>
      <w:r>
        <w:t xml:space="preserve"> Hệ thống tài khoản </w:t>
      </w:r>
      <w:r>
        <w:sym w:font="Wingdings" w:char="F0E0"/>
      </w:r>
      <w:r>
        <w:t xml:space="preserve"> Hệ thống tài khoản</w:t>
      </w:r>
      <w:r w:rsidRPr="00AE5344">
        <w:t xml:space="preserve"> </w:t>
      </w:r>
    </w:p>
    <w:p w:rsidR="00E127CD" w:rsidRDefault="00C82F1C" w:rsidP="00E127CD">
      <w:r>
        <w:rPr>
          <w:noProof/>
        </w:rPr>
        <w:drawing>
          <wp:inline distT="0" distB="0" distL="0" distR="0" wp14:anchorId="7D9EBB88" wp14:editId="4D8D5C86">
            <wp:extent cx="5943600" cy="8826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CE" w:rsidRPr="00E127CD" w:rsidRDefault="005850CE" w:rsidP="005E34FB">
      <w:pPr>
        <w:pStyle w:val="NumberTable"/>
      </w:pPr>
      <w:r>
        <w:t xml:space="preserve">Cây thực đơn truy cập </w:t>
      </w:r>
      <w:r w:rsidR="00822DEE">
        <w:t>Chức năng hệ</w:t>
      </w:r>
      <w:r w:rsidR="00C82F1C">
        <w:t xml:space="preserve"> thống</w:t>
      </w:r>
      <w:r w:rsidR="00822DEE">
        <w:t xml:space="preserve"> t</w:t>
      </w:r>
      <w:r w:rsidR="00C82F1C">
        <w:t>ài khoản</w:t>
      </w:r>
    </w:p>
    <w:p w:rsidR="00A24AB0" w:rsidRDefault="005850CE" w:rsidP="00A24AB0">
      <w:pPr>
        <w:pStyle w:val="Heading5"/>
        <w:numPr>
          <w:ilvl w:val="4"/>
          <w:numId w:val="33"/>
        </w:numPr>
      </w:pPr>
      <w:r>
        <w:t>Thao tác thực hiện</w:t>
      </w:r>
    </w:p>
    <w:p w:rsidR="00A24AB0" w:rsidRDefault="00A24AB0" w:rsidP="00A258B4">
      <w:pPr>
        <w:pStyle w:val="Bulletlevel1"/>
      </w:pPr>
      <w:r>
        <w:t xml:space="preserve">Giao </w:t>
      </w:r>
      <w:r w:rsidRPr="00A258B4">
        <w:t>diện</w:t>
      </w:r>
    </w:p>
    <w:p w:rsidR="00377691" w:rsidRDefault="0035115F" w:rsidP="00377691">
      <w:r>
        <w:rPr>
          <w:noProof/>
        </w:rPr>
        <w:drawing>
          <wp:inline distT="0" distB="0" distL="0" distR="0" wp14:anchorId="20A3F69A" wp14:editId="71C15359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1C" w:rsidRDefault="00C82F1C" w:rsidP="00C82F1C">
      <w:pPr>
        <w:pStyle w:val="NumberTable"/>
      </w:pPr>
      <w:r>
        <w:t xml:space="preserve">Hệ thống tài khoản </w:t>
      </w:r>
    </w:p>
    <w:p w:rsidR="00C82F1C" w:rsidRDefault="00C82F1C" w:rsidP="00C82F1C">
      <w:pPr>
        <w:pStyle w:val="ListParagraph"/>
      </w:pP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000589" w:rsidTr="00634922">
        <w:tc>
          <w:tcPr>
            <w:tcW w:w="632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000589" w:rsidTr="00634922">
        <w:tc>
          <w:tcPr>
            <w:tcW w:w="10080" w:type="dxa"/>
            <w:gridSpan w:val="3"/>
          </w:tcPr>
          <w:p w:rsidR="00000589" w:rsidRPr="00F34B08" w:rsidRDefault="00000589" w:rsidP="006349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000589" w:rsidRDefault="00000589" w:rsidP="00634922">
            <w:r>
              <w:t>Combo box Phòng giao dịch</w:t>
            </w:r>
          </w:p>
        </w:tc>
        <w:tc>
          <w:tcPr>
            <w:tcW w:w="6928" w:type="dxa"/>
          </w:tcPr>
          <w:p w:rsidR="00A37BE9" w:rsidRDefault="00A37BE9" w:rsidP="00634922">
            <w:pPr>
              <w:pStyle w:val="Bulletlevel1"/>
            </w:pPr>
            <w:r>
              <w:t>Tìm kiếm sản phẩm huy động theo phòng giao dịch</w:t>
            </w:r>
          </w:p>
          <w:p w:rsidR="00000589" w:rsidRDefault="00751EF6" w:rsidP="006349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751EF6" w:rsidRDefault="00751EF6" w:rsidP="006349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000589" w:rsidRDefault="00000589" w:rsidP="00C82F1C">
            <w:r>
              <w:t xml:space="preserve">Checkbox Nhóm </w:t>
            </w:r>
            <w:r w:rsidR="00C82F1C">
              <w:t>tài khoản</w:t>
            </w:r>
          </w:p>
        </w:tc>
        <w:tc>
          <w:tcPr>
            <w:tcW w:w="6928" w:type="dxa"/>
          </w:tcPr>
          <w:p w:rsidR="00A37BE9" w:rsidRDefault="00A37BE9" w:rsidP="00634922">
            <w:pPr>
              <w:pStyle w:val="Bulletlevel1"/>
            </w:pPr>
            <w:r>
              <w:t xml:space="preserve">Tìm kiếm </w:t>
            </w:r>
            <w:r w:rsidR="00175E41">
              <w:t>tài khoản</w:t>
            </w:r>
            <w:r>
              <w:t xml:space="preserve"> theo nhóm </w:t>
            </w:r>
            <w:r w:rsidR="00175E41">
              <w:t>tài khoản</w:t>
            </w:r>
          </w:p>
          <w:p w:rsidR="00000589" w:rsidRDefault="00751EF6" w:rsidP="00634922">
            <w:pPr>
              <w:pStyle w:val="Bulletlevel1"/>
            </w:pPr>
            <w:r>
              <w:t xml:space="preserve">Lựa chọn một hoặc nhiều nhóm </w:t>
            </w:r>
            <w:r w:rsidR="00175E41">
              <w:t>tài khoản</w:t>
            </w:r>
            <w:r>
              <w:t xml:space="preserve"> cần tìm kiếm thông tin:</w:t>
            </w:r>
          </w:p>
          <w:p w:rsidR="00751EF6" w:rsidRDefault="00751EF6" w:rsidP="00175E41"/>
        </w:tc>
      </w:tr>
      <w:tr w:rsidR="00000589" w:rsidRPr="00D0157C" w:rsidTr="00634922">
        <w:tc>
          <w:tcPr>
            <w:tcW w:w="10080" w:type="dxa"/>
            <w:gridSpan w:val="3"/>
          </w:tcPr>
          <w:p w:rsidR="00000589" w:rsidRPr="00D0157C" w:rsidRDefault="00000589" w:rsidP="00A37BE9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 w:rsidR="00A37BE9">
              <w:rPr>
                <w:b/>
                <w:i/>
              </w:rPr>
              <w:t>tìm kiếm nâng cao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000589" w:rsidRDefault="00A37BE9" w:rsidP="00634922">
            <w:r>
              <w:t>Trạng thái</w:t>
            </w:r>
          </w:p>
        </w:tc>
        <w:tc>
          <w:tcPr>
            <w:tcW w:w="6928" w:type="dxa"/>
          </w:tcPr>
          <w:p w:rsidR="00A37BE9" w:rsidRDefault="00A37BE9" w:rsidP="00A37BE9">
            <w:pPr>
              <w:pStyle w:val="Bulletlevel1"/>
            </w:pPr>
            <w:r>
              <w:t xml:space="preserve">Tìm kiếm </w:t>
            </w:r>
            <w:r w:rsidR="00175E41">
              <w:t>tài khoản</w:t>
            </w:r>
            <w:r>
              <w:t xml:space="preserve"> theo Trạng thái bản ghi. </w:t>
            </w:r>
          </w:p>
          <w:p w:rsidR="00000589" w:rsidRDefault="00A37BE9" w:rsidP="00A37BE9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A37BE9" w:rsidTr="00634922">
        <w:tc>
          <w:tcPr>
            <w:tcW w:w="632" w:type="dxa"/>
          </w:tcPr>
          <w:p w:rsidR="00A37BE9" w:rsidRDefault="00A37BE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A37BE9" w:rsidRDefault="00A37BE9" w:rsidP="00634922"/>
        </w:tc>
        <w:tc>
          <w:tcPr>
            <w:tcW w:w="6928" w:type="dxa"/>
          </w:tcPr>
          <w:p w:rsidR="00A37BE9" w:rsidRDefault="00A37BE9" w:rsidP="00A37BE9">
            <w:pPr>
              <w:pStyle w:val="Bulletlevel1"/>
            </w:pPr>
          </w:p>
        </w:tc>
      </w:tr>
      <w:tr w:rsidR="00A37BE9" w:rsidTr="00634922">
        <w:tc>
          <w:tcPr>
            <w:tcW w:w="632" w:type="dxa"/>
          </w:tcPr>
          <w:p w:rsidR="00A37BE9" w:rsidRDefault="00A37BE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A37BE9" w:rsidRDefault="00A37BE9" w:rsidP="00634922"/>
        </w:tc>
        <w:tc>
          <w:tcPr>
            <w:tcW w:w="6928" w:type="dxa"/>
          </w:tcPr>
          <w:p w:rsidR="00A37BE9" w:rsidRDefault="00A37BE9" w:rsidP="00A37BE9">
            <w:pPr>
              <w:pStyle w:val="Bulletlevel1"/>
            </w:pPr>
          </w:p>
        </w:tc>
      </w:tr>
      <w:tr w:rsidR="00A37BE9" w:rsidTr="00634922">
        <w:tc>
          <w:tcPr>
            <w:tcW w:w="632" w:type="dxa"/>
          </w:tcPr>
          <w:p w:rsidR="00A37BE9" w:rsidRDefault="00A37BE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A37BE9" w:rsidRDefault="00A37BE9" w:rsidP="00634922"/>
        </w:tc>
        <w:tc>
          <w:tcPr>
            <w:tcW w:w="6928" w:type="dxa"/>
          </w:tcPr>
          <w:p w:rsidR="00A37BE9" w:rsidRDefault="00A37BE9" w:rsidP="004E7FCC">
            <w:pPr>
              <w:pStyle w:val="Bulletlevel1"/>
            </w:pPr>
          </w:p>
        </w:tc>
      </w:tr>
      <w:tr w:rsidR="00A37BE9" w:rsidTr="00634922">
        <w:tc>
          <w:tcPr>
            <w:tcW w:w="632" w:type="dxa"/>
          </w:tcPr>
          <w:p w:rsidR="00A37BE9" w:rsidRDefault="00A37BE9" w:rsidP="00427E5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A37BE9" w:rsidRDefault="00A37BE9" w:rsidP="00634922"/>
        </w:tc>
        <w:tc>
          <w:tcPr>
            <w:tcW w:w="6928" w:type="dxa"/>
          </w:tcPr>
          <w:p w:rsidR="00A37BE9" w:rsidRDefault="00A37BE9" w:rsidP="004E7FCC">
            <w:pPr>
              <w:pStyle w:val="Bulletlevel1"/>
            </w:pPr>
          </w:p>
        </w:tc>
      </w:tr>
    </w:tbl>
    <w:p w:rsidR="00A24AB0" w:rsidRDefault="00A24AB0" w:rsidP="00A24AB0">
      <w:pPr>
        <w:pStyle w:val="Heading5"/>
        <w:numPr>
          <w:ilvl w:val="4"/>
          <w:numId w:val="33"/>
        </w:numPr>
      </w:pPr>
      <w:r>
        <w:t>Tìm kiếm</w:t>
      </w:r>
    </w:p>
    <w:p w:rsidR="004E7FCC" w:rsidRPr="004E7FCC" w:rsidRDefault="009826B2" w:rsidP="009826B2">
      <w:pPr>
        <w:pStyle w:val="Bulletlevel1"/>
      </w:pPr>
      <w:bookmarkStart w:id="1" w:name="_GoBack"/>
      <w:r>
        <w:rPr>
          <w:noProof/>
        </w:rPr>
        <w:drawing>
          <wp:inline distT="0" distB="0" distL="0" distR="0" wp14:anchorId="43234DC8" wp14:editId="3C6BC7F9">
            <wp:extent cx="75247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t>: Bấm tìm kiểm để tìm kiếm theo các thông tin tìm kiếm đã được nhập</w:t>
      </w:r>
      <w:r w:rsidR="00175E41">
        <w:t>.</w:t>
      </w:r>
      <w:bookmarkEnd w:id="0"/>
    </w:p>
    <w:sectPr w:rsidR="004E7FCC" w:rsidRPr="004E7FC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F7" w:rsidRDefault="006806F7" w:rsidP="00E57131">
      <w:r>
        <w:separator/>
      </w:r>
    </w:p>
    <w:p w:rsidR="006806F7" w:rsidRDefault="006806F7" w:rsidP="00E57131"/>
    <w:p w:rsidR="006806F7" w:rsidRDefault="006806F7" w:rsidP="00E57131"/>
    <w:p w:rsidR="006806F7" w:rsidRDefault="006806F7" w:rsidP="00E57131"/>
    <w:p w:rsidR="006806F7" w:rsidRDefault="006806F7"/>
  </w:endnote>
  <w:endnote w:type="continuationSeparator" w:id="0">
    <w:p w:rsidR="006806F7" w:rsidRDefault="006806F7" w:rsidP="00E57131">
      <w:r>
        <w:continuationSeparator/>
      </w:r>
    </w:p>
    <w:p w:rsidR="006806F7" w:rsidRDefault="006806F7" w:rsidP="00E57131"/>
    <w:p w:rsidR="006806F7" w:rsidRDefault="006806F7" w:rsidP="00E57131"/>
    <w:p w:rsidR="006806F7" w:rsidRDefault="006806F7" w:rsidP="00E57131"/>
    <w:p w:rsidR="006806F7" w:rsidRDefault="00680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D411D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F7" w:rsidRDefault="006806F7" w:rsidP="00E57131">
      <w:r>
        <w:separator/>
      </w:r>
    </w:p>
    <w:p w:rsidR="006806F7" w:rsidRDefault="006806F7" w:rsidP="00E57131"/>
    <w:p w:rsidR="006806F7" w:rsidRDefault="006806F7" w:rsidP="00E57131"/>
    <w:p w:rsidR="006806F7" w:rsidRDefault="006806F7" w:rsidP="00E57131"/>
    <w:p w:rsidR="006806F7" w:rsidRDefault="006806F7"/>
  </w:footnote>
  <w:footnote w:type="continuationSeparator" w:id="0">
    <w:p w:rsidR="006806F7" w:rsidRDefault="006806F7" w:rsidP="00E57131">
      <w:r>
        <w:continuationSeparator/>
      </w:r>
    </w:p>
    <w:p w:rsidR="006806F7" w:rsidRDefault="006806F7" w:rsidP="00E57131"/>
    <w:p w:rsidR="006806F7" w:rsidRDefault="006806F7" w:rsidP="00E57131"/>
    <w:p w:rsidR="006806F7" w:rsidRDefault="006806F7" w:rsidP="00E57131"/>
    <w:p w:rsidR="006806F7" w:rsidRDefault="006806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447D8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6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9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0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9"/>
  </w:num>
  <w:num w:numId="8">
    <w:abstractNumId w:val="31"/>
  </w:num>
  <w:num w:numId="9">
    <w:abstractNumId w:val="48"/>
  </w:num>
  <w:num w:numId="10">
    <w:abstractNumId w:val="40"/>
  </w:num>
  <w:num w:numId="11">
    <w:abstractNumId w:val="49"/>
  </w:num>
  <w:num w:numId="12">
    <w:abstractNumId w:val="41"/>
  </w:num>
  <w:num w:numId="13">
    <w:abstractNumId w:val="3"/>
  </w:num>
  <w:num w:numId="14">
    <w:abstractNumId w:val="17"/>
  </w:num>
  <w:num w:numId="15">
    <w:abstractNumId w:val="21"/>
  </w:num>
  <w:num w:numId="16">
    <w:abstractNumId w:val="29"/>
  </w:num>
  <w:num w:numId="17">
    <w:abstractNumId w:val="25"/>
  </w:num>
  <w:num w:numId="18">
    <w:abstractNumId w:val="42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3"/>
  </w:num>
  <w:num w:numId="3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8"/>
  </w:num>
  <w:num w:numId="39">
    <w:abstractNumId w:val="34"/>
  </w:num>
  <w:num w:numId="40">
    <w:abstractNumId w:val="37"/>
  </w:num>
  <w:num w:numId="41">
    <w:abstractNumId w:val="43"/>
  </w:num>
  <w:num w:numId="42">
    <w:abstractNumId w:val="11"/>
  </w:num>
  <w:num w:numId="43">
    <w:abstractNumId w:val="44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15"/>
  </w:num>
  <w:num w:numId="47">
    <w:abstractNumId w:val="46"/>
  </w:num>
  <w:num w:numId="48">
    <w:abstractNumId w:val="47"/>
  </w:num>
  <w:num w:numId="49">
    <w:abstractNumId w:val="36"/>
  </w:num>
  <w:num w:numId="50">
    <w:abstractNumId w:val="32"/>
  </w:num>
  <w:num w:numId="51">
    <w:abstractNumId w:val="7"/>
  </w:num>
  <w:num w:numId="52">
    <w:abstractNumId w:val="18"/>
  </w:num>
  <w:num w:numId="53">
    <w:abstractNumId w:val="30"/>
  </w:num>
  <w:num w:numId="54">
    <w:abstractNumId w:val="18"/>
  </w:num>
  <w:num w:numId="55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6D47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6F7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4F6B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6CC499-8513-46A2-A88A-AD53B852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6AF6D-613A-4518-B093-8341BB7D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820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2014-08-30T03:15:00Z</dcterms:created>
  <dcterms:modified xsi:type="dcterms:W3CDTF">2014-09-03T07:35:00Z</dcterms:modified>
</cp:coreProperties>
</file>