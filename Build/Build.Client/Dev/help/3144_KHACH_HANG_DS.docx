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30" w:rsidRDefault="00EF0530" w:rsidP="00EF0530">
      <w:pPr>
        <w:pStyle w:val="Heading5"/>
        <w:numPr>
          <w:ilvl w:val="4"/>
          <w:numId w:val="33"/>
        </w:numPr>
      </w:pPr>
      <w:bookmarkStart w:id="0" w:name="_Toc365275026"/>
      <w:r>
        <w:t>Truy cập chức năng danh sách</w:t>
      </w:r>
      <w:r w:rsidR="00794DB9" w:rsidRPr="00794DB9">
        <w:t xml:space="preserve"> </w:t>
      </w:r>
      <w:r w:rsidR="00794DB9">
        <w:t>Khách hàng – Thành viên</w:t>
      </w:r>
    </w:p>
    <w:p w:rsidR="00EF0530" w:rsidRDefault="00EF0530" w:rsidP="00EF0530">
      <w:r>
        <w:t xml:space="preserve"> </w:t>
      </w:r>
      <w:r w:rsidR="00172302">
        <w:t xml:space="preserve">Khách hàng </w:t>
      </w:r>
      <w:r w:rsidR="00172302">
        <w:sym w:font="Wingdings" w:char="F0E0"/>
      </w:r>
      <w:r w:rsidR="00172302">
        <w:t xml:space="preserve"> Khách hàng thành viên </w:t>
      </w:r>
      <w:r w:rsidR="00172302">
        <w:sym w:font="Wingdings" w:char="F0E0"/>
      </w:r>
      <w:r w:rsidR="00172302">
        <w:t xml:space="preserve"> Khách hàng </w:t>
      </w:r>
      <w:r w:rsidR="00172302">
        <w:sym w:font="Wingdings" w:char="F0E0"/>
      </w:r>
      <w:r w:rsidR="00172302">
        <w:t xml:space="preserve"> Danh sách khách hàng thành viên</w:t>
      </w:r>
    </w:p>
    <w:p w:rsidR="00EF0530" w:rsidRDefault="00AB50AB" w:rsidP="00EF0530">
      <w:r>
        <w:rPr>
          <w:noProof/>
        </w:rPr>
        <w:drawing>
          <wp:inline distT="0" distB="0" distL="0" distR="0" wp14:anchorId="2BCA3263" wp14:editId="06FBB9BD">
            <wp:extent cx="5943600" cy="1560830"/>
            <wp:effectExtent l="0" t="0" r="0" b="127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30" w:rsidRPr="00E127CD" w:rsidRDefault="00EF0530" w:rsidP="00EF0530">
      <w:pPr>
        <w:pStyle w:val="NumberTable"/>
      </w:pPr>
      <w:r>
        <w:t xml:space="preserve">Cây thực đơn truy cập Danh sách </w:t>
      </w:r>
      <w:r w:rsidR="00794DB9">
        <w:t>Khách hàng – Thành viên</w:t>
      </w:r>
    </w:p>
    <w:p w:rsidR="00EF0530" w:rsidRDefault="00EF0530" w:rsidP="00EF0530">
      <w:pPr>
        <w:pStyle w:val="Heading5"/>
        <w:numPr>
          <w:ilvl w:val="4"/>
          <w:numId w:val="33"/>
        </w:numPr>
      </w:pPr>
      <w:r>
        <w:t>Thao tác thực hiện</w:t>
      </w:r>
    </w:p>
    <w:p w:rsidR="00EF0530" w:rsidRDefault="00EF0530" w:rsidP="00EF0530">
      <w:pPr>
        <w:pStyle w:val="Bulletlevel1"/>
      </w:pPr>
      <w:r>
        <w:t xml:space="preserve">Giao </w:t>
      </w:r>
      <w:r w:rsidRPr="00A258B4">
        <w:t>diện</w:t>
      </w:r>
      <w:r w:rsidR="00E65F24">
        <w:t xml:space="preserve"> </w:t>
      </w:r>
    </w:p>
    <w:p w:rsidR="00EF0530" w:rsidRDefault="00E65F24" w:rsidP="00EF0530">
      <w:r>
        <w:rPr>
          <w:noProof/>
        </w:rPr>
        <w:drawing>
          <wp:inline distT="0" distB="0" distL="0" distR="0" wp14:anchorId="02113CDD" wp14:editId="6A589C69">
            <wp:extent cx="5943600" cy="2444115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30" w:rsidRDefault="00EF0530" w:rsidP="00EF0530">
      <w:pPr>
        <w:pStyle w:val="NumberTable"/>
      </w:pPr>
      <w:r>
        <w:t xml:space="preserve">Danh sách </w:t>
      </w:r>
      <w:r w:rsidR="00794DB9">
        <w:t>Khách hàng – Thành viên</w:t>
      </w:r>
    </w:p>
    <w:p w:rsidR="00EF0530" w:rsidRDefault="00EF0530" w:rsidP="00EF0530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EF0530" w:rsidTr="00EF1B51">
        <w:tc>
          <w:tcPr>
            <w:tcW w:w="632" w:type="dxa"/>
            <w:hideMark/>
          </w:tcPr>
          <w:p w:rsidR="00EF0530" w:rsidRDefault="00EF0530" w:rsidP="00EF1B5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EF0530" w:rsidRDefault="00EF0530" w:rsidP="00EF1B51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EF0530" w:rsidRDefault="00EF0530" w:rsidP="00EF1B51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EF0530" w:rsidTr="00EF1B51">
        <w:tc>
          <w:tcPr>
            <w:tcW w:w="10080" w:type="dxa"/>
            <w:gridSpan w:val="3"/>
          </w:tcPr>
          <w:p w:rsidR="00EF0530" w:rsidRPr="00F34B08" w:rsidRDefault="00EF0530" w:rsidP="00EF1B51">
            <w:pPr>
              <w:rPr>
                <w:b/>
                <w:i/>
              </w:rPr>
            </w:pPr>
            <w:r>
              <w:rPr>
                <w:b/>
                <w:i/>
              </w:rPr>
              <w:t>Cây tìm kiếm</w:t>
            </w:r>
          </w:p>
        </w:tc>
      </w:tr>
      <w:tr w:rsidR="00EF0530" w:rsidTr="00EF1B51">
        <w:tc>
          <w:tcPr>
            <w:tcW w:w="632" w:type="dxa"/>
          </w:tcPr>
          <w:p w:rsidR="00EF0530" w:rsidRDefault="00EF0530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EF0530" w:rsidRDefault="000A7CAA" w:rsidP="00EF1B51">
            <w:r>
              <w:t>Cây tìm kiếm</w:t>
            </w:r>
          </w:p>
        </w:tc>
        <w:tc>
          <w:tcPr>
            <w:tcW w:w="6928" w:type="dxa"/>
          </w:tcPr>
          <w:p w:rsidR="00EF0530" w:rsidRDefault="000A7CAA" w:rsidP="00EF1B51">
            <w:pPr>
              <w:pStyle w:val="Bulletlevel1"/>
            </w:pPr>
            <w:r>
              <w:t>Tìm kiếm theo Đơn vị, Chi nhánh, Ấp, Xã, Nhóm.</w:t>
            </w:r>
          </w:p>
          <w:p w:rsidR="000A7CAA" w:rsidRDefault="000A7CAA" w:rsidP="00EF1B51">
            <w:pPr>
              <w:pStyle w:val="Bulletlevel1"/>
            </w:pPr>
            <w:r>
              <w:t>Chọn tổ chức muốn tìm kiếm khách hàng, hệ thống tìm k</w:t>
            </w:r>
            <w:r w:rsidR="00856178">
              <w:t>iếm khách hàng thuộc tổ chức đó như sau</w:t>
            </w:r>
          </w:p>
          <w:p w:rsidR="00856178" w:rsidRPr="00856178" w:rsidRDefault="00856178" w:rsidP="00856178">
            <w:r>
              <w:rPr>
                <w:noProof/>
              </w:rPr>
              <w:drawing>
                <wp:inline distT="0" distB="0" distL="0" distR="0" wp14:anchorId="647555D7" wp14:editId="046B06F4">
                  <wp:extent cx="1780953" cy="160952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3" cy="1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CAA" w:rsidTr="00E01765">
        <w:tc>
          <w:tcPr>
            <w:tcW w:w="10080" w:type="dxa"/>
            <w:gridSpan w:val="3"/>
          </w:tcPr>
          <w:p w:rsidR="000A7CAA" w:rsidRPr="000A7CAA" w:rsidRDefault="000A7CAA" w:rsidP="000A7CAA">
            <w:pPr>
              <w:rPr>
                <w:b/>
                <w:i/>
              </w:rPr>
            </w:pPr>
            <w:r w:rsidRPr="000A7CAA">
              <w:rPr>
                <w:b/>
                <w:i/>
              </w:rPr>
              <w:t xml:space="preserve">Tìm kiếm </w:t>
            </w:r>
            <w:r>
              <w:rPr>
                <w:b/>
                <w:i/>
              </w:rPr>
              <w:t>nâng cao</w:t>
            </w:r>
          </w:p>
        </w:tc>
      </w:tr>
      <w:tr w:rsidR="00EF0530" w:rsidTr="00EF1B51">
        <w:tc>
          <w:tcPr>
            <w:tcW w:w="632" w:type="dxa"/>
          </w:tcPr>
          <w:p w:rsidR="00EF0530" w:rsidRDefault="00EF0530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EF0530" w:rsidRDefault="000A7CAA" w:rsidP="00EF1B51">
            <w:r>
              <w:t>Trạng thái bản ghi</w:t>
            </w:r>
          </w:p>
        </w:tc>
        <w:tc>
          <w:tcPr>
            <w:tcW w:w="6928" w:type="dxa"/>
          </w:tcPr>
          <w:p w:rsidR="00EF0530" w:rsidRDefault="000A7CAA" w:rsidP="000A7CAA">
            <w:pPr>
              <w:pStyle w:val="Bulletlevel1"/>
            </w:pPr>
            <w:r>
              <w:t>Tích chọn trạng thái, hệ thống tìm kiếm khách hàng theo trạng thái bản ghi.</w:t>
            </w:r>
          </w:p>
        </w:tc>
      </w:tr>
      <w:tr w:rsidR="00EF0530" w:rsidTr="00EF1B51">
        <w:tc>
          <w:tcPr>
            <w:tcW w:w="632" w:type="dxa"/>
          </w:tcPr>
          <w:p w:rsidR="00EF0530" w:rsidRDefault="00EF0530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EF0530" w:rsidRDefault="000A7CAA" w:rsidP="00EF1B51">
            <w:r>
              <w:t>Loại khách hàng</w:t>
            </w:r>
          </w:p>
        </w:tc>
        <w:tc>
          <w:tcPr>
            <w:tcW w:w="6928" w:type="dxa"/>
          </w:tcPr>
          <w:p w:rsidR="00EF0530" w:rsidRDefault="000A7CAA" w:rsidP="00EF1B51">
            <w:pPr>
              <w:pStyle w:val="Bulletlevel1"/>
            </w:pPr>
            <w:r>
              <w:t>Chọn loại khách hàng từ danh sách. Hệ thống tìm kiếm khách hàng theo loại khách hàng được chọn</w:t>
            </w:r>
          </w:p>
        </w:tc>
      </w:tr>
      <w:tr w:rsidR="00EF0530" w:rsidTr="00EF1B51">
        <w:tc>
          <w:tcPr>
            <w:tcW w:w="632" w:type="dxa"/>
          </w:tcPr>
          <w:p w:rsidR="00EF0530" w:rsidRDefault="00EF0530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EF0530" w:rsidRDefault="00E568BF" w:rsidP="00EF1B51">
            <w:r>
              <w:t>Ngày gia nhập</w:t>
            </w:r>
          </w:p>
        </w:tc>
        <w:tc>
          <w:tcPr>
            <w:tcW w:w="6928" w:type="dxa"/>
          </w:tcPr>
          <w:p w:rsidR="00EF0530" w:rsidRDefault="00E568BF" w:rsidP="00EF1B51">
            <w:pPr>
              <w:pStyle w:val="Bulletlevel1"/>
            </w:pPr>
            <w:r>
              <w:t>Tự nhập khoảng thời gian từ ngày đến ngày, hoặc chọn từ lịch</w:t>
            </w:r>
          </w:p>
        </w:tc>
      </w:tr>
      <w:tr w:rsidR="00EF0530" w:rsidTr="00EF1B51">
        <w:tc>
          <w:tcPr>
            <w:tcW w:w="632" w:type="dxa"/>
          </w:tcPr>
          <w:p w:rsidR="00EF0530" w:rsidRDefault="00EF0530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EF0530" w:rsidRDefault="00E568BF" w:rsidP="00EF1B51">
            <w:r>
              <w:t>Mã khách hàng</w:t>
            </w:r>
          </w:p>
        </w:tc>
        <w:tc>
          <w:tcPr>
            <w:tcW w:w="6928" w:type="dxa"/>
          </w:tcPr>
          <w:p w:rsidR="00EF0530" w:rsidRDefault="00E568BF" w:rsidP="00EF1B51">
            <w:pPr>
              <w:pStyle w:val="Bulletlevel1"/>
            </w:pPr>
            <w:r>
              <w:t>Nhập mã khách hàng muốn tìm kiếm</w:t>
            </w:r>
          </w:p>
        </w:tc>
      </w:tr>
      <w:tr w:rsidR="00EF0530" w:rsidTr="00EF1B51">
        <w:tc>
          <w:tcPr>
            <w:tcW w:w="632" w:type="dxa"/>
          </w:tcPr>
          <w:p w:rsidR="00EF0530" w:rsidRDefault="00EF0530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EF0530" w:rsidRDefault="00E568BF" w:rsidP="00EF1B51">
            <w:r>
              <w:t>Tên khách hàng</w:t>
            </w:r>
          </w:p>
        </w:tc>
        <w:tc>
          <w:tcPr>
            <w:tcW w:w="6928" w:type="dxa"/>
          </w:tcPr>
          <w:p w:rsidR="00EF0530" w:rsidRDefault="00E568BF" w:rsidP="00EF1B51">
            <w:pPr>
              <w:pStyle w:val="Bulletlevel1"/>
            </w:pPr>
            <w:r>
              <w:t>Nhập tên khách hàng muốn tìm kiếm</w:t>
            </w:r>
          </w:p>
        </w:tc>
      </w:tr>
      <w:tr w:rsidR="00010ABE" w:rsidTr="00A362A1">
        <w:tc>
          <w:tcPr>
            <w:tcW w:w="10080" w:type="dxa"/>
            <w:gridSpan w:val="3"/>
          </w:tcPr>
          <w:p w:rsidR="00010ABE" w:rsidRPr="00010ABE" w:rsidRDefault="00010ABE" w:rsidP="00010ABE">
            <w:pPr>
              <w:rPr>
                <w:b/>
                <w:i/>
              </w:rPr>
            </w:pPr>
          </w:p>
        </w:tc>
      </w:tr>
      <w:tr w:rsidR="000A7CAA" w:rsidTr="00EF1B51">
        <w:tc>
          <w:tcPr>
            <w:tcW w:w="632" w:type="dxa"/>
          </w:tcPr>
          <w:p w:rsidR="000A7CAA" w:rsidRDefault="000A7CAA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0A7CAA" w:rsidRDefault="00E568BF" w:rsidP="00EF1B51">
            <w:r>
              <w:t>ĐK tham gia MPA</w:t>
            </w:r>
          </w:p>
        </w:tc>
        <w:tc>
          <w:tcPr>
            <w:tcW w:w="6928" w:type="dxa"/>
          </w:tcPr>
          <w:p w:rsidR="000A7CAA" w:rsidRDefault="00E568BF" w:rsidP="00EF1B51">
            <w:pPr>
              <w:pStyle w:val="Bulletlevel1"/>
            </w:pPr>
            <w:r>
              <w:t>Tích chọn điều kiện tham gia MPA của khách hàng</w:t>
            </w:r>
            <w:r w:rsidR="00576B5A">
              <w:t xml:space="preserve"> theo tiêu chí đánh giá của đơn vị</w:t>
            </w:r>
            <w:r>
              <w:t>. Gồm 2 giá trị</w:t>
            </w:r>
          </w:p>
          <w:p w:rsidR="00E568BF" w:rsidRDefault="00E568BF" w:rsidP="00E568BF">
            <w:pPr>
              <w:pStyle w:val="Bulletlevel2"/>
            </w:pPr>
            <w:r>
              <w:t>Đủ điều kiện</w:t>
            </w:r>
          </w:p>
          <w:p w:rsidR="00E568BF" w:rsidRDefault="00E568BF" w:rsidP="00E568BF">
            <w:pPr>
              <w:pStyle w:val="Bulletlevel2"/>
            </w:pPr>
            <w:r>
              <w:t>Không đủ điều kiện</w:t>
            </w:r>
          </w:p>
        </w:tc>
      </w:tr>
      <w:tr w:rsidR="000A7CAA" w:rsidTr="00EF1B51">
        <w:tc>
          <w:tcPr>
            <w:tcW w:w="632" w:type="dxa"/>
          </w:tcPr>
          <w:p w:rsidR="000A7CAA" w:rsidRDefault="000A7CAA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0A7CAA" w:rsidRDefault="00E568BF" w:rsidP="00EF1B51">
            <w:r>
              <w:t>Nghề nghiệp</w:t>
            </w:r>
          </w:p>
        </w:tc>
        <w:tc>
          <w:tcPr>
            <w:tcW w:w="6928" w:type="dxa"/>
          </w:tcPr>
          <w:p w:rsidR="000A7CAA" w:rsidRDefault="00E568BF" w:rsidP="00EF1B51">
            <w:pPr>
              <w:pStyle w:val="Bulletlevel1"/>
            </w:pPr>
            <w:r>
              <w:t>Chọn loại hình nghề nghiệp của khách hàng. Hệ thống tìm kiếm theo nghề nghiệp được chọn</w:t>
            </w:r>
          </w:p>
        </w:tc>
      </w:tr>
      <w:tr w:rsidR="000A7CAA" w:rsidTr="00EF1B51">
        <w:tc>
          <w:tcPr>
            <w:tcW w:w="632" w:type="dxa"/>
          </w:tcPr>
          <w:p w:rsidR="000A7CAA" w:rsidRDefault="000A7CAA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0A7CAA" w:rsidRDefault="00E568BF" w:rsidP="00EF1B51">
            <w:r>
              <w:t>Dân tộc</w:t>
            </w:r>
          </w:p>
        </w:tc>
        <w:tc>
          <w:tcPr>
            <w:tcW w:w="6928" w:type="dxa"/>
          </w:tcPr>
          <w:p w:rsidR="000A7CAA" w:rsidRDefault="00E568BF" w:rsidP="00E568BF">
            <w:pPr>
              <w:pStyle w:val="Bulletlevel1"/>
            </w:pPr>
            <w:r>
              <w:t>Chọn loại hình dân tộc của khách hàng. Hệ thống tìm kiếm theo dân tộc được chọn</w:t>
            </w:r>
          </w:p>
        </w:tc>
      </w:tr>
      <w:tr w:rsidR="000A7CAA" w:rsidTr="00EF1B51">
        <w:tc>
          <w:tcPr>
            <w:tcW w:w="632" w:type="dxa"/>
          </w:tcPr>
          <w:p w:rsidR="000A7CAA" w:rsidRDefault="000A7CAA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0A7CAA" w:rsidRDefault="00E568BF" w:rsidP="00EF1B51">
            <w:r>
              <w:t>Giới tính</w:t>
            </w:r>
          </w:p>
        </w:tc>
        <w:tc>
          <w:tcPr>
            <w:tcW w:w="6928" w:type="dxa"/>
          </w:tcPr>
          <w:p w:rsidR="000A7CAA" w:rsidRDefault="00E568BF" w:rsidP="00E568BF">
            <w:pPr>
              <w:pStyle w:val="Bulletlevel1"/>
            </w:pPr>
            <w:r>
              <w:t>Chọn giới tính của khách hàng. Hệ thống tìm kiếm theo giới tính được chọn</w:t>
            </w:r>
          </w:p>
        </w:tc>
      </w:tr>
      <w:tr w:rsidR="000A7CAA" w:rsidTr="00EF1B51">
        <w:tc>
          <w:tcPr>
            <w:tcW w:w="632" w:type="dxa"/>
          </w:tcPr>
          <w:p w:rsidR="000A7CAA" w:rsidRDefault="000A7CAA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0A7CAA" w:rsidRDefault="00E568BF" w:rsidP="00EF1B51">
            <w:r>
              <w:t>Số CMND</w:t>
            </w:r>
          </w:p>
        </w:tc>
        <w:tc>
          <w:tcPr>
            <w:tcW w:w="6928" w:type="dxa"/>
          </w:tcPr>
          <w:p w:rsidR="000A7CAA" w:rsidRDefault="00E568BF" w:rsidP="00EF1B51">
            <w:pPr>
              <w:pStyle w:val="Bulletlevel1"/>
            </w:pPr>
            <w:r>
              <w:t>Nhập số CMND. Hệ thống tìm kiếm theo số CMND được nhập</w:t>
            </w:r>
          </w:p>
        </w:tc>
      </w:tr>
      <w:tr w:rsidR="000A7CAA" w:rsidTr="00EF1B51">
        <w:tc>
          <w:tcPr>
            <w:tcW w:w="632" w:type="dxa"/>
          </w:tcPr>
          <w:p w:rsidR="000A7CAA" w:rsidRDefault="000A7CAA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0A7CAA" w:rsidRDefault="00E568BF" w:rsidP="00EF1B51">
            <w:r>
              <w:t>Tuổi</w:t>
            </w:r>
          </w:p>
        </w:tc>
        <w:tc>
          <w:tcPr>
            <w:tcW w:w="6928" w:type="dxa"/>
          </w:tcPr>
          <w:p w:rsidR="000A7CAA" w:rsidRDefault="00E568BF" w:rsidP="00EF1B51">
            <w:pPr>
              <w:pStyle w:val="Bulletlevel1"/>
            </w:pPr>
            <w:r>
              <w:t>Nhập khoảng tuổi muốn tìm kiếm. Hệ thống tìm kiếm theo khoảng tuổi được nhập</w:t>
            </w:r>
          </w:p>
        </w:tc>
      </w:tr>
      <w:tr w:rsidR="000A7CAA" w:rsidTr="00EF1B51">
        <w:tc>
          <w:tcPr>
            <w:tcW w:w="632" w:type="dxa"/>
          </w:tcPr>
          <w:p w:rsidR="000A7CAA" w:rsidRDefault="000A7CAA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0A7CAA" w:rsidRDefault="00E568BF" w:rsidP="00EF1B51">
            <w:r>
              <w:t>Ngành nghề kinh tế</w:t>
            </w:r>
          </w:p>
        </w:tc>
        <w:tc>
          <w:tcPr>
            <w:tcW w:w="6928" w:type="dxa"/>
          </w:tcPr>
          <w:p w:rsidR="000A7CAA" w:rsidRDefault="00E568BF" w:rsidP="00E568BF">
            <w:pPr>
              <w:pStyle w:val="Bulletlevel1"/>
            </w:pPr>
            <w:r>
              <w:t>Chọn ngành nghề kinh tế của khách hàng. Hệ thống tìm kiếm theo nghành kinh tế được chọn</w:t>
            </w:r>
          </w:p>
        </w:tc>
      </w:tr>
      <w:tr w:rsidR="000A7CAA" w:rsidTr="00EF1B51">
        <w:tc>
          <w:tcPr>
            <w:tcW w:w="632" w:type="dxa"/>
          </w:tcPr>
          <w:p w:rsidR="000A7CAA" w:rsidRDefault="000A7CAA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0A7CAA" w:rsidRDefault="00E568BF" w:rsidP="00EF1B51">
            <w:r>
              <w:t>Loại hình tổ chức</w:t>
            </w:r>
          </w:p>
        </w:tc>
        <w:tc>
          <w:tcPr>
            <w:tcW w:w="6928" w:type="dxa"/>
          </w:tcPr>
          <w:p w:rsidR="000A7CAA" w:rsidRDefault="00E568BF" w:rsidP="00E568BF">
            <w:pPr>
              <w:pStyle w:val="Bulletlevel1"/>
            </w:pPr>
            <w:r>
              <w:t>Chọn loại hình tổ chức của khách hàng. Hệ thống tìm kiếm theo loại hình tổ chức được chọn</w:t>
            </w:r>
          </w:p>
        </w:tc>
      </w:tr>
      <w:tr w:rsidR="000A7CAA" w:rsidTr="00EF1B51">
        <w:tc>
          <w:tcPr>
            <w:tcW w:w="632" w:type="dxa"/>
          </w:tcPr>
          <w:p w:rsidR="000A7CAA" w:rsidRDefault="000A7CAA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0A7CAA" w:rsidRDefault="00E568BF" w:rsidP="00EF1B51">
            <w:r>
              <w:t>Số ĐKKD</w:t>
            </w:r>
          </w:p>
        </w:tc>
        <w:tc>
          <w:tcPr>
            <w:tcW w:w="6928" w:type="dxa"/>
          </w:tcPr>
          <w:p w:rsidR="000A7CAA" w:rsidRDefault="00E568BF" w:rsidP="00E568BF">
            <w:pPr>
              <w:pStyle w:val="Bulletlevel1"/>
            </w:pPr>
            <w:r>
              <w:t>Nhập số ĐKKD. Hệ thống tìm kiếm theo số ĐKKD được nhập</w:t>
            </w:r>
          </w:p>
        </w:tc>
      </w:tr>
      <w:tr w:rsidR="000A7CAA" w:rsidTr="00EF1B51">
        <w:tc>
          <w:tcPr>
            <w:tcW w:w="632" w:type="dxa"/>
          </w:tcPr>
          <w:p w:rsidR="000A7CAA" w:rsidRDefault="000A7CAA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0A7CAA" w:rsidRDefault="00E568BF" w:rsidP="00EF1B51">
            <w:r>
              <w:t>Ô tìm kiếm</w:t>
            </w:r>
          </w:p>
        </w:tc>
        <w:tc>
          <w:tcPr>
            <w:tcW w:w="6928" w:type="dxa"/>
          </w:tcPr>
          <w:p w:rsidR="000A7CAA" w:rsidRDefault="00E568BF" w:rsidP="00EF1B51">
            <w:pPr>
              <w:pStyle w:val="Bulletlevel1"/>
            </w:pPr>
            <w:r>
              <w:t>Nhập cụm từ muốn tìm kiếm. Hệ thống tìm kiếm theo cụm từ muốn tìm kiếm</w:t>
            </w:r>
          </w:p>
        </w:tc>
      </w:tr>
      <w:tr w:rsidR="00E568BF" w:rsidTr="00EF1B51">
        <w:tc>
          <w:tcPr>
            <w:tcW w:w="632" w:type="dxa"/>
          </w:tcPr>
          <w:p w:rsidR="00E568BF" w:rsidRDefault="00E568BF" w:rsidP="00E1397B">
            <w:pPr>
              <w:pStyle w:val="ListParagraph"/>
              <w:numPr>
                <w:ilvl w:val="0"/>
                <w:numId w:val="46"/>
              </w:numPr>
            </w:pPr>
          </w:p>
        </w:tc>
        <w:tc>
          <w:tcPr>
            <w:tcW w:w="2520" w:type="dxa"/>
          </w:tcPr>
          <w:p w:rsidR="00E568BF" w:rsidRDefault="00E568BF" w:rsidP="00EF1B51">
            <w:r>
              <w:t>Danh sách khách hàng</w:t>
            </w:r>
          </w:p>
        </w:tc>
        <w:tc>
          <w:tcPr>
            <w:tcW w:w="6928" w:type="dxa"/>
          </w:tcPr>
          <w:p w:rsidR="00E568BF" w:rsidRDefault="00E568BF" w:rsidP="00EF1B51">
            <w:pPr>
              <w:pStyle w:val="Bulletlevel1"/>
            </w:pPr>
            <w:r>
              <w:t>Danh sách kết quả tìm kiếm bao gồm các thông tin sau:</w:t>
            </w:r>
          </w:p>
          <w:p w:rsidR="00E568BF" w:rsidRDefault="00E568BF" w:rsidP="00E568BF">
            <w:pPr>
              <w:pStyle w:val="Bulletlevel2"/>
            </w:pPr>
            <w:r>
              <w:t>STT</w:t>
            </w:r>
          </w:p>
          <w:p w:rsidR="00E568BF" w:rsidRDefault="00E568BF" w:rsidP="00E568BF">
            <w:pPr>
              <w:pStyle w:val="Bulletlevel2"/>
            </w:pPr>
            <w:r>
              <w:t>Mã khách hàng</w:t>
            </w:r>
          </w:p>
          <w:p w:rsidR="00E568BF" w:rsidRDefault="00E568BF" w:rsidP="00E568BF">
            <w:pPr>
              <w:pStyle w:val="Bulletlevel2"/>
            </w:pPr>
            <w:r>
              <w:t>Tên khách hàng</w:t>
            </w:r>
          </w:p>
          <w:p w:rsidR="00E568BF" w:rsidRDefault="00E568BF" w:rsidP="00E568BF">
            <w:pPr>
              <w:pStyle w:val="Bulletlevel2"/>
            </w:pPr>
            <w:r>
              <w:t>Ngày gia nhập</w:t>
            </w:r>
          </w:p>
          <w:p w:rsidR="00E568BF" w:rsidRDefault="00E568BF" w:rsidP="00E568BF">
            <w:pPr>
              <w:pStyle w:val="Bulletlevel2"/>
            </w:pPr>
            <w:r>
              <w:t>Chi nhánh</w:t>
            </w:r>
          </w:p>
          <w:p w:rsidR="00E568BF" w:rsidRDefault="00E568BF" w:rsidP="00E568BF">
            <w:pPr>
              <w:pStyle w:val="Bulletlevel2"/>
            </w:pPr>
            <w:r>
              <w:t>Nhóm</w:t>
            </w:r>
          </w:p>
          <w:p w:rsidR="00E568BF" w:rsidRDefault="00E568BF" w:rsidP="00E568BF">
            <w:pPr>
              <w:pStyle w:val="Bulletlevel2"/>
            </w:pPr>
            <w:r>
              <w:t>Cụm</w:t>
            </w:r>
          </w:p>
          <w:p w:rsidR="00E568BF" w:rsidRDefault="00E568BF" w:rsidP="00E568BF">
            <w:pPr>
              <w:pStyle w:val="Bulletlevel2"/>
            </w:pPr>
            <w:r>
              <w:t>Số CMND</w:t>
            </w:r>
          </w:p>
          <w:p w:rsidR="00E568BF" w:rsidRDefault="00E568BF" w:rsidP="00E568BF">
            <w:pPr>
              <w:pStyle w:val="Bulletlevel2"/>
            </w:pPr>
            <w:r>
              <w:t>Trạng thái</w:t>
            </w:r>
          </w:p>
        </w:tc>
      </w:tr>
    </w:tbl>
    <w:p w:rsidR="00EF0530" w:rsidRDefault="00EF0530" w:rsidP="00EF0530">
      <w:pPr>
        <w:pStyle w:val="Heading5"/>
        <w:numPr>
          <w:ilvl w:val="4"/>
          <w:numId w:val="33"/>
        </w:numPr>
      </w:pPr>
      <w:r>
        <w:t>Tìm kiếm</w:t>
      </w:r>
    </w:p>
    <w:p w:rsidR="00EF0530" w:rsidRPr="00030C44" w:rsidRDefault="00EF0530" w:rsidP="005C6B77">
      <w:pPr>
        <w:pStyle w:val="Bulletlevel1"/>
      </w:pPr>
      <w:r>
        <w:rPr>
          <w:noProof/>
        </w:rPr>
        <w:drawing>
          <wp:inline distT="0" distB="0" distL="0" distR="0" wp14:anchorId="18F67D0F" wp14:editId="432867B0">
            <wp:extent cx="752475" cy="2381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E568BF">
        <w:t xml:space="preserve">khách hàng </w:t>
      </w:r>
      <w:r>
        <w:t>theo các thông tin tìm kiếm đã được nhập</w:t>
      </w:r>
      <w:bookmarkStart w:id="1" w:name="_GoBack"/>
      <w:bookmarkEnd w:id="0"/>
      <w:bookmarkEnd w:id="1"/>
    </w:p>
    <w:sectPr w:rsidR="00EF0530" w:rsidRPr="00030C44" w:rsidSect="006D00FB">
      <w:headerReference w:type="default" r:id="rId12"/>
      <w:footerReference w:type="default" r:id="rId13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78A" w:rsidRDefault="0085378A" w:rsidP="00E57131">
      <w:r>
        <w:separator/>
      </w:r>
    </w:p>
    <w:p w:rsidR="0085378A" w:rsidRDefault="0085378A" w:rsidP="00E57131"/>
    <w:p w:rsidR="0085378A" w:rsidRDefault="0085378A" w:rsidP="00E57131"/>
    <w:p w:rsidR="0085378A" w:rsidRDefault="0085378A" w:rsidP="00E57131"/>
    <w:p w:rsidR="0085378A" w:rsidRDefault="0085378A"/>
  </w:endnote>
  <w:endnote w:type="continuationSeparator" w:id="0">
    <w:p w:rsidR="0085378A" w:rsidRDefault="0085378A" w:rsidP="00E57131">
      <w:r>
        <w:continuationSeparator/>
      </w:r>
    </w:p>
    <w:p w:rsidR="0085378A" w:rsidRDefault="0085378A" w:rsidP="00E57131"/>
    <w:p w:rsidR="0085378A" w:rsidRDefault="0085378A" w:rsidP="00E57131"/>
    <w:p w:rsidR="0085378A" w:rsidRDefault="0085378A" w:rsidP="00E57131"/>
    <w:p w:rsidR="0085378A" w:rsidRDefault="008537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CE6E43" w:rsidRDefault="00FF0A0D" w:rsidP="00FF0A0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143BFE">
      <w:rPr>
        <w:noProof/>
        <w:sz w:val="20"/>
        <w:szCs w:val="20"/>
      </w:rPr>
      <w:t>2</w:t>
    </w:r>
    <w:r w:rsidRPr="00CE227C">
      <w:rPr>
        <w:noProof/>
        <w:sz w:val="20"/>
        <w:szCs w:val="20"/>
      </w:rPr>
      <w:fldChar w:fldCharType="end"/>
    </w:r>
  </w:p>
  <w:p w:rsidR="00FF0A0D" w:rsidRDefault="00FF0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78A" w:rsidRDefault="0085378A" w:rsidP="00E57131">
      <w:r>
        <w:separator/>
      </w:r>
    </w:p>
    <w:p w:rsidR="0085378A" w:rsidRDefault="0085378A" w:rsidP="00E57131"/>
    <w:p w:rsidR="0085378A" w:rsidRDefault="0085378A" w:rsidP="00E57131"/>
    <w:p w:rsidR="0085378A" w:rsidRDefault="0085378A" w:rsidP="00E57131"/>
    <w:p w:rsidR="0085378A" w:rsidRDefault="0085378A"/>
  </w:footnote>
  <w:footnote w:type="continuationSeparator" w:id="0">
    <w:p w:rsidR="0085378A" w:rsidRDefault="0085378A" w:rsidP="00E57131">
      <w:r>
        <w:continuationSeparator/>
      </w:r>
    </w:p>
    <w:p w:rsidR="0085378A" w:rsidRDefault="0085378A" w:rsidP="00E57131"/>
    <w:p w:rsidR="0085378A" w:rsidRDefault="0085378A" w:rsidP="00E57131"/>
    <w:p w:rsidR="0085378A" w:rsidRDefault="0085378A" w:rsidP="00E57131"/>
    <w:p w:rsidR="0085378A" w:rsidRDefault="0085378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0D" w:rsidRPr="00FF0A0D" w:rsidRDefault="00FF0A0D" w:rsidP="00FF0A0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C8D6265" wp14:editId="0704A96B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45BC2" id="Straight Connector 1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67279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9035F7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2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F2258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C744E0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7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8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9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0E91FDB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244C18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286B57"/>
    <w:multiLevelType w:val="multilevel"/>
    <w:tmpl w:val="7A628B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7">
    <w:nsid w:val="3B4F7B2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E725BA7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74ED0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0039E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7B5409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25E45A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475092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B3C0E62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A372B7A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3">
    <w:nsid w:val="6779483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6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7">
    <w:nsid w:val="6C3E4B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>
    <w:nsid w:val="72AB53A7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6946A2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7A3F11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5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C760F15"/>
    <w:multiLevelType w:val="hybridMultilevel"/>
    <w:tmpl w:val="0ABAFB8E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16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5"/>
  </w:num>
  <w:num w:numId="8">
    <w:abstractNumId w:val="40"/>
  </w:num>
  <w:num w:numId="9">
    <w:abstractNumId w:val="54"/>
  </w:num>
  <w:num w:numId="10">
    <w:abstractNumId w:val="46"/>
  </w:num>
  <w:num w:numId="11">
    <w:abstractNumId w:val="55"/>
  </w:num>
  <w:num w:numId="12">
    <w:abstractNumId w:val="48"/>
  </w:num>
  <w:num w:numId="13">
    <w:abstractNumId w:val="3"/>
  </w:num>
  <w:num w:numId="14">
    <w:abstractNumId w:val="18"/>
  </w:num>
  <w:num w:numId="15">
    <w:abstractNumId w:val="24"/>
  </w:num>
  <w:num w:numId="16">
    <w:abstractNumId w:val="39"/>
  </w:num>
  <w:num w:numId="17">
    <w:abstractNumId w:val="33"/>
  </w:num>
  <w:num w:numId="18">
    <w:abstractNumId w:val="49"/>
  </w:num>
  <w:num w:numId="19">
    <w:abstractNumId w:val="28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5"/>
  </w:num>
  <w:num w:numId="25">
    <w:abstractNumId w:val="14"/>
  </w:num>
  <w:num w:numId="26">
    <w:abstractNumId w:val="22"/>
  </w:num>
  <w:num w:numId="27">
    <w:abstractNumId w:val="17"/>
  </w:num>
  <w:num w:numId="28">
    <w:abstractNumId w:val="23"/>
  </w:num>
  <w:num w:numId="29">
    <w:abstractNumId w:val="42"/>
  </w:num>
  <w:num w:numId="30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4"/>
  </w:num>
  <w:num w:numId="32">
    <w:abstractNumId w:val="11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12"/>
  </w:num>
  <w:num w:numId="39">
    <w:abstractNumId w:val="29"/>
  </w:num>
  <w:num w:numId="40">
    <w:abstractNumId w:val="21"/>
  </w:num>
  <w:num w:numId="41">
    <w:abstractNumId w:val="7"/>
  </w:num>
  <w:num w:numId="42">
    <w:abstractNumId w:val="52"/>
  </w:num>
  <w:num w:numId="43">
    <w:abstractNumId w:val="47"/>
  </w:num>
  <w:num w:numId="44">
    <w:abstractNumId w:val="43"/>
  </w:num>
  <w:num w:numId="45">
    <w:abstractNumId w:val="38"/>
  </w:num>
  <w:num w:numId="46">
    <w:abstractNumId w:val="30"/>
  </w:num>
  <w:num w:numId="47">
    <w:abstractNumId w:val="13"/>
  </w:num>
  <w:num w:numId="48">
    <w:abstractNumId w:val="15"/>
  </w:num>
  <w:num w:numId="49">
    <w:abstractNumId w:val="41"/>
  </w:num>
  <w:num w:numId="50">
    <w:abstractNumId w:val="56"/>
  </w:num>
  <w:num w:numId="51">
    <w:abstractNumId w:val="51"/>
  </w:num>
  <w:num w:numId="52">
    <w:abstractNumId w:val="32"/>
  </w:num>
  <w:num w:numId="53">
    <w:abstractNumId w:val="35"/>
  </w:num>
  <w:num w:numId="54">
    <w:abstractNumId w:val="31"/>
  </w:num>
  <w:num w:numId="55">
    <w:abstractNumId w:val="50"/>
  </w:num>
  <w:num w:numId="56">
    <w:abstractNumId w:val="34"/>
  </w:num>
  <w:num w:numId="57">
    <w:abstractNumId w:val="10"/>
  </w:num>
  <w:num w:numId="58">
    <w:abstractNumId w:val="27"/>
  </w:num>
  <w:num w:numId="59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0ABE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DCC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A8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1DAC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A7CAA"/>
    <w:rsid w:val="000A7EE8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42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A90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67AA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3BFE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135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302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0DE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746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CAE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102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DEA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45F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59D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15E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A17"/>
    <w:rsid w:val="00314B3C"/>
    <w:rsid w:val="0031562D"/>
    <w:rsid w:val="003159B4"/>
    <w:rsid w:val="00316350"/>
    <w:rsid w:val="00316CE7"/>
    <w:rsid w:val="00317567"/>
    <w:rsid w:val="003175D9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4FFA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62A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4B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124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BDD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5DEB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39B7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220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35B0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093F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2E3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6B5A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490"/>
    <w:rsid w:val="00591BD8"/>
    <w:rsid w:val="00591D3D"/>
    <w:rsid w:val="00591DB4"/>
    <w:rsid w:val="00591E01"/>
    <w:rsid w:val="0059382D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A24"/>
    <w:rsid w:val="005C5C1C"/>
    <w:rsid w:val="005C5C91"/>
    <w:rsid w:val="005C5CBA"/>
    <w:rsid w:val="005C5ED1"/>
    <w:rsid w:val="005C65FB"/>
    <w:rsid w:val="005C691F"/>
    <w:rsid w:val="005C6B77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85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0722"/>
    <w:rsid w:val="006A11F9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1EF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161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55F"/>
    <w:rsid w:val="00807EDE"/>
    <w:rsid w:val="008105F7"/>
    <w:rsid w:val="00810601"/>
    <w:rsid w:val="008117D9"/>
    <w:rsid w:val="00812293"/>
    <w:rsid w:val="008122F3"/>
    <w:rsid w:val="00812A51"/>
    <w:rsid w:val="00812BC2"/>
    <w:rsid w:val="00813444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3FB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8F4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78A"/>
    <w:rsid w:val="00853EC5"/>
    <w:rsid w:val="00853F88"/>
    <w:rsid w:val="008541C6"/>
    <w:rsid w:val="008556F7"/>
    <w:rsid w:val="00856178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2FA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1A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3A9B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AEE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DA0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4D4F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355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227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9F746B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0B0B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0AB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86B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650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35A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554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67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47F8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7B1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62B"/>
    <w:rsid w:val="00C87EE2"/>
    <w:rsid w:val="00C91327"/>
    <w:rsid w:val="00C91AA4"/>
    <w:rsid w:val="00C91C63"/>
    <w:rsid w:val="00C91EF4"/>
    <w:rsid w:val="00C92B6E"/>
    <w:rsid w:val="00C92C4D"/>
    <w:rsid w:val="00C92C86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59B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520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87FBF"/>
    <w:rsid w:val="00D9012A"/>
    <w:rsid w:val="00D9097D"/>
    <w:rsid w:val="00D90CD1"/>
    <w:rsid w:val="00D910F5"/>
    <w:rsid w:val="00D9142C"/>
    <w:rsid w:val="00D91635"/>
    <w:rsid w:val="00D91717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378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65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01E"/>
    <w:rsid w:val="00E107C5"/>
    <w:rsid w:val="00E117D0"/>
    <w:rsid w:val="00E11A4C"/>
    <w:rsid w:val="00E126AF"/>
    <w:rsid w:val="00E127CD"/>
    <w:rsid w:val="00E12BE9"/>
    <w:rsid w:val="00E13250"/>
    <w:rsid w:val="00E136F4"/>
    <w:rsid w:val="00E1397B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8BF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5F24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1E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125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834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7FC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BF0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2908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39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A0D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107C2EF-04E9-405C-8224-CB5D56F7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458C1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4458C1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46717-59E0-4891-B453-8F39630D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2069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2014-08-30T03:13:00Z</dcterms:created>
  <dcterms:modified xsi:type="dcterms:W3CDTF">2014-09-03T07:32:00Z</dcterms:modified>
</cp:coreProperties>
</file>