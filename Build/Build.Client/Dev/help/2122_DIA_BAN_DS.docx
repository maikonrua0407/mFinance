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</w:p>
    <w:p w:rsidR="003D7FCF" w:rsidRDefault="003D7FCF" w:rsidP="003D7FCF">
      <w:r>
        <w:t xml:space="preserve">Phân hệ chung </w:t>
      </w:r>
      <w:r>
        <w:sym w:font="Wingdings" w:char="F0E0"/>
      </w:r>
      <w:r>
        <w:t xml:space="preserve"> Danh mục </w:t>
      </w:r>
      <w:r>
        <w:sym w:font="Wingdings" w:char="F0E0"/>
      </w:r>
      <w:r>
        <w:t xml:space="preserve"> Địa bàn </w:t>
      </w:r>
      <w:r>
        <w:sym w:font="Wingdings" w:char="F0E0"/>
      </w:r>
      <w:r>
        <w:t xml:space="preserve"> Danh sách địa bàn</w:t>
      </w:r>
    </w:p>
    <w:p w:rsidR="005A2287" w:rsidRDefault="005A2287" w:rsidP="005A2287">
      <w:r>
        <w:t xml:space="preserve"> </w:t>
      </w:r>
      <w:r w:rsidR="003D7FCF">
        <w:rPr>
          <w:noProof/>
        </w:rPr>
        <w:drawing>
          <wp:inline distT="0" distB="0" distL="0" distR="0" wp14:anchorId="66D200DA" wp14:editId="2177A734">
            <wp:extent cx="5943600" cy="1062355"/>
            <wp:effectExtent l="0" t="0" r="0" b="444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Pr="00E127CD" w:rsidRDefault="005A2287" w:rsidP="005A2287">
      <w:pPr>
        <w:pStyle w:val="NumberTable"/>
      </w:pPr>
      <w:r>
        <w:t xml:space="preserve">Cây thực đơn truy cập Danh sách 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>Thao tác thực hiện</w:t>
      </w:r>
    </w:p>
    <w:p w:rsidR="005A2287" w:rsidRDefault="005A2287" w:rsidP="005A2287">
      <w:pPr>
        <w:pStyle w:val="Bulletlevel1"/>
      </w:pPr>
      <w:r>
        <w:t xml:space="preserve">Giao </w:t>
      </w:r>
      <w:r w:rsidRPr="00A258B4">
        <w:t>diện</w:t>
      </w:r>
    </w:p>
    <w:p w:rsidR="005A2287" w:rsidRDefault="003D7FCF" w:rsidP="005A2287">
      <w:r>
        <w:rPr>
          <w:noProof/>
        </w:rPr>
        <w:drawing>
          <wp:inline distT="0" distB="0" distL="0" distR="0" wp14:anchorId="065640F9" wp14:editId="36074415">
            <wp:extent cx="5943600" cy="244094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Danh sách </w:t>
      </w:r>
      <w:r w:rsidR="003D7FCF">
        <w:t>địa bàn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5A2287" w:rsidTr="00032013">
        <w:tc>
          <w:tcPr>
            <w:tcW w:w="632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5A2287" w:rsidTr="00032013">
        <w:tc>
          <w:tcPr>
            <w:tcW w:w="10080" w:type="dxa"/>
            <w:gridSpan w:val="3"/>
          </w:tcPr>
          <w:p w:rsidR="005A2287" w:rsidRPr="00F34B08" w:rsidRDefault="005A2287" w:rsidP="00032013">
            <w:pPr>
              <w:rPr>
                <w:b/>
                <w:i/>
              </w:rPr>
            </w:pPr>
            <w:r>
              <w:rPr>
                <w:b/>
                <w:i/>
              </w:rPr>
              <w:t>Cây tìm kiếm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5A2287" w:rsidRDefault="003D7FCF" w:rsidP="00032013">
            <w:r>
              <w:t>Conbobox Loại địa bàn</w:t>
            </w:r>
          </w:p>
        </w:tc>
        <w:tc>
          <w:tcPr>
            <w:tcW w:w="6928" w:type="dxa"/>
          </w:tcPr>
          <w:p w:rsidR="005A2287" w:rsidRDefault="003D7FCF" w:rsidP="00032013">
            <w:pPr>
              <w:pStyle w:val="Bulletlevel1"/>
            </w:pPr>
            <w:r>
              <w:t>Lựa chọn loại địa bàn muốn tìm kiếm từ hộp</w:t>
            </w:r>
            <w:r w:rsidR="00971655">
              <w:t xml:space="preserve"> danh sách</w:t>
            </w:r>
          </w:p>
          <w:p w:rsidR="003D7FCF" w:rsidRPr="003D7FCF" w:rsidRDefault="003D7FCF" w:rsidP="003D7FCF">
            <w:r>
              <w:rPr>
                <w:noProof/>
              </w:rPr>
              <w:drawing>
                <wp:inline distT="0" distB="0" distL="0" distR="0" wp14:anchorId="4FCBB93D" wp14:editId="558E2A4E">
                  <wp:extent cx="1457143" cy="685714"/>
                  <wp:effectExtent l="0" t="0" r="0" b="635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5A2287" w:rsidRDefault="003D7FCF" w:rsidP="00032013">
            <w:r>
              <w:t>Combobox tên Huyện (Quận)</w:t>
            </w:r>
          </w:p>
        </w:tc>
        <w:tc>
          <w:tcPr>
            <w:tcW w:w="6928" w:type="dxa"/>
          </w:tcPr>
          <w:p w:rsidR="005A2287" w:rsidRDefault="003D7FCF" w:rsidP="003D7FCF">
            <w:pPr>
              <w:pStyle w:val="Bulletlevel1"/>
            </w:pPr>
            <w:r>
              <w:t>Lựa chọn Huyện (Quận)/ Xã (Phường) muốn tìm kiếm từ hộp</w:t>
            </w:r>
          </w:p>
          <w:p w:rsidR="003D7FCF" w:rsidRPr="003D7FCF" w:rsidRDefault="003D7FCF" w:rsidP="003D7FCF">
            <w:r>
              <w:rPr>
                <w:noProof/>
              </w:rPr>
              <w:drawing>
                <wp:inline distT="0" distB="0" distL="0" distR="0" wp14:anchorId="49F9E7AC" wp14:editId="13399C8F">
                  <wp:extent cx="2228572" cy="257143"/>
                  <wp:effectExtent l="0" t="0" r="635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2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FCF" w:rsidTr="00032013">
        <w:tc>
          <w:tcPr>
            <w:tcW w:w="632" w:type="dxa"/>
          </w:tcPr>
          <w:p w:rsidR="003D7FCF" w:rsidRDefault="003D7FCF" w:rsidP="0056217B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3D7FCF" w:rsidRDefault="003D7FCF" w:rsidP="00032013">
            <w:r>
              <w:t>Ô tìm kiếm</w:t>
            </w:r>
          </w:p>
        </w:tc>
        <w:tc>
          <w:tcPr>
            <w:tcW w:w="6928" w:type="dxa"/>
          </w:tcPr>
          <w:p w:rsidR="003D7FCF" w:rsidRDefault="003D7FCF" w:rsidP="003D7FCF">
            <w:pPr>
              <w:pStyle w:val="Bulletlevel1"/>
            </w:pPr>
            <w:r>
              <w:t>Nhập thông tin muốn tìm kiếm vào ô tìm kiếm</w:t>
            </w:r>
          </w:p>
          <w:p w:rsidR="003D7FCF" w:rsidRDefault="003D7FCF" w:rsidP="003D7FCF">
            <w:pPr>
              <w:pStyle w:val="Bulletlevel1"/>
            </w:pPr>
            <w:r>
              <w:t>Hệ thống tìm kiếm từ danh sách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5A2287" w:rsidRDefault="003D7FCF" w:rsidP="00032013">
            <w:r>
              <w:t>Cây tổ chức địa bàn</w:t>
            </w:r>
          </w:p>
        </w:tc>
        <w:tc>
          <w:tcPr>
            <w:tcW w:w="6928" w:type="dxa"/>
          </w:tcPr>
          <w:p w:rsidR="005A2287" w:rsidRDefault="003D7FCF" w:rsidP="00032013">
            <w:pPr>
              <w:pStyle w:val="Bulletlevel1"/>
            </w:pPr>
            <w:r>
              <w:t>Tìm kiếm địa bàn theo Vùng, miền, tỉnh/TP được chọn như sau</w:t>
            </w:r>
          </w:p>
          <w:p w:rsidR="003D7FCF" w:rsidRPr="003D7FCF" w:rsidRDefault="003D7FCF" w:rsidP="003D7FCF">
            <w:r>
              <w:rPr>
                <w:noProof/>
              </w:rPr>
              <w:drawing>
                <wp:inline distT="0" distB="0" distL="0" distR="0" wp14:anchorId="2437E315" wp14:editId="0F0F5AE6">
                  <wp:extent cx="2523810" cy="5047619"/>
                  <wp:effectExtent l="0" t="0" r="0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810" cy="5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5A2287" w:rsidRDefault="00175758" w:rsidP="00032013">
            <w:r>
              <w:t>Danh sách địa bàn</w:t>
            </w:r>
          </w:p>
        </w:tc>
        <w:tc>
          <w:tcPr>
            <w:tcW w:w="6928" w:type="dxa"/>
          </w:tcPr>
          <w:p w:rsidR="005A2287" w:rsidRDefault="00175758" w:rsidP="00032013">
            <w:pPr>
              <w:pStyle w:val="Bulletlevel1"/>
            </w:pPr>
            <w:r>
              <w:t>Danh sách địa bàn tìm kiếm được gồm các thông tin sau</w:t>
            </w:r>
          </w:p>
          <w:p w:rsidR="00175758" w:rsidRDefault="00175758" w:rsidP="00175758">
            <w:pPr>
              <w:pStyle w:val="Bulletlevel2"/>
            </w:pPr>
            <w:r>
              <w:t>Số thứ tự</w:t>
            </w:r>
          </w:p>
          <w:p w:rsidR="00175758" w:rsidRDefault="00175758" w:rsidP="00175758">
            <w:pPr>
              <w:pStyle w:val="Bulletlevel2"/>
            </w:pPr>
            <w:r>
              <w:t>Mã địa bàn</w:t>
            </w:r>
          </w:p>
          <w:p w:rsidR="00175758" w:rsidRDefault="00175758" w:rsidP="00175758">
            <w:pPr>
              <w:pStyle w:val="Bulletlevel2"/>
            </w:pPr>
            <w:r>
              <w:t>Tên địa bàn</w:t>
            </w:r>
          </w:p>
          <w:p w:rsidR="00175758" w:rsidRDefault="00175758" w:rsidP="00175758">
            <w:pPr>
              <w:pStyle w:val="Bulletlevel2"/>
            </w:pPr>
            <w:r>
              <w:t>Vùng</w:t>
            </w:r>
          </w:p>
          <w:p w:rsidR="00175758" w:rsidRDefault="00175758" w:rsidP="00175758">
            <w:pPr>
              <w:pStyle w:val="Bulletlevel2"/>
            </w:pPr>
            <w:r>
              <w:t>Miền</w:t>
            </w:r>
          </w:p>
          <w:p w:rsidR="00175758" w:rsidRDefault="00175758" w:rsidP="00175758">
            <w:pPr>
              <w:pStyle w:val="Bulletlevel2"/>
            </w:pPr>
            <w:r>
              <w:t>Tỉnh/ TP</w:t>
            </w:r>
          </w:p>
        </w:tc>
      </w:tr>
    </w:tbl>
    <w:p w:rsidR="005A2287" w:rsidRDefault="005A2287" w:rsidP="005A2287">
      <w:pPr>
        <w:pStyle w:val="Heading5"/>
        <w:numPr>
          <w:ilvl w:val="4"/>
          <w:numId w:val="33"/>
        </w:numPr>
      </w:pPr>
      <w:r>
        <w:t>Tìm kiếm</w:t>
      </w:r>
    </w:p>
    <w:p w:rsidR="005A2287" w:rsidRPr="004E7FCC" w:rsidRDefault="005A2287" w:rsidP="005A2287">
      <w:pPr>
        <w:pStyle w:val="Bulletlevel1"/>
      </w:pPr>
      <w:bookmarkStart w:id="1" w:name="_GoBack"/>
      <w:bookmarkEnd w:id="1"/>
      <w:r>
        <w:rPr>
          <w:noProof/>
        </w:rPr>
        <w:drawing>
          <wp:inline distT="0" distB="0" distL="0" distR="0" wp14:anchorId="5B1EDADB" wp14:editId="49BEF154">
            <wp:extent cx="75247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175758">
        <w:t xml:space="preserve">địa bàn </w:t>
      </w:r>
      <w:r>
        <w:t>theo các thông tin tìm kiếm đã được nhập</w:t>
      </w:r>
      <w:bookmarkEnd w:id="0"/>
    </w:p>
    <w:sectPr w:rsidR="005A2287" w:rsidRPr="004E7FCC" w:rsidSect="006D00FB">
      <w:headerReference w:type="default" r:id="rId14"/>
      <w:footerReference w:type="default" r:id="rId15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56D" w:rsidRDefault="00F1356D" w:rsidP="00E57131">
      <w:r>
        <w:separator/>
      </w:r>
    </w:p>
    <w:p w:rsidR="00F1356D" w:rsidRDefault="00F1356D" w:rsidP="00E57131"/>
    <w:p w:rsidR="00F1356D" w:rsidRDefault="00F1356D" w:rsidP="00E57131"/>
    <w:p w:rsidR="00F1356D" w:rsidRDefault="00F1356D" w:rsidP="00E57131"/>
    <w:p w:rsidR="00F1356D" w:rsidRDefault="00F1356D"/>
  </w:endnote>
  <w:endnote w:type="continuationSeparator" w:id="0">
    <w:p w:rsidR="00F1356D" w:rsidRDefault="00F1356D" w:rsidP="00E57131">
      <w:r>
        <w:continuationSeparator/>
      </w:r>
    </w:p>
    <w:p w:rsidR="00F1356D" w:rsidRDefault="00F1356D" w:rsidP="00E57131"/>
    <w:p w:rsidR="00F1356D" w:rsidRDefault="00F1356D" w:rsidP="00E57131"/>
    <w:p w:rsidR="00F1356D" w:rsidRDefault="00F1356D" w:rsidP="00E57131"/>
    <w:p w:rsidR="00F1356D" w:rsidRDefault="00F13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44025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56D" w:rsidRDefault="00F1356D" w:rsidP="00E57131">
      <w:r>
        <w:separator/>
      </w:r>
    </w:p>
    <w:p w:rsidR="00F1356D" w:rsidRDefault="00F1356D" w:rsidP="00E57131"/>
    <w:p w:rsidR="00F1356D" w:rsidRDefault="00F1356D" w:rsidP="00E57131"/>
    <w:p w:rsidR="00F1356D" w:rsidRDefault="00F1356D" w:rsidP="00E57131"/>
    <w:p w:rsidR="00F1356D" w:rsidRDefault="00F1356D"/>
  </w:footnote>
  <w:footnote w:type="continuationSeparator" w:id="0">
    <w:p w:rsidR="00F1356D" w:rsidRDefault="00F1356D" w:rsidP="00E57131">
      <w:r>
        <w:continuationSeparator/>
      </w:r>
    </w:p>
    <w:p w:rsidR="00F1356D" w:rsidRDefault="00F1356D" w:rsidP="00E57131"/>
    <w:p w:rsidR="00F1356D" w:rsidRDefault="00F1356D" w:rsidP="00E57131"/>
    <w:p w:rsidR="00F1356D" w:rsidRDefault="00F1356D" w:rsidP="00E57131"/>
    <w:p w:rsidR="00F1356D" w:rsidRDefault="00F135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64C30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AB4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E2B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56D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7EFB18-5DC0-4F54-A51D-ABC07EC4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6AF1-78D4-402D-8DDA-12C6EE5E3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773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2014-08-30T03:06:00Z</dcterms:created>
  <dcterms:modified xsi:type="dcterms:W3CDTF">2014-09-03T07:16:00Z</dcterms:modified>
</cp:coreProperties>
</file>