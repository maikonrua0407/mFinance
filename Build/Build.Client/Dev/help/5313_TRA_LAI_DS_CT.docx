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B3" w:rsidRDefault="005916B3" w:rsidP="005916B3">
      <w:pPr>
        <w:pStyle w:val="Heading5"/>
      </w:pPr>
      <w:bookmarkStart w:id="0" w:name="_Toc365275026"/>
      <w:r>
        <w:t xml:space="preserve">Truy cập chức năng </w:t>
      </w:r>
      <w:r w:rsidR="007C25C7">
        <w:t>Trả lãi</w:t>
      </w:r>
      <w:r>
        <w:t xml:space="preserve"> theo danh sách</w:t>
      </w:r>
    </w:p>
    <w:p w:rsidR="005916B3" w:rsidRDefault="007C25C7" w:rsidP="005916B3">
      <w:r>
        <w:t xml:space="preserve">Huy động vốn </w:t>
      </w:r>
      <w:r>
        <w:sym w:font="Wingdings" w:char="F0E0"/>
      </w:r>
      <w:r>
        <w:t xml:space="preserve"> Giao dịch lãi </w:t>
      </w:r>
      <w:r>
        <w:sym w:font="Wingdings" w:char="F0E0"/>
      </w:r>
      <w:r>
        <w:t xml:space="preserve"> Trả lãi </w:t>
      </w:r>
      <w:r>
        <w:sym w:font="Wingdings" w:char="F0E0"/>
      </w:r>
      <w:r>
        <w:t xml:space="preserve"> Trả lãi </w:t>
      </w:r>
      <w:r w:rsidR="005916B3">
        <w:t>theo danh sách</w:t>
      </w:r>
    </w:p>
    <w:p w:rsidR="005916B3" w:rsidRPr="00DF3A80" w:rsidRDefault="007C25C7" w:rsidP="005916B3">
      <w:r>
        <w:rPr>
          <w:noProof/>
        </w:rPr>
        <w:drawing>
          <wp:inline distT="0" distB="0" distL="0" distR="0" wp14:anchorId="7FCE35EC" wp14:editId="24F79007">
            <wp:extent cx="5943600" cy="890270"/>
            <wp:effectExtent l="0" t="0" r="0" b="508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90270"/>
                    </a:xfrm>
                    <a:prstGeom prst="rect">
                      <a:avLst/>
                    </a:prstGeom>
                  </pic:spPr>
                </pic:pic>
              </a:graphicData>
            </a:graphic>
          </wp:inline>
        </w:drawing>
      </w:r>
    </w:p>
    <w:p w:rsidR="005916B3" w:rsidRDefault="005916B3" w:rsidP="00CB5CEA">
      <w:pPr>
        <w:pStyle w:val="NumberTable"/>
      </w:pPr>
      <w:r>
        <w:t xml:space="preserve">Cây thực đơn truy cập chức năng </w:t>
      </w:r>
      <w:r w:rsidR="007C25C7">
        <w:t>Trả lãi</w:t>
      </w:r>
      <w:r>
        <w:t xml:space="preserve"> theo theo danh sách</w:t>
      </w:r>
    </w:p>
    <w:p w:rsidR="005916B3" w:rsidRDefault="005916B3" w:rsidP="005916B3">
      <w:pPr>
        <w:pStyle w:val="Heading5"/>
      </w:pPr>
      <w:r>
        <w:t xml:space="preserve">Khai báo thông tin </w:t>
      </w:r>
      <w:r w:rsidR="007C25C7">
        <w:t>Trả lãi</w:t>
      </w:r>
      <w:r>
        <w:t xml:space="preserve"> theo danh sách</w:t>
      </w:r>
    </w:p>
    <w:p w:rsidR="005916B3" w:rsidRDefault="005916B3" w:rsidP="005916B3">
      <w:pPr>
        <w:pStyle w:val="Heading6"/>
      </w:pPr>
      <w:r>
        <w:t>Thẻ thông tin chung</w:t>
      </w:r>
    </w:p>
    <w:p w:rsidR="005916B3" w:rsidRDefault="005916B3" w:rsidP="005916B3">
      <w:pPr>
        <w:pStyle w:val="Bulletlevel1"/>
      </w:pPr>
      <w:r>
        <w:t>Giao diện</w:t>
      </w:r>
    </w:p>
    <w:p w:rsidR="005916B3" w:rsidRDefault="007C25C7" w:rsidP="005916B3">
      <w:r>
        <w:rPr>
          <w:noProof/>
        </w:rPr>
        <w:drawing>
          <wp:inline distT="0" distB="0" distL="0" distR="0" wp14:anchorId="485D2898" wp14:editId="38EB3712">
            <wp:extent cx="6364605" cy="4350804"/>
            <wp:effectExtent l="0" t="0" r="0" b="0"/>
            <wp:docPr id="110" name="Picture 110" descr="C:\Users\MINH\AppData\Local\Temp\SNAGHTML893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NH\AppData\Local\Temp\SNAGHTML893b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5916B3" w:rsidRPr="009D6E4B" w:rsidRDefault="007C25C7" w:rsidP="00CB5CEA">
      <w:pPr>
        <w:pStyle w:val="NumberTable"/>
      </w:pPr>
      <w:r>
        <w:t>Trả lãi</w:t>
      </w:r>
      <w:r w:rsidR="005916B3">
        <w:t xml:space="preserve"> theo danh sách</w:t>
      </w:r>
    </w:p>
    <w:p w:rsidR="005916B3" w:rsidRDefault="005916B3" w:rsidP="005916B3">
      <w:pPr>
        <w:pStyle w:val="Bulletlevel1"/>
      </w:pPr>
      <w:r>
        <w:t>Nhập thông tin</w:t>
      </w:r>
    </w:p>
    <w:tbl>
      <w:tblPr>
        <w:tblStyle w:val="TableGrid"/>
        <w:tblW w:w="10080" w:type="dxa"/>
        <w:tblInd w:w="108" w:type="dxa"/>
        <w:tblLook w:val="04A0" w:firstRow="1" w:lastRow="0" w:firstColumn="1" w:lastColumn="0" w:noHBand="0" w:noVBand="1"/>
      </w:tblPr>
      <w:tblGrid>
        <w:gridCol w:w="720"/>
        <w:gridCol w:w="2432"/>
        <w:gridCol w:w="6928"/>
      </w:tblGrid>
      <w:tr w:rsidR="005916B3" w:rsidTr="005916B3">
        <w:tc>
          <w:tcPr>
            <w:tcW w:w="720" w:type="dxa"/>
            <w:hideMark/>
          </w:tcPr>
          <w:p w:rsidR="005916B3" w:rsidRDefault="005916B3" w:rsidP="005916B3">
            <w:pPr>
              <w:jc w:val="center"/>
              <w:rPr>
                <w:b/>
              </w:rPr>
            </w:pPr>
            <w:r>
              <w:rPr>
                <w:b/>
              </w:rPr>
              <w:t>STT</w:t>
            </w:r>
          </w:p>
        </w:tc>
        <w:tc>
          <w:tcPr>
            <w:tcW w:w="2432" w:type="dxa"/>
            <w:hideMark/>
          </w:tcPr>
          <w:p w:rsidR="005916B3" w:rsidRDefault="005916B3" w:rsidP="005916B3">
            <w:pPr>
              <w:jc w:val="center"/>
              <w:rPr>
                <w:b/>
              </w:rPr>
            </w:pPr>
            <w:r>
              <w:rPr>
                <w:b/>
              </w:rPr>
              <w:t>Tên trường</w:t>
            </w:r>
          </w:p>
        </w:tc>
        <w:tc>
          <w:tcPr>
            <w:tcW w:w="6928" w:type="dxa"/>
            <w:hideMark/>
          </w:tcPr>
          <w:p w:rsidR="005916B3" w:rsidRDefault="005916B3" w:rsidP="005916B3">
            <w:pPr>
              <w:jc w:val="center"/>
              <w:rPr>
                <w:b/>
              </w:rPr>
            </w:pPr>
            <w:r>
              <w:rPr>
                <w:b/>
              </w:rPr>
              <w:t>Diễn giải</w:t>
            </w:r>
          </w:p>
        </w:tc>
      </w:tr>
      <w:tr w:rsidR="005916B3" w:rsidTr="005916B3">
        <w:tc>
          <w:tcPr>
            <w:tcW w:w="720" w:type="dxa"/>
          </w:tcPr>
          <w:p w:rsidR="005916B3" w:rsidRDefault="005916B3" w:rsidP="00BD20C9">
            <w:pPr>
              <w:pStyle w:val="ListParagraph"/>
              <w:numPr>
                <w:ilvl w:val="0"/>
                <w:numId w:val="65"/>
              </w:numPr>
            </w:pPr>
          </w:p>
        </w:tc>
        <w:tc>
          <w:tcPr>
            <w:tcW w:w="2432" w:type="dxa"/>
          </w:tcPr>
          <w:p w:rsidR="005916B3" w:rsidRDefault="007C25C7" w:rsidP="005916B3">
            <w:r>
              <w:t>Mã giao dịch</w:t>
            </w:r>
          </w:p>
        </w:tc>
        <w:tc>
          <w:tcPr>
            <w:tcW w:w="6928" w:type="dxa"/>
          </w:tcPr>
          <w:p w:rsidR="005916B3" w:rsidRDefault="007C25C7" w:rsidP="005916B3">
            <w:pPr>
              <w:pStyle w:val="Bulletlevel1"/>
            </w:pPr>
            <w:r>
              <w:t>Tự sinh theo quy tắc sinh mã</w:t>
            </w:r>
          </w:p>
        </w:tc>
      </w:tr>
      <w:tr w:rsidR="005916B3" w:rsidTr="005916B3">
        <w:tc>
          <w:tcPr>
            <w:tcW w:w="720" w:type="dxa"/>
          </w:tcPr>
          <w:p w:rsidR="005916B3" w:rsidRDefault="005916B3" w:rsidP="00BD20C9">
            <w:pPr>
              <w:pStyle w:val="ListParagraph"/>
              <w:numPr>
                <w:ilvl w:val="0"/>
                <w:numId w:val="65"/>
              </w:numPr>
            </w:pPr>
          </w:p>
        </w:tc>
        <w:tc>
          <w:tcPr>
            <w:tcW w:w="2432" w:type="dxa"/>
          </w:tcPr>
          <w:p w:rsidR="005916B3" w:rsidRDefault="005916B3" w:rsidP="005916B3">
            <w:r>
              <w:t xml:space="preserve">Diễn giải </w:t>
            </w:r>
            <w:r w:rsidRPr="00BB5DB0">
              <w:rPr>
                <w:color w:val="FF0000"/>
              </w:rPr>
              <w:t>(*)</w:t>
            </w:r>
          </w:p>
        </w:tc>
        <w:tc>
          <w:tcPr>
            <w:tcW w:w="6928" w:type="dxa"/>
          </w:tcPr>
          <w:p w:rsidR="005916B3" w:rsidRDefault="005916B3" w:rsidP="005916B3">
            <w:pPr>
              <w:pStyle w:val="Bulletlevel1"/>
            </w:pPr>
            <w:r>
              <w:t>Tự sinh theo quy tắc sinh diễn giải</w:t>
            </w:r>
          </w:p>
          <w:p w:rsidR="005916B3" w:rsidRDefault="005916B3" w:rsidP="005916B3">
            <w:pPr>
              <w:pStyle w:val="Bulletlevel1"/>
            </w:pPr>
            <w:r>
              <w:t>Người dùng có thể sửa được</w:t>
            </w:r>
          </w:p>
        </w:tc>
      </w:tr>
    </w:tbl>
    <w:p w:rsidR="005916B3" w:rsidRDefault="005916B3" w:rsidP="005916B3">
      <w:pPr>
        <w:pStyle w:val="Heading6"/>
      </w:pPr>
      <w:r>
        <w:lastRenderedPageBreak/>
        <w:t xml:space="preserve">Thêm sổ tiền gửi </w:t>
      </w:r>
      <w:r w:rsidR="007C25C7">
        <w:t>thực hiện trả lãi</w:t>
      </w:r>
    </w:p>
    <w:p w:rsidR="005916B3" w:rsidRDefault="005916B3" w:rsidP="005916B3">
      <w:pPr>
        <w:pStyle w:val="Bulletlevel1"/>
      </w:pPr>
      <w:r>
        <w:t xml:space="preserve">Sau khi nhập thông tin giao giao dịch, nhấn vào </w:t>
      </w:r>
      <w:r>
        <w:rPr>
          <w:noProof/>
        </w:rPr>
        <w:drawing>
          <wp:inline distT="0" distB="0" distL="0" distR="0" wp14:anchorId="32AC7DF0" wp14:editId="1E683635">
            <wp:extent cx="590550" cy="257175"/>
            <wp:effectExtent l="19050" t="0" r="0" b="0"/>
            <wp:docPr id="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w:t>
      </w:r>
      <w:r w:rsidR="007C25C7">
        <w:t xml:space="preserve">êm Sổ tiền gửi thực hiện trả lãi </w:t>
      </w:r>
      <w:r>
        <w:t>từ giao diện.</w:t>
      </w:r>
    </w:p>
    <w:p w:rsidR="005916B3" w:rsidRDefault="005916B3" w:rsidP="005916B3">
      <w:r>
        <w:rPr>
          <w:noProof/>
        </w:rPr>
        <w:drawing>
          <wp:inline distT="0" distB="0" distL="0" distR="0" wp14:anchorId="1EF456D0" wp14:editId="1EB32EF3">
            <wp:extent cx="5732145" cy="3153879"/>
            <wp:effectExtent l="19050" t="0" r="1905" b="0"/>
            <wp:docPr id="75"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5916B3" w:rsidRDefault="005916B3" w:rsidP="005916B3">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5916B3" w:rsidTr="005916B3">
        <w:tc>
          <w:tcPr>
            <w:tcW w:w="683" w:type="dxa"/>
            <w:hideMark/>
          </w:tcPr>
          <w:p w:rsidR="005916B3" w:rsidRDefault="005916B3" w:rsidP="005916B3">
            <w:pPr>
              <w:jc w:val="center"/>
              <w:rPr>
                <w:b/>
              </w:rPr>
            </w:pPr>
            <w:r>
              <w:rPr>
                <w:b/>
              </w:rPr>
              <w:t>STT</w:t>
            </w:r>
          </w:p>
        </w:tc>
        <w:tc>
          <w:tcPr>
            <w:tcW w:w="1816" w:type="dxa"/>
            <w:hideMark/>
          </w:tcPr>
          <w:p w:rsidR="005916B3" w:rsidRDefault="005916B3" w:rsidP="005916B3">
            <w:pPr>
              <w:jc w:val="center"/>
              <w:rPr>
                <w:b/>
              </w:rPr>
            </w:pPr>
            <w:r>
              <w:rPr>
                <w:b/>
              </w:rPr>
              <w:t>Tên trường</w:t>
            </w:r>
          </w:p>
        </w:tc>
        <w:tc>
          <w:tcPr>
            <w:tcW w:w="7581" w:type="dxa"/>
            <w:hideMark/>
          </w:tcPr>
          <w:p w:rsidR="005916B3" w:rsidRDefault="005916B3" w:rsidP="005916B3">
            <w:pPr>
              <w:jc w:val="center"/>
              <w:rPr>
                <w:b/>
              </w:rPr>
            </w:pPr>
            <w:r>
              <w:rPr>
                <w:b/>
              </w:rPr>
              <w:t>Diễn giải</w:t>
            </w:r>
          </w:p>
        </w:tc>
      </w:tr>
      <w:tr w:rsidR="005916B3" w:rsidTr="005916B3">
        <w:tc>
          <w:tcPr>
            <w:tcW w:w="683" w:type="dxa"/>
          </w:tcPr>
          <w:p w:rsidR="005916B3" w:rsidRDefault="005916B3" w:rsidP="00BD20C9">
            <w:pPr>
              <w:pStyle w:val="ListParagraph"/>
              <w:numPr>
                <w:ilvl w:val="0"/>
                <w:numId w:val="66"/>
              </w:numPr>
            </w:pPr>
          </w:p>
        </w:tc>
        <w:tc>
          <w:tcPr>
            <w:tcW w:w="1816" w:type="dxa"/>
          </w:tcPr>
          <w:p w:rsidR="005916B3" w:rsidRDefault="005916B3" w:rsidP="005916B3">
            <w:r>
              <w:t>Nhóm sản phẩm</w:t>
            </w:r>
          </w:p>
        </w:tc>
        <w:tc>
          <w:tcPr>
            <w:tcW w:w="7581" w:type="dxa"/>
          </w:tcPr>
          <w:p w:rsidR="005916B3" w:rsidRDefault="005916B3" w:rsidP="005916B3">
            <w:pPr>
              <w:pStyle w:val="Bulletlevel1"/>
            </w:pPr>
            <w:r>
              <w:t xml:space="preserve">Hệ thống sẽ hiển thị Thông tin tất cả các sản phẩm tiết kiệm. Có thể chọn một hoặc nhiều sản phẩm để thực hiện </w:t>
            </w:r>
            <w:r w:rsidR="007C25C7">
              <w:t>trả lãi</w:t>
            </w:r>
            <w:r>
              <w:t xml:space="preserve"> cho các sổ tiết kiệm áp dụng sản phẩm được chọn.</w:t>
            </w:r>
          </w:p>
          <w:p w:rsidR="005916B3" w:rsidRDefault="005916B3" w:rsidP="005916B3">
            <w:pPr>
              <w:jc w:val="center"/>
            </w:pPr>
            <w:r>
              <w:rPr>
                <w:noProof/>
              </w:rPr>
              <w:drawing>
                <wp:inline distT="0" distB="0" distL="0" distR="0" wp14:anchorId="5B1CDB65" wp14:editId="7D199797">
                  <wp:extent cx="2409524" cy="210476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524" cy="2104762"/>
                          </a:xfrm>
                          <a:prstGeom prst="rect">
                            <a:avLst/>
                          </a:prstGeom>
                        </pic:spPr>
                      </pic:pic>
                    </a:graphicData>
                  </a:graphic>
                </wp:inline>
              </w:drawing>
            </w:r>
          </w:p>
        </w:tc>
      </w:tr>
      <w:tr w:rsidR="005916B3" w:rsidTr="005916B3">
        <w:tc>
          <w:tcPr>
            <w:tcW w:w="683" w:type="dxa"/>
          </w:tcPr>
          <w:p w:rsidR="005916B3" w:rsidRDefault="005916B3" w:rsidP="00BD20C9">
            <w:pPr>
              <w:pStyle w:val="ListParagraph"/>
              <w:numPr>
                <w:ilvl w:val="0"/>
                <w:numId w:val="66"/>
              </w:numPr>
            </w:pPr>
          </w:p>
        </w:tc>
        <w:tc>
          <w:tcPr>
            <w:tcW w:w="1816" w:type="dxa"/>
          </w:tcPr>
          <w:p w:rsidR="005916B3" w:rsidRDefault="005916B3" w:rsidP="005916B3">
            <w:r>
              <w:t>Phòng giao dịch</w:t>
            </w:r>
          </w:p>
        </w:tc>
        <w:tc>
          <w:tcPr>
            <w:tcW w:w="7581" w:type="dxa"/>
          </w:tcPr>
          <w:p w:rsidR="005916B3" w:rsidRDefault="005916B3" w:rsidP="005916B3">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5916B3" w:rsidRDefault="005916B3" w:rsidP="005916B3">
            <w:pPr>
              <w:jc w:val="center"/>
            </w:pPr>
            <w:r>
              <w:rPr>
                <w:noProof/>
              </w:rPr>
              <w:drawing>
                <wp:inline distT="0" distB="0" distL="0" distR="0" wp14:anchorId="59D97D41" wp14:editId="07A71B21">
                  <wp:extent cx="2514600" cy="304800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5916B3" w:rsidTr="005916B3">
        <w:tc>
          <w:tcPr>
            <w:tcW w:w="683" w:type="dxa"/>
          </w:tcPr>
          <w:p w:rsidR="005916B3" w:rsidRDefault="005916B3" w:rsidP="00BD20C9">
            <w:pPr>
              <w:pStyle w:val="ListParagraph"/>
              <w:numPr>
                <w:ilvl w:val="0"/>
                <w:numId w:val="66"/>
              </w:numPr>
            </w:pPr>
          </w:p>
        </w:tc>
        <w:tc>
          <w:tcPr>
            <w:tcW w:w="1816" w:type="dxa"/>
          </w:tcPr>
          <w:p w:rsidR="005916B3" w:rsidRDefault="005916B3" w:rsidP="005916B3">
            <w:r>
              <w:t>Tìm kiếm nhanh</w:t>
            </w:r>
          </w:p>
        </w:tc>
        <w:tc>
          <w:tcPr>
            <w:tcW w:w="7581" w:type="dxa"/>
          </w:tcPr>
          <w:p w:rsidR="005916B3" w:rsidRDefault="005916B3" w:rsidP="005916B3">
            <w:pPr>
              <w:pStyle w:val="Bulletlevel1"/>
            </w:pPr>
            <w:r>
              <w:t>Tìm kiếm nhanh sổ tiền gửi theo các tiêu chí</w:t>
            </w:r>
          </w:p>
          <w:p w:rsidR="005916B3" w:rsidRDefault="005916B3" w:rsidP="005916B3">
            <w:pPr>
              <w:pStyle w:val="Bulletlevel2"/>
            </w:pPr>
            <w:r>
              <w:t>Số sổ</w:t>
            </w:r>
          </w:p>
          <w:p w:rsidR="005916B3" w:rsidRDefault="005916B3" w:rsidP="005916B3">
            <w:pPr>
              <w:pStyle w:val="Bulletlevel2"/>
            </w:pPr>
            <w:r>
              <w:t>Mã khách hàng</w:t>
            </w:r>
          </w:p>
          <w:p w:rsidR="005916B3" w:rsidRDefault="005916B3" w:rsidP="005916B3">
            <w:pPr>
              <w:pStyle w:val="Bulletlevel2"/>
            </w:pPr>
            <w:r>
              <w:t>Tên khách hàng</w:t>
            </w:r>
          </w:p>
          <w:p w:rsidR="005916B3" w:rsidRDefault="005916B3" w:rsidP="005916B3">
            <w:pPr>
              <w:pStyle w:val="Bulletlevel2"/>
            </w:pPr>
            <w:r>
              <w:t>Ngày mở</w:t>
            </w:r>
          </w:p>
          <w:p w:rsidR="005916B3" w:rsidRDefault="005916B3" w:rsidP="005916B3">
            <w:pPr>
              <w:pStyle w:val="Bulletlevel2"/>
            </w:pPr>
            <w:r>
              <w:t>Ngày đáo hạn</w:t>
            </w:r>
          </w:p>
          <w:p w:rsidR="005916B3" w:rsidRDefault="005916B3" w:rsidP="005916B3">
            <w:pPr>
              <w:pStyle w:val="Bulletlevel2"/>
            </w:pPr>
            <w:r>
              <w:t>Số dư</w:t>
            </w:r>
          </w:p>
          <w:p w:rsidR="005916B3" w:rsidRDefault="005916B3" w:rsidP="005916B3">
            <w:pPr>
              <w:pStyle w:val="Bulletlevel2"/>
            </w:pPr>
            <w:r>
              <w:t>Lãi suất</w:t>
            </w:r>
          </w:p>
          <w:p w:rsidR="005916B3" w:rsidRDefault="005916B3" w:rsidP="005916B3">
            <w:r w:rsidRPr="006F57D9">
              <w:rPr>
                <w:noProof/>
              </w:rPr>
              <w:drawing>
                <wp:inline distT="0" distB="0" distL="0" distR="0" wp14:anchorId="30C885C6" wp14:editId="17C0CD08">
                  <wp:extent cx="4600575" cy="505090"/>
                  <wp:effectExtent l="19050" t="0" r="0" b="0"/>
                  <wp:docPr id="7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5916B3" w:rsidRDefault="005916B3" w:rsidP="005916B3">
      <w:pPr>
        <w:pStyle w:val="Bulletlevel1"/>
        <w:rPr>
          <w:noProof/>
        </w:rPr>
      </w:pPr>
      <w:r>
        <w:rPr>
          <w:noProof/>
        </w:rPr>
        <w:t xml:space="preserve">Nhấn </w:t>
      </w:r>
      <w:r>
        <w:rPr>
          <w:noProof/>
        </w:rPr>
        <w:drawing>
          <wp:inline distT="0" distB="0" distL="0" distR="0" wp14:anchorId="5A86660D" wp14:editId="7105D8C3">
            <wp:extent cx="771525" cy="2571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5916B3" w:rsidRDefault="005916B3" w:rsidP="005916B3">
      <w:pPr>
        <w:pStyle w:val="Bulletlevel1"/>
        <w:rPr>
          <w:noProof/>
        </w:rPr>
      </w:pPr>
      <w:r>
        <w:rPr>
          <w:noProof/>
        </w:rPr>
        <w:t>Sau khi tìm kiếm được các sổ tiền gửi, tích chọn các sổ tiền gửi</w:t>
      </w:r>
      <w:r>
        <w:rPr>
          <w:noProof/>
        </w:rPr>
        <w:drawing>
          <wp:inline distT="0" distB="0" distL="0" distR="0" wp14:anchorId="08599B18" wp14:editId="709F8A8F">
            <wp:extent cx="123825" cy="1714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33937B8C" wp14:editId="3BF77D68">
            <wp:extent cx="571500" cy="24765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7C25C7">
        <w:rPr>
          <w:noProof/>
        </w:rPr>
        <w:t>Trả lãi theo danh sách</w:t>
      </w:r>
      <w:r>
        <w:rPr>
          <w:noProof/>
        </w:rPr>
        <w:t>”</w:t>
      </w:r>
    </w:p>
    <w:p w:rsidR="001D29D4" w:rsidRDefault="001D29D4" w:rsidP="001D29D4">
      <w:pPr>
        <w:pStyle w:val="Heading6"/>
      </w:pPr>
      <w:r>
        <w:t>Tính lãi</w:t>
      </w:r>
    </w:p>
    <w:p w:rsidR="001D29D4" w:rsidRDefault="001D29D4" w:rsidP="001D29D4">
      <w:pPr>
        <w:pStyle w:val="Bulletlevel1"/>
      </w:pPr>
      <w:r>
        <w:t>Sau khi nhập số tiền rút gốc một phần</w:t>
      </w:r>
      <w:r w:rsidR="00233A02">
        <w:t xml:space="preserve"> cho các sổ</w:t>
      </w:r>
      <w:r>
        <w:t xml:space="preserve">, nhấn vào </w:t>
      </w:r>
      <w:r>
        <w:rPr>
          <w:noProof/>
        </w:rPr>
        <w:drawing>
          <wp:inline distT="0" distB="0" distL="0" distR="0" wp14:anchorId="2092C691" wp14:editId="39D85C9A">
            <wp:extent cx="676191" cy="247619"/>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6191" cy="247619"/>
                    </a:xfrm>
                    <a:prstGeom prst="rect">
                      <a:avLst/>
                    </a:prstGeom>
                  </pic:spPr>
                </pic:pic>
              </a:graphicData>
            </a:graphic>
          </wp:inline>
        </w:drawing>
      </w:r>
      <w:r>
        <w:t xml:space="preserve"> để thực hiện tính lãi cho các sổ tiền gửi được chọn trên danh sách. Giao diện như hình:</w:t>
      </w:r>
    </w:p>
    <w:p w:rsidR="001D29D4" w:rsidRDefault="001D29D4" w:rsidP="001D29D4">
      <w:r>
        <w:rPr>
          <w:noProof/>
        </w:rPr>
        <w:drawing>
          <wp:inline distT="0" distB="0" distL="0" distR="0" wp14:anchorId="3C655510" wp14:editId="167D2DD7">
            <wp:extent cx="6364605" cy="4350804"/>
            <wp:effectExtent l="0" t="0" r="0" b="0"/>
            <wp:docPr id="126" name="Picture 126" descr="C:\Users\MINH\AppData\Local\Temp\SNAGHTMLa1ac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NH\AppData\Local\Temp\SNAGHTMLa1ac6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tbl>
      <w:tblPr>
        <w:tblStyle w:val="TableGrid"/>
        <w:tblW w:w="9900" w:type="dxa"/>
        <w:tblInd w:w="108" w:type="dxa"/>
        <w:tblLook w:val="04A0" w:firstRow="1" w:lastRow="0" w:firstColumn="1" w:lastColumn="0" w:noHBand="0" w:noVBand="1"/>
      </w:tblPr>
      <w:tblGrid>
        <w:gridCol w:w="720"/>
        <w:gridCol w:w="2432"/>
        <w:gridCol w:w="6748"/>
      </w:tblGrid>
      <w:tr w:rsidR="00AD2781" w:rsidTr="003C0137">
        <w:tc>
          <w:tcPr>
            <w:tcW w:w="720" w:type="dxa"/>
            <w:hideMark/>
          </w:tcPr>
          <w:p w:rsidR="00AD2781" w:rsidRDefault="00AD2781" w:rsidP="003C0137">
            <w:pPr>
              <w:jc w:val="center"/>
              <w:rPr>
                <w:b/>
              </w:rPr>
            </w:pPr>
            <w:r>
              <w:rPr>
                <w:b/>
              </w:rPr>
              <w:t>STT</w:t>
            </w:r>
          </w:p>
        </w:tc>
        <w:tc>
          <w:tcPr>
            <w:tcW w:w="2432" w:type="dxa"/>
            <w:hideMark/>
          </w:tcPr>
          <w:p w:rsidR="00AD2781" w:rsidRDefault="00AD2781" w:rsidP="003C0137">
            <w:pPr>
              <w:jc w:val="center"/>
              <w:rPr>
                <w:b/>
              </w:rPr>
            </w:pPr>
            <w:r>
              <w:rPr>
                <w:b/>
              </w:rPr>
              <w:t>Tên trường</w:t>
            </w:r>
          </w:p>
        </w:tc>
        <w:tc>
          <w:tcPr>
            <w:tcW w:w="6748" w:type="dxa"/>
            <w:hideMark/>
          </w:tcPr>
          <w:p w:rsidR="00AD2781" w:rsidRDefault="00AD2781" w:rsidP="003C0137">
            <w:pPr>
              <w:jc w:val="center"/>
              <w:rPr>
                <w:b/>
              </w:rPr>
            </w:pPr>
            <w:r>
              <w:rPr>
                <w:b/>
              </w:rPr>
              <w:t>Diễn giải</w:t>
            </w:r>
          </w:p>
        </w:tc>
      </w:tr>
      <w:tr w:rsidR="00AD2781" w:rsidTr="003C0137">
        <w:tc>
          <w:tcPr>
            <w:tcW w:w="9900" w:type="dxa"/>
            <w:gridSpan w:val="3"/>
          </w:tcPr>
          <w:p w:rsidR="00AD2781" w:rsidRPr="00607926" w:rsidRDefault="00AD2781" w:rsidP="003C0137">
            <w:pPr>
              <w:rPr>
                <w:b/>
                <w:i/>
              </w:rPr>
            </w:pPr>
            <w:r>
              <w:rPr>
                <w:b/>
                <w:i/>
              </w:rPr>
              <w:t>Thông tin</w:t>
            </w:r>
            <w:r w:rsidRPr="00607926">
              <w:rPr>
                <w:b/>
                <w:i/>
              </w:rPr>
              <w:t xml:space="preserve"> sổ tiền gửi</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STT</w:t>
            </w:r>
          </w:p>
        </w:tc>
        <w:tc>
          <w:tcPr>
            <w:tcW w:w="6748" w:type="dxa"/>
          </w:tcPr>
          <w:p w:rsidR="00AD2781" w:rsidRDefault="00AD2781" w:rsidP="003C0137">
            <w:pPr>
              <w:pStyle w:val="Bulletlevel1"/>
            </w:pPr>
            <w:r>
              <w:t>Tự tăng</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Số sổ sổ tiền</w:t>
            </w:r>
          </w:p>
        </w:tc>
        <w:tc>
          <w:tcPr>
            <w:tcW w:w="6748" w:type="dxa"/>
          </w:tcPr>
          <w:p w:rsidR="00AD2781" w:rsidRDefault="00AD2781" w:rsidP="003C0137">
            <w:pPr>
              <w:pStyle w:val="Bulletlevel1"/>
            </w:pPr>
            <w:r>
              <w:t xml:space="preserve">Tự động hiển thị theo sổ tiền gửi đã chọn </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Tên khách hàng</w:t>
            </w:r>
          </w:p>
        </w:tc>
        <w:tc>
          <w:tcPr>
            <w:tcW w:w="6748" w:type="dxa"/>
          </w:tcPr>
          <w:p w:rsidR="00AD2781" w:rsidRDefault="00AD2781" w:rsidP="003C0137">
            <w:pPr>
              <w:pStyle w:val="Bulletlevel1"/>
            </w:pPr>
            <w:r w:rsidRPr="00F23794">
              <w:t xml:space="preserve">Tự động hiển thị theo sổ tiền gửi đã chọn </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Ngày mở</w:t>
            </w:r>
          </w:p>
        </w:tc>
        <w:tc>
          <w:tcPr>
            <w:tcW w:w="6748" w:type="dxa"/>
          </w:tcPr>
          <w:p w:rsidR="00AD2781" w:rsidRDefault="00AD2781" w:rsidP="003C0137">
            <w:pPr>
              <w:pStyle w:val="Bulletlevel1"/>
            </w:pPr>
            <w:r w:rsidRPr="00F23794">
              <w:t xml:space="preserve">Tự động hiển thị theo sổ tiền gửi đã chọn </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Số dư</w:t>
            </w:r>
          </w:p>
        </w:tc>
        <w:tc>
          <w:tcPr>
            <w:tcW w:w="6748" w:type="dxa"/>
          </w:tcPr>
          <w:p w:rsidR="00AD2781" w:rsidRDefault="00AD2781" w:rsidP="003C0137">
            <w:pPr>
              <w:pStyle w:val="Bulletlevel1"/>
            </w:pPr>
            <w:r w:rsidRPr="00F23794">
              <w:t xml:space="preserve">Tự động hiển thị theo sổ tiền gửi đã chọn </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Lãi suất</w:t>
            </w:r>
          </w:p>
        </w:tc>
        <w:tc>
          <w:tcPr>
            <w:tcW w:w="6748" w:type="dxa"/>
          </w:tcPr>
          <w:p w:rsidR="00AD2781" w:rsidRDefault="00AD2781" w:rsidP="003C0137">
            <w:pPr>
              <w:pStyle w:val="Bulletlevel1"/>
            </w:pPr>
            <w:r w:rsidRPr="00F23794">
              <w:t xml:space="preserve">Tự động hiển thị theo sổ tiền gửi đã chọn </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Từ ngày</w:t>
            </w:r>
          </w:p>
        </w:tc>
        <w:tc>
          <w:tcPr>
            <w:tcW w:w="6748" w:type="dxa"/>
          </w:tcPr>
          <w:p w:rsidR="00AD2781" w:rsidRDefault="00AD2781" w:rsidP="003C0137">
            <w:pPr>
              <w:pStyle w:val="Bulletlevel1"/>
            </w:pPr>
            <w:r w:rsidRPr="00F23794">
              <w:t>Tự động hiển thị theo sổ tiền gửi đã chọn</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Đến ngày</w:t>
            </w:r>
          </w:p>
        </w:tc>
        <w:tc>
          <w:tcPr>
            <w:tcW w:w="6748" w:type="dxa"/>
          </w:tcPr>
          <w:p w:rsidR="00AD2781" w:rsidRDefault="00AD2781" w:rsidP="003C0137">
            <w:pPr>
              <w:pStyle w:val="Bulletlevel1"/>
            </w:pPr>
            <w:r>
              <w:t>Tự động hiển thị là ngày trả lãi:</w:t>
            </w:r>
          </w:p>
          <w:p w:rsidR="00AD2781" w:rsidRDefault="00AD2781" w:rsidP="00AD2781">
            <w:pPr>
              <w:pStyle w:val="Bulletlevel2"/>
            </w:pPr>
            <w:r>
              <w:t>Với sổ trả lãi định kỳ: Là ngày trả lãi định kỳ được quy định khi mở sổ</w:t>
            </w:r>
          </w:p>
          <w:p w:rsidR="00AD2781" w:rsidRDefault="00AD2781" w:rsidP="00AD2781">
            <w:pPr>
              <w:pStyle w:val="Bulletlevel2"/>
            </w:pPr>
            <w:r>
              <w:t>Sổ trả lãi sau: Là ngày đáo hạn</w:t>
            </w:r>
          </w:p>
          <w:p w:rsidR="00AD2781" w:rsidRDefault="00AD2781" w:rsidP="00AD2781">
            <w:pPr>
              <w:pStyle w:val="Bulletlevel2"/>
            </w:pPr>
            <w:r>
              <w:t>Sổ không kỳ hạn: Là ngày hệ thống</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Tiền lãi</w:t>
            </w:r>
          </w:p>
        </w:tc>
        <w:tc>
          <w:tcPr>
            <w:tcW w:w="6748" w:type="dxa"/>
          </w:tcPr>
          <w:p w:rsidR="00AD2781" w:rsidRDefault="00AD2781" w:rsidP="003C0137">
            <w:pPr>
              <w:pStyle w:val="Bulletlevel1"/>
            </w:pPr>
            <w:r>
              <w:t>Tự động tính toán và hiển thị</w:t>
            </w:r>
          </w:p>
          <w:p w:rsidR="00AD2781" w:rsidRDefault="00AD2781" w:rsidP="003C0137">
            <w:pPr>
              <w:pStyle w:val="Bulletlevel1"/>
            </w:pPr>
            <w:r>
              <w:t>Thông tin chỉ hiển thị khi “ Rút lãi” được tích chọn</w:t>
            </w:r>
          </w:p>
        </w:tc>
      </w:tr>
      <w:tr w:rsidR="00AD2781" w:rsidTr="003C0137">
        <w:tc>
          <w:tcPr>
            <w:tcW w:w="720" w:type="dxa"/>
          </w:tcPr>
          <w:p w:rsidR="00AD2781" w:rsidRDefault="00AD2781" w:rsidP="00BD20C9">
            <w:pPr>
              <w:pStyle w:val="ListParagraph"/>
              <w:numPr>
                <w:ilvl w:val="0"/>
                <w:numId w:val="67"/>
              </w:numPr>
            </w:pPr>
          </w:p>
        </w:tc>
        <w:tc>
          <w:tcPr>
            <w:tcW w:w="2432" w:type="dxa"/>
          </w:tcPr>
          <w:p w:rsidR="00AD2781" w:rsidRDefault="00AD2781" w:rsidP="003C0137">
            <w:r>
              <w:t>Lãi dự chi</w:t>
            </w:r>
          </w:p>
        </w:tc>
        <w:tc>
          <w:tcPr>
            <w:tcW w:w="6748" w:type="dxa"/>
          </w:tcPr>
          <w:p w:rsidR="00AD2781" w:rsidRDefault="00AD2781" w:rsidP="003C0137">
            <w:pPr>
              <w:pStyle w:val="Bulletlevel1"/>
            </w:pPr>
            <w:r w:rsidRPr="00F23794">
              <w:t>Tự động hiển thị theo sổ tiền gửi đã chọn</w:t>
            </w:r>
          </w:p>
        </w:tc>
      </w:tr>
    </w:tbl>
    <w:p w:rsidR="00AD2781" w:rsidRPr="00F757B7" w:rsidRDefault="00AD2781" w:rsidP="001D29D4"/>
    <w:p w:rsidR="005916B3" w:rsidRDefault="005916B3" w:rsidP="005916B3">
      <w:pPr>
        <w:pStyle w:val="Heading5"/>
      </w:pPr>
      <w:r>
        <w:t>Lưu giao dịch và in chứng từ</w:t>
      </w:r>
    </w:p>
    <w:p w:rsidR="005916B3" w:rsidRDefault="005916B3" w:rsidP="005916B3">
      <w:pPr>
        <w:pStyle w:val="Bulletlevel1"/>
      </w:pPr>
      <w:r>
        <w:t xml:space="preserve">Sau khi nhập đầy đủ các thông tin nhấn </w:t>
      </w:r>
      <w:r>
        <w:rPr>
          <w:noProof/>
        </w:rPr>
        <w:drawing>
          <wp:inline distT="0" distB="0" distL="0" distR="0" wp14:anchorId="5B546194" wp14:editId="4F3047C0">
            <wp:extent cx="904875" cy="257175"/>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5916B3" w:rsidRDefault="005916B3" w:rsidP="005916B3">
      <w:pPr>
        <w:pStyle w:val="Bulletlevel1"/>
      </w:pPr>
      <w:r>
        <w:t xml:space="preserve">Sau khi lưu thông tin giao dịch thành công nhấn </w:t>
      </w:r>
      <w:r>
        <w:rPr>
          <w:noProof/>
        </w:rPr>
        <w:drawing>
          <wp:inline distT="0" distB="0" distL="0" distR="0" wp14:anchorId="0A3D7A8D" wp14:editId="739338FA">
            <wp:extent cx="1038225" cy="266700"/>
            <wp:effectExtent l="19050" t="0" r="9525" b="0"/>
            <wp:docPr id="8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w:t>
      </w:r>
    </w:p>
    <w:p w:rsidR="005916B3" w:rsidRDefault="005916B3" w:rsidP="005916B3">
      <w:pPr>
        <w:pStyle w:val="Bulletlevel1"/>
      </w:pPr>
      <w:r>
        <w:rPr>
          <w:noProof/>
        </w:rPr>
        <w:drawing>
          <wp:inline distT="0" distB="0" distL="0" distR="0" wp14:anchorId="71FDD324" wp14:editId="319A03BD">
            <wp:extent cx="1181100" cy="247650"/>
            <wp:effectExtent l="19050" t="0" r="0" b="0"/>
            <wp:docPr id="8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5916B3" w:rsidRDefault="005916B3" w:rsidP="00A95C4B">
      <w:pPr>
        <w:pStyle w:val="Heading5"/>
      </w:pPr>
      <w:bookmarkStart w:id="1" w:name="_GoBack"/>
      <w:bookmarkEnd w:id="1"/>
      <w:r>
        <w:t>Điều kiện ràng buộc</w:t>
      </w:r>
    </w:p>
    <w:p w:rsidR="00AD2781" w:rsidRDefault="00AD2781" w:rsidP="00AD2781">
      <w:pPr>
        <w:pStyle w:val="Bulletlevel1"/>
      </w:pPr>
      <w:r>
        <w:t>Sổ tiền gửi đã tồn tại</w:t>
      </w:r>
    </w:p>
    <w:p w:rsidR="00F9174C" w:rsidRDefault="00AD2781" w:rsidP="00F9174C">
      <w:pPr>
        <w:pStyle w:val="Bulletlevel1"/>
      </w:pPr>
      <w:r>
        <w:t>Đến kỳ trả lãi</w:t>
      </w:r>
    </w:p>
    <w:p w:rsidR="00EF7C91" w:rsidRPr="00F9174C" w:rsidRDefault="00EF7C91" w:rsidP="00EF7C91">
      <w:pPr>
        <w:pStyle w:val="Bulletlevel1"/>
      </w:pPr>
      <w:r>
        <w:t>Sổ tiền gửi trả lãi trước</w:t>
      </w:r>
      <w:bookmarkEnd w:id="0"/>
    </w:p>
    <w:sectPr w:rsidR="00EF7C91" w:rsidRPr="00F9174C" w:rsidSect="006D00FB">
      <w:headerReference w:type="default" r:id="rId23"/>
      <w:footerReference w:type="default" r:id="rId24"/>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D5A" w:rsidRDefault="00B74D5A" w:rsidP="00E57131">
      <w:r>
        <w:separator/>
      </w:r>
    </w:p>
    <w:p w:rsidR="00B74D5A" w:rsidRDefault="00B74D5A" w:rsidP="00E57131"/>
    <w:p w:rsidR="00B74D5A" w:rsidRDefault="00B74D5A" w:rsidP="00E57131"/>
    <w:p w:rsidR="00B74D5A" w:rsidRDefault="00B74D5A" w:rsidP="00E57131"/>
    <w:p w:rsidR="00B74D5A" w:rsidRDefault="00B74D5A"/>
  </w:endnote>
  <w:endnote w:type="continuationSeparator" w:id="0">
    <w:p w:rsidR="00B74D5A" w:rsidRDefault="00B74D5A" w:rsidP="00E57131">
      <w:r>
        <w:continuationSeparator/>
      </w:r>
    </w:p>
    <w:p w:rsidR="00B74D5A" w:rsidRDefault="00B74D5A" w:rsidP="00E57131"/>
    <w:p w:rsidR="00B74D5A" w:rsidRDefault="00B74D5A" w:rsidP="00E57131"/>
    <w:p w:rsidR="00B74D5A" w:rsidRDefault="00B74D5A" w:rsidP="00E57131"/>
    <w:p w:rsidR="00B74D5A" w:rsidRDefault="00B74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B74D5A">
      <w:rPr>
        <w:noProof/>
        <w:sz w:val="20"/>
        <w:szCs w:val="20"/>
      </w:rPr>
      <w:t>1</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D5A" w:rsidRDefault="00B74D5A" w:rsidP="00E57131">
      <w:r>
        <w:separator/>
      </w:r>
    </w:p>
    <w:p w:rsidR="00B74D5A" w:rsidRDefault="00B74D5A" w:rsidP="00E57131"/>
    <w:p w:rsidR="00B74D5A" w:rsidRDefault="00B74D5A" w:rsidP="00E57131"/>
    <w:p w:rsidR="00B74D5A" w:rsidRDefault="00B74D5A" w:rsidP="00E57131"/>
    <w:p w:rsidR="00B74D5A" w:rsidRDefault="00B74D5A"/>
  </w:footnote>
  <w:footnote w:type="continuationSeparator" w:id="0">
    <w:p w:rsidR="00B74D5A" w:rsidRDefault="00B74D5A" w:rsidP="00E57131">
      <w:r>
        <w:continuationSeparator/>
      </w:r>
    </w:p>
    <w:p w:rsidR="00B74D5A" w:rsidRDefault="00B74D5A" w:rsidP="00E57131"/>
    <w:p w:rsidR="00B74D5A" w:rsidRDefault="00B74D5A" w:rsidP="00E57131"/>
    <w:p w:rsidR="00B74D5A" w:rsidRDefault="00B74D5A" w:rsidP="00E57131"/>
    <w:p w:rsidR="00B74D5A" w:rsidRDefault="00B74D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1E571"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5BE4"/>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C4B"/>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4D5A"/>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D7CEF"/>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4E3A"/>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593DE1-4E52-4A31-A7EF-6A1EC62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1CEEF-5125-48CA-A5FA-552894D3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2576</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2014-09-03T10:14:00Z</dcterms:created>
  <dcterms:modified xsi:type="dcterms:W3CDTF">2014-09-04T03:41:00Z</dcterms:modified>
</cp:coreProperties>
</file>