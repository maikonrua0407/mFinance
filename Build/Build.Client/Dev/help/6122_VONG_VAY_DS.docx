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558" w:rsidRDefault="007F3558" w:rsidP="007F3558">
      <w:pPr>
        <w:pStyle w:val="Heading5"/>
      </w:pPr>
      <w:r>
        <w:t>Truy cập chức năng Danh sách vòng vay vốn</w:t>
      </w:r>
    </w:p>
    <w:p w:rsidR="00755874" w:rsidRDefault="00755874" w:rsidP="00755874">
      <w:r>
        <w:t>T</w:t>
      </w:r>
      <w:r w:rsidRPr="00AE5344">
        <w:t xml:space="preserve">ín dụng </w:t>
      </w:r>
      <w:r>
        <w:t xml:space="preserve">vi mô </w:t>
      </w:r>
      <w:r>
        <w:sym w:font="Wingdings" w:char="F0E0"/>
      </w:r>
      <w:r>
        <w:t xml:space="preserve">  Sản phẩm </w:t>
      </w:r>
      <w:r>
        <w:sym w:font="Wingdings" w:char="F0E0"/>
      </w:r>
      <w:r>
        <w:t xml:space="preserve">  Vòng vay </w:t>
      </w:r>
      <w:r>
        <w:sym w:font="Wingdings" w:char="F0E0"/>
      </w:r>
      <w:r>
        <w:t xml:space="preserve"> Danh sách vòng vay vốn</w:t>
      </w:r>
    </w:p>
    <w:p w:rsidR="00755874" w:rsidRDefault="00755874" w:rsidP="00755874">
      <w:r>
        <w:rPr>
          <w:noProof/>
        </w:rPr>
        <w:drawing>
          <wp:inline distT="0" distB="0" distL="0" distR="0" wp14:anchorId="5CC5F3D1" wp14:editId="1A48E116">
            <wp:extent cx="6364605" cy="657225"/>
            <wp:effectExtent l="19050" t="19050" r="1714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6572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5874" w:rsidRPr="00E127CD" w:rsidRDefault="00755874" w:rsidP="00755874">
      <w:pPr>
        <w:pStyle w:val="NumberTable"/>
      </w:pPr>
      <w:r>
        <w:t>Cây thực đơn truy cập chức năng Danh sách vòng vay vốn</w:t>
      </w:r>
    </w:p>
    <w:p w:rsidR="007F3558" w:rsidRDefault="007F3558" w:rsidP="007F3558">
      <w:pPr>
        <w:pStyle w:val="Heading5"/>
      </w:pPr>
      <w:r>
        <w:t>Thao tác thực hiện</w:t>
      </w:r>
    </w:p>
    <w:p w:rsidR="00755874" w:rsidRDefault="00755874" w:rsidP="00755874">
      <w:pPr>
        <w:pStyle w:val="Bulletlevel1"/>
      </w:pPr>
      <w:r>
        <w:t>Giao diện</w:t>
      </w:r>
    </w:p>
    <w:p w:rsidR="00755874" w:rsidRDefault="00755874" w:rsidP="00755874">
      <w:r>
        <w:rPr>
          <w:noProof/>
        </w:rPr>
        <w:drawing>
          <wp:inline distT="0" distB="0" distL="0" distR="0" wp14:anchorId="481CF71B" wp14:editId="5C0DD6F9">
            <wp:extent cx="6364605" cy="2600960"/>
            <wp:effectExtent l="19050" t="19050" r="17145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26009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5874" w:rsidRPr="00E127CD" w:rsidRDefault="00755874" w:rsidP="00755874">
      <w:pPr>
        <w:pStyle w:val="NumberTable"/>
      </w:pPr>
      <w:r>
        <w:t>Danh sách vòng vay vốn</w:t>
      </w:r>
    </w:p>
    <w:p w:rsidR="00755874" w:rsidRDefault="00755874" w:rsidP="00755874">
      <w:pPr>
        <w:pStyle w:val="Bulletlevel1"/>
      </w:pPr>
      <w:r>
        <w:t>Nhập thông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632"/>
        <w:gridCol w:w="2706"/>
        <w:gridCol w:w="6562"/>
      </w:tblGrid>
      <w:tr w:rsidR="00991A4E" w:rsidRPr="00ED7498" w:rsidTr="004533C2">
        <w:tc>
          <w:tcPr>
            <w:tcW w:w="632" w:type="dxa"/>
          </w:tcPr>
          <w:p w:rsidR="00991A4E" w:rsidRPr="00ED7498" w:rsidRDefault="00991A4E" w:rsidP="004533C2">
            <w:pPr>
              <w:jc w:val="center"/>
              <w:rPr>
                <w:b/>
              </w:rPr>
            </w:pPr>
            <w:r w:rsidRPr="00ED7498">
              <w:rPr>
                <w:b/>
              </w:rPr>
              <w:t>STT</w:t>
            </w:r>
          </w:p>
        </w:tc>
        <w:tc>
          <w:tcPr>
            <w:tcW w:w="2520" w:type="dxa"/>
          </w:tcPr>
          <w:p w:rsidR="00991A4E" w:rsidRPr="00ED7498" w:rsidRDefault="00991A4E" w:rsidP="004533C2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</w:tcPr>
          <w:p w:rsidR="00991A4E" w:rsidRPr="00ED7498" w:rsidRDefault="00991A4E" w:rsidP="004533C2">
            <w:pPr>
              <w:jc w:val="center"/>
              <w:rPr>
                <w:b/>
              </w:rPr>
            </w:pPr>
            <w:r w:rsidRPr="00ED7498">
              <w:rPr>
                <w:b/>
              </w:rPr>
              <w:t>Diễn giải</w:t>
            </w:r>
          </w:p>
        </w:tc>
      </w:tr>
      <w:tr w:rsidR="00991A4E" w:rsidRPr="00ED7498" w:rsidTr="004533C2">
        <w:tc>
          <w:tcPr>
            <w:tcW w:w="9900" w:type="dxa"/>
            <w:gridSpan w:val="3"/>
          </w:tcPr>
          <w:p w:rsidR="00991A4E" w:rsidRPr="005C2DB2" w:rsidRDefault="00991A4E" w:rsidP="004533C2">
            <w:pPr>
              <w:jc w:val="left"/>
              <w:rPr>
                <w:b/>
                <w:i/>
              </w:rPr>
            </w:pPr>
            <w:r w:rsidRPr="005C2DB2">
              <w:rPr>
                <w:b/>
                <w:i/>
              </w:rPr>
              <w:t>Thông tin chung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Pr="00DE0E35" w:rsidRDefault="00991A4E" w:rsidP="00991A4E">
            <w:r>
              <w:t>Trạng thái bản ghi</w:t>
            </w:r>
          </w:p>
        </w:tc>
        <w:tc>
          <w:tcPr>
            <w:tcW w:w="6748" w:type="dxa"/>
            <w:vAlign w:val="center"/>
          </w:tcPr>
          <w:p w:rsidR="00991A4E" w:rsidRPr="00DE0E35" w:rsidRDefault="00991A4E" w:rsidP="00991A4E">
            <w:pPr>
              <w:pStyle w:val="Bulletlevel1"/>
            </w:pPr>
            <w:r>
              <w:t>Tìm kiếm nhóm vòng vay vốn theo trạng thái bản ghi. Người dùng tích chọn một hoặc nhiều trạng thái trong ô chọn.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Default="00991A4E" w:rsidP="00991A4E">
            <w:r>
              <w:t>Mã nhóm vòng vay vốn</w:t>
            </w:r>
          </w:p>
        </w:tc>
        <w:tc>
          <w:tcPr>
            <w:tcW w:w="6748" w:type="dxa"/>
            <w:vAlign w:val="center"/>
          </w:tcPr>
          <w:p w:rsidR="00991A4E" w:rsidRDefault="00991A4E" w:rsidP="00991A4E">
            <w:pPr>
              <w:pStyle w:val="Bulletlevel1"/>
            </w:pPr>
            <w:r>
              <w:t>Tìm kiếm nhóm vòng vay vốn theo Mã nhóm vòng vay vốn. Người dùng nhập từ bàn phím Mã nhóm vòng vay vốn.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Default="00991A4E" w:rsidP="00991A4E">
            <w:r>
              <w:t>Hạn mức gốc vay</w:t>
            </w:r>
          </w:p>
        </w:tc>
        <w:tc>
          <w:tcPr>
            <w:tcW w:w="6748" w:type="dxa"/>
            <w:vAlign w:val="center"/>
          </w:tcPr>
          <w:p w:rsidR="00991A4E" w:rsidRDefault="00991A4E" w:rsidP="000B6A4C">
            <w:pPr>
              <w:pStyle w:val="Bulletlevel1"/>
            </w:pPr>
            <w:r>
              <w:t>Tìm kiếm nhóm vòng vay vốn theo Hạn mức gốc vay, người dùng chọn một trong ba giá trị:</w:t>
            </w:r>
          </w:p>
          <w:p w:rsidR="00991A4E" w:rsidRDefault="00991A4E" w:rsidP="000B6A4C">
            <w:pPr>
              <w:pStyle w:val="Bulletlevel2"/>
            </w:pPr>
            <w:r>
              <w:t>Tất cả</w:t>
            </w:r>
          </w:p>
          <w:p w:rsidR="00991A4E" w:rsidRDefault="00991A4E" w:rsidP="000B6A4C">
            <w:pPr>
              <w:pStyle w:val="Bulletlevel2"/>
            </w:pPr>
            <w:r>
              <w:t>Cố định</w:t>
            </w:r>
          </w:p>
          <w:p w:rsidR="00991A4E" w:rsidRDefault="00991A4E" w:rsidP="00991A4E">
            <w:pPr>
              <w:pStyle w:val="Bulletlevel1"/>
            </w:pPr>
            <w:r>
              <w:t>Theo khoảng giá trị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Default="00991A4E" w:rsidP="00991A4E">
            <w:r>
              <w:t>Hạn mức kỳ hạn</w:t>
            </w:r>
          </w:p>
        </w:tc>
        <w:tc>
          <w:tcPr>
            <w:tcW w:w="6748" w:type="dxa"/>
            <w:vAlign w:val="center"/>
          </w:tcPr>
          <w:p w:rsidR="00991A4E" w:rsidRDefault="00991A4E" w:rsidP="000B6A4C">
            <w:pPr>
              <w:pStyle w:val="Bulletlevel1"/>
            </w:pPr>
            <w:r>
              <w:t>Tìm kiếm nhóm vòng vay vốn theo Hạn mức kỳ hạn, người dùng chọn một trong ba giá trị để tìm kiếm.</w:t>
            </w:r>
          </w:p>
          <w:p w:rsidR="00991A4E" w:rsidRDefault="00991A4E" w:rsidP="000B6A4C">
            <w:pPr>
              <w:pStyle w:val="Bulletlevel2"/>
            </w:pPr>
            <w:r>
              <w:t>Tất cả</w:t>
            </w:r>
          </w:p>
          <w:p w:rsidR="00991A4E" w:rsidRDefault="00991A4E" w:rsidP="000B6A4C">
            <w:pPr>
              <w:pStyle w:val="Bulletlevel2"/>
            </w:pPr>
            <w:r>
              <w:t>Cố định</w:t>
            </w:r>
          </w:p>
          <w:p w:rsidR="00991A4E" w:rsidRDefault="00991A4E" w:rsidP="000B6A4C">
            <w:pPr>
              <w:pStyle w:val="Bulletlevel2"/>
            </w:pPr>
            <w:r>
              <w:t xml:space="preserve">Theo khoảng giá trị 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Default="00991A4E" w:rsidP="00991A4E">
            <w:r>
              <w:t>Ngày lập</w:t>
            </w:r>
          </w:p>
        </w:tc>
        <w:tc>
          <w:tcPr>
            <w:tcW w:w="6748" w:type="dxa"/>
            <w:vAlign w:val="center"/>
          </w:tcPr>
          <w:p w:rsidR="00991A4E" w:rsidRDefault="00991A4E" w:rsidP="000B6A4C">
            <w:pPr>
              <w:pStyle w:val="Bulletlevel1"/>
            </w:pPr>
            <w:r>
              <w:t>Tìm kiếm nhóm vòng vay vốn theo ngày lập, người dùng nhập giá trị ngày lập từ…đến…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Tìm kiếm nhanh</w:t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Nhập thông tin cần tìm kiếm sau đó bấm phím Enter, hệ thống hiển thị danh sách những bản ghi thỏa mãn yêu cầu tìm kiếm của người dùng.</w:t>
            </w:r>
          </w:p>
          <w:p w:rsidR="00991A4E" w:rsidRDefault="00991A4E" w:rsidP="000B6A4C">
            <w:pPr>
              <w:pStyle w:val="Bulletlevel1"/>
            </w:pPr>
            <w:r>
              <w:t>Lưu ý: Hệ thống chỉ tìm kiếm trên trang dữ liệu hiện thời người dùng chọn, không tìm kiếm trên tất cả các trang kết quả.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Default="00991A4E" w:rsidP="00991A4E">
            <w:r>
              <w:t>Lưới danh sách nhóm vòng vốn vay</w:t>
            </w:r>
          </w:p>
        </w:tc>
        <w:tc>
          <w:tcPr>
            <w:tcW w:w="6748" w:type="dxa"/>
            <w:vAlign w:val="center"/>
          </w:tcPr>
          <w:p w:rsidR="00991A4E" w:rsidRDefault="00991A4E" w:rsidP="000B6A4C">
            <w:pPr>
              <w:pStyle w:val="Bulletlevel1"/>
            </w:pPr>
            <w:r>
              <w:t>Tự động hiển thị giá trị thỏa mãn điều kiện tìm kiếm, bao gồm các cột:</w:t>
            </w:r>
          </w:p>
          <w:p w:rsidR="00991A4E" w:rsidRDefault="00991A4E" w:rsidP="000B6A4C">
            <w:pPr>
              <w:pStyle w:val="Bulletlevel2"/>
            </w:pPr>
            <w:r>
              <w:t>STT</w:t>
            </w:r>
          </w:p>
          <w:p w:rsidR="00991A4E" w:rsidRDefault="00991A4E" w:rsidP="000B6A4C">
            <w:pPr>
              <w:pStyle w:val="Bulletlevel2"/>
            </w:pPr>
            <w:r>
              <w:t>Mã vòng vay</w:t>
            </w:r>
          </w:p>
          <w:p w:rsidR="00991A4E" w:rsidRDefault="00991A4E" w:rsidP="000B6A4C">
            <w:pPr>
              <w:pStyle w:val="Bulletlevel2"/>
            </w:pPr>
            <w:r>
              <w:t>Tên vòng vay</w:t>
            </w:r>
          </w:p>
          <w:p w:rsidR="00991A4E" w:rsidRDefault="00991A4E" w:rsidP="000B6A4C">
            <w:pPr>
              <w:pStyle w:val="Bulletlevel2"/>
            </w:pPr>
            <w:r>
              <w:t>Ngày lập</w:t>
            </w:r>
          </w:p>
          <w:p w:rsidR="00991A4E" w:rsidRDefault="00991A4E" w:rsidP="000B6A4C">
            <w:pPr>
              <w:pStyle w:val="Bulletlevel2"/>
            </w:pPr>
            <w:r>
              <w:t>Hạn mức gốc vay</w:t>
            </w:r>
          </w:p>
          <w:p w:rsidR="00991A4E" w:rsidRDefault="00991A4E" w:rsidP="000B6A4C">
            <w:pPr>
              <w:pStyle w:val="Bulletlevel2"/>
            </w:pPr>
            <w:r>
              <w:t>Hạn mức kỳ hạn</w:t>
            </w:r>
          </w:p>
          <w:p w:rsidR="00991A4E" w:rsidRDefault="00991A4E" w:rsidP="000B6A4C">
            <w:pPr>
              <w:pStyle w:val="Bulletlevel2"/>
            </w:pPr>
            <w:r>
              <w:t>Trạng thái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 xml:space="preserve">Số bản ghi trên một trang dữ liệu </w:t>
            </w:r>
            <w:r>
              <w:rPr>
                <w:noProof/>
              </w:rPr>
              <w:drawing>
                <wp:inline distT="0" distB="0" distL="0" distR="0" wp14:anchorId="6717006B" wp14:editId="7877F9B6">
                  <wp:extent cx="600159" cy="276264"/>
                  <wp:effectExtent l="0" t="0" r="0" b="9525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F4F8CF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Người dùng có thể chọn số bản ghi hiển thị trên một trang dữ liệu.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Tổng số</w:t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Hiển thị tổng số bản ghi thỏa mãn điều kiện tìm kiếm của người dùng.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Chuyển trang kết quả hiển thị</w:t>
            </w:r>
          </w:p>
          <w:p w:rsidR="00991A4E" w:rsidRDefault="00991A4E" w:rsidP="00991A4E">
            <w:r>
              <w:rPr>
                <w:noProof/>
              </w:rPr>
              <w:drawing>
                <wp:inline distT="0" distB="0" distL="0" distR="0" wp14:anchorId="468A35B5" wp14:editId="3F3B4349">
                  <wp:extent cx="1552381" cy="247619"/>
                  <wp:effectExtent l="19050" t="19050" r="10160" b="1968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81" cy="2476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Người dùng có thể di chuyển đến trang liền trước, liền sau, trang đầu tiên hoặc trang cuối cùng.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Di chuyển đến một trang kết quả bất kỳ</w:t>
            </w:r>
          </w:p>
          <w:p w:rsidR="00991A4E" w:rsidRDefault="00991A4E" w:rsidP="00991A4E">
            <w:r>
              <w:rPr>
                <w:noProof/>
              </w:rPr>
              <w:drawing>
                <wp:inline distT="0" distB="0" distL="0" distR="0" wp14:anchorId="35E2DBD4" wp14:editId="5B1819FF">
                  <wp:extent cx="1066667" cy="266667"/>
                  <wp:effectExtent l="19050" t="19050" r="19685" b="1968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2666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Nhập số thứ tự của trang muốn di chuyển đến sau đó bấm phím Enter, hệ thống hiển thị trang kết quả người dùng chọn.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Tổng số</w:t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Hiển thị tổng số bản ghi thỏa mãn điều kiện tìm kiếm của người dùng.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Chuyển trang kết quả hiển thị</w:t>
            </w:r>
          </w:p>
          <w:p w:rsidR="00991A4E" w:rsidRDefault="00991A4E" w:rsidP="00991A4E">
            <w:r>
              <w:rPr>
                <w:noProof/>
              </w:rPr>
              <w:drawing>
                <wp:inline distT="0" distB="0" distL="0" distR="0" wp14:anchorId="5F2F87B5" wp14:editId="3D760664">
                  <wp:extent cx="1552381" cy="247619"/>
                  <wp:effectExtent l="19050" t="19050" r="10160" b="196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81" cy="2476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Người dùng có thể di chuyển đến trang liền trước, liền sau, trang đầu tiên hoặc trang cuối cùng.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Di chuyển đến một trang kết quả bất kỳ</w:t>
            </w:r>
          </w:p>
          <w:p w:rsidR="00991A4E" w:rsidRDefault="00991A4E" w:rsidP="00991A4E">
            <w:r>
              <w:rPr>
                <w:noProof/>
              </w:rPr>
              <w:drawing>
                <wp:inline distT="0" distB="0" distL="0" distR="0" wp14:anchorId="751B0B96" wp14:editId="299880F7">
                  <wp:extent cx="1066667" cy="266667"/>
                  <wp:effectExtent l="19050" t="19050" r="19685" b="19685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2666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Nhập số thứ tự của trang muốn di chuyển đến sau đó bấm phím Enter, hệ thống hiển thị trang kết quả người dùng chọn.</w:t>
            </w:r>
          </w:p>
        </w:tc>
      </w:tr>
    </w:tbl>
    <w:p w:rsidR="00755874" w:rsidRPr="00755874" w:rsidRDefault="00755874" w:rsidP="00991A4E"/>
    <w:p w:rsidR="007F3558" w:rsidRDefault="007F3558" w:rsidP="007F3558">
      <w:pPr>
        <w:pStyle w:val="Heading5"/>
      </w:pPr>
      <w:r>
        <w:t>Tìm kiếm</w:t>
      </w:r>
    </w:p>
    <w:p w:rsidR="00455462" w:rsidRPr="004E7FCC" w:rsidRDefault="00455462" w:rsidP="00455462">
      <w:pPr>
        <w:pStyle w:val="Bulletlevel1"/>
      </w:pPr>
      <w:r>
        <w:rPr>
          <w:noProof/>
        </w:rPr>
        <w:drawing>
          <wp:inline distT="0" distB="0" distL="0" distR="0" wp14:anchorId="78D945BB" wp14:editId="425518C9">
            <wp:extent cx="752475" cy="23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 Bấm tìm kiểm để tìm kiếm vòng vay vốn theo các tiêu chí tìm kiếm đã được nhập.</w:t>
      </w:r>
      <w:bookmarkStart w:id="0" w:name="_GoBack"/>
      <w:bookmarkEnd w:id="0"/>
    </w:p>
    <w:sectPr w:rsidR="00455462" w:rsidRPr="004E7FCC" w:rsidSect="006D00FB">
      <w:headerReference w:type="default" r:id="rId14"/>
      <w:footerReference w:type="default" r:id="rId15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B70" w:rsidRDefault="00C62B70" w:rsidP="00E57131">
      <w:r>
        <w:separator/>
      </w:r>
    </w:p>
    <w:p w:rsidR="00C62B70" w:rsidRDefault="00C62B70" w:rsidP="00E57131"/>
    <w:p w:rsidR="00C62B70" w:rsidRDefault="00C62B70" w:rsidP="00E57131"/>
    <w:p w:rsidR="00C62B70" w:rsidRDefault="00C62B70" w:rsidP="00E57131"/>
    <w:p w:rsidR="00C62B70" w:rsidRDefault="00C62B70"/>
  </w:endnote>
  <w:endnote w:type="continuationSeparator" w:id="0">
    <w:p w:rsidR="00C62B70" w:rsidRDefault="00C62B70" w:rsidP="00E57131">
      <w:r>
        <w:continuationSeparator/>
      </w:r>
    </w:p>
    <w:p w:rsidR="00C62B70" w:rsidRDefault="00C62B70" w:rsidP="00E57131"/>
    <w:p w:rsidR="00C62B70" w:rsidRDefault="00C62B70" w:rsidP="00E57131"/>
    <w:p w:rsidR="00C62B70" w:rsidRDefault="00C62B70" w:rsidP="00E57131"/>
    <w:p w:rsidR="00C62B70" w:rsidRDefault="00C62B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CE6E43" w:rsidRDefault="00F449AD" w:rsidP="00F449A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60</w:t>
    </w:r>
    <w:r w:rsidRPr="00CE227C">
      <w:rPr>
        <w:noProof/>
        <w:sz w:val="20"/>
        <w:szCs w:val="20"/>
      </w:rPr>
      <w:fldChar w:fldCharType="end"/>
    </w:r>
  </w:p>
  <w:p w:rsidR="00F449AD" w:rsidRDefault="00F44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B70" w:rsidRDefault="00C62B70" w:rsidP="00E57131">
      <w:r>
        <w:separator/>
      </w:r>
    </w:p>
    <w:p w:rsidR="00C62B70" w:rsidRDefault="00C62B70" w:rsidP="00E57131"/>
    <w:p w:rsidR="00C62B70" w:rsidRDefault="00C62B70" w:rsidP="00E57131"/>
    <w:p w:rsidR="00C62B70" w:rsidRDefault="00C62B70" w:rsidP="00E57131"/>
    <w:p w:rsidR="00C62B70" w:rsidRDefault="00C62B70"/>
  </w:footnote>
  <w:footnote w:type="continuationSeparator" w:id="0">
    <w:p w:rsidR="00C62B70" w:rsidRDefault="00C62B70" w:rsidP="00E57131">
      <w:r>
        <w:continuationSeparator/>
      </w:r>
    </w:p>
    <w:p w:rsidR="00C62B70" w:rsidRDefault="00C62B70" w:rsidP="00E57131"/>
    <w:p w:rsidR="00C62B70" w:rsidRDefault="00C62B70" w:rsidP="00E57131"/>
    <w:p w:rsidR="00C62B70" w:rsidRDefault="00C62B70" w:rsidP="00E57131"/>
    <w:p w:rsidR="00C62B70" w:rsidRDefault="00C62B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F449AD" w:rsidRDefault="00F449AD" w:rsidP="00F449A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70EE827" wp14:editId="01ECDDB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14677" id="Straight Connector 2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BexBKf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B958EB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873A1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D4498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11D01E65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4784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55923CC6"/>
    <w:lvl w:ilvl="0" w:tplc="E27EA9D6">
      <w:start w:val="1"/>
      <w:numFmt w:val="decimal"/>
      <w:lvlText w:val="%1."/>
      <w:lvlJc w:val="center"/>
      <w:pPr>
        <w:ind w:left="720" w:hanging="360"/>
      </w:pPr>
      <w:rPr>
        <w:color w:val="17365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05D4CDE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0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1">
    <w:nsid w:val="270073DC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DC1742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245A7E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ECC54C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3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6A4676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D26B29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380BD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05F1845"/>
    <w:multiLevelType w:val="hybridMultilevel"/>
    <w:tmpl w:val="94424B58"/>
    <w:lvl w:ilvl="0" w:tplc="01E85C8A">
      <w:start w:val="1"/>
      <w:numFmt w:val="bullet"/>
      <w:pStyle w:val="Bulletlevel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DB71B8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53C340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143C1A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25062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CB2699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2A19AE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E89312A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2"/>
  </w:num>
  <w:num w:numId="10">
    <w:abstractNumId w:val="46"/>
  </w:num>
  <w:num w:numId="11">
    <w:abstractNumId w:val="53"/>
  </w:num>
  <w:num w:numId="12">
    <w:abstractNumId w:val="48"/>
  </w:num>
  <w:num w:numId="13">
    <w:abstractNumId w:val="3"/>
  </w:num>
  <w:num w:numId="14">
    <w:abstractNumId w:val="20"/>
  </w:num>
  <w:num w:numId="15">
    <w:abstractNumId w:val="27"/>
  </w:num>
  <w:num w:numId="16">
    <w:abstractNumId w:val="37"/>
  </w:num>
  <w:num w:numId="17">
    <w:abstractNumId w:val="32"/>
  </w:num>
  <w:num w:numId="18">
    <w:abstractNumId w:val="49"/>
  </w:num>
  <w:num w:numId="19">
    <w:abstractNumId w:val="30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8"/>
  </w:num>
  <w:num w:numId="25">
    <w:abstractNumId w:val="16"/>
  </w:num>
  <w:num w:numId="26">
    <w:abstractNumId w:val="25"/>
  </w:num>
  <w:num w:numId="27">
    <w:abstractNumId w:val="19"/>
  </w:num>
  <w:num w:numId="28">
    <w:abstractNumId w:val="26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5"/>
  </w:num>
  <w:num w:numId="37">
    <w:abstractNumId w:val="38"/>
  </w:num>
  <w:num w:numId="38">
    <w:abstractNumId w:val="18"/>
  </w:num>
  <w:num w:numId="39">
    <w:abstractNumId w:val="43"/>
  </w:num>
  <w:num w:numId="40">
    <w:abstractNumId w:val="21"/>
  </w:num>
  <w:num w:numId="41">
    <w:abstractNumId w:val="9"/>
  </w:num>
  <w:num w:numId="42">
    <w:abstractNumId w:val="34"/>
  </w:num>
  <w:num w:numId="43">
    <w:abstractNumId w:val="36"/>
  </w:num>
  <w:num w:numId="44">
    <w:abstractNumId w:val="47"/>
  </w:num>
  <w:num w:numId="45">
    <w:abstractNumId w:val="35"/>
  </w:num>
  <w:num w:numId="46">
    <w:abstractNumId w:val="13"/>
  </w:num>
  <w:num w:numId="47">
    <w:abstractNumId w:val="24"/>
  </w:num>
  <w:num w:numId="48">
    <w:abstractNumId w:val="54"/>
  </w:num>
  <w:num w:numId="49">
    <w:abstractNumId w:val="10"/>
  </w:num>
  <w:num w:numId="50">
    <w:abstractNumId w:val="14"/>
  </w:num>
  <w:num w:numId="51">
    <w:abstractNumId w:val="41"/>
  </w:num>
  <w:num w:numId="52">
    <w:abstractNumId w:val="51"/>
  </w:num>
  <w:num w:numId="53">
    <w:abstractNumId w:val="39"/>
  </w:num>
  <w:num w:numId="54">
    <w:abstractNumId w:val="31"/>
  </w:num>
  <w:num w:numId="55">
    <w:abstractNumId w:val="50"/>
  </w:num>
  <w:num w:numId="56">
    <w:abstractNumId w:val="23"/>
  </w:num>
  <w:num w:numId="57">
    <w:abstractNumId w:val="33"/>
  </w:num>
  <w:num w:numId="58">
    <w:abstractNumId w:val="1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969"/>
    <w:rsid w:val="00002E38"/>
    <w:rsid w:val="00002FA6"/>
    <w:rsid w:val="00002FCE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44F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6F74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A4C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042"/>
    <w:rsid w:val="0011214F"/>
    <w:rsid w:val="0011223F"/>
    <w:rsid w:val="0011227B"/>
    <w:rsid w:val="00112367"/>
    <w:rsid w:val="00112436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97D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4D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81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6A2F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C90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1B1F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D0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1E66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7FB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C3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22E"/>
    <w:rsid w:val="002C259D"/>
    <w:rsid w:val="002C287D"/>
    <w:rsid w:val="002C3167"/>
    <w:rsid w:val="002C391B"/>
    <w:rsid w:val="002C399A"/>
    <w:rsid w:val="002C3CAD"/>
    <w:rsid w:val="002C3ED3"/>
    <w:rsid w:val="002C40D4"/>
    <w:rsid w:val="002C4386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A97"/>
    <w:rsid w:val="002D3B4B"/>
    <w:rsid w:val="002D4B36"/>
    <w:rsid w:val="002D4FF2"/>
    <w:rsid w:val="002D5475"/>
    <w:rsid w:val="002D5F9D"/>
    <w:rsid w:val="002D6034"/>
    <w:rsid w:val="002D6759"/>
    <w:rsid w:val="002D6B65"/>
    <w:rsid w:val="002D6FDF"/>
    <w:rsid w:val="002D7DCD"/>
    <w:rsid w:val="002E0AD4"/>
    <w:rsid w:val="002E0BE0"/>
    <w:rsid w:val="002E0EB9"/>
    <w:rsid w:val="002E13B7"/>
    <w:rsid w:val="002E181A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1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99C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6E06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3F1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BC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06A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38E6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3D96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BFB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07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1D5C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B7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3C2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462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26C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38F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5EC"/>
    <w:rsid w:val="004C5690"/>
    <w:rsid w:val="004C757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3EF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5AF6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A1B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10F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06C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4B7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3CBB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6C4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796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DAC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986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C77D2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53D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165"/>
    <w:rsid w:val="0064531F"/>
    <w:rsid w:val="00645572"/>
    <w:rsid w:val="0064568B"/>
    <w:rsid w:val="006474B2"/>
    <w:rsid w:val="00647626"/>
    <w:rsid w:val="00650359"/>
    <w:rsid w:val="006507A0"/>
    <w:rsid w:val="00651054"/>
    <w:rsid w:val="006512F2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63CB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69D0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241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874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CDD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558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655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E0B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B2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49AA"/>
    <w:rsid w:val="008652B3"/>
    <w:rsid w:val="008652F7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785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28A6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88E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C3B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253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2EA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72D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6EF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830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352"/>
    <w:rsid w:val="00930AE8"/>
    <w:rsid w:val="0093116C"/>
    <w:rsid w:val="0093117A"/>
    <w:rsid w:val="00931956"/>
    <w:rsid w:val="00931A0E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9FE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08BA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1A4E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2E62"/>
    <w:rsid w:val="009C30CE"/>
    <w:rsid w:val="009C32B2"/>
    <w:rsid w:val="009C37A3"/>
    <w:rsid w:val="009C391A"/>
    <w:rsid w:val="009C4626"/>
    <w:rsid w:val="009C4CE6"/>
    <w:rsid w:val="009C5153"/>
    <w:rsid w:val="009C530F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3E48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0EC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D72"/>
    <w:rsid w:val="00A57F1B"/>
    <w:rsid w:val="00A604FD"/>
    <w:rsid w:val="00A60552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087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71C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9BF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5F54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422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1A7E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1C0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5CC4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0E8D"/>
    <w:rsid w:val="00B7144F"/>
    <w:rsid w:val="00B71CE0"/>
    <w:rsid w:val="00B71D04"/>
    <w:rsid w:val="00B726F8"/>
    <w:rsid w:val="00B72F28"/>
    <w:rsid w:val="00B734B7"/>
    <w:rsid w:val="00B736E0"/>
    <w:rsid w:val="00B740BC"/>
    <w:rsid w:val="00B7511C"/>
    <w:rsid w:val="00B7524E"/>
    <w:rsid w:val="00B7574C"/>
    <w:rsid w:val="00B75804"/>
    <w:rsid w:val="00B75FFB"/>
    <w:rsid w:val="00B76154"/>
    <w:rsid w:val="00B761D5"/>
    <w:rsid w:val="00B761EF"/>
    <w:rsid w:val="00B764B2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3A"/>
    <w:rsid w:val="00B829F9"/>
    <w:rsid w:val="00B82D4A"/>
    <w:rsid w:val="00B82EF6"/>
    <w:rsid w:val="00B8314B"/>
    <w:rsid w:val="00B83DCB"/>
    <w:rsid w:val="00B83F53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52"/>
    <w:rsid w:val="00B95967"/>
    <w:rsid w:val="00B95A5E"/>
    <w:rsid w:val="00B95FD5"/>
    <w:rsid w:val="00B96430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2F02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3ECE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080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8E4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6C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2B70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9A5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39B0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9A8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D06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3C7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DC3"/>
    <w:rsid w:val="00D71E17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DF1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1B2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44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3F5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563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256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0B6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0F11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02B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A56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843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37256"/>
    <w:rsid w:val="00F374FC"/>
    <w:rsid w:val="00F40567"/>
    <w:rsid w:val="00F408CD"/>
    <w:rsid w:val="00F40EC0"/>
    <w:rsid w:val="00F412A2"/>
    <w:rsid w:val="00F417DB"/>
    <w:rsid w:val="00F41CC8"/>
    <w:rsid w:val="00F422F0"/>
    <w:rsid w:val="00F4230F"/>
    <w:rsid w:val="00F42791"/>
    <w:rsid w:val="00F43B37"/>
    <w:rsid w:val="00F43C32"/>
    <w:rsid w:val="00F44226"/>
    <w:rsid w:val="00F449AD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43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56DA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445D1D-B01D-487F-84F6-82107111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F6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403A07"/>
    <w:pPr>
      <w:jc w:val="center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89788E"/>
    <w:pPr>
      <w:numPr>
        <w:numId w:val="37"/>
      </w:numPr>
      <w:ind w:left="504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89788E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5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1B6C1-3266-4C41-93E1-069B1EB0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2311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2014-09-03T09:05:00Z</dcterms:created>
  <dcterms:modified xsi:type="dcterms:W3CDTF">2014-09-03T09:20:00Z</dcterms:modified>
</cp:coreProperties>
</file>