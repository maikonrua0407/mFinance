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AE" w:rsidRDefault="000F04AE" w:rsidP="000F04AE">
      <w:pPr>
        <w:pStyle w:val="Heading5"/>
      </w:pPr>
      <w:r>
        <w:t>Truy cập chức năng Khóa sổ</w:t>
      </w:r>
    </w:p>
    <w:p w:rsidR="000F04AE" w:rsidRDefault="000F04AE" w:rsidP="000F04AE">
      <w:r>
        <w:t xml:space="preserve">Kế toán </w:t>
      </w:r>
      <w:r>
        <w:sym w:font="Wingdings" w:char="F0E0"/>
      </w:r>
      <w:r>
        <w:t xml:space="preserve"> Khóa mở sổ </w:t>
      </w:r>
      <w:r>
        <w:sym w:font="Wingdings" w:char="F0E0"/>
      </w:r>
      <w:r>
        <w:t xml:space="preserve"> Tại đơn vị </w:t>
      </w:r>
      <w:r>
        <w:sym w:font="Wingdings" w:char="F0E0"/>
      </w:r>
      <w:r>
        <w:t xml:space="preserve"> Khóa sổ</w:t>
      </w:r>
    </w:p>
    <w:p w:rsidR="000F04AE" w:rsidRDefault="000F04AE" w:rsidP="000F04AE">
      <w:r>
        <w:rPr>
          <w:noProof/>
        </w:rPr>
        <w:drawing>
          <wp:inline distT="0" distB="0" distL="0" distR="0" wp14:anchorId="39D79970" wp14:editId="1F26319C">
            <wp:extent cx="5943600" cy="9182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AE" w:rsidRDefault="000F04AE" w:rsidP="000F04AE">
      <w:pPr>
        <w:pStyle w:val="NumberTable"/>
      </w:pPr>
      <w:r>
        <w:t>Cây thực đơn truy cập chức năng Khóa sổ tại đơn vị</w:t>
      </w:r>
    </w:p>
    <w:p w:rsidR="000F04AE" w:rsidRDefault="000F04AE" w:rsidP="000F04AE">
      <w:pPr>
        <w:pStyle w:val="Heading5"/>
      </w:pPr>
      <w:r>
        <w:t>Thao tác thực hiện</w:t>
      </w:r>
    </w:p>
    <w:p w:rsidR="000F04AE" w:rsidRPr="00DA258A" w:rsidRDefault="000F04AE" w:rsidP="000F04AE">
      <w:pPr>
        <w:pStyle w:val="Heading6"/>
      </w:pPr>
      <w:r>
        <w:t>Thẻ thông tin Nghiệp vụ thực hiện</w:t>
      </w:r>
    </w:p>
    <w:p w:rsidR="000F04AE" w:rsidRDefault="000F04AE" w:rsidP="000F04AE">
      <w:pPr>
        <w:pStyle w:val="Bulletlevel1"/>
      </w:pPr>
      <w:r>
        <w:t>Giao diện</w:t>
      </w:r>
    </w:p>
    <w:p w:rsidR="000F04AE" w:rsidRDefault="000F04AE" w:rsidP="000F04AE">
      <w:r>
        <w:rPr>
          <w:noProof/>
        </w:rPr>
        <w:drawing>
          <wp:inline distT="0" distB="0" distL="0" distR="0" wp14:anchorId="1749F1EF" wp14:editId="0AD32383">
            <wp:extent cx="5943600" cy="2433955"/>
            <wp:effectExtent l="19050" t="19050" r="1905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04AE" w:rsidRPr="00F9174C" w:rsidRDefault="000F04AE" w:rsidP="000F04AE">
      <w:pPr>
        <w:pStyle w:val="NumberTable"/>
      </w:pPr>
      <w:r>
        <w:t>Khóa sổ tại đơn vị</w:t>
      </w:r>
    </w:p>
    <w:p w:rsidR="000F04AE" w:rsidRDefault="000F04AE" w:rsidP="000F04AE">
      <w:pPr>
        <w:pStyle w:val="Bulletlevel1"/>
      </w:pPr>
      <w:r>
        <w:t>Có hai cách để khóa sổ tại một đơn vị (chi nhánh)</w:t>
      </w:r>
    </w:p>
    <w:p w:rsidR="000F04AE" w:rsidRDefault="000F04AE" w:rsidP="000F04AE">
      <w:pPr>
        <w:pStyle w:val="Bulletlevel2"/>
      </w:pPr>
      <w:r>
        <w:t xml:space="preserve">Thực hiện toàn bộ nghiệp vụ khóa sổ: Người dùng nhấn vào </w:t>
      </w:r>
      <w:r>
        <w:rPr>
          <w:noProof/>
        </w:rPr>
        <w:drawing>
          <wp:inline distT="0" distB="0" distL="0" distR="0" wp14:anchorId="61060937" wp14:editId="3F9C7EC3">
            <wp:extent cx="819048" cy="257143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khóa sổ với toàn bộ nghiệp vụ được thực hiện trong 1 lần. Các nghiệp vụ được thực hiện cùng lúc bao gồm:</w:t>
      </w:r>
    </w:p>
    <w:p w:rsidR="000F04AE" w:rsidRDefault="000F04AE" w:rsidP="000F04AE">
      <w:pPr>
        <w:pStyle w:val="Bulletlevel3"/>
      </w:pPr>
      <w:r>
        <w:t>Tạm ngừng giao dịch ngày làm việc</w:t>
      </w:r>
    </w:p>
    <w:p w:rsidR="000F04AE" w:rsidRDefault="000F04AE" w:rsidP="000F04AE">
      <w:pPr>
        <w:pStyle w:val="Bulletlevel3"/>
      </w:pPr>
      <w:r>
        <w:t>Kiểm tra giao dịch chưa duyệt</w:t>
      </w:r>
    </w:p>
    <w:p w:rsidR="000F04AE" w:rsidRDefault="000F04AE" w:rsidP="000F04AE">
      <w:pPr>
        <w:pStyle w:val="Bulletlevel3"/>
      </w:pPr>
      <w:r>
        <w:t>Tổng hợp dữ liệu kế toán</w:t>
      </w:r>
    </w:p>
    <w:p w:rsidR="000F04AE" w:rsidRDefault="000F04AE" w:rsidP="000F04AE">
      <w:pPr>
        <w:pStyle w:val="Bulletlevel3"/>
      </w:pPr>
      <w:r>
        <w:t>Ngừng giao dịch cho ngày làm việc</w:t>
      </w:r>
    </w:p>
    <w:p w:rsidR="000F04AE" w:rsidRDefault="000F04AE" w:rsidP="000F04AE">
      <w:pPr>
        <w:pStyle w:val="Bulletlevel2"/>
      </w:pPr>
      <w:r>
        <w:t xml:space="preserve">Thực hiện lần lượt nghiệp vụ khi khóa sổ: </w:t>
      </w:r>
    </w:p>
    <w:p w:rsidR="000F04AE" w:rsidRDefault="000F04AE" w:rsidP="000F04AE">
      <w:pPr>
        <w:pStyle w:val="Bulletlevel3"/>
      </w:pPr>
      <w:r>
        <w:t xml:space="preserve">Tạm ngừng giao dịch ngày làm việc: Người dùng nhấn vào </w:t>
      </w:r>
      <w:r>
        <w:rPr>
          <w:noProof/>
        </w:rPr>
        <w:drawing>
          <wp:inline distT="0" distB="0" distL="0" distR="0" wp14:anchorId="71B7DB60" wp14:editId="3567D83A">
            <wp:extent cx="438095" cy="228571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tạm ngừng giao giao dịch ngày làm việc.</w:t>
      </w:r>
    </w:p>
    <w:p w:rsidR="000F04AE" w:rsidRDefault="000F04AE" w:rsidP="000F04AE">
      <w:pPr>
        <w:pStyle w:val="Bulletlevel3"/>
      </w:pPr>
      <w:r>
        <w:t xml:space="preserve">Kiểm tra giao dịch chưa duyệt: Người dùng nhấn vào </w:t>
      </w:r>
      <w:r>
        <w:rPr>
          <w:noProof/>
        </w:rPr>
        <w:drawing>
          <wp:inline distT="0" distB="0" distL="0" distR="0" wp14:anchorId="6BDF07B4" wp14:editId="66376E0A">
            <wp:extent cx="438095" cy="228571"/>
            <wp:effectExtent l="0" t="0" r="635" b="635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kiểm tra các giao dịch chưa duyệt trước khi khóa sổ.</w:t>
      </w:r>
    </w:p>
    <w:p w:rsidR="000F04AE" w:rsidRDefault="000F04AE" w:rsidP="000F04AE">
      <w:pPr>
        <w:pStyle w:val="Bulletlevel3"/>
      </w:pPr>
      <w:r>
        <w:t xml:space="preserve">Tổng hợp dữ liệu kế toán: Người dùng nhấn vào </w:t>
      </w:r>
      <w:r>
        <w:rPr>
          <w:noProof/>
        </w:rPr>
        <w:drawing>
          <wp:inline distT="0" distB="0" distL="0" distR="0" wp14:anchorId="778553F7" wp14:editId="50F31EDE">
            <wp:extent cx="438095" cy="228571"/>
            <wp:effectExtent l="0" t="0" r="635" b="635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tổng hợp dữ liệu cho các tài khoản lên cân đối.</w:t>
      </w:r>
    </w:p>
    <w:p w:rsidR="000F04AE" w:rsidRDefault="000F04AE" w:rsidP="000F04AE">
      <w:pPr>
        <w:pStyle w:val="Bulletlevel3"/>
      </w:pPr>
      <w:r>
        <w:t xml:space="preserve">Ngừng giao dịch cho ngày làm việc: Người dùng nhấn vào </w:t>
      </w:r>
      <w:r>
        <w:rPr>
          <w:noProof/>
        </w:rPr>
        <w:drawing>
          <wp:inline distT="0" distB="0" distL="0" distR="0" wp14:anchorId="19F41978" wp14:editId="4481DCDF">
            <wp:extent cx="438095" cy="228571"/>
            <wp:effectExtent l="0" t="0" r="635" b="635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ngừng giao dịch ngày làm việc hiện tại và chuyển sang ngày làm việc mới.</w:t>
      </w:r>
    </w:p>
    <w:p w:rsidR="000F04AE" w:rsidRDefault="000F04AE" w:rsidP="000F04AE">
      <w:pPr>
        <w:pStyle w:val="Heading6"/>
      </w:pPr>
      <w:r>
        <w:t>Thẻ thông tin kết quả thực hiện</w:t>
      </w:r>
    </w:p>
    <w:p w:rsidR="000F04AE" w:rsidRPr="00DA258A" w:rsidRDefault="000F04AE" w:rsidP="000F04AE">
      <w:pPr>
        <w:pStyle w:val="Bulletlevel1"/>
      </w:pPr>
      <w:r>
        <w:t>Giao diện</w:t>
      </w:r>
    </w:p>
    <w:p w:rsidR="000F04AE" w:rsidRDefault="000F04AE" w:rsidP="000F04AE">
      <w:r>
        <w:rPr>
          <w:noProof/>
        </w:rPr>
        <w:drawing>
          <wp:inline distT="0" distB="0" distL="0" distR="0" wp14:anchorId="45032D67" wp14:editId="25F1B2D1">
            <wp:extent cx="5943600" cy="2454910"/>
            <wp:effectExtent l="19050" t="19050" r="19050" b="215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04AE" w:rsidRDefault="000F04AE" w:rsidP="000F04AE">
      <w:pPr>
        <w:pStyle w:val="NumberTable"/>
      </w:pPr>
      <w:r>
        <w:t>Kết quả thực thi</w:t>
      </w:r>
    </w:p>
    <w:p w:rsidR="000F04AE" w:rsidRDefault="000F04AE" w:rsidP="000F04AE">
      <w:pPr>
        <w:pStyle w:val="Bulletlevel1"/>
      </w:pPr>
      <w:r>
        <w:t xml:space="preserve">Sau khi thực hiện khóa sổ, kết quả giao dịch được hiển thị tại thẻ thông tin kết quả thực thi. </w:t>
      </w:r>
    </w:p>
    <w:p w:rsidR="0019224E" w:rsidRPr="000F04AE" w:rsidRDefault="0019224E" w:rsidP="000F04AE">
      <w:bookmarkStart w:id="0" w:name="_GoBack"/>
      <w:bookmarkEnd w:id="0"/>
    </w:p>
    <w:sectPr w:rsidR="0019224E" w:rsidRPr="000F04AE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6D0" w:rsidRDefault="00BF36D0" w:rsidP="00E57131">
      <w:r>
        <w:separator/>
      </w:r>
    </w:p>
    <w:p w:rsidR="00BF36D0" w:rsidRDefault="00BF36D0" w:rsidP="00E57131"/>
    <w:p w:rsidR="00BF36D0" w:rsidRDefault="00BF36D0" w:rsidP="00E57131"/>
    <w:p w:rsidR="00BF36D0" w:rsidRDefault="00BF36D0" w:rsidP="00E57131"/>
    <w:p w:rsidR="00BF36D0" w:rsidRDefault="00BF36D0"/>
  </w:endnote>
  <w:endnote w:type="continuationSeparator" w:id="0">
    <w:p w:rsidR="00BF36D0" w:rsidRDefault="00BF36D0" w:rsidP="00E57131">
      <w:r>
        <w:continuationSeparator/>
      </w:r>
    </w:p>
    <w:p w:rsidR="00BF36D0" w:rsidRDefault="00BF36D0" w:rsidP="00E57131"/>
    <w:p w:rsidR="00BF36D0" w:rsidRDefault="00BF36D0" w:rsidP="00E57131"/>
    <w:p w:rsidR="00BF36D0" w:rsidRDefault="00BF36D0" w:rsidP="00E57131"/>
    <w:p w:rsidR="00BF36D0" w:rsidRDefault="00BF36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F2384">
      <w:rPr>
        <w:noProof/>
        <w:sz w:val="20"/>
        <w:szCs w:val="20"/>
      </w:rPr>
      <w:t>38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6D0" w:rsidRDefault="00BF36D0" w:rsidP="00E57131">
      <w:r>
        <w:separator/>
      </w:r>
    </w:p>
    <w:p w:rsidR="00BF36D0" w:rsidRDefault="00BF36D0" w:rsidP="00E57131"/>
    <w:p w:rsidR="00BF36D0" w:rsidRDefault="00BF36D0" w:rsidP="00E57131"/>
    <w:p w:rsidR="00BF36D0" w:rsidRDefault="00BF36D0" w:rsidP="00E57131"/>
    <w:p w:rsidR="00BF36D0" w:rsidRDefault="00BF36D0"/>
  </w:footnote>
  <w:footnote w:type="continuationSeparator" w:id="0">
    <w:p w:rsidR="00BF36D0" w:rsidRDefault="00BF36D0" w:rsidP="00E57131">
      <w:r>
        <w:continuationSeparator/>
      </w:r>
    </w:p>
    <w:p w:rsidR="00BF36D0" w:rsidRDefault="00BF36D0" w:rsidP="00E57131"/>
    <w:p w:rsidR="00BF36D0" w:rsidRDefault="00BF36D0" w:rsidP="00E57131"/>
    <w:p w:rsidR="00BF36D0" w:rsidRDefault="00BF36D0" w:rsidP="00E57131"/>
    <w:p w:rsidR="00BF36D0" w:rsidRDefault="00BF36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82DC3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6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9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0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9"/>
  </w:num>
  <w:num w:numId="8">
    <w:abstractNumId w:val="31"/>
  </w:num>
  <w:num w:numId="9">
    <w:abstractNumId w:val="48"/>
  </w:num>
  <w:num w:numId="10">
    <w:abstractNumId w:val="40"/>
  </w:num>
  <w:num w:numId="11">
    <w:abstractNumId w:val="49"/>
  </w:num>
  <w:num w:numId="12">
    <w:abstractNumId w:val="41"/>
  </w:num>
  <w:num w:numId="13">
    <w:abstractNumId w:val="3"/>
  </w:num>
  <w:num w:numId="14">
    <w:abstractNumId w:val="17"/>
  </w:num>
  <w:num w:numId="15">
    <w:abstractNumId w:val="21"/>
  </w:num>
  <w:num w:numId="16">
    <w:abstractNumId w:val="29"/>
  </w:num>
  <w:num w:numId="17">
    <w:abstractNumId w:val="25"/>
  </w:num>
  <w:num w:numId="18">
    <w:abstractNumId w:val="42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3"/>
  </w:num>
  <w:num w:numId="3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8"/>
  </w:num>
  <w:num w:numId="39">
    <w:abstractNumId w:val="34"/>
  </w:num>
  <w:num w:numId="40">
    <w:abstractNumId w:val="37"/>
  </w:num>
  <w:num w:numId="41">
    <w:abstractNumId w:val="43"/>
  </w:num>
  <w:num w:numId="42">
    <w:abstractNumId w:val="11"/>
  </w:num>
  <w:num w:numId="43">
    <w:abstractNumId w:val="44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15"/>
  </w:num>
  <w:num w:numId="47">
    <w:abstractNumId w:val="46"/>
  </w:num>
  <w:num w:numId="48">
    <w:abstractNumId w:val="47"/>
  </w:num>
  <w:num w:numId="49">
    <w:abstractNumId w:val="36"/>
  </w:num>
  <w:num w:numId="50">
    <w:abstractNumId w:val="32"/>
  </w:num>
  <w:num w:numId="51">
    <w:abstractNumId w:val="7"/>
  </w:num>
  <w:num w:numId="52">
    <w:abstractNumId w:val="18"/>
  </w:num>
  <w:num w:numId="53">
    <w:abstractNumId w:val="30"/>
  </w:num>
  <w:num w:numId="54">
    <w:abstractNumId w:val="18"/>
  </w:num>
  <w:num w:numId="55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50B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04AE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7DB"/>
    <w:rsid w:val="00156954"/>
    <w:rsid w:val="00156B35"/>
    <w:rsid w:val="001605EB"/>
    <w:rsid w:val="001609B6"/>
    <w:rsid w:val="00161159"/>
    <w:rsid w:val="00161EDE"/>
    <w:rsid w:val="0016256B"/>
    <w:rsid w:val="001631B5"/>
    <w:rsid w:val="001636B8"/>
    <w:rsid w:val="0016381E"/>
    <w:rsid w:val="00163F1C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09D0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38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6D0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6FE5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AEC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AFDBB9-BAE8-4A9D-A36F-D154A02D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444A-1AEE-4DD3-9499-E3CDC5F1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1188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2014-08-30T03:17:00Z</dcterms:created>
  <dcterms:modified xsi:type="dcterms:W3CDTF">2014-09-03T07:55:00Z</dcterms:modified>
</cp:coreProperties>
</file>