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B0" w:rsidRDefault="00A24AB0" w:rsidP="00A24AB0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</w:t>
      </w:r>
      <w:r w:rsidR="00DE49D6">
        <w:t>Đăng ký xã</w:t>
      </w:r>
    </w:p>
    <w:p w:rsidR="00066394" w:rsidRPr="00066394" w:rsidRDefault="00066394" w:rsidP="00066394">
      <w:r>
        <w:t xml:space="preserve">Khách hàng </w:t>
      </w:r>
      <w:r>
        <w:sym w:font="Wingdings" w:char="F0E0"/>
      </w:r>
      <w:r>
        <w:t xml:space="preserve"> Khách hàng – Thành viên </w:t>
      </w:r>
      <w:r>
        <w:sym w:font="Wingdings" w:char="F0E0"/>
      </w:r>
      <w:r>
        <w:t xml:space="preserve"> Xã </w:t>
      </w:r>
      <w:r>
        <w:sym w:font="Wingdings" w:char="F0E0"/>
      </w:r>
      <w:r>
        <w:t xml:space="preserve"> Đăng ký xã</w:t>
      </w:r>
    </w:p>
    <w:p w:rsidR="00066394" w:rsidRPr="00066394" w:rsidRDefault="00066394" w:rsidP="00066394">
      <w:r>
        <w:rPr>
          <w:noProof/>
        </w:rPr>
        <w:drawing>
          <wp:inline distT="0" distB="0" distL="0" distR="0" wp14:anchorId="7CC93D70" wp14:editId="4F46F63C">
            <wp:extent cx="5943600" cy="1058545"/>
            <wp:effectExtent l="0" t="0" r="0" b="825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22" w:rsidRDefault="004B3122" w:rsidP="004B3122">
      <w:pPr>
        <w:pStyle w:val="NumberTable"/>
      </w:pPr>
      <w:bookmarkStart w:id="1" w:name="_Ref345096307"/>
      <w:bookmarkStart w:id="2" w:name="_Toc345331659"/>
      <w:bookmarkStart w:id="3" w:name="_Toc356170929"/>
      <w:r>
        <w:t xml:space="preserve">Cây thực đơn truy cập chức năng </w:t>
      </w:r>
      <w:bookmarkEnd w:id="1"/>
      <w:bookmarkEnd w:id="2"/>
      <w:bookmarkEnd w:id="3"/>
      <w:r w:rsidR="00DE49D6">
        <w:t>Đăng ký xã</w:t>
      </w:r>
    </w:p>
    <w:p w:rsidR="00A24AB0" w:rsidRDefault="00A24AB0" w:rsidP="00A24AB0">
      <w:pPr>
        <w:pStyle w:val="Heading5"/>
        <w:numPr>
          <w:ilvl w:val="4"/>
          <w:numId w:val="33"/>
        </w:numPr>
      </w:pPr>
      <w:r>
        <w:t xml:space="preserve">Khai báo thông tin </w:t>
      </w:r>
      <w:r w:rsidR="00DE49D6">
        <w:t>Xã</w:t>
      </w:r>
    </w:p>
    <w:p w:rsidR="00A24AB0" w:rsidRDefault="00A24AB0" w:rsidP="00A258B4">
      <w:pPr>
        <w:pStyle w:val="Bulletlevel1"/>
      </w:pPr>
      <w:r>
        <w:t>Giao diện</w:t>
      </w:r>
    </w:p>
    <w:p w:rsidR="00556A8D" w:rsidRDefault="00066394" w:rsidP="00556A8D">
      <w:r>
        <w:rPr>
          <w:noProof/>
        </w:rPr>
        <w:drawing>
          <wp:inline distT="0" distB="0" distL="0" distR="0" wp14:anchorId="70614212" wp14:editId="5E30AA6B">
            <wp:extent cx="6364605" cy="4350804"/>
            <wp:effectExtent l="0" t="0" r="0" b="0"/>
            <wp:docPr id="243" name="Picture 243" descr="C:\Users\OanhXinh\AppData\Local\Temp\SNAGHTML1a677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anhXinh\AppData\Local\Temp\SNAGHTML1a677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22" w:rsidRPr="00F9174C" w:rsidRDefault="004B3122" w:rsidP="00865754">
      <w:pPr>
        <w:pStyle w:val="NumberTable"/>
      </w:pPr>
      <w:r>
        <w:t xml:space="preserve">Đăng ký </w:t>
      </w:r>
      <w:r w:rsidR="00066394">
        <w:t>Xã</w:t>
      </w:r>
    </w:p>
    <w:p w:rsidR="00A24AB0" w:rsidRDefault="00A24AB0" w:rsidP="00A258B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72348E" w:rsidRPr="00394FB3" w:rsidTr="00377691">
        <w:tc>
          <w:tcPr>
            <w:tcW w:w="632" w:type="dxa"/>
            <w:hideMark/>
          </w:tcPr>
          <w:p w:rsidR="0072348E" w:rsidRPr="00394FB3" w:rsidRDefault="0072348E" w:rsidP="00377691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72348E" w:rsidRPr="00394FB3" w:rsidRDefault="0072348E" w:rsidP="00377691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72348E" w:rsidRPr="00394FB3" w:rsidRDefault="0072348E" w:rsidP="00377691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72348E" w:rsidRPr="00394FB3" w:rsidTr="00377691">
        <w:tc>
          <w:tcPr>
            <w:tcW w:w="10170" w:type="dxa"/>
            <w:gridSpan w:val="3"/>
          </w:tcPr>
          <w:p w:rsidR="0072348E" w:rsidRPr="00394FB3" w:rsidRDefault="0072348E" w:rsidP="005A2287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066394">
              <w:rPr>
                <w:b/>
                <w:i/>
              </w:rPr>
              <w:t>chung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EF1B51">
            <w:pPr>
              <w:pStyle w:val="ListParagraph"/>
              <w:numPr>
                <w:ilvl w:val="0"/>
                <w:numId w:val="34"/>
              </w:numPr>
              <w:jc w:val="center"/>
            </w:pPr>
          </w:p>
        </w:tc>
        <w:tc>
          <w:tcPr>
            <w:tcW w:w="2520" w:type="dxa"/>
          </w:tcPr>
          <w:p w:rsidR="0072348E" w:rsidRPr="00394FB3" w:rsidRDefault="00066394" w:rsidP="00377691">
            <w:r>
              <w:t>Thuộc đơn vị</w:t>
            </w:r>
          </w:p>
        </w:tc>
        <w:tc>
          <w:tcPr>
            <w:tcW w:w="7018" w:type="dxa"/>
          </w:tcPr>
          <w:p w:rsidR="0072348E" w:rsidRDefault="00066394" w:rsidP="00DE49D6">
            <w:pPr>
              <w:pStyle w:val="Bulletlevel1"/>
            </w:pPr>
            <w:r>
              <w:t>Chọn đơn vị từ Danh sách đơn vị như sau</w:t>
            </w:r>
          </w:p>
          <w:p w:rsidR="00066394" w:rsidRPr="00066394" w:rsidRDefault="00066394" w:rsidP="00066394">
            <w:r>
              <w:rPr>
                <w:noProof/>
              </w:rPr>
              <w:drawing>
                <wp:inline distT="0" distB="0" distL="0" distR="0" wp14:anchorId="0C06AAB5" wp14:editId="76CFA171">
                  <wp:extent cx="3095238" cy="685714"/>
                  <wp:effectExtent l="0" t="0" r="0" b="635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66394" w:rsidP="00966895">
            <w:r>
              <w:t>Mã phường</w:t>
            </w:r>
            <w:r w:rsidR="00966895">
              <w:t>/ Xã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348E" w:rsidRDefault="00EF1B51" w:rsidP="00DE49D6">
            <w:pPr>
              <w:pStyle w:val="Bulletlevel1"/>
            </w:pPr>
            <w:r>
              <w:t>Hệ thống tự động hiển thị theo nguyên tắc sinh mã được khai báo trong hệ thống</w:t>
            </w:r>
          </w:p>
          <w:p w:rsidR="00EF1B51" w:rsidRPr="00394FB3" w:rsidRDefault="00EF1B51" w:rsidP="00DE49D6">
            <w:pPr>
              <w:pStyle w:val="Bulletlevel1"/>
            </w:pPr>
            <w:r>
              <w:t>Mã phường/ Xã là duy nhất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66394" w:rsidP="00377691">
            <w:r>
              <w:t>Tên phường/ Xã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348E" w:rsidRPr="00394FB3" w:rsidRDefault="00EF1B51" w:rsidP="00DE49D6">
            <w:pPr>
              <w:pStyle w:val="Bulletlevel1"/>
            </w:pPr>
            <w:r>
              <w:t>Tự nhập từ bàn phím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66394" w:rsidP="00377691">
            <w:r>
              <w:t>Tên tắt</w:t>
            </w:r>
            <w:r w:rsidR="003A084B">
              <w:t xml:space="preserve"> </w:t>
            </w:r>
            <w:r w:rsidR="003A084B" w:rsidRPr="003A084B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72348E" w:rsidRPr="00394FB3" w:rsidRDefault="00EF1B51" w:rsidP="00DE49D6">
            <w:pPr>
              <w:pStyle w:val="Bulletlevel1"/>
            </w:pPr>
            <w:r>
              <w:t>Tự nhập từ bàn phím</w:t>
            </w:r>
          </w:p>
        </w:tc>
      </w:tr>
      <w:tr w:rsidR="00066394" w:rsidRPr="00394FB3" w:rsidTr="00EF1B51">
        <w:tc>
          <w:tcPr>
            <w:tcW w:w="10170" w:type="dxa"/>
            <w:gridSpan w:val="3"/>
          </w:tcPr>
          <w:p w:rsidR="00066394" w:rsidRPr="00066394" w:rsidRDefault="00066394" w:rsidP="00066394">
            <w:pPr>
              <w:rPr>
                <w:b/>
                <w:i/>
              </w:rPr>
            </w:pPr>
            <w:r>
              <w:rPr>
                <w:b/>
                <w:i/>
              </w:rPr>
              <w:t>Danh sách cán bộ quản lý</w:t>
            </w:r>
          </w:p>
        </w:tc>
      </w:tr>
      <w:tr w:rsidR="0072348E" w:rsidRPr="00394FB3" w:rsidTr="00377691">
        <w:tc>
          <w:tcPr>
            <w:tcW w:w="632" w:type="dxa"/>
          </w:tcPr>
          <w:p w:rsidR="0072348E" w:rsidRPr="00394FB3" w:rsidRDefault="0072348E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2348E" w:rsidRPr="00394FB3" w:rsidRDefault="00066394" w:rsidP="00377691">
            <w:r>
              <w:t>Thêm</w:t>
            </w:r>
            <w:r w:rsidR="003A084B">
              <w:t xml:space="preserve"> </w:t>
            </w:r>
          </w:p>
        </w:tc>
        <w:tc>
          <w:tcPr>
            <w:tcW w:w="7018" w:type="dxa"/>
          </w:tcPr>
          <w:p w:rsidR="0072348E" w:rsidRDefault="00EF1B51" w:rsidP="00EF1B51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16715507" wp14:editId="14D7B374">
                  <wp:extent cx="600000" cy="257143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cán bộ quản lý cho xã bằng cách chọn từ danh sách sau</w:t>
            </w:r>
          </w:p>
          <w:p w:rsidR="00EF1B51" w:rsidRPr="00EF1B51" w:rsidRDefault="00EF1B51" w:rsidP="00EF1B51">
            <w:r>
              <w:rPr>
                <w:noProof/>
              </w:rPr>
              <w:drawing>
                <wp:inline distT="0" distB="0" distL="0" distR="0" wp14:anchorId="320C2EAD" wp14:editId="18676BE8">
                  <wp:extent cx="3448050" cy="2418674"/>
                  <wp:effectExtent l="0" t="0" r="0" b="1270"/>
                  <wp:docPr id="246" name="Picture 246" descr="C:\Users\OanhXinh\AppData\Local\Temp\SNAGHTML1aebf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anhXinh\AppData\Local\Temp\SNAGHTML1aebf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41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75" w:rsidRPr="00394FB3" w:rsidTr="00377691">
        <w:tc>
          <w:tcPr>
            <w:tcW w:w="632" w:type="dxa"/>
          </w:tcPr>
          <w:p w:rsidR="00711B75" w:rsidRPr="00394FB3" w:rsidRDefault="00711B75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711B75" w:rsidRPr="00394FB3" w:rsidRDefault="00066394" w:rsidP="00377691">
            <w:r>
              <w:t>Xóa</w:t>
            </w:r>
          </w:p>
        </w:tc>
        <w:tc>
          <w:tcPr>
            <w:tcW w:w="7018" w:type="dxa"/>
          </w:tcPr>
          <w:p w:rsidR="00711B75" w:rsidRPr="00394FB3" w:rsidRDefault="00EF1B51" w:rsidP="00DE49D6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52A35A94" wp14:editId="5FD6BB8D">
                  <wp:extent cx="514286" cy="247619"/>
                  <wp:effectExtent l="0" t="0" r="635" b="635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cán bộ quản lý được chọn</w:t>
            </w:r>
            <w:r w:rsidR="005C5A24">
              <w:t xml:space="preserve"> trong danh sách cán bộ quản lý</w:t>
            </w:r>
          </w:p>
        </w:tc>
      </w:tr>
      <w:tr w:rsidR="00066394" w:rsidRPr="00394FB3" w:rsidTr="00377691">
        <w:tc>
          <w:tcPr>
            <w:tcW w:w="632" w:type="dxa"/>
          </w:tcPr>
          <w:p w:rsidR="00066394" w:rsidRPr="00394FB3" w:rsidRDefault="00066394" w:rsidP="00AF7FF0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066394" w:rsidRDefault="00066394" w:rsidP="00377691">
            <w:r>
              <w:t>Danh sách cán bộ quản lý</w:t>
            </w:r>
          </w:p>
        </w:tc>
        <w:tc>
          <w:tcPr>
            <w:tcW w:w="7018" w:type="dxa"/>
          </w:tcPr>
          <w:p w:rsidR="00066394" w:rsidRDefault="00EF1B51" w:rsidP="00DE49D6">
            <w:pPr>
              <w:pStyle w:val="Bulletlevel1"/>
            </w:pPr>
            <w:r>
              <w:t>Danh sách cán bộ quản lý được chọn gồm các thông tin sau:</w:t>
            </w:r>
          </w:p>
          <w:p w:rsidR="00EF1B51" w:rsidRDefault="00EF1B51" w:rsidP="00EF1B51">
            <w:pPr>
              <w:pStyle w:val="Bulletlevel2"/>
            </w:pPr>
            <w:r>
              <w:t>STT</w:t>
            </w:r>
          </w:p>
          <w:p w:rsidR="00EF1B51" w:rsidRDefault="00EF1B51" w:rsidP="00EF1B51">
            <w:pPr>
              <w:pStyle w:val="Bulletlevel2"/>
            </w:pPr>
            <w:r>
              <w:t>Mã cán bộ</w:t>
            </w:r>
          </w:p>
          <w:p w:rsidR="00EF1B51" w:rsidRDefault="00EF1B51" w:rsidP="00EF1B51">
            <w:pPr>
              <w:pStyle w:val="Bulletlevel2"/>
            </w:pPr>
            <w:r>
              <w:t>Tên cán bộ</w:t>
            </w:r>
          </w:p>
          <w:p w:rsidR="00EF1B51" w:rsidRPr="00394FB3" w:rsidRDefault="00EF1B51" w:rsidP="00EF1B51">
            <w:pPr>
              <w:pStyle w:val="Bulletlevel2"/>
            </w:pPr>
            <w:r>
              <w:t>Chức vụ</w:t>
            </w:r>
          </w:p>
        </w:tc>
      </w:tr>
      <w:tr w:rsidR="00066394" w:rsidRPr="00394FB3" w:rsidTr="00EF1B51">
        <w:tc>
          <w:tcPr>
            <w:tcW w:w="10170" w:type="dxa"/>
            <w:gridSpan w:val="3"/>
          </w:tcPr>
          <w:p w:rsidR="00066394" w:rsidRPr="00066394" w:rsidRDefault="00066394" w:rsidP="00066394">
            <w:pPr>
              <w:rPr>
                <w:b/>
                <w:i/>
              </w:rPr>
            </w:pPr>
            <w:r>
              <w:rPr>
                <w:b/>
                <w:i/>
              </w:rPr>
              <w:t>Danh sách cộng tác viên</w:t>
            </w:r>
          </w:p>
        </w:tc>
      </w:tr>
      <w:tr w:rsidR="00EF1B51" w:rsidRPr="00394FB3" w:rsidTr="00EF1B51">
        <w:tc>
          <w:tcPr>
            <w:tcW w:w="632" w:type="dxa"/>
          </w:tcPr>
          <w:p w:rsidR="00EF1B51" w:rsidRPr="00394FB3" w:rsidRDefault="00EF1B51" w:rsidP="00EF1B51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EF1B51" w:rsidRPr="00394FB3" w:rsidRDefault="00EF1B51" w:rsidP="00EF1B51">
            <w:r>
              <w:t>Thêm</w:t>
            </w:r>
          </w:p>
        </w:tc>
        <w:tc>
          <w:tcPr>
            <w:tcW w:w="7018" w:type="dxa"/>
          </w:tcPr>
          <w:p w:rsidR="00EF1B51" w:rsidRDefault="00EF1B51" w:rsidP="00EF1B51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4BE5FD9E" wp14:editId="513F77BB">
                  <wp:extent cx="600000" cy="257143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thêm cộng tác viên cho xã bằng cách chọn từ danh sách sau</w:t>
            </w:r>
          </w:p>
          <w:p w:rsidR="00EF1B51" w:rsidRPr="00EF1B51" w:rsidRDefault="00EF1B51" w:rsidP="00EF1B51">
            <w:r>
              <w:rPr>
                <w:noProof/>
              </w:rPr>
              <w:drawing>
                <wp:inline distT="0" distB="0" distL="0" distR="0" wp14:anchorId="0AE118E7" wp14:editId="788512D5">
                  <wp:extent cx="3780323" cy="2381250"/>
                  <wp:effectExtent l="0" t="0" r="0" b="0"/>
                  <wp:docPr id="251" name="Picture 251" descr="C:\Users\OanhXinh\AppData\Local\Temp\SNAGHTML1b07bb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anhXinh\AppData\Local\Temp\SNAGHTML1b07bb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323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B51" w:rsidRPr="00394FB3" w:rsidTr="00EF1B51">
        <w:tc>
          <w:tcPr>
            <w:tcW w:w="632" w:type="dxa"/>
          </w:tcPr>
          <w:p w:rsidR="00EF1B51" w:rsidRPr="00394FB3" w:rsidRDefault="00EF1B51" w:rsidP="00EF1B51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EF1B51" w:rsidRPr="00394FB3" w:rsidRDefault="00EF1B51" w:rsidP="00EF1B51">
            <w:r>
              <w:t>Xóa</w:t>
            </w:r>
          </w:p>
        </w:tc>
        <w:tc>
          <w:tcPr>
            <w:tcW w:w="7018" w:type="dxa"/>
          </w:tcPr>
          <w:p w:rsidR="00EF1B51" w:rsidRPr="00394FB3" w:rsidRDefault="00EF1B51" w:rsidP="00384099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24306912" wp14:editId="703B9C65">
                  <wp:extent cx="514286" cy="247619"/>
                  <wp:effectExtent l="0" t="0" r="635" b="635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</w:t>
            </w:r>
            <w:r w:rsidR="00384099">
              <w:t xml:space="preserve">cộng tác viên </w:t>
            </w:r>
            <w:r>
              <w:t>được chọn</w:t>
            </w:r>
            <w:r w:rsidR="005C5A24">
              <w:t xml:space="preserve"> trong danh sách </w:t>
            </w:r>
            <w:r w:rsidR="008B71AD">
              <w:t>cộng tác viên</w:t>
            </w:r>
          </w:p>
        </w:tc>
      </w:tr>
      <w:tr w:rsidR="00EF1B51" w:rsidRPr="00394FB3" w:rsidTr="00EF1B51">
        <w:tc>
          <w:tcPr>
            <w:tcW w:w="632" w:type="dxa"/>
          </w:tcPr>
          <w:p w:rsidR="00EF1B51" w:rsidRPr="00394FB3" w:rsidRDefault="00EF1B51" w:rsidP="00EF1B51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520" w:type="dxa"/>
          </w:tcPr>
          <w:p w:rsidR="00EF1B51" w:rsidRDefault="00EF1B51" w:rsidP="00384099">
            <w:r>
              <w:t xml:space="preserve">Danh sách </w:t>
            </w:r>
            <w:r w:rsidR="00384099">
              <w:t>cộng tác viên</w:t>
            </w:r>
          </w:p>
        </w:tc>
        <w:tc>
          <w:tcPr>
            <w:tcW w:w="7018" w:type="dxa"/>
          </w:tcPr>
          <w:p w:rsidR="00EF1B51" w:rsidRDefault="00EF1B51" w:rsidP="00EF1B51">
            <w:pPr>
              <w:pStyle w:val="Bulletlevel1"/>
            </w:pPr>
            <w:r>
              <w:t xml:space="preserve">Danh sách </w:t>
            </w:r>
            <w:r w:rsidR="00384099">
              <w:t>cộng tác viên</w:t>
            </w:r>
            <w:r>
              <w:t xml:space="preserve"> được chọn gồm các thông tin sau:</w:t>
            </w:r>
          </w:p>
          <w:p w:rsidR="00EF1B51" w:rsidRDefault="00EF1B51" w:rsidP="00EF1B51">
            <w:pPr>
              <w:pStyle w:val="Bulletlevel2"/>
            </w:pPr>
            <w:r>
              <w:t>STT</w:t>
            </w:r>
          </w:p>
          <w:p w:rsidR="00EF1B51" w:rsidRDefault="00EF1B51" w:rsidP="00EF1B51">
            <w:pPr>
              <w:pStyle w:val="Bulletlevel2"/>
            </w:pPr>
            <w:r>
              <w:t xml:space="preserve">Mã </w:t>
            </w:r>
            <w:r w:rsidR="00384099">
              <w:t>cộng tác viên</w:t>
            </w:r>
          </w:p>
          <w:p w:rsidR="00EF1B51" w:rsidRDefault="00EF1B51" w:rsidP="00EF1B51">
            <w:pPr>
              <w:pStyle w:val="Bulletlevel2"/>
            </w:pPr>
            <w:r>
              <w:t xml:space="preserve">Tên </w:t>
            </w:r>
            <w:r w:rsidR="00384099">
              <w:t>cộng tác viên</w:t>
            </w:r>
          </w:p>
          <w:p w:rsidR="00EF1B51" w:rsidRPr="00394FB3" w:rsidRDefault="00EF1B51" w:rsidP="00EF1B51">
            <w:pPr>
              <w:pStyle w:val="Bulletlevel2"/>
            </w:pPr>
            <w:r>
              <w:t>Chức vụ</w:t>
            </w:r>
          </w:p>
        </w:tc>
      </w:tr>
    </w:tbl>
    <w:p w:rsidR="00865754" w:rsidRPr="00865754" w:rsidRDefault="00865754" w:rsidP="00865754"/>
    <w:p w:rsidR="00A24AB0" w:rsidRDefault="00A24AB0" w:rsidP="00A24AB0">
      <w:pPr>
        <w:pStyle w:val="Heading5"/>
        <w:numPr>
          <w:ilvl w:val="4"/>
          <w:numId w:val="33"/>
        </w:numPr>
      </w:pPr>
      <w:r>
        <w:t xml:space="preserve">Lưu </w:t>
      </w:r>
      <w:r w:rsidR="005A2287">
        <w:t xml:space="preserve">thông tin </w:t>
      </w:r>
    </w:p>
    <w:p w:rsidR="00E127CD" w:rsidRDefault="00675BDF" w:rsidP="00675BDF">
      <w:pPr>
        <w:pStyle w:val="Bulletlevel1"/>
      </w:pPr>
      <w:r>
        <w:rPr>
          <w:noProof/>
        </w:rPr>
        <w:drawing>
          <wp:inline distT="0" distB="0" distL="0" distR="0" wp14:anchorId="39EBCC1F" wp14:editId="26029DA6">
            <wp:extent cx="476191" cy="228571"/>
            <wp:effectExtent l="0" t="0" r="635" b="63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3E9">
        <w:t xml:space="preserve">: Lưu </w:t>
      </w:r>
      <w:r>
        <w:t>thông tin xã</w:t>
      </w:r>
      <w:r w:rsidR="005313E9">
        <w:t xml:space="preserve"> ở trạng thái </w:t>
      </w:r>
      <w:r>
        <w:t>đã duyệt</w:t>
      </w:r>
      <w:r w:rsidR="00E127CD">
        <w:t>.</w:t>
      </w:r>
    </w:p>
    <w:p w:rsidR="00EF0530" w:rsidRPr="00030C44" w:rsidRDefault="00EF0530">
      <w:bookmarkStart w:id="4" w:name="_GoBack"/>
      <w:bookmarkEnd w:id="0"/>
      <w:bookmarkEnd w:id="4"/>
    </w:p>
    <w:sectPr w:rsidR="00EF0530" w:rsidRPr="00030C44" w:rsidSect="006D00FB">
      <w:headerReference w:type="default" r:id="rId16"/>
      <w:footerReference w:type="default" r:id="rId17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3A" w:rsidRDefault="00FA3C3A" w:rsidP="00E57131">
      <w:r>
        <w:separator/>
      </w:r>
    </w:p>
    <w:p w:rsidR="00FA3C3A" w:rsidRDefault="00FA3C3A" w:rsidP="00E57131"/>
    <w:p w:rsidR="00FA3C3A" w:rsidRDefault="00FA3C3A" w:rsidP="00E57131"/>
    <w:p w:rsidR="00FA3C3A" w:rsidRDefault="00FA3C3A" w:rsidP="00E57131"/>
    <w:p w:rsidR="00FA3C3A" w:rsidRDefault="00FA3C3A"/>
  </w:endnote>
  <w:endnote w:type="continuationSeparator" w:id="0">
    <w:p w:rsidR="00FA3C3A" w:rsidRDefault="00FA3C3A" w:rsidP="00E57131">
      <w:r>
        <w:continuationSeparator/>
      </w:r>
    </w:p>
    <w:p w:rsidR="00FA3C3A" w:rsidRDefault="00FA3C3A" w:rsidP="00E57131"/>
    <w:p w:rsidR="00FA3C3A" w:rsidRDefault="00FA3C3A" w:rsidP="00E57131"/>
    <w:p w:rsidR="00FA3C3A" w:rsidRDefault="00FA3C3A" w:rsidP="00E57131"/>
    <w:p w:rsidR="00FA3C3A" w:rsidRDefault="00FA3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143BFE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3A" w:rsidRDefault="00FA3C3A" w:rsidP="00E57131">
      <w:r>
        <w:separator/>
      </w:r>
    </w:p>
    <w:p w:rsidR="00FA3C3A" w:rsidRDefault="00FA3C3A" w:rsidP="00E57131"/>
    <w:p w:rsidR="00FA3C3A" w:rsidRDefault="00FA3C3A" w:rsidP="00E57131"/>
    <w:p w:rsidR="00FA3C3A" w:rsidRDefault="00FA3C3A" w:rsidP="00E57131"/>
    <w:p w:rsidR="00FA3C3A" w:rsidRDefault="00FA3C3A"/>
  </w:footnote>
  <w:footnote w:type="continuationSeparator" w:id="0">
    <w:p w:rsidR="00FA3C3A" w:rsidRDefault="00FA3C3A" w:rsidP="00E57131">
      <w:r>
        <w:continuationSeparator/>
      </w:r>
    </w:p>
    <w:p w:rsidR="00FA3C3A" w:rsidRDefault="00FA3C3A" w:rsidP="00E57131"/>
    <w:p w:rsidR="00FA3C3A" w:rsidRDefault="00FA3C3A" w:rsidP="00E57131"/>
    <w:p w:rsidR="00FA3C3A" w:rsidRDefault="00FA3C3A" w:rsidP="00E57131"/>
    <w:p w:rsidR="00FA3C3A" w:rsidRDefault="00FA3C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B55B3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5D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738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3A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571016-440D-4CC2-9D42-E3DEF3EB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394F-1C01-4589-A369-555EC524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1153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2014-08-30T03:11:00Z</dcterms:created>
  <dcterms:modified xsi:type="dcterms:W3CDTF">2014-09-03T07:26:00Z</dcterms:modified>
</cp:coreProperties>
</file>