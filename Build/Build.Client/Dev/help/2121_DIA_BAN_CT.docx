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287" w:rsidRDefault="005A2287" w:rsidP="005A2287">
      <w:pPr>
        <w:pStyle w:val="Heading5"/>
        <w:numPr>
          <w:ilvl w:val="4"/>
          <w:numId w:val="33"/>
        </w:numPr>
      </w:pPr>
      <w:bookmarkStart w:id="0" w:name="_Toc365275026"/>
      <w:r>
        <w:t xml:space="preserve">Truy cập chức năng Thêm mới </w:t>
      </w:r>
    </w:p>
    <w:p w:rsidR="005A2287" w:rsidRDefault="008709D7" w:rsidP="005A2287">
      <w:r>
        <w:t xml:space="preserve">Phân hệ chung </w:t>
      </w:r>
      <w:r>
        <w:sym w:font="Wingdings" w:char="F0E0"/>
      </w:r>
      <w:r>
        <w:t xml:space="preserve"> Danh mục </w:t>
      </w:r>
      <w:r>
        <w:sym w:font="Wingdings" w:char="F0E0"/>
      </w:r>
      <w:r>
        <w:t xml:space="preserve"> Địa bàn </w:t>
      </w:r>
      <w:r>
        <w:sym w:font="Wingdings" w:char="F0E0"/>
      </w:r>
      <w:r>
        <w:t xml:space="preserve"> Thêm mới địa bàn</w:t>
      </w:r>
    </w:p>
    <w:p w:rsidR="005A2287" w:rsidRDefault="008709D7" w:rsidP="005A2287">
      <w:r>
        <w:rPr>
          <w:noProof/>
        </w:rPr>
        <w:drawing>
          <wp:inline distT="0" distB="0" distL="0" distR="0" wp14:anchorId="570C6ACD" wp14:editId="126A210D">
            <wp:extent cx="5943600" cy="1143000"/>
            <wp:effectExtent l="0" t="0" r="0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87" w:rsidRDefault="005A2287" w:rsidP="005A2287">
      <w:pPr>
        <w:pStyle w:val="NumberTable"/>
      </w:pPr>
      <w:r>
        <w:t xml:space="preserve">Cây thực đơn truy cập chức năng Thêm mới </w:t>
      </w:r>
      <w:r w:rsidR="008709D7">
        <w:t>địa bàn</w:t>
      </w:r>
    </w:p>
    <w:p w:rsidR="005A2287" w:rsidRDefault="005A2287" w:rsidP="005A2287">
      <w:pPr>
        <w:pStyle w:val="Heading5"/>
        <w:numPr>
          <w:ilvl w:val="4"/>
          <w:numId w:val="33"/>
        </w:numPr>
      </w:pPr>
      <w:r>
        <w:t xml:space="preserve">Khai báo thông tin </w:t>
      </w:r>
    </w:p>
    <w:p w:rsidR="005A2287" w:rsidRDefault="005A2287" w:rsidP="005A2287">
      <w:pPr>
        <w:pStyle w:val="Bulletlevel1"/>
      </w:pPr>
      <w:r>
        <w:t>Giao diện</w:t>
      </w:r>
      <w:r w:rsidR="008709D7">
        <w:t xml:space="preserve"> </w:t>
      </w:r>
    </w:p>
    <w:p w:rsidR="005A2287" w:rsidRDefault="008709D7" w:rsidP="005A2287">
      <w:r>
        <w:rPr>
          <w:noProof/>
        </w:rPr>
        <w:drawing>
          <wp:inline distT="0" distB="0" distL="0" distR="0" wp14:anchorId="0C82BCC1" wp14:editId="0E8FE11A">
            <wp:extent cx="6364605" cy="4350804"/>
            <wp:effectExtent l="0" t="0" r="0" b="0"/>
            <wp:docPr id="245" name="Picture 245" descr="C:\Users\OanhXinh\AppData\Local\Temp\SNAGHTML779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anhXinh\AppData\Local\Temp\SNAGHTML7794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87" w:rsidRPr="00F9174C" w:rsidRDefault="005A2287" w:rsidP="005A2287">
      <w:pPr>
        <w:pStyle w:val="NumberTable"/>
      </w:pPr>
      <w:r>
        <w:t xml:space="preserve">Đăng ký </w:t>
      </w:r>
      <w:r w:rsidR="008709D7">
        <w:t>địa bàn</w:t>
      </w:r>
    </w:p>
    <w:p w:rsidR="005A2287" w:rsidRDefault="005A2287" w:rsidP="005A2287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5A2287" w:rsidRPr="00394FB3" w:rsidTr="00032013">
        <w:tc>
          <w:tcPr>
            <w:tcW w:w="632" w:type="dxa"/>
            <w:hideMark/>
          </w:tcPr>
          <w:p w:rsidR="005A2287" w:rsidRPr="00394FB3" w:rsidRDefault="005A2287" w:rsidP="00032013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5A2287" w:rsidRPr="00394FB3" w:rsidRDefault="005A2287" w:rsidP="00032013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5A2287" w:rsidRPr="00394FB3" w:rsidRDefault="005A2287" w:rsidP="00032013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5A2287" w:rsidRPr="00394FB3" w:rsidTr="00032013">
        <w:tc>
          <w:tcPr>
            <w:tcW w:w="10170" w:type="dxa"/>
            <w:gridSpan w:val="3"/>
          </w:tcPr>
          <w:p w:rsidR="005A2287" w:rsidRPr="00394FB3" w:rsidRDefault="005A2287" w:rsidP="008709D7">
            <w:pPr>
              <w:rPr>
                <w:b/>
                <w:i/>
              </w:rPr>
            </w:pPr>
            <w:r w:rsidRPr="00394FB3">
              <w:rPr>
                <w:b/>
                <w:i/>
              </w:rPr>
              <w:t xml:space="preserve">Thông tin </w:t>
            </w:r>
            <w:r w:rsidR="008709D7">
              <w:rPr>
                <w:b/>
                <w:i/>
              </w:rPr>
              <w:t>chung</w:t>
            </w:r>
          </w:p>
        </w:tc>
      </w:tr>
      <w:tr w:rsidR="005A2287" w:rsidRPr="00394FB3" w:rsidTr="00032013">
        <w:tc>
          <w:tcPr>
            <w:tcW w:w="632" w:type="dxa"/>
          </w:tcPr>
          <w:p w:rsidR="005A2287" w:rsidRPr="00394FB3" w:rsidRDefault="005A2287" w:rsidP="0056217B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520" w:type="dxa"/>
          </w:tcPr>
          <w:p w:rsidR="005A2287" w:rsidRPr="00394FB3" w:rsidRDefault="008709D7" w:rsidP="00032013">
            <w:r>
              <w:t xml:space="preserve">Thuộc tỉnh/ TP </w:t>
            </w:r>
            <w:r w:rsidRPr="008709D7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5A2287" w:rsidRDefault="008709D7" w:rsidP="008709D7">
            <w:pPr>
              <w:pStyle w:val="Bulletlevel1"/>
            </w:pPr>
            <w:r>
              <w:t>Chọn tỉnh/ TP mà địa bàn thuộc từ hộp danh sách sau</w:t>
            </w:r>
          </w:p>
          <w:p w:rsidR="008709D7" w:rsidRPr="008709D7" w:rsidRDefault="008709D7" w:rsidP="008709D7">
            <w:r>
              <w:rPr>
                <w:noProof/>
              </w:rPr>
              <w:lastRenderedPageBreak/>
              <w:drawing>
                <wp:inline distT="0" distB="0" distL="0" distR="0" wp14:anchorId="40BB63A2" wp14:editId="6FEA18BD">
                  <wp:extent cx="2371429" cy="2133333"/>
                  <wp:effectExtent l="0" t="0" r="0" b="635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429" cy="2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287" w:rsidRPr="00394FB3" w:rsidTr="00032013">
        <w:tc>
          <w:tcPr>
            <w:tcW w:w="632" w:type="dxa"/>
          </w:tcPr>
          <w:p w:rsidR="005A2287" w:rsidRPr="00394FB3" w:rsidRDefault="005A2287" w:rsidP="0056217B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520" w:type="dxa"/>
          </w:tcPr>
          <w:p w:rsidR="005A2287" w:rsidRPr="00394FB3" w:rsidRDefault="008709D7" w:rsidP="00032013">
            <w:r>
              <w:t xml:space="preserve">Loại địa bàn </w:t>
            </w:r>
            <w:r w:rsidRPr="008709D7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8709D7" w:rsidRDefault="008709D7" w:rsidP="008709D7">
            <w:pPr>
              <w:pStyle w:val="Bulletlevel1"/>
            </w:pPr>
            <w:r>
              <w:t>Chọn loại địa bàn, gồm hai giá trị từ hộp sau</w:t>
            </w:r>
          </w:p>
          <w:p w:rsidR="008709D7" w:rsidRPr="008709D7" w:rsidRDefault="008709D7" w:rsidP="008709D7">
            <w:r>
              <w:rPr>
                <w:noProof/>
              </w:rPr>
              <w:drawing>
                <wp:inline distT="0" distB="0" distL="0" distR="0" wp14:anchorId="02C3F12B" wp14:editId="32079E51">
                  <wp:extent cx="2380953" cy="676191"/>
                  <wp:effectExtent l="0" t="0" r="635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3" cy="67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287" w:rsidRPr="00394FB3" w:rsidTr="00032013">
        <w:tc>
          <w:tcPr>
            <w:tcW w:w="632" w:type="dxa"/>
          </w:tcPr>
          <w:p w:rsidR="005A2287" w:rsidRPr="00394FB3" w:rsidRDefault="005A2287" w:rsidP="0056217B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520" w:type="dxa"/>
          </w:tcPr>
          <w:p w:rsidR="005A2287" w:rsidRPr="00394FB3" w:rsidRDefault="008709D7" w:rsidP="00032013">
            <w:r>
              <w:t xml:space="preserve">Mã địa bàn </w:t>
            </w:r>
            <w:r w:rsidRPr="008709D7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5A2287" w:rsidRDefault="008709D7" w:rsidP="00032013">
            <w:pPr>
              <w:pStyle w:val="Bulletlevel1"/>
            </w:pPr>
            <w:r>
              <w:t>Tự nhập từ bàn phím</w:t>
            </w:r>
            <w:r w:rsidR="00971655">
              <w:t xml:space="preserve"> theo quy tắc của đơn vị.</w:t>
            </w:r>
          </w:p>
          <w:p w:rsidR="008709D7" w:rsidRPr="00394FB3" w:rsidRDefault="008709D7" w:rsidP="00032013">
            <w:pPr>
              <w:pStyle w:val="Bulletlevel1"/>
            </w:pPr>
            <w:r>
              <w:t>Mã địa bàn là duy nhất</w:t>
            </w:r>
          </w:p>
        </w:tc>
      </w:tr>
      <w:tr w:rsidR="005A2287" w:rsidRPr="00394FB3" w:rsidTr="00032013">
        <w:tc>
          <w:tcPr>
            <w:tcW w:w="632" w:type="dxa"/>
          </w:tcPr>
          <w:p w:rsidR="005A2287" w:rsidRPr="00394FB3" w:rsidRDefault="005A2287" w:rsidP="0056217B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520" w:type="dxa"/>
          </w:tcPr>
          <w:p w:rsidR="005A2287" w:rsidRPr="00394FB3" w:rsidRDefault="008709D7" w:rsidP="00032013">
            <w:r>
              <w:t xml:space="preserve">Tên địa bàn </w:t>
            </w:r>
            <w:r w:rsidRPr="008709D7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5A2287" w:rsidRPr="00394FB3" w:rsidRDefault="008709D7" w:rsidP="008709D7">
            <w:pPr>
              <w:pStyle w:val="Bulletlevel1"/>
            </w:pPr>
            <w:r>
              <w:t>Tự nhập từ bàn phím</w:t>
            </w:r>
            <w:r w:rsidR="00971655">
              <w:t xml:space="preserve"> theo quy tắc của đơn vị.</w:t>
            </w:r>
          </w:p>
        </w:tc>
      </w:tr>
      <w:tr w:rsidR="005A2287" w:rsidRPr="00394FB3" w:rsidTr="00032013">
        <w:tc>
          <w:tcPr>
            <w:tcW w:w="632" w:type="dxa"/>
          </w:tcPr>
          <w:p w:rsidR="005A2287" w:rsidRPr="00394FB3" w:rsidRDefault="005A2287" w:rsidP="0056217B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520" w:type="dxa"/>
          </w:tcPr>
          <w:p w:rsidR="005A2287" w:rsidRPr="00394FB3" w:rsidRDefault="008709D7" w:rsidP="00032013">
            <w:r>
              <w:t xml:space="preserve">Tên tắt </w:t>
            </w:r>
            <w:r w:rsidRPr="008709D7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5A2287" w:rsidRPr="00394FB3" w:rsidRDefault="008709D7" w:rsidP="008709D7">
            <w:pPr>
              <w:pStyle w:val="Bulletlevel1"/>
            </w:pPr>
            <w:r>
              <w:t>Tự nhập từ bàn phím</w:t>
            </w:r>
            <w:r w:rsidR="00971655">
              <w:t xml:space="preserve"> theo quy tắc của đơn vị.</w:t>
            </w:r>
          </w:p>
        </w:tc>
      </w:tr>
    </w:tbl>
    <w:p w:rsidR="005A2287" w:rsidRPr="00865754" w:rsidRDefault="005A2287" w:rsidP="005A2287"/>
    <w:p w:rsidR="005A2287" w:rsidRDefault="005A2287" w:rsidP="005A2287">
      <w:pPr>
        <w:pStyle w:val="Heading5"/>
        <w:numPr>
          <w:ilvl w:val="4"/>
          <w:numId w:val="33"/>
        </w:numPr>
      </w:pPr>
      <w:r>
        <w:t xml:space="preserve">Lưu thông tin </w:t>
      </w:r>
      <w:r w:rsidR="007372ED">
        <w:t>địa bàn</w:t>
      </w:r>
    </w:p>
    <w:p w:rsidR="00125A61" w:rsidRDefault="008709D7" w:rsidP="00125A61">
      <w:pPr>
        <w:pStyle w:val="Bulletlevel1"/>
      </w:pPr>
      <w:r>
        <w:rPr>
          <w:noProof/>
        </w:rPr>
        <w:drawing>
          <wp:inline distT="0" distB="0" distL="0" distR="0" wp14:anchorId="69515CE5" wp14:editId="7165BB5E">
            <wp:extent cx="476191" cy="228571"/>
            <wp:effectExtent l="0" t="0" r="635" b="635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9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A2287">
        <w:t xml:space="preserve">: Lưu </w:t>
      </w:r>
      <w:r w:rsidR="00971655">
        <w:t xml:space="preserve">thông tin </w:t>
      </w:r>
      <w:r>
        <w:t>địa bàn ở trạng thái đã duyệt</w:t>
      </w:r>
      <w:r w:rsidR="005A2287">
        <w:t>.</w:t>
      </w:r>
      <w:bookmarkEnd w:id="0"/>
    </w:p>
    <w:p w:rsidR="00125A61" w:rsidRDefault="00125A61" w:rsidP="00125A61">
      <w:pPr>
        <w:pStyle w:val="Heading5"/>
        <w:numPr>
          <w:ilvl w:val="4"/>
          <w:numId w:val="33"/>
        </w:numPr>
      </w:pPr>
      <w:r>
        <w:t>Điều kiện ràng buộc</w:t>
      </w:r>
    </w:p>
    <w:p w:rsidR="00125A61" w:rsidRDefault="00125A61" w:rsidP="00125A61">
      <w:pPr>
        <w:pStyle w:val="Bulletlevel1"/>
      </w:pPr>
      <w:r>
        <w:t>Đã thiết lập giá trị trong các danh mục</w:t>
      </w:r>
    </w:p>
    <w:p w:rsidR="00125A61" w:rsidRDefault="00125A61" w:rsidP="00125A61">
      <w:pPr>
        <w:pStyle w:val="Bulletlevel2"/>
      </w:pPr>
      <w:r>
        <w:t>Danh sách Tỉnh/ TP</w:t>
      </w:r>
    </w:p>
    <w:p w:rsidR="00125A61" w:rsidRPr="00D5067A" w:rsidRDefault="00125A61" w:rsidP="00125A61">
      <w:pPr>
        <w:pStyle w:val="Bulletlevel2"/>
      </w:pPr>
      <w:r>
        <w:t>Danh sách Loại địa bàn.</w:t>
      </w:r>
    </w:p>
    <w:p w:rsidR="00125A61" w:rsidRPr="00125A61" w:rsidRDefault="00125A61" w:rsidP="00125A61">
      <w:bookmarkStart w:id="1" w:name="_GoBack"/>
      <w:bookmarkEnd w:id="1"/>
    </w:p>
    <w:sectPr w:rsidR="00125A61" w:rsidRPr="00125A61" w:rsidSect="006D00FB">
      <w:headerReference w:type="default" r:id="rId13"/>
      <w:footerReference w:type="default" r:id="rId14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101" w:rsidRDefault="00397101" w:rsidP="00E57131">
      <w:r>
        <w:separator/>
      </w:r>
    </w:p>
    <w:p w:rsidR="00397101" w:rsidRDefault="00397101" w:rsidP="00E57131"/>
    <w:p w:rsidR="00397101" w:rsidRDefault="00397101" w:rsidP="00E57131"/>
    <w:p w:rsidR="00397101" w:rsidRDefault="00397101" w:rsidP="00E57131"/>
    <w:p w:rsidR="00397101" w:rsidRDefault="00397101"/>
  </w:endnote>
  <w:endnote w:type="continuationSeparator" w:id="0">
    <w:p w:rsidR="00397101" w:rsidRDefault="00397101" w:rsidP="00E57131">
      <w:r>
        <w:continuationSeparator/>
      </w:r>
    </w:p>
    <w:p w:rsidR="00397101" w:rsidRDefault="00397101" w:rsidP="00E57131"/>
    <w:p w:rsidR="00397101" w:rsidRDefault="00397101" w:rsidP="00E57131"/>
    <w:p w:rsidR="00397101" w:rsidRDefault="00397101" w:rsidP="00E57131"/>
    <w:p w:rsidR="00397101" w:rsidRDefault="003971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40D" w:rsidRPr="00CE6E43" w:rsidRDefault="0044640D" w:rsidP="0044640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397101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44640D" w:rsidRDefault="004464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101" w:rsidRDefault="00397101" w:rsidP="00E57131">
      <w:r>
        <w:separator/>
      </w:r>
    </w:p>
    <w:p w:rsidR="00397101" w:rsidRDefault="00397101" w:rsidP="00E57131"/>
    <w:p w:rsidR="00397101" w:rsidRDefault="00397101" w:rsidP="00E57131"/>
    <w:p w:rsidR="00397101" w:rsidRDefault="00397101" w:rsidP="00E57131"/>
    <w:p w:rsidR="00397101" w:rsidRDefault="00397101"/>
  </w:footnote>
  <w:footnote w:type="continuationSeparator" w:id="0">
    <w:p w:rsidR="00397101" w:rsidRDefault="00397101" w:rsidP="00E57131">
      <w:r>
        <w:continuationSeparator/>
      </w:r>
    </w:p>
    <w:p w:rsidR="00397101" w:rsidRDefault="00397101" w:rsidP="00E57131"/>
    <w:p w:rsidR="00397101" w:rsidRDefault="00397101" w:rsidP="00E57131"/>
    <w:p w:rsidR="00397101" w:rsidRDefault="00397101" w:rsidP="00E57131"/>
    <w:p w:rsidR="00397101" w:rsidRDefault="0039710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40D" w:rsidRPr="0044640D" w:rsidRDefault="0044640D" w:rsidP="0044640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95FF3BA" wp14:editId="31160030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2B958D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1DA2447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87D62C4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8D1339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177C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4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7">
    <w:nsid w:val="21DE0940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9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0">
    <w:nsid w:val="25EF6D3D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E08143D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DD5A4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286B57"/>
    <w:multiLevelType w:val="multilevel"/>
    <w:tmpl w:val="F30E0D0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5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6">
    <w:nsid w:val="334D3F27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7CE223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87407A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2">
    <w:nsid w:val="3BF6016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06E73C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0D32DFD"/>
    <w:multiLevelType w:val="hybridMultilevel"/>
    <w:tmpl w:val="81865528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7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86B719D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ACD5BA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D520D4C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50F76C1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26704A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5851734E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A7456CF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9">
    <w:nsid w:val="686F4972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54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51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52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53">
    <w:nsid w:val="6CEE3563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6">
    <w:nsid w:val="74565F64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9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79877B5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16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51"/>
  </w:num>
  <w:num w:numId="8">
    <w:abstractNumId w:val="45"/>
  </w:num>
  <w:num w:numId="9">
    <w:abstractNumId w:val="58"/>
  </w:num>
  <w:num w:numId="10">
    <w:abstractNumId w:val="52"/>
  </w:num>
  <w:num w:numId="11">
    <w:abstractNumId w:val="59"/>
  </w:num>
  <w:num w:numId="12">
    <w:abstractNumId w:val="54"/>
  </w:num>
  <w:num w:numId="13">
    <w:abstractNumId w:val="3"/>
  </w:num>
  <w:num w:numId="14">
    <w:abstractNumId w:val="19"/>
  </w:num>
  <w:num w:numId="15">
    <w:abstractNumId w:val="27"/>
  </w:num>
  <w:num w:numId="16">
    <w:abstractNumId w:val="42"/>
  </w:num>
  <w:num w:numId="17">
    <w:abstractNumId w:val="36"/>
  </w:num>
  <w:num w:numId="18">
    <w:abstractNumId w:val="55"/>
  </w:num>
  <w:num w:numId="19">
    <w:abstractNumId w:val="33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15"/>
  </w:num>
  <w:num w:numId="26">
    <w:abstractNumId w:val="24"/>
  </w:num>
  <w:num w:numId="27">
    <w:abstractNumId w:val="18"/>
  </w:num>
  <w:num w:numId="28">
    <w:abstractNumId w:val="25"/>
  </w:num>
  <w:num w:numId="29">
    <w:abstractNumId w:val="48"/>
  </w:num>
  <w:num w:numId="30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0"/>
  </w:num>
  <w:num w:numId="32">
    <w:abstractNumId w:val="13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14"/>
  </w:num>
  <w:num w:numId="39">
    <w:abstractNumId w:val="12"/>
  </w:num>
  <w:num w:numId="40">
    <w:abstractNumId w:val="7"/>
  </w:num>
  <w:num w:numId="41">
    <w:abstractNumId w:val="20"/>
  </w:num>
  <w:num w:numId="42">
    <w:abstractNumId w:val="35"/>
  </w:num>
  <w:num w:numId="43">
    <w:abstractNumId w:val="44"/>
  </w:num>
  <w:num w:numId="44">
    <w:abstractNumId w:val="56"/>
  </w:num>
  <w:num w:numId="45">
    <w:abstractNumId w:val="46"/>
  </w:num>
  <w:num w:numId="46">
    <w:abstractNumId w:val="26"/>
  </w:num>
  <w:num w:numId="47">
    <w:abstractNumId w:val="40"/>
  </w:num>
  <w:num w:numId="48">
    <w:abstractNumId w:val="10"/>
  </w:num>
  <w:num w:numId="49">
    <w:abstractNumId w:val="41"/>
  </w:num>
  <w:num w:numId="50">
    <w:abstractNumId w:val="39"/>
  </w:num>
  <w:num w:numId="51">
    <w:abstractNumId w:val="11"/>
  </w:num>
  <w:num w:numId="52">
    <w:abstractNumId w:val="49"/>
  </w:num>
  <w:num w:numId="53">
    <w:abstractNumId w:val="60"/>
  </w:num>
  <w:num w:numId="54">
    <w:abstractNumId w:val="53"/>
  </w:num>
  <w:num w:numId="55">
    <w:abstractNumId w:val="47"/>
  </w:num>
  <w:num w:numId="56">
    <w:abstractNumId w:val="22"/>
  </w:num>
  <w:num w:numId="57">
    <w:abstractNumId w:val="21"/>
  </w:num>
  <w:num w:numId="58">
    <w:abstractNumId w:val="34"/>
  </w:num>
  <w:num w:numId="59">
    <w:abstractNumId w:val="24"/>
  </w:num>
  <w:num w:numId="60">
    <w:abstractNumId w:val="24"/>
  </w:num>
  <w:num w:numId="61">
    <w:abstractNumId w:val="28"/>
  </w:num>
  <w:num w:numId="62">
    <w:abstractNumId w:val="29"/>
  </w:num>
  <w:num w:numId="63">
    <w:abstractNumId w:val="23"/>
  </w:num>
  <w:num w:numId="64">
    <w:abstractNumId w:val="43"/>
  </w:num>
  <w:num w:numId="65">
    <w:abstractNumId w:val="17"/>
  </w:num>
  <w:num w:numId="66">
    <w:abstractNumId w:val="3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1854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97F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013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94D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6EB9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5813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0F42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320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5A61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758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87ABF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97A2A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676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5AD3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6B7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4E5E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7AE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025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9DE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101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4F39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D7FCF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4E92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40D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21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51E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59D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99F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7B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05"/>
    <w:rsid w:val="00586A3B"/>
    <w:rsid w:val="0058773B"/>
    <w:rsid w:val="0058790F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D7F34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015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08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617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64F6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110"/>
    <w:rsid w:val="007372ED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08D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1E36"/>
    <w:rsid w:val="007E274B"/>
    <w:rsid w:val="007E27FF"/>
    <w:rsid w:val="007E2A59"/>
    <w:rsid w:val="007E2FD3"/>
    <w:rsid w:val="007E34BF"/>
    <w:rsid w:val="007E3D89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55B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2BA"/>
    <w:rsid w:val="00834CA1"/>
    <w:rsid w:val="0083519A"/>
    <w:rsid w:val="00835500"/>
    <w:rsid w:val="00835F0B"/>
    <w:rsid w:val="00836104"/>
    <w:rsid w:val="00836200"/>
    <w:rsid w:val="0083629F"/>
    <w:rsid w:val="008363F7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9D7"/>
    <w:rsid w:val="00870B42"/>
    <w:rsid w:val="00871360"/>
    <w:rsid w:val="00871F14"/>
    <w:rsid w:val="00872209"/>
    <w:rsid w:val="0087370F"/>
    <w:rsid w:val="00873A4F"/>
    <w:rsid w:val="00873B29"/>
    <w:rsid w:val="008740E4"/>
    <w:rsid w:val="00874395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6AD1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23C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3C73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7F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655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41B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5F22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37FAA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00F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49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B75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3F04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6892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4E24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5E3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455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9C6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836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73B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0C23"/>
    <w:rsid w:val="00D728E0"/>
    <w:rsid w:val="00D72A33"/>
    <w:rsid w:val="00D731D7"/>
    <w:rsid w:val="00D7348F"/>
    <w:rsid w:val="00D73ACA"/>
    <w:rsid w:val="00D74FF4"/>
    <w:rsid w:val="00D7532A"/>
    <w:rsid w:val="00D7573D"/>
    <w:rsid w:val="00D75C42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0BF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2BF2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D86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1F87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344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1A4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0A5B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506"/>
    <w:rsid w:val="00FF2EAF"/>
    <w:rsid w:val="00FF3138"/>
    <w:rsid w:val="00FF31F8"/>
    <w:rsid w:val="00FF3407"/>
    <w:rsid w:val="00FF4037"/>
    <w:rsid w:val="00FF4848"/>
    <w:rsid w:val="00FF5982"/>
    <w:rsid w:val="00FF5B0A"/>
    <w:rsid w:val="00FF5FE5"/>
    <w:rsid w:val="00FF6142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F357920-CAB8-4C3F-AC7A-9F36FE41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699F"/>
    <w:pPr>
      <w:widowControl w:val="0"/>
      <w:numPr>
        <w:ilvl w:val="5"/>
        <w:numId w:val="26"/>
      </w:numPr>
      <w:outlineLvl w:val="5"/>
    </w:pPr>
    <w:rPr>
      <w:b/>
      <w:color w:val="18355E"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699F"/>
    <w:rPr>
      <w:rFonts w:ascii="Arial" w:hAnsi="Arial" w:cs="Arial"/>
      <w:b/>
      <w:color w:val="18355E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ind w:left="360"/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99381-0020-4772-AC1C-64798FAAD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765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4</cp:revision>
  <cp:lastPrinted>2013-09-05T10:55:00Z</cp:lastPrinted>
  <dcterms:created xsi:type="dcterms:W3CDTF">2014-08-30T03:06:00Z</dcterms:created>
  <dcterms:modified xsi:type="dcterms:W3CDTF">2014-09-04T01:38:00Z</dcterms:modified>
</cp:coreProperties>
</file>