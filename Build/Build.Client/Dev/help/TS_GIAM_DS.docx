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CE9" w:rsidRDefault="00427CE9" w:rsidP="00285A4D">
      <w:pPr>
        <w:pStyle w:val="Heading5"/>
        <w:numPr>
          <w:ilvl w:val="4"/>
          <w:numId w:val="32"/>
        </w:numPr>
      </w:pPr>
      <w:bookmarkStart w:id="0" w:name="_Toc365275026"/>
      <w:r>
        <w:t xml:space="preserve">Truy cập chức năng danh sách </w:t>
      </w:r>
      <w:r w:rsidR="005D1F08">
        <w:t>Giảm tài sản</w:t>
      </w:r>
    </w:p>
    <w:p w:rsidR="00427CE9" w:rsidRPr="00066394" w:rsidRDefault="00427CE9" w:rsidP="00427CE9">
      <w:r>
        <w:t xml:space="preserve"> Quản lý tài sản </w:t>
      </w:r>
      <w:r>
        <w:sym w:font="Wingdings" w:char="F0E0"/>
      </w:r>
      <w:r>
        <w:t xml:space="preserve"> </w:t>
      </w:r>
      <w:r w:rsidR="005D1F08">
        <w:t xml:space="preserve">Tài sản </w:t>
      </w:r>
      <w:r w:rsidR="005D1F08">
        <w:sym w:font="Wingdings" w:char="F0E0"/>
      </w:r>
      <w:r w:rsidR="005D1F08">
        <w:t xml:space="preserve"> Giảm tài sản </w:t>
      </w:r>
      <w:r w:rsidR="005D1F08">
        <w:sym w:font="Wingdings" w:char="F0E0"/>
      </w:r>
      <w:r w:rsidR="005D1F08">
        <w:t xml:space="preserve"> Danh sách Giảm tài sản</w:t>
      </w:r>
    </w:p>
    <w:p w:rsidR="00427CE9" w:rsidRDefault="00A11193" w:rsidP="00427CE9">
      <w:r>
        <w:rPr>
          <w:noProof/>
        </w:rPr>
        <w:drawing>
          <wp:inline distT="0" distB="0" distL="0" distR="0" wp14:anchorId="16666FD2" wp14:editId="72DC9B89">
            <wp:extent cx="5943600" cy="1231900"/>
            <wp:effectExtent l="0" t="0" r="0" b="6350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E9" w:rsidRPr="00E127CD" w:rsidRDefault="00427CE9" w:rsidP="00427CE9">
      <w:pPr>
        <w:pStyle w:val="NumberTable"/>
      </w:pPr>
      <w:r>
        <w:t xml:space="preserve">Cây thực đơn truy cập Danh sách </w:t>
      </w:r>
      <w:r w:rsidR="005D1F08">
        <w:t>Giảm tài sản</w:t>
      </w:r>
    </w:p>
    <w:p w:rsidR="00427CE9" w:rsidRDefault="00427CE9" w:rsidP="00285A4D">
      <w:pPr>
        <w:pStyle w:val="Heading5"/>
        <w:numPr>
          <w:ilvl w:val="4"/>
          <w:numId w:val="32"/>
        </w:numPr>
      </w:pPr>
      <w:r>
        <w:t>Thao tác thực hiện</w:t>
      </w:r>
    </w:p>
    <w:p w:rsidR="00427CE9" w:rsidRDefault="00427CE9" w:rsidP="00427CE9">
      <w:pPr>
        <w:pStyle w:val="Bulletlevel1"/>
      </w:pPr>
      <w:r>
        <w:t xml:space="preserve">Giao </w:t>
      </w:r>
      <w:r w:rsidRPr="00A258B4">
        <w:t>diện</w:t>
      </w:r>
    </w:p>
    <w:p w:rsidR="00427CE9" w:rsidRDefault="00F83B46" w:rsidP="00427CE9">
      <w:r>
        <w:rPr>
          <w:noProof/>
        </w:rPr>
        <w:drawing>
          <wp:inline distT="0" distB="0" distL="0" distR="0" wp14:anchorId="1447C538" wp14:editId="20659EEE">
            <wp:extent cx="5943600" cy="2860675"/>
            <wp:effectExtent l="0" t="0" r="0" b="0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E9" w:rsidRDefault="00427CE9" w:rsidP="00427CE9">
      <w:pPr>
        <w:pStyle w:val="NumberTable"/>
      </w:pPr>
      <w:r>
        <w:t xml:space="preserve">Danh sách </w:t>
      </w:r>
      <w:r w:rsidR="005D1F08">
        <w:t>Giảm tài sản</w:t>
      </w:r>
    </w:p>
    <w:p w:rsidR="00427CE9" w:rsidRDefault="00427CE9" w:rsidP="00427CE9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6928"/>
      </w:tblGrid>
      <w:tr w:rsidR="00427CE9" w:rsidTr="008B457E">
        <w:tc>
          <w:tcPr>
            <w:tcW w:w="632" w:type="dxa"/>
            <w:hideMark/>
          </w:tcPr>
          <w:p w:rsidR="00427CE9" w:rsidRDefault="00427CE9" w:rsidP="008B457E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427CE9" w:rsidRDefault="00427CE9" w:rsidP="008B457E">
            <w:pPr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6928" w:type="dxa"/>
            <w:hideMark/>
          </w:tcPr>
          <w:p w:rsidR="00427CE9" w:rsidRDefault="00427CE9" w:rsidP="008B457E">
            <w:pPr>
              <w:jc w:val="center"/>
              <w:rPr>
                <w:b/>
              </w:rPr>
            </w:pPr>
            <w:r>
              <w:rPr>
                <w:b/>
              </w:rPr>
              <w:t>Diễn giải</w:t>
            </w:r>
          </w:p>
        </w:tc>
      </w:tr>
      <w:tr w:rsidR="00F83B46" w:rsidTr="00176719">
        <w:tc>
          <w:tcPr>
            <w:tcW w:w="632" w:type="dxa"/>
          </w:tcPr>
          <w:p w:rsidR="00F83B46" w:rsidRDefault="00F83B46" w:rsidP="00F83B46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520" w:type="dxa"/>
          </w:tcPr>
          <w:p w:rsidR="00F83B46" w:rsidRDefault="00F83B46" w:rsidP="00176719">
            <w:r>
              <w:t xml:space="preserve">Cây tìm kiếm theo văn phòng </w:t>
            </w:r>
          </w:p>
        </w:tc>
        <w:tc>
          <w:tcPr>
            <w:tcW w:w="6928" w:type="dxa"/>
          </w:tcPr>
          <w:p w:rsidR="00F83B46" w:rsidRDefault="00F83B46" w:rsidP="00176719">
            <w:pPr>
              <w:pStyle w:val="Bulletlevel1"/>
            </w:pPr>
            <w:r>
              <w:t xml:space="preserve">Chọn văn phòng muốn tìm kiếm giao dịch </w:t>
            </w:r>
            <w:r w:rsidR="0079507E">
              <w:t xml:space="preserve">Giảm tài sản </w:t>
            </w:r>
            <w:r>
              <w:t>như sau</w:t>
            </w:r>
          </w:p>
          <w:p w:rsidR="00F83B46" w:rsidRPr="006748F7" w:rsidRDefault="00F83B46" w:rsidP="00176719">
            <w:r>
              <w:rPr>
                <w:noProof/>
              </w:rPr>
              <w:drawing>
                <wp:inline distT="0" distB="0" distL="0" distR="0" wp14:anchorId="758EE307" wp14:editId="05A88A31">
                  <wp:extent cx="2045420" cy="836762"/>
                  <wp:effectExtent l="0" t="0" r="0" b="190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461" cy="838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B46" w:rsidTr="00176719">
        <w:tc>
          <w:tcPr>
            <w:tcW w:w="10080" w:type="dxa"/>
            <w:gridSpan w:val="3"/>
          </w:tcPr>
          <w:p w:rsidR="00F83B46" w:rsidRPr="001B01F6" w:rsidRDefault="00F83B46" w:rsidP="00176719">
            <w:pPr>
              <w:rPr>
                <w:b/>
                <w:i/>
              </w:rPr>
            </w:pPr>
            <w:r w:rsidRPr="001B01F6">
              <w:rPr>
                <w:b/>
                <w:i/>
              </w:rPr>
              <w:t>Tìm kiếm nâng cao</w:t>
            </w:r>
          </w:p>
        </w:tc>
      </w:tr>
      <w:tr w:rsidR="00F83B46" w:rsidTr="00176719">
        <w:tc>
          <w:tcPr>
            <w:tcW w:w="632" w:type="dxa"/>
          </w:tcPr>
          <w:p w:rsidR="00F83B46" w:rsidRDefault="00F83B46" w:rsidP="00F83B46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520" w:type="dxa"/>
          </w:tcPr>
          <w:p w:rsidR="00F83B46" w:rsidRDefault="00F83B46" w:rsidP="00176719">
            <w:r>
              <w:t>Trạng thái</w:t>
            </w:r>
          </w:p>
        </w:tc>
        <w:tc>
          <w:tcPr>
            <w:tcW w:w="6928" w:type="dxa"/>
          </w:tcPr>
          <w:p w:rsidR="00F83B46" w:rsidRPr="00414318" w:rsidRDefault="00F83B46" w:rsidP="0079507E">
            <w:pPr>
              <w:pStyle w:val="Bulletlevel1"/>
            </w:pPr>
            <w:r>
              <w:t>Tích chọn trạn</w:t>
            </w:r>
            <w:r w:rsidR="0079507E">
              <w:t>g thái của giao dịch giảm tài sản</w:t>
            </w:r>
            <w:r>
              <w:t xml:space="preserve"> muốn tìm kiếm</w:t>
            </w:r>
          </w:p>
        </w:tc>
      </w:tr>
      <w:tr w:rsidR="00F83B46" w:rsidTr="00176719">
        <w:tc>
          <w:tcPr>
            <w:tcW w:w="632" w:type="dxa"/>
          </w:tcPr>
          <w:p w:rsidR="00F83B46" w:rsidRDefault="00F83B46" w:rsidP="00F83B46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520" w:type="dxa"/>
          </w:tcPr>
          <w:p w:rsidR="00F83B46" w:rsidRDefault="00F83B46" w:rsidP="0079507E">
            <w:r>
              <w:t xml:space="preserve">Số </w:t>
            </w:r>
            <w:r w:rsidR="0079507E">
              <w:t>biên bản</w:t>
            </w:r>
          </w:p>
        </w:tc>
        <w:tc>
          <w:tcPr>
            <w:tcW w:w="6928" w:type="dxa"/>
          </w:tcPr>
          <w:p w:rsidR="00F83B46" w:rsidRPr="00414318" w:rsidRDefault="00F83B46" w:rsidP="0079507E">
            <w:pPr>
              <w:pStyle w:val="Bulletlevel1"/>
            </w:pPr>
            <w:r>
              <w:t>Nhập số</w:t>
            </w:r>
            <w:r w:rsidR="0079507E">
              <w:t xml:space="preserve"> biên bản giảm tài sản.</w:t>
            </w:r>
            <w:r>
              <w:t xml:space="preserve"> Hệ t</w:t>
            </w:r>
            <w:r w:rsidR="0079507E">
              <w:t>hống tìm kiếm theo số biên bản</w:t>
            </w:r>
          </w:p>
        </w:tc>
      </w:tr>
      <w:tr w:rsidR="00F83B46" w:rsidTr="00176719">
        <w:tc>
          <w:tcPr>
            <w:tcW w:w="632" w:type="dxa"/>
          </w:tcPr>
          <w:p w:rsidR="00F83B46" w:rsidRDefault="00F83B46" w:rsidP="00F83B46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520" w:type="dxa"/>
          </w:tcPr>
          <w:p w:rsidR="00F83B46" w:rsidRDefault="00F83B46" w:rsidP="00176719">
            <w:r>
              <w:t>Mã tài sản</w:t>
            </w:r>
          </w:p>
        </w:tc>
        <w:tc>
          <w:tcPr>
            <w:tcW w:w="6928" w:type="dxa"/>
          </w:tcPr>
          <w:p w:rsidR="00F83B46" w:rsidRPr="00414318" w:rsidRDefault="0079507E" w:rsidP="00176719">
            <w:pPr>
              <w:pStyle w:val="Bulletlevel1"/>
            </w:pPr>
            <w:r>
              <w:t>Nhập mã tài sản giảm</w:t>
            </w:r>
            <w:r w:rsidR="00F83B46">
              <w:t>. Hệ thống tìm k</w:t>
            </w:r>
            <w:r>
              <w:t>iếm theo mã tài sản</w:t>
            </w:r>
          </w:p>
        </w:tc>
      </w:tr>
      <w:tr w:rsidR="00F83B46" w:rsidTr="00176719">
        <w:tc>
          <w:tcPr>
            <w:tcW w:w="632" w:type="dxa"/>
          </w:tcPr>
          <w:p w:rsidR="00F83B46" w:rsidRDefault="00F83B46" w:rsidP="00F83B46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520" w:type="dxa"/>
          </w:tcPr>
          <w:p w:rsidR="00F83B46" w:rsidRDefault="00F83B46" w:rsidP="00176719">
            <w:r>
              <w:t>Tên tài sản</w:t>
            </w:r>
          </w:p>
        </w:tc>
        <w:tc>
          <w:tcPr>
            <w:tcW w:w="6928" w:type="dxa"/>
          </w:tcPr>
          <w:p w:rsidR="00F83B46" w:rsidRPr="00414318" w:rsidRDefault="00F83B46" w:rsidP="0079507E">
            <w:pPr>
              <w:pStyle w:val="Bulletlevel1"/>
            </w:pPr>
            <w:r>
              <w:t xml:space="preserve">Nhập tên tài sản </w:t>
            </w:r>
            <w:r w:rsidR="0079507E">
              <w:t>giảm</w:t>
            </w:r>
            <w:r>
              <w:t xml:space="preserve">. Hệ thống tìm kiếm theo tên </w:t>
            </w:r>
            <w:r w:rsidR="0079507E">
              <w:t>tài sản giảm</w:t>
            </w:r>
          </w:p>
        </w:tc>
      </w:tr>
      <w:tr w:rsidR="00F83B46" w:rsidTr="00176719">
        <w:tc>
          <w:tcPr>
            <w:tcW w:w="632" w:type="dxa"/>
          </w:tcPr>
          <w:p w:rsidR="00F83B46" w:rsidRDefault="00F83B46" w:rsidP="00F83B46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520" w:type="dxa"/>
          </w:tcPr>
          <w:p w:rsidR="00F83B46" w:rsidRDefault="00F83B46" w:rsidP="00176719">
            <w:r>
              <w:t>Mã đơn vị sử dụng</w:t>
            </w:r>
          </w:p>
        </w:tc>
        <w:tc>
          <w:tcPr>
            <w:tcW w:w="6928" w:type="dxa"/>
          </w:tcPr>
          <w:p w:rsidR="00F83B46" w:rsidRPr="00414318" w:rsidRDefault="00F83B46" w:rsidP="00176719">
            <w:pPr>
              <w:pStyle w:val="Bulletlevel1"/>
            </w:pPr>
            <w:r>
              <w:t xml:space="preserve">Nhập mã đơn vị sử dụng. Hệ thống tìm kiếm </w:t>
            </w:r>
            <w:proofErr w:type="gramStart"/>
            <w:r>
              <w:t>theo</w:t>
            </w:r>
            <w:proofErr w:type="gramEnd"/>
            <w:r>
              <w:t xml:space="preserve"> Mã đơn vị sử dụng.</w:t>
            </w:r>
          </w:p>
        </w:tc>
      </w:tr>
      <w:tr w:rsidR="00F83B46" w:rsidTr="00176719">
        <w:tc>
          <w:tcPr>
            <w:tcW w:w="632" w:type="dxa"/>
          </w:tcPr>
          <w:p w:rsidR="00F83B46" w:rsidRDefault="00F83B46" w:rsidP="00F83B46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520" w:type="dxa"/>
          </w:tcPr>
          <w:p w:rsidR="00F83B46" w:rsidRDefault="00F83B46" w:rsidP="00176719">
            <w:r>
              <w:t>Tên đơn vị sử dụng</w:t>
            </w:r>
          </w:p>
        </w:tc>
        <w:tc>
          <w:tcPr>
            <w:tcW w:w="6928" w:type="dxa"/>
          </w:tcPr>
          <w:p w:rsidR="00F83B46" w:rsidRPr="00414318" w:rsidRDefault="00F83B46" w:rsidP="00176719">
            <w:pPr>
              <w:pStyle w:val="Bulletlevel1"/>
            </w:pPr>
            <w:r>
              <w:t>Nhập tên đơn vị sử dụng tài sản. Hệ thống tìm kiếm theo  Tên đơn vị sử dụng</w:t>
            </w:r>
          </w:p>
        </w:tc>
      </w:tr>
      <w:tr w:rsidR="00F83B46" w:rsidTr="00176719">
        <w:tc>
          <w:tcPr>
            <w:tcW w:w="632" w:type="dxa"/>
          </w:tcPr>
          <w:p w:rsidR="00F83B46" w:rsidRDefault="00F83B46" w:rsidP="00F83B46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520" w:type="dxa"/>
          </w:tcPr>
          <w:p w:rsidR="00F83B46" w:rsidRDefault="00F83B46" w:rsidP="00176719">
            <w:r>
              <w:t>Ngày sử dụng</w:t>
            </w:r>
          </w:p>
        </w:tc>
        <w:tc>
          <w:tcPr>
            <w:tcW w:w="6928" w:type="dxa"/>
          </w:tcPr>
          <w:p w:rsidR="00F83B46" w:rsidRDefault="00F83B46" w:rsidP="00176719">
            <w:pPr>
              <w:pStyle w:val="Bulletlevel1"/>
            </w:pPr>
            <w:r>
              <w:t>Nhập khoảng ngày sử dụng</w:t>
            </w:r>
          </w:p>
          <w:p w:rsidR="00F83B46" w:rsidRPr="00414318" w:rsidRDefault="00F83B46" w:rsidP="00176719">
            <w:pPr>
              <w:pStyle w:val="Bulletlevel1"/>
            </w:pPr>
            <w:r>
              <w:t>Hệ thống tìm kiếm theo khoảng ngày sử dụng</w:t>
            </w:r>
          </w:p>
        </w:tc>
      </w:tr>
      <w:tr w:rsidR="00F83B46" w:rsidTr="00176719">
        <w:tc>
          <w:tcPr>
            <w:tcW w:w="632" w:type="dxa"/>
          </w:tcPr>
          <w:p w:rsidR="00F83B46" w:rsidRDefault="00F83B46" w:rsidP="00F83B46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520" w:type="dxa"/>
          </w:tcPr>
          <w:p w:rsidR="00F83B46" w:rsidRDefault="00F83B46" w:rsidP="00176719">
            <w:r>
              <w:t>Ô tìm kiếm</w:t>
            </w:r>
          </w:p>
        </w:tc>
        <w:tc>
          <w:tcPr>
            <w:tcW w:w="6928" w:type="dxa"/>
          </w:tcPr>
          <w:p w:rsidR="00F83B46" w:rsidRPr="00414318" w:rsidRDefault="00F83B46" w:rsidP="00176719">
            <w:pPr>
              <w:pStyle w:val="Bulletlevel1"/>
            </w:pPr>
            <w:r>
              <w:t>Nhập thông tin cần tìm kiếm, hệ thống tìm kiếm theo thông tin được nhập</w:t>
            </w:r>
          </w:p>
        </w:tc>
      </w:tr>
      <w:tr w:rsidR="00F83B46" w:rsidTr="00176719">
        <w:tc>
          <w:tcPr>
            <w:tcW w:w="632" w:type="dxa"/>
          </w:tcPr>
          <w:p w:rsidR="00F83B46" w:rsidRDefault="00F83B46" w:rsidP="00F83B46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520" w:type="dxa"/>
          </w:tcPr>
          <w:p w:rsidR="00F83B46" w:rsidRDefault="00F83B46" w:rsidP="0079507E">
            <w:r>
              <w:t xml:space="preserve">Danh sách giao dịch </w:t>
            </w:r>
            <w:r w:rsidR="0079507E">
              <w:t>giảm tài sản</w:t>
            </w:r>
          </w:p>
        </w:tc>
        <w:tc>
          <w:tcPr>
            <w:tcW w:w="6928" w:type="dxa"/>
          </w:tcPr>
          <w:p w:rsidR="00F83B46" w:rsidRDefault="00F83B46" w:rsidP="00176719">
            <w:pPr>
              <w:pStyle w:val="Bulletlevel1"/>
            </w:pPr>
            <w:r>
              <w:t xml:space="preserve">Danh sách giao dịch </w:t>
            </w:r>
            <w:r w:rsidR="0079507E">
              <w:t xml:space="preserve">giảm </w:t>
            </w:r>
            <w:r>
              <w:t>tài sản tìm kiếm được bao gồm các thông tin sau</w:t>
            </w:r>
          </w:p>
          <w:p w:rsidR="00F83B46" w:rsidRDefault="00F83B46" w:rsidP="00176719">
            <w:pPr>
              <w:pStyle w:val="Bulletlevel2"/>
            </w:pPr>
            <w:r>
              <w:t>STT</w:t>
            </w:r>
          </w:p>
          <w:p w:rsidR="00F83B46" w:rsidRDefault="00F83B46" w:rsidP="00176719">
            <w:pPr>
              <w:pStyle w:val="Bulletlevel2"/>
            </w:pPr>
            <w:r>
              <w:t xml:space="preserve">Số </w:t>
            </w:r>
            <w:r w:rsidR="0079507E">
              <w:t>biên bản</w:t>
            </w:r>
          </w:p>
          <w:p w:rsidR="0079507E" w:rsidRDefault="0079507E" w:rsidP="0079507E">
            <w:pPr>
              <w:pStyle w:val="Bulletlevel2"/>
            </w:pPr>
            <w:r>
              <w:t>Ngày giảm</w:t>
            </w:r>
          </w:p>
          <w:p w:rsidR="00F83B46" w:rsidRDefault="00F83B46" w:rsidP="0079507E">
            <w:pPr>
              <w:pStyle w:val="Bulletlevel2"/>
            </w:pPr>
            <w:r>
              <w:t>Trạng thái</w:t>
            </w:r>
          </w:p>
        </w:tc>
      </w:tr>
    </w:tbl>
    <w:p w:rsidR="00427CE9" w:rsidRDefault="00427CE9" w:rsidP="00285A4D">
      <w:pPr>
        <w:pStyle w:val="Heading5"/>
        <w:numPr>
          <w:ilvl w:val="4"/>
          <w:numId w:val="32"/>
        </w:numPr>
      </w:pPr>
      <w:r>
        <w:t>Tìm kiếm</w:t>
      </w:r>
    </w:p>
    <w:p w:rsidR="00427CE9" w:rsidRPr="004E7FCC" w:rsidRDefault="00427CE9" w:rsidP="00427CE9">
      <w:pPr>
        <w:pStyle w:val="Bulletlevel1"/>
      </w:pPr>
      <w:r>
        <w:rPr>
          <w:noProof/>
        </w:rPr>
        <w:drawing>
          <wp:inline distT="0" distB="0" distL="0" distR="0" wp14:anchorId="2DCA3D03" wp14:editId="4293734E">
            <wp:extent cx="752475" cy="238125"/>
            <wp:effectExtent l="0" t="0" r="9525" b="9525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507E">
        <w:t>: Bấm tìm kiểm để tìm kiếm giao dịch</w:t>
      </w:r>
      <w:r>
        <w:t xml:space="preserve"> theo các thông tin tìm kiếm đã được nhập</w:t>
      </w:r>
      <w:bookmarkStart w:id="1" w:name="_GoBack"/>
      <w:bookmarkEnd w:id="0"/>
      <w:bookmarkEnd w:id="1"/>
    </w:p>
    <w:sectPr w:rsidR="00427CE9" w:rsidRPr="004E7FCC" w:rsidSect="006D00FB">
      <w:headerReference w:type="default" r:id="rId13"/>
      <w:footerReference w:type="default" r:id="rId14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988" w:rsidRDefault="00587988" w:rsidP="00E57131">
      <w:r>
        <w:separator/>
      </w:r>
    </w:p>
    <w:p w:rsidR="00587988" w:rsidRDefault="00587988" w:rsidP="00E57131"/>
    <w:p w:rsidR="00587988" w:rsidRDefault="00587988" w:rsidP="00E57131"/>
    <w:p w:rsidR="00587988" w:rsidRDefault="00587988" w:rsidP="00E57131"/>
    <w:p w:rsidR="00587988" w:rsidRDefault="00587988"/>
  </w:endnote>
  <w:endnote w:type="continuationSeparator" w:id="0">
    <w:p w:rsidR="00587988" w:rsidRDefault="00587988" w:rsidP="00E57131">
      <w:r>
        <w:continuationSeparator/>
      </w:r>
    </w:p>
    <w:p w:rsidR="00587988" w:rsidRDefault="00587988" w:rsidP="00E57131"/>
    <w:p w:rsidR="00587988" w:rsidRDefault="00587988" w:rsidP="00E57131"/>
    <w:p w:rsidR="00587988" w:rsidRDefault="00587988" w:rsidP="00E57131"/>
    <w:p w:rsidR="00587988" w:rsidRDefault="005879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C7D" w:rsidRPr="00CE6E43" w:rsidRDefault="008A7C7D" w:rsidP="008A7C7D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6849B8">
      <w:rPr>
        <w:noProof/>
        <w:sz w:val="20"/>
        <w:szCs w:val="20"/>
      </w:rPr>
      <w:t>2</w:t>
    </w:r>
    <w:r w:rsidRPr="00CE227C">
      <w:rPr>
        <w:noProof/>
        <w:sz w:val="20"/>
        <w:szCs w:val="20"/>
      </w:rPr>
      <w:fldChar w:fldCharType="end"/>
    </w:r>
  </w:p>
  <w:p w:rsidR="008A7C7D" w:rsidRDefault="008A7C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988" w:rsidRDefault="00587988" w:rsidP="00E57131">
      <w:r>
        <w:separator/>
      </w:r>
    </w:p>
    <w:p w:rsidR="00587988" w:rsidRDefault="00587988" w:rsidP="00E57131"/>
    <w:p w:rsidR="00587988" w:rsidRDefault="00587988" w:rsidP="00E57131"/>
    <w:p w:rsidR="00587988" w:rsidRDefault="00587988" w:rsidP="00E57131"/>
    <w:p w:rsidR="00587988" w:rsidRDefault="00587988"/>
  </w:footnote>
  <w:footnote w:type="continuationSeparator" w:id="0">
    <w:p w:rsidR="00587988" w:rsidRDefault="00587988" w:rsidP="00E57131">
      <w:r>
        <w:continuationSeparator/>
      </w:r>
    </w:p>
    <w:p w:rsidR="00587988" w:rsidRDefault="00587988" w:rsidP="00E57131"/>
    <w:p w:rsidR="00587988" w:rsidRDefault="00587988" w:rsidP="00E57131"/>
    <w:p w:rsidR="00587988" w:rsidRDefault="00587988" w:rsidP="00E57131"/>
    <w:p w:rsidR="00587988" w:rsidRDefault="0058798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C7D" w:rsidRPr="008A7C7D" w:rsidRDefault="008A7C7D" w:rsidP="008A7C7D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39C9DF2" wp14:editId="4A63FF57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239" name="Straight Connector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39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pT6IQIAADo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7D94A0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82E7434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1">
    <w:nsid w:val="0A440F61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3">
    <w:nsid w:val="0FFA111E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4553F0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325856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1CF63B22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9">
    <w:nsid w:val="23896EF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21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2">
    <w:nsid w:val="2B6E68FA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2EF10B86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FFE5B76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2286B57"/>
    <w:multiLevelType w:val="multilevel"/>
    <w:tmpl w:val="3658513A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7">
    <w:nsid w:val="36F16D12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9430E2E"/>
    <w:multiLevelType w:val="hybridMultilevel"/>
    <w:tmpl w:val="C9AC46D6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990108E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3">
    <w:nsid w:val="3C264280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3E6A38D5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7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A043EFB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2">
    <w:nsid w:val="5CE51177"/>
    <w:multiLevelType w:val="hybridMultilevel"/>
    <w:tmpl w:val="C9AC46D6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F6C6AFC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7B72383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6">
    <w:nsid w:val="69D42664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48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49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1">
    <w:nsid w:val="72061B2E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3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</w:num>
  <w:num w:numId="3">
    <w:abstractNumId w:val="18"/>
  </w:num>
  <w:num w:numId="4">
    <w:abstractNumId w:val="10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47"/>
  </w:num>
  <w:num w:numId="8">
    <w:abstractNumId w:val="40"/>
  </w:num>
  <w:num w:numId="9">
    <w:abstractNumId w:val="52"/>
  </w:num>
  <w:num w:numId="10">
    <w:abstractNumId w:val="48"/>
  </w:num>
  <w:num w:numId="11">
    <w:abstractNumId w:val="53"/>
  </w:num>
  <w:num w:numId="12">
    <w:abstractNumId w:val="49"/>
  </w:num>
  <w:num w:numId="13">
    <w:abstractNumId w:val="3"/>
  </w:num>
  <w:num w:numId="14">
    <w:abstractNumId w:val="21"/>
  </w:num>
  <w:num w:numId="15">
    <w:abstractNumId w:val="28"/>
  </w:num>
  <w:num w:numId="16">
    <w:abstractNumId w:val="39"/>
  </w:num>
  <w:num w:numId="17">
    <w:abstractNumId w:val="36"/>
  </w:num>
  <w:num w:numId="18">
    <w:abstractNumId w:val="50"/>
  </w:num>
  <w:num w:numId="19">
    <w:abstractNumId w:val="34"/>
  </w:num>
  <w:num w:numId="20">
    <w:abstractNumId w:val="7"/>
  </w:num>
  <w:num w:numId="21">
    <w:abstractNumId w:val="2"/>
  </w:num>
  <w:num w:numId="22">
    <w:abstractNumId w:val="1"/>
  </w:num>
  <w:num w:numId="23">
    <w:abstractNumId w:val="0"/>
  </w:num>
  <w:num w:numId="24">
    <w:abstractNumId w:val="31"/>
  </w:num>
  <w:num w:numId="25">
    <w:abstractNumId w:val="16"/>
  </w:num>
  <w:num w:numId="26">
    <w:abstractNumId w:val="26"/>
  </w:num>
  <w:num w:numId="27">
    <w:abstractNumId w:val="20"/>
  </w:num>
  <w:num w:numId="28">
    <w:abstractNumId w:val="41"/>
  </w:num>
  <w:num w:numId="29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5"/>
  </w:num>
  <w:num w:numId="31">
    <w:abstractNumId w:val="12"/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</w:num>
  <w:num w:numId="35">
    <w:abstractNumId w:val="15"/>
  </w:num>
  <w:num w:numId="36">
    <w:abstractNumId w:val="8"/>
  </w:num>
  <w:num w:numId="37">
    <w:abstractNumId w:val="27"/>
  </w:num>
  <w:num w:numId="38">
    <w:abstractNumId w:val="51"/>
  </w:num>
  <w:num w:numId="39">
    <w:abstractNumId w:val="30"/>
  </w:num>
  <w:num w:numId="40">
    <w:abstractNumId w:val="38"/>
  </w:num>
  <w:num w:numId="41">
    <w:abstractNumId w:val="44"/>
  </w:num>
  <w:num w:numId="42">
    <w:abstractNumId w:val="14"/>
  </w:num>
  <w:num w:numId="43">
    <w:abstractNumId w:val="35"/>
  </w:num>
  <w:num w:numId="44">
    <w:abstractNumId w:val="42"/>
  </w:num>
  <w:num w:numId="45">
    <w:abstractNumId w:val="43"/>
  </w:num>
  <w:num w:numId="46">
    <w:abstractNumId w:val="11"/>
  </w:num>
  <w:num w:numId="47">
    <w:abstractNumId w:val="17"/>
  </w:num>
  <w:num w:numId="48">
    <w:abstractNumId w:val="33"/>
  </w:num>
  <w:num w:numId="49">
    <w:abstractNumId w:val="22"/>
  </w:num>
  <w:num w:numId="50">
    <w:abstractNumId w:val="25"/>
  </w:num>
  <w:num w:numId="51">
    <w:abstractNumId w:val="24"/>
  </w:num>
  <w:num w:numId="52">
    <w:abstractNumId w:val="9"/>
  </w:num>
  <w:num w:numId="53">
    <w:abstractNumId w:val="19"/>
  </w:num>
  <w:num w:numId="54">
    <w:abstractNumId w:val="46"/>
  </w:num>
  <w:num w:numId="55">
    <w:abstractNumId w:val="29"/>
  </w:num>
  <w:num w:numId="56">
    <w:abstractNumId w:val="26"/>
  </w:num>
  <w:num w:numId="57">
    <w:abstractNumId w:val="26"/>
  </w:num>
  <w:num w:numId="58">
    <w:abstractNumId w:val="13"/>
  </w:num>
  <w:num w:numId="59">
    <w:abstractNumId w:val="4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proofState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0C44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67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394"/>
    <w:rsid w:val="00066645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B7C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B6E1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A21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22F9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62A"/>
    <w:rsid w:val="001207B5"/>
    <w:rsid w:val="00120A6C"/>
    <w:rsid w:val="00120D13"/>
    <w:rsid w:val="0012104B"/>
    <w:rsid w:val="00121137"/>
    <w:rsid w:val="00121164"/>
    <w:rsid w:val="001213A2"/>
    <w:rsid w:val="0012140A"/>
    <w:rsid w:val="001218E6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4F69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3E56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68"/>
    <w:rsid w:val="00176627"/>
    <w:rsid w:val="00176719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972FA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1F6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2D79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9EF"/>
    <w:rsid w:val="001E3C0F"/>
    <w:rsid w:val="001E3F92"/>
    <w:rsid w:val="001E3FB1"/>
    <w:rsid w:val="001E4CC0"/>
    <w:rsid w:val="001E501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3DD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7DE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798"/>
    <w:rsid w:val="0023155A"/>
    <w:rsid w:val="0023159A"/>
    <w:rsid w:val="00231903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548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409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5A4D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18C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667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40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099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36F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8DA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5CD4"/>
    <w:rsid w:val="003A6864"/>
    <w:rsid w:val="003A71DC"/>
    <w:rsid w:val="003A71F9"/>
    <w:rsid w:val="003A7213"/>
    <w:rsid w:val="003A75CA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6C1"/>
    <w:rsid w:val="003C27AA"/>
    <w:rsid w:val="003C3840"/>
    <w:rsid w:val="003C3CE1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8A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318"/>
    <w:rsid w:val="0041468C"/>
    <w:rsid w:val="0041488C"/>
    <w:rsid w:val="00414B44"/>
    <w:rsid w:val="004159CD"/>
    <w:rsid w:val="00415B95"/>
    <w:rsid w:val="004170F1"/>
    <w:rsid w:val="00417140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27CE9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8C1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47C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3DA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73B"/>
    <w:rsid w:val="00587988"/>
    <w:rsid w:val="00590BC9"/>
    <w:rsid w:val="00591031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287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4EB5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1F08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37B"/>
    <w:rsid w:val="00645572"/>
    <w:rsid w:val="0064568B"/>
    <w:rsid w:val="006474B2"/>
    <w:rsid w:val="00647626"/>
    <w:rsid w:val="00650359"/>
    <w:rsid w:val="0065060F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284"/>
    <w:rsid w:val="00673342"/>
    <w:rsid w:val="006737F5"/>
    <w:rsid w:val="00673A84"/>
    <w:rsid w:val="006741A4"/>
    <w:rsid w:val="006748F7"/>
    <w:rsid w:val="0067494D"/>
    <w:rsid w:val="0067560D"/>
    <w:rsid w:val="00675BDF"/>
    <w:rsid w:val="00675E9E"/>
    <w:rsid w:val="0067689E"/>
    <w:rsid w:val="00676B3C"/>
    <w:rsid w:val="006771A6"/>
    <w:rsid w:val="0067760D"/>
    <w:rsid w:val="006779A7"/>
    <w:rsid w:val="00677AB0"/>
    <w:rsid w:val="00677C74"/>
    <w:rsid w:val="00677F0D"/>
    <w:rsid w:val="006803D8"/>
    <w:rsid w:val="006806B8"/>
    <w:rsid w:val="00680907"/>
    <w:rsid w:val="00680C4F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49B8"/>
    <w:rsid w:val="006857BA"/>
    <w:rsid w:val="00685A42"/>
    <w:rsid w:val="00685A50"/>
    <w:rsid w:val="00685BE2"/>
    <w:rsid w:val="00685D69"/>
    <w:rsid w:val="00685DF1"/>
    <w:rsid w:val="0068630A"/>
    <w:rsid w:val="0068633A"/>
    <w:rsid w:val="00686569"/>
    <w:rsid w:val="006867F1"/>
    <w:rsid w:val="00686C31"/>
    <w:rsid w:val="00687125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5C7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1F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0F6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80C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C9C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2F2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5B4"/>
    <w:rsid w:val="0077546C"/>
    <w:rsid w:val="007754F7"/>
    <w:rsid w:val="007757E9"/>
    <w:rsid w:val="00775806"/>
    <w:rsid w:val="00775A52"/>
    <w:rsid w:val="00775A7D"/>
    <w:rsid w:val="00775DAB"/>
    <w:rsid w:val="00776130"/>
    <w:rsid w:val="00776437"/>
    <w:rsid w:val="00776969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4DB9"/>
    <w:rsid w:val="0079507E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2F55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F0B"/>
    <w:rsid w:val="00836104"/>
    <w:rsid w:val="00836200"/>
    <w:rsid w:val="0083629F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1CE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18A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423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C7D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7E"/>
    <w:rsid w:val="008B45A4"/>
    <w:rsid w:val="008B485A"/>
    <w:rsid w:val="008B48A0"/>
    <w:rsid w:val="008B494A"/>
    <w:rsid w:val="008B518F"/>
    <w:rsid w:val="008B56A3"/>
    <w:rsid w:val="008B5BB4"/>
    <w:rsid w:val="008B5CF6"/>
    <w:rsid w:val="008B67BA"/>
    <w:rsid w:val="008B6D25"/>
    <w:rsid w:val="008B710D"/>
    <w:rsid w:val="008B7853"/>
    <w:rsid w:val="008B7C62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5035"/>
    <w:rsid w:val="008D5756"/>
    <w:rsid w:val="008D5BCB"/>
    <w:rsid w:val="008D6195"/>
    <w:rsid w:val="008D667E"/>
    <w:rsid w:val="008D6827"/>
    <w:rsid w:val="008D6FCC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9A6"/>
    <w:rsid w:val="00906D4A"/>
    <w:rsid w:val="0090754C"/>
    <w:rsid w:val="00907759"/>
    <w:rsid w:val="00910207"/>
    <w:rsid w:val="009104B1"/>
    <w:rsid w:val="00910715"/>
    <w:rsid w:val="00910891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1E6B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4735"/>
    <w:rsid w:val="00944C9C"/>
    <w:rsid w:val="00944EFF"/>
    <w:rsid w:val="00944F7E"/>
    <w:rsid w:val="0094517A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895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C46"/>
    <w:rsid w:val="00977F0C"/>
    <w:rsid w:val="00977F22"/>
    <w:rsid w:val="009808BA"/>
    <w:rsid w:val="0098123F"/>
    <w:rsid w:val="009815B2"/>
    <w:rsid w:val="00981B93"/>
    <w:rsid w:val="00981FEF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74E"/>
    <w:rsid w:val="009908D2"/>
    <w:rsid w:val="0099090F"/>
    <w:rsid w:val="00991104"/>
    <w:rsid w:val="00991294"/>
    <w:rsid w:val="0099140B"/>
    <w:rsid w:val="009918BB"/>
    <w:rsid w:val="00991996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2F9C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2F89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D777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193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17A3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65A9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771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2DFD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91C"/>
    <w:rsid w:val="00AA2A7D"/>
    <w:rsid w:val="00AA2CD4"/>
    <w:rsid w:val="00AA2DE5"/>
    <w:rsid w:val="00AA2FD8"/>
    <w:rsid w:val="00AA3438"/>
    <w:rsid w:val="00AA39AC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1C59"/>
    <w:rsid w:val="00B02E69"/>
    <w:rsid w:val="00B02F38"/>
    <w:rsid w:val="00B0346F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7E2"/>
    <w:rsid w:val="00B43B0F"/>
    <w:rsid w:val="00B4481E"/>
    <w:rsid w:val="00B449E3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14F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1EC7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6D1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9CE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A6C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418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49A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877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DB1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2CFC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415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65B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9D6"/>
    <w:rsid w:val="00DE4AA8"/>
    <w:rsid w:val="00DE52CC"/>
    <w:rsid w:val="00DE5A64"/>
    <w:rsid w:val="00DE5F49"/>
    <w:rsid w:val="00DE601E"/>
    <w:rsid w:val="00DE606A"/>
    <w:rsid w:val="00DE6388"/>
    <w:rsid w:val="00DE6468"/>
    <w:rsid w:val="00DE66B4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79E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38A8"/>
    <w:rsid w:val="00E33C54"/>
    <w:rsid w:val="00E33D30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3E18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B01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1E3F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530"/>
    <w:rsid w:val="00EF0D16"/>
    <w:rsid w:val="00EF0DA8"/>
    <w:rsid w:val="00EF0FEA"/>
    <w:rsid w:val="00EF19F2"/>
    <w:rsid w:val="00EF1B51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988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936"/>
    <w:rsid w:val="00F129AF"/>
    <w:rsid w:val="00F13BE1"/>
    <w:rsid w:val="00F13F33"/>
    <w:rsid w:val="00F148D6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88E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3719"/>
    <w:rsid w:val="00F83B46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DB4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56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annotation text" w:uiPriority="99"/>
    <w:lsdException w:name="foot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E66B4"/>
    <w:pPr>
      <w:keepNext/>
      <w:widowControl w:val="0"/>
      <w:numPr>
        <w:ilvl w:val="1"/>
        <w:numId w:val="26"/>
      </w:numPr>
      <w:tabs>
        <w:tab w:val="clear" w:pos="1419"/>
      </w:tabs>
      <w:autoSpaceDE w:val="0"/>
      <w:autoSpaceDN w:val="0"/>
      <w:adjustRightInd w:val="0"/>
      <w:spacing w:before="240" w:after="240"/>
      <w:ind w:left="0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0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29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8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DE66B4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1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1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1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4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annotation text" w:uiPriority="99"/>
    <w:lsdException w:name="foot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E66B4"/>
    <w:pPr>
      <w:keepNext/>
      <w:widowControl w:val="0"/>
      <w:numPr>
        <w:ilvl w:val="1"/>
        <w:numId w:val="26"/>
      </w:numPr>
      <w:tabs>
        <w:tab w:val="clear" w:pos="1419"/>
      </w:tabs>
      <w:autoSpaceDE w:val="0"/>
      <w:autoSpaceDN w:val="0"/>
      <w:adjustRightInd w:val="0"/>
      <w:spacing w:before="240" w:after="240"/>
      <w:ind w:left="0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0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29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8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DE66B4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1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1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1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4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D3DD4-66E9-4B80-8D7C-C3D59E73B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Phan_tich_temp.dot</Template>
  <TotalTime>510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1246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za</cp:lastModifiedBy>
  <cp:revision>76</cp:revision>
  <cp:lastPrinted>2013-09-05T10:55:00Z</cp:lastPrinted>
  <dcterms:created xsi:type="dcterms:W3CDTF">2014-02-10T07:46:00Z</dcterms:created>
  <dcterms:modified xsi:type="dcterms:W3CDTF">2014-09-05T05:07:00Z</dcterms:modified>
</cp:coreProperties>
</file>