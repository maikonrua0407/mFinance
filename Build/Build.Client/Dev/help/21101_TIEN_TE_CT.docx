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87" w:rsidRDefault="005A2287" w:rsidP="005A2287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Thêm mới </w:t>
      </w:r>
    </w:p>
    <w:p w:rsidR="005A2287" w:rsidRDefault="0002297F" w:rsidP="005A2287">
      <w:r>
        <w:t xml:space="preserve">Phân hệ chung </w:t>
      </w:r>
      <w:r>
        <w:sym w:font="Wingdings" w:char="F0E0"/>
      </w:r>
      <w:r>
        <w:t xml:space="preserve"> Danh mục </w:t>
      </w:r>
      <w:r>
        <w:sym w:font="Wingdings" w:char="F0E0"/>
      </w:r>
      <w:r>
        <w:t xml:space="preserve"> Tiền tệ </w:t>
      </w:r>
      <w:r>
        <w:sym w:font="Wingdings" w:char="F0E0"/>
      </w:r>
      <w:r>
        <w:t xml:space="preserve"> Đăng ký tiền tệ</w:t>
      </w:r>
    </w:p>
    <w:p w:rsidR="005A2287" w:rsidRDefault="0002297F" w:rsidP="005A2287">
      <w:r>
        <w:rPr>
          <w:noProof/>
        </w:rPr>
        <w:drawing>
          <wp:inline distT="0" distB="0" distL="0" distR="0" wp14:anchorId="7A09D0D3" wp14:editId="659D3931">
            <wp:extent cx="5943600" cy="132207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87" w:rsidRDefault="005A2287" w:rsidP="005A2287">
      <w:pPr>
        <w:pStyle w:val="NumberTable"/>
      </w:pPr>
      <w:r>
        <w:t xml:space="preserve">Cây thực đơn truy cập chức năng </w:t>
      </w:r>
      <w:r w:rsidR="0002297F">
        <w:t>Đăng ký tiền tệ</w:t>
      </w:r>
      <w:r>
        <w:t xml:space="preserve"> </w:t>
      </w:r>
    </w:p>
    <w:p w:rsidR="005A2287" w:rsidRDefault="005A2287" w:rsidP="005A2287">
      <w:pPr>
        <w:pStyle w:val="Heading5"/>
        <w:numPr>
          <w:ilvl w:val="4"/>
          <w:numId w:val="33"/>
        </w:numPr>
      </w:pPr>
      <w:r>
        <w:t xml:space="preserve">Khai báo thông tin </w:t>
      </w:r>
    </w:p>
    <w:p w:rsidR="005A2287" w:rsidRDefault="005A2287" w:rsidP="005A2287">
      <w:pPr>
        <w:pStyle w:val="Bulletlevel1"/>
      </w:pPr>
      <w:r>
        <w:t>Giao diện</w:t>
      </w:r>
    </w:p>
    <w:p w:rsidR="005A2287" w:rsidRDefault="0002297F" w:rsidP="005A2287">
      <w:r>
        <w:rPr>
          <w:noProof/>
        </w:rPr>
        <w:drawing>
          <wp:inline distT="0" distB="0" distL="0" distR="0" wp14:anchorId="5BA80775" wp14:editId="5832FA9B">
            <wp:extent cx="6364605" cy="2227259"/>
            <wp:effectExtent l="0" t="0" r="0" b="1905"/>
            <wp:docPr id="131" name="Picture 131" descr="C:\Users\OanhXinh\AppData\Local\Temp\SNAGHTML140d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OanhXinh\AppData\Local\Temp\SNAGHTML140d6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222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87" w:rsidRPr="00F9174C" w:rsidRDefault="005A2287" w:rsidP="005A2287">
      <w:pPr>
        <w:pStyle w:val="NumberTable"/>
      </w:pPr>
      <w:r>
        <w:t xml:space="preserve">Đăng ký </w:t>
      </w:r>
      <w:r w:rsidR="0002297F">
        <w:t>tiền tệ</w:t>
      </w:r>
    </w:p>
    <w:p w:rsidR="005A2287" w:rsidRDefault="005A2287" w:rsidP="005A2287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5A2287" w:rsidRPr="00394FB3" w:rsidTr="00032013">
        <w:tc>
          <w:tcPr>
            <w:tcW w:w="632" w:type="dxa"/>
            <w:hideMark/>
          </w:tcPr>
          <w:p w:rsidR="005A2287" w:rsidRPr="00394FB3" w:rsidRDefault="005A2287" w:rsidP="00032013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5A2287" w:rsidRPr="00394FB3" w:rsidRDefault="005A2287" w:rsidP="00032013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5A2287" w:rsidRPr="00394FB3" w:rsidRDefault="005A2287" w:rsidP="00032013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5A2287" w:rsidRPr="00394FB3" w:rsidRDefault="0002297F" w:rsidP="00032013">
            <w:r>
              <w:t>Mã tiền tệ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Default="0002297F" w:rsidP="0002297F">
            <w:pPr>
              <w:pStyle w:val="Bulletlevel1"/>
            </w:pPr>
            <w:r>
              <w:t>Tự nhập từ bàn phím</w:t>
            </w:r>
          </w:p>
          <w:p w:rsidR="0002297F" w:rsidRPr="00394FB3" w:rsidRDefault="0002297F" w:rsidP="0002297F">
            <w:pPr>
              <w:pStyle w:val="Bulletlevel1"/>
            </w:pPr>
            <w:r>
              <w:t>Mã tiền tệ là duy nhất trong hệ thống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5A2287" w:rsidRPr="00394FB3" w:rsidRDefault="0002297F" w:rsidP="00032013">
            <w:r>
              <w:t>Mã tiền tệ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Pr="00394FB3" w:rsidRDefault="0002297F" w:rsidP="0002297F">
            <w:pPr>
              <w:pStyle w:val="Bulletlevel1"/>
            </w:pPr>
            <w:r>
              <w:t>Tự nhập từ bàn phím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5A2287" w:rsidRPr="00394FB3" w:rsidRDefault="0002297F" w:rsidP="00032013">
            <w:r>
              <w:t>Tên đầy đủ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Pr="00394FB3" w:rsidRDefault="0002297F" w:rsidP="0002297F">
            <w:pPr>
              <w:pStyle w:val="Bulletlevel1"/>
            </w:pPr>
            <w:r>
              <w:t>Tự nhập từ bàn phím</w:t>
            </w:r>
          </w:p>
        </w:tc>
      </w:tr>
      <w:tr w:rsidR="005A2287" w:rsidRPr="00394FB3" w:rsidTr="00032013">
        <w:tc>
          <w:tcPr>
            <w:tcW w:w="632" w:type="dxa"/>
          </w:tcPr>
          <w:p w:rsidR="005A2287" w:rsidRPr="00394FB3" w:rsidRDefault="005A2287" w:rsidP="0056217B">
            <w:pPr>
              <w:pStyle w:val="ListParagraph"/>
              <w:numPr>
                <w:ilvl w:val="0"/>
                <w:numId w:val="45"/>
              </w:numPr>
            </w:pPr>
          </w:p>
        </w:tc>
        <w:tc>
          <w:tcPr>
            <w:tcW w:w="2520" w:type="dxa"/>
          </w:tcPr>
          <w:p w:rsidR="005A2287" w:rsidRPr="00394FB3" w:rsidRDefault="0002297F" w:rsidP="00032013">
            <w:r>
              <w:t>Tên tắt</w:t>
            </w:r>
            <w:r w:rsidR="00A5700F">
              <w:t xml:space="preserve"> </w:t>
            </w:r>
            <w:r w:rsidR="00A5700F">
              <w:rPr>
                <w:color w:val="FF0000"/>
              </w:rPr>
              <w:t>(*)</w:t>
            </w:r>
          </w:p>
        </w:tc>
        <w:tc>
          <w:tcPr>
            <w:tcW w:w="7018" w:type="dxa"/>
          </w:tcPr>
          <w:p w:rsidR="005A2287" w:rsidRPr="00394FB3" w:rsidRDefault="0002297F" w:rsidP="0002297F">
            <w:pPr>
              <w:pStyle w:val="Bulletlevel1"/>
            </w:pPr>
            <w:r>
              <w:t>Tự nhập từ bàn phím</w:t>
            </w:r>
          </w:p>
        </w:tc>
      </w:tr>
    </w:tbl>
    <w:p w:rsidR="005A2287" w:rsidRPr="00865754" w:rsidRDefault="005A2287" w:rsidP="005A2287"/>
    <w:p w:rsidR="005A2287" w:rsidRDefault="005A2287" w:rsidP="005A2287">
      <w:pPr>
        <w:pStyle w:val="Heading5"/>
        <w:numPr>
          <w:ilvl w:val="4"/>
          <w:numId w:val="33"/>
        </w:numPr>
      </w:pPr>
      <w:r>
        <w:t>Lưu thông tin tỉnh thành</w:t>
      </w:r>
    </w:p>
    <w:p w:rsidR="005A2287" w:rsidRDefault="005A2287" w:rsidP="005A2287">
      <w:pPr>
        <w:pStyle w:val="Bulletlevel1"/>
      </w:pPr>
      <w:r>
        <w:rPr>
          <w:noProof/>
        </w:rPr>
        <w:drawing>
          <wp:inline distT="0" distB="0" distL="0" distR="0" wp14:anchorId="36C4E3C0" wp14:editId="3A62159E">
            <wp:extent cx="923925" cy="276225"/>
            <wp:effectExtent l="19050" t="0" r="9525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: Lưu </w:t>
      </w:r>
      <w:r w:rsidR="0002297F">
        <w:t xml:space="preserve">thông tin </w:t>
      </w:r>
      <w:r>
        <w:t>ở trạng thái chờ duyệt, trình duyệt lên người kiểm soát phê duyệt.</w:t>
      </w:r>
      <w:bookmarkStart w:id="1" w:name="_GoBack"/>
      <w:bookmarkEnd w:id="0"/>
      <w:bookmarkEnd w:id="1"/>
    </w:p>
    <w:sectPr w:rsidR="005A2287" w:rsidSect="006D00FB">
      <w:headerReference w:type="default" r:id="rId11"/>
      <w:footerReference w:type="default" r:id="rId12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017" w:rsidRDefault="00C15017" w:rsidP="00E57131">
      <w:r>
        <w:separator/>
      </w:r>
    </w:p>
    <w:p w:rsidR="00C15017" w:rsidRDefault="00C15017" w:rsidP="00E57131"/>
    <w:p w:rsidR="00C15017" w:rsidRDefault="00C15017" w:rsidP="00E57131"/>
    <w:p w:rsidR="00C15017" w:rsidRDefault="00C15017" w:rsidP="00E57131"/>
    <w:p w:rsidR="00C15017" w:rsidRDefault="00C15017"/>
  </w:endnote>
  <w:endnote w:type="continuationSeparator" w:id="0">
    <w:p w:rsidR="00C15017" w:rsidRDefault="00C15017" w:rsidP="00E57131">
      <w:r>
        <w:continuationSeparator/>
      </w:r>
    </w:p>
    <w:p w:rsidR="00C15017" w:rsidRDefault="00C15017" w:rsidP="00E57131"/>
    <w:p w:rsidR="00C15017" w:rsidRDefault="00C15017" w:rsidP="00E57131"/>
    <w:p w:rsidR="00C15017" w:rsidRDefault="00C15017" w:rsidP="00E57131"/>
    <w:p w:rsidR="00C15017" w:rsidRDefault="00C15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CE6E43" w:rsidRDefault="0044640D" w:rsidP="004464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953B6E">
      <w:rPr>
        <w:noProof/>
        <w:sz w:val="20"/>
        <w:szCs w:val="20"/>
      </w:rPr>
      <w:t>23</w:t>
    </w:r>
    <w:r w:rsidRPr="00CE227C">
      <w:rPr>
        <w:noProof/>
        <w:sz w:val="20"/>
        <w:szCs w:val="20"/>
      </w:rPr>
      <w:fldChar w:fldCharType="end"/>
    </w:r>
  </w:p>
  <w:p w:rsidR="0044640D" w:rsidRDefault="00446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017" w:rsidRDefault="00C15017" w:rsidP="00E57131">
      <w:r>
        <w:separator/>
      </w:r>
    </w:p>
    <w:p w:rsidR="00C15017" w:rsidRDefault="00C15017" w:rsidP="00E57131"/>
    <w:p w:rsidR="00C15017" w:rsidRDefault="00C15017" w:rsidP="00E57131"/>
    <w:p w:rsidR="00C15017" w:rsidRDefault="00C15017" w:rsidP="00E57131"/>
    <w:p w:rsidR="00C15017" w:rsidRDefault="00C15017"/>
  </w:footnote>
  <w:footnote w:type="continuationSeparator" w:id="0">
    <w:p w:rsidR="00C15017" w:rsidRDefault="00C15017" w:rsidP="00E57131">
      <w:r>
        <w:continuationSeparator/>
      </w:r>
    </w:p>
    <w:p w:rsidR="00C15017" w:rsidRDefault="00C15017" w:rsidP="00E57131"/>
    <w:p w:rsidR="00C15017" w:rsidRDefault="00C15017" w:rsidP="00E57131"/>
    <w:p w:rsidR="00C15017" w:rsidRDefault="00C15017" w:rsidP="00E57131"/>
    <w:p w:rsidR="00C15017" w:rsidRDefault="00C1501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40D" w:rsidRPr="0044640D" w:rsidRDefault="0044640D" w:rsidP="004464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95FF3BA" wp14:editId="3116003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64674B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DA244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87D62C4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8D133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177C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4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1DE0940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5EF6D3D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E08143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DD5A4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286B57"/>
    <w:multiLevelType w:val="multilevel"/>
    <w:tmpl w:val="F30E0D0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5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6">
    <w:nsid w:val="334D3F27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CE223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7407A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F6016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06E73C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D32DFD"/>
    <w:multiLevelType w:val="hybridMultilevel"/>
    <w:tmpl w:val="81865528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86B719D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ACD5BA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520D4C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0F76C1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26704A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5851734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7456CF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9">
    <w:nsid w:val="686F4972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54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51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52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3">
    <w:nsid w:val="6CEE3563"/>
    <w:multiLevelType w:val="hybridMultilevel"/>
    <w:tmpl w:val="9B8CE29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6">
    <w:nsid w:val="74565F64"/>
    <w:multiLevelType w:val="hybridMultilevel"/>
    <w:tmpl w:val="22EE465A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9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79877B5A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51"/>
  </w:num>
  <w:num w:numId="8">
    <w:abstractNumId w:val="45"/>
  </w:num>
  <w:num w:numId="9">
    <w:abstractNumId w:val="58"/>
  </w:num>
  <w:num w:numId="10">
    <w:abstractNumId w:val="52"/>
  </w:num>
  <w:num w:numId="11">
    <w:abstractNumId w:val="59"/>
  </w:num>
  <w:num w:numId="12">
    <w:abstractNumId w:val="54"/>
  </w:num>
  <w:num w:numId="13">
    <w:abstractNumId w:val="3"/>
  </w:num>
  <w:num w:numId="14">
    <w:abstractNumId w:val="19"/>
  </w:num>
  <w:num w:numId="15">
    <w:abstractNumId w:val="27"/>
  </w:num>
  <w:num w:numId="16">
    <w:abstractNumId w:val="42"/>
  </w:num>
  <w:num w:numId="17">
    <w:abstractNumId w:val="36"/>
  </w:num>
  <w:num w:numId="18">
    <w:abstractNumId w:val="55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5"/>
  </w:num>
  <w:num w:numId="26">
    <w:abstractNumId w:val="24"/>
  </w:num>
  <w:num w:numId="27">
    <w:abstractNumId w:val="18"/>
  </w:num>
  <w:num w:numId="28">
    <w:abstractNumId w:val="25"/>
  </w:num>
  <w:num w:numId="29">
    <w:abstractNumId w:val="48"/>
  </w:num>
  <w:num w:numId="30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0"/>
  </w:num>
  <w:num w:numId="32">
    <w:abstractNumId w:val="13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4"/>
  </w:num>
  <w:num w:numId="39">
    <w:abstractNumId w:val="12"/>
  </w:num>
  <w:num w:numId="40">
    <w:abstractNumId w:val="7"/>
  </w:num>
  <w:num w:numId="41">
    <w:abstractNumId w:val="20"/>
  </w:num>
  <w:num w:numId="42">
    <w:abstractNumId w:val="35"/>
  </w:num>
  <w:num w:numId="43">
    <w:abstractNumId w:val="44"/>
  </w:num>
  <w:num w:numId="44">
    <w:abstractNumId w:val="56"/>
  </w:num>
  <w:num w:numId="45">
    <w:abstractNumId w:val="46"/>
  </w:num>
  <w:num w:numId="46">
    <w:abstractNumId w:val="26"/>
  </w:num>
  <w:num w:numId="47">
    <w:abstractNumId w:val="40"/>
  </w:num>
  <w:num w:numId="48">
    <w:abstractNumId w:val="10"/>
  </w:num>
  <w:num w:numId="49">
    <w:abstractNumId w:val="41"/>
  </w:num>
  <w:num w:numId="50">
    <w:abstractNumId w:val="39"/>
  </w:num>
  <w:num w:numId="51">
    <w:abstractNumId w:val="11"/>
  </w:num>
  <w:num w:numId="52">
    <w:abstractNumId w:val="49"/>
  </w:num>
  <w:num w:numId="53">
    <w:abstractNumId w:val="60"/>
  </w:num>
  <w:num w:numId="54">
    <w:abstractNumId w:val="53"/>
  </w:num>
  <w:num w:numId="55">
    <w:abstractNumId w:val="47"/>
  </w:num>
  <w:num w:numId="56">
    <w:abstractNumId w:val="22"/>
  </w:num>
  <w:num w:numId="57">
    <w:abstractNumId w:val="21"/>
  </w:num>
  <w:num w:numId="58">
    <w:abstractNumId w:val="34"/>
  </w:num>
  <w:num w:numId="59">
    <w:abstractNumId w:val="24"/>
  </w:num>
  <w:num w:numId="60">
    <w:abstractNumId w:val="24"/>
  </w:num>
  <w:num w:numId="61">
    <w:abstractNumId w:val="28"/>
  </w:num>
  <w:num w:numId="62">
    <w:abstractNumId w:val="29"/>
  </w:num>
  <w:num w:numId="63">
    <w:abstractNumId w:val="23"/>
  </w:num>
  <w:num w:numId="64">
    <w:abstractNumId w:val="43"/>
  </w:num>
  <w:num w:numId="65">
    <w:abstractNumId w:val="17"/>
  </w:num>
  <w:num w:numId="66">
    <w:abstractNumId w:val="3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1854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97F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013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94D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6EB9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5813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0F42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320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758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87ABF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A2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676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5AD3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6B7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4E5E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23B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7AE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025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9DE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19C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4F39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D7FCF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4E92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40D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21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51E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59D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99F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552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7B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05"/>
    <w:rsid w:val="00586A3B"/>
    <w:rsid w:val="0058773B"/>
    <w:rsid w:val="0058790F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7E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D7F34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015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08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617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3EA5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346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64F6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110"/>
    <w:rsid w:val="007372ED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08D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1E36"/>
    <w:rsid w:val="007E274B"/>
    <w:rsid w:val="007E27FF"/>
    <w:rsid w:val="007E2A59"/>
    <w:rsid w:val="007E2FD3"/>
    <w:rsid w:val="007E34BF"/>
    <w:rsid w:val="007E3D89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55B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2BA"/>
    <w:rsid w:val="00834CA1"/>
    <w:rsid w:val="0083519A"/>
    <w:rsid w:val="00835500"/>
    <w:rsid w:val="00835F0B"/>
    <w:rsid w:val="00836104"/>
    <w:rsid w:val="00836200"/>
    <w:rsid w:val="0083629F"/>
    <w:rsid w:val="008363F7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9D7"/>
    <w:rsid w:val="00870B42"/>
    <w:rsid w:val="00871360"/>
    <w:rsid w:val="00871F14"/>
    <w:rsid w:val="00872209"/>
    <w:rsid w:val="0087370F"/>
    <w:rsid w:val="00873A4F"/>
    <w:rsid w:val="00873B29"/>
    <w:rsid w:val="008740E4"/>
    <w:rsid w:val="00874395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6AD1"/>
    <w:rsid w:val="00876DB2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23C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3C73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B6E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7F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655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41B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5E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5F22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37FAA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00F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49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B75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3F04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6892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4E24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4CD3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455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9C6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017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73B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0C23"/>
    <w:rsid w:val="00D728E0"/>
    <w:rsid w:val="00D72A33"/>
    <w:rsid w:val="00D731D7"/>
    <w:rsid w:val="00D7348F"/>
    <w:rsid w:val="00D73ACA"/>
    <w:rsid w:val="00D74FF4"/>
    <w:rsid w:val="00D7532A"/>
    <w:rsid w:val="00D7573D"/>
    <w:rsid w:val="00D75C42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0BF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2BF2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D86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1F87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344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1A4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0A5B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506"/>
    <w:rsid w:val="00FF2EAF"/>
    <w:rsid w:val="00FF3138"/>
    <w:rsid w:val="00FF31F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F87140E-99D7-463C-BA2E-3320861A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699F"/>
    <w:pPr>
      <w:widowControl w:val="0"/>
      <w:numPr>
        <w:ilvl w:val="5"/>
        <w:numId w:val="26"/>
      </w:numPr>
      <w:outlineLvl w:val="5"/>
    </w:pPr>
    <w:rPr>
      <w:b/>
      <w:color w:val="18355E"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699F"/>
    <w:rPr>
      <w:rFonts w:ascii="Arial" w:hAnsi="Arial" w:cs="Arial"/>
      <w:b/>
      <w:color w:val="18355E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ind w:left="360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AC97C-C52D-45D4-ACFC-04ABAEE9D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514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2014-08-30T03:08:00Z</dcterms:created>
  <dcterms:modified xsi:type="dcterms:W3CDTF">2014-09-03T07:22:00Z</dcterms:modified>
</cp:coreProperties>
</file>