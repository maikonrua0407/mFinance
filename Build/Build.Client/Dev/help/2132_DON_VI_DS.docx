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</w:p>
    <w:p w:rsidR="0005094D" w:rsidRDefault="005A2287" w:rsidP="0005094D">
      <w:r>
        <w:t xml:space="preserve"> </w:t>
      </w:r>
      <w:r w:rsidR="0005094D">
        <w:t xml:space="preserve">Phân hệ chung </w:t>
      </w:r>
      <w:r w:rsidR="0005094D">
        <w:sym w:font="Wingdings" w:char="F0E0"/>
      </w:r>
      <w:r w:rsidR="0005094D">
        <w:t xml:space="preserve"> Danh mục </w:t>
      </w:r>
      <w:r w:rsidR="0005094D">
        <w:sym w:font="Wingdings" w:char="F0E0"/>
      </w:r>
      <w:r w:rsidR="0005094D">
        <w:t xml:space="preserve"> Đơn vị </w:t>
      </w:r>
      <w:r w:rsidR="0005094D">
        <w:sym w:font="Wingdings" w:char="F0E0"/>
      </w:r>
      <w:r w:rsidR="0005094D">
        <w:t xml:space="preserve"> </w:t>
      </w:r>
      <w:r w:rsidR="0080055B">
        <w:t>Danh sách</w:t>
      </w:r>
      <w:r w:rsidR="0005094D">
        <w:t xml:space="preserve"> đơn vị</w:t>
      </w:r>
    </w:p>
    <w:p w:rsidR="005A2287" w:rsidRDefault="00FF31F8" w:rsidP="005A2287">
      <w:r>
        <w:rPr>
          <w:noProof/>
        </w:rPr>
        <w:drawing>
          <wp:inline distT="0" distB="0" distL="0" distR="0" wp14:anchorId="417ABEBC" wp14:editId="1CF418BA">
            <wp:extent cx="5943600" cy="123698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Pr="00E127CD" w:rsidRDefault="005A2287" w:rsidP="005A2287">
      <w:pPr>
        <w:pStyle w:val="NumberTable"/>
      </w:pPr>
      <w:r>
        <w:t xml:space="preserve">Cây thực đơn truy cập Danh sách </w:t>
      </w:r>
      <w:r w:rsidR="0080055B">
        <w:t>đơn vị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>Thao tác thực hiện</w:t>
      </w:r>
    </w:p>
    <w:p w:rsidR="005A2287" w:rsidRDefault="005A2287" w:rsidP="005A2287">
      <w:pPr>
        <w:pStyle w:val="Bulletlevel1"/>
      </w:pPr>
      <w:r>
        <w:t xml:space="preserve">Giao </w:t>
      </w:r>
      <w:r w:rsidRPr="00A258B4">
        <w:t>diện</w:t>
      </w:r>
    </w:p>
    <w:p w:rsidR="005A2287" w:rsidRDefault="00FF31F8" w:rsidP="005A2287">
      <w:r>
        <w:rPr>
          <w:noProof/>
        </w:rPr>
        <w:drawing>
          <wp:inline distT="0" distB="0" distL="0" distR="0" wp14:anchorId="5B6556A9" wp14:editId="59BA68FC">
            <wp:extent cx="5943600" cy="24593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Danh sách </w:t>
      </w:r>
      <w:r w:rsidR="00661015">
        <w:t>đơn vị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5A2287" w:rsidTr="00032013">
        <w:tc>
          <w:tcPr>
            <w:tcW w:w="632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5A2287" w:rsidRDefault="005A2287" w:rsidP="0003201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A2287" w:rsidTr="00032013">
        <w:tc>
          <w:tcPr>
            <w:tcW w:w="10080" w:type="dxa"/>
            <w:gridSpan w:val="3"/>
          </w:tcPr>
          <w:p w:rsidR="005A2287" w:rsidRPr="00F34B08" w:rsidRDefault="005A2287" w:rsidP="00032013">
            <w:pPr>
              <w:rPr>
                <w:b/>
                <w:i/>
              </w:rPr>
            </w:pPr>
            <w:r>
              <w:rPr>
                <w:b/>
                <w:i/>
              </w:rPr>
              <w:t>Cây tìm kiếm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5A2287" w:rsidRDefault="00FF31F8" w:rsidP="00032013">
            <w:r>
              <w:t>Ô tìm kiếm</w:t>
            </w:r>
          </w:p>
        </w:tc>
        <w:tc>
          <w:tcPr>
            <w:tcW w:w="6928" w:type="dxa"/>
          </w:tcPr>
          <w:p w:rsidR="005A2287" w:rsidRDefault="00661015" w:rsidP="00032013">
            <w:pPr>
              <w:pStyle w:val="Bulletlevel1"/>
            </w:pPr>
            <w:r>
              <w:t>Nhập thông tin cần tìm kiếm</w:t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5A2287" w:rsidRDefault="00661015" w:rsidP="00032013">
            <w:r>
              <w:t>Cây tổ chức</w:t>
            </w:r>
          </w:p>
        </w:tc>
        <w:tc>
          <w:tcPr>
            <w:tcW w:w="6928" w:type="dxa"/>
          </w:tcPr>
          <w:p w:rsidR="005A2287" w:rsidRDefault="00661015" w:rsidP="00661015">
            <w:pPr>
              <w:pStyle w:val="Bulletlevel1"/>
            </w:pPr>
            <w:r>
              <w:t>Tổ chức đơn vị theo Chi nhánh, phòng giao dịch</w:t>
            </w:r>
          </w:p>
          <w:p w:rsidR="00661015" w:rsidRDefault="00661015" w:rsidP="00661015">
            <w:pPr>
              <w:pStyle w:val="Bulletlevel1"/>
            </w:pPr>
            <w:r>
              <w:t>Tìm kiếm đơn vị theo Chi nhánh, PGD như sau</w:t>
            </w:r>
          </w:p>
          <w:p w:rsidR="00661015" w:rsidRPr="00661015" w:rsidRDefault="00661015" w:rsidP="00661015">
            <w:r>
              <w:rPr>
                <w:noProof/>
              </w:rPr>
              <w:drawing>
                <wp:inline distT="0" distB="0" distL="0" distR="0" wp14:anchorId="5F5A7259" wp14:editId="2BE1A244">
                  <wp:extent cx="2533334" cy="1619048"/>
                  <wp:effectExtent l="0" t="0" r="635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4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Tr="00032013">
        <w:tc>
          <w:tcPr>
            <w:tcW w:w="632" w:type="dxa"/>
          </w:tcPr>
          <w:p w:rsidR="005A2287" w:rsidRDefault="005A2287" w:rsidP="005621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5A2287" w:rsidRDefault="00661015" w:rsidP="00032013">
            <w:r>
              <w:t xml:space="preserve">Danh sách </w:t>
            </w:r>
            <w:r w:rsidR="00AA3F04">
              <w:t>đơn vị</w:t>
            </w:r>
          </w:p>
        </w:tc>
        <w:tc>
          <w:tcPr>
            <w:tcW w:w="6928" w:type="dxa"/>
          </w:tcPr>
          <w:p w:rsidR="005A2287" w:rsidRDefault="00AA3F04" w:rsidP="00032013">
            <w:pPr>
              <w:pStyle w:val="Bulletlevel1"/>
            </w:pPr>
            <w:r>
              <w:t>Danh sách kết quả đơn vị tìm kiếm được bao gồm các thông tin</w:t>
            </w:r>
          </w:p>
          <w:p w:rsidR="00AA3F04" w:rsidRDefault="00AA3F04" w:rsidP="00AA3F04">
            <w:pPr>
              <w:pStyle w:val="Bulletlevel2"/>
            </w:pPr>
            <w:r>
              <w:t>Số thứ tự</w:t>
            </w:r>
          </w:p>
          <w:p w:rsidR="00AA3F04" w:rsidRDefault="00AA3F04" w:rsidP="00AA3F04">
            <w:pPr>
              <w:pStyle w:val="Bulletlevel2"/>
            </w:pPr>
            <w:r>
              <w:t>Mã đơn vị</w:t>
            </w:r>
          </w:p>
          <w:p w:rsidR="00AA3F04" w:rsidRDefault="00AA3F04" w:rsidP="00AA3F04">
            <w:pPr>
              <w:pStyle w:val="Bulletlevel2"/>
            </w:pPr>
            <w:r>
              <w:t>Tên giao dịch</w:t>
            </w:r>
          </w:p>
          <w:p w:rsidR="00AA3F04" w:rsidRDefault="00AA3F04" w:rsidP="00AA3F04">
            <w:pPr>
              <w:pStyle w:val="Bulletlevel2"/>
            </w:pPr>
            <w:r>
              <w:t>Loại đơn vị</w:t>
            </w:r>
          </w:p>
          <w:p w:rsidR="00AA3F04" w:rsidRDefault="00AA3F04" w:rsidP="00AA3F04">
            <w:pPr>
              <w:pStyle w:val="Bulletlevel2"/>
            </w:pPr>
            <w:r>
              <w:t>Địa chỉ</w:t>
            </w:r>
          </w:p>
          <w:p w:rsidR="00AA3F04" w:rsidRDefault="00AA3F04" w:rsidP="00AA3F04">
            <w:pPr>
              <w:pStyle w:val="Bulletlevel2"/>
            </w:pPr>
            <w:r>
              <w:t>Trạng thái nghiệp vụ</w:t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t>Tìm kiếm</w:t>
      </w:r>
    </w:p>
    <w:p w:rsidR="005A2287" w:rsidRPr="004E7FCC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0A1ACDB1" wp14:editId="4151C19D">
            <wp:extent cx="752475" cy="238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A5B">
        <w:t xml:space="preserve">: Bấm tìm kiểm để tìm kiếm đơn vị </w:t>
      </w:r>
      <w:r>
        <w:t>theo các thông tin tìm kiếm đã được nhập</w:t>
      </w:r>
      <w:r w:rsidR="00F90A5B">
        <w:t>.</w:t>
      </w:r>
      <w:bookmarkStart w:id="1" w:name="_GoBack"/>
      <w:bookmarkEnd w:id="0"/>
      <w:bookmarkEnd w:id="1"/>
    </w:p>
    <w:sectPr w:rsidR="005A2287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3AA" w:rsidRDefault="005623AA" w:rsidP="00E57131">
      <w:r>
        <w:separator/>
      </w:r>
    </w:p>
    <w:p w:rsidR="005623AA" w:rsidRDefault="005623AA" w:rsidP="00E57131"/>
    <w:p w:rsidR="005623AA" w:rsidRDefault="005623AA" w:rsidP="00E57131"/>
    <w:p w:rsidR="005623AA" w:rsidRDefault="005623AA" w:rsidP="00E57131"/>
    <w:p w:rsidR="005623AA" w:rsidRDefault="005623AA"/>
  </w:endnote>
  <w:endnote w:type="continuationSeparator" w:id="0">
    <w:p w:rsidR="005623AA" w:rsidRDefault="005623AA" w:rsidP="00E57131">
      <w:r>
        <w:continuationSeparator/>
      </w:r>
    </w:p>
    <w:p w:rsidR="005623AA" w:rsidRDefault="005623AA" w:rsidP="00E57131"/>
    <w:p w:rsidR="005623AA" w:rsidRDefault="005623AA" w:rsidP="00E57131"/>
    <w:p w:rsidR="005623AA" w:rsidRDefault="005623AA" w:rsidP="00E57131"/>
    <w:p w:rsidR="005623AA" w:rsidRDefault="00562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4402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3AA" w:rsidRDefault="005623AA" w:rsidP="00E57131">
      <w:r>
        <w:separator/>
      </w:r>
    </w:p>
    <w:p w:rsidR="005623AA" w:rsidRDefault="005623AA" w:rsidP="00E57131"/>
    <w:p w:rsidR="005623AA" w:rsidRDefault="005623AA" w:rsidP="00E57131"/>
    <w:p w:rsidR="005623AA" w:rsidRDefault="005623AA" w:rsidP="00E57131"/>
    <w:p w:rsidR="005623AA" w:rsidRDefault="005623AA"/>
  </w:footnote>
  <w:footnote w:type="continuationSeparator" w:id="0">
    <w:p w:rsidR="005623AA" w:rsidRDefault="005623AA" w:rsidP="00E57131">
      <w:r>
        <w:continuationSeparator/>
      </w:r>
    </w:p>
    <w:p w:rsidR="005623AA" w:rsidRDefault="005623AA" w:rsidP="00E57131"/>
    <w:p w:rsidR="005623AA" w:rsidRDefault="005623AA" w:rsidP="00E57131"/>
    <w:p w:rsidR="005623AA" w:rsidRDefault="005623AA" w:rsidP="00E57131"/>
    <w:p w:rsidR="005623AA" w:rsidRDefault="005623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CC4E3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1DC6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3AA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927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69087C-0505-4B79-808C-7750ED0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8BBF3-7C16-420D-9ED8-73B9FC5D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616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2014-08-30T03:06:00Z</dcterms:created>
  <dcterms:modified xsi:type="dcterms:W3CDTF">2014-09-03T07:18:00Z</dcterms:modified>
</cp:coreProperties>
</file>