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81" w:rsidRDefault="00231581" w:rsidP="00D37766">
      <w:pPr>
        <w:pStyle w:val="Heading4"/>
        <w:numPr>
          <w:ilvl w:val="0"/>
          <w:numId w:val="0"/>
        </w:numPr>
      </w:pPr>
      <w:r>
        <w:t>Truy cập chức năng</w:t>
      </w:r>
    </w:p>
    <w:p w:rsidR="00231581" w:rsidRPr="002E17BA" w:rsidRDefault="00231581" w:rsidP="00231581">
      <w:r>
        <w:t xml:space="preserve">Tín dụng </w:t>
      </w:r>
      <w:r>
        <w:sym w:font="Wingdings" w:char="F0E0"/>
      </w:r>
      <w:r>
        <w:t xml:space="preserve"> Xử lý nợ </w:t>
      </w:r>
      <w:r>
        <w:sym w:font="Wingdings" w:char="F0E0"/>
      </w:r>
      <w:r>
        <w:t xml:space="preserve"> Chuyển hoàn nhóm nợ</w:t>
      </w:r>
    </w:p>
    <w:p w:rsidR="00231581" w:rsidRDefault="00231581" w:rsidP="00231581">
      <w:pPr>
        <w:jc w:val="center"/>
      </w:pPr>
      <w:r>
        <w:rPr>
          <w:noProof/>
        </w:rPr>
        <w:drawing>
          <wp:inline distT="0" distB="0" distL="0" distR="0" wp14:anchorId="3168705A" wp14:editId="0EAB0B2F">
            <wp:extent cx="5943600" cy="673735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1" w:rsidRDefault="00231581" w:rsidP="00231581">
      <w:pPr>
        <w:pStyle w:val="NumberTable"/>
      </w:pPr>
      <w:r>
        <w:t>Truy cập chức năng Chuyển hoàn nhóm nợ</w:t>
      </w:r>
    </w:p>
    <w:p w:rsidR="00231581" w:rsidRDefault="00231581" w:rsidP="00D37766">
      <w:pPr>
        <w:pStyle w:val="Heading4"/>
        <w:numPr>
          <w:ilvl w:val="0"/>
          <w:numId w:val="0"/>
        </w:numPr>
      </w:pPr>
      <w:r>
        <w:t>Khai báo thông tin Chuyển hoàn nhóm nợ</w:t>
      </w:r>
    </w:p>
    <w:p w:rsidR="00231581" w:rsidRPr="00403A07" w:rsidRDefault="00231581" w:rsidP="00231581">
      <w:pPr>
        <w:pStyle w:val="Bulletlevel1"/>
      </w:pPr>
      <w:r>
        <w:t>Giao diện</w:t>
      </w:r>
    </w:p>
    <w:p w:rsidR="00231581" w:rsidRDefault="00231581" w:rsidP="00231581">
      <w:r>
        <w:rPr>
          <w:noProof/>
        </w:rPr>
        <w:drawing>
          <wp:inline distT="0" distB="0" distL="0" distR="0" wp14:anchorId="52D8BF6C" wp14:editId="603478A9">
            <wp:extent cx="6364605" cy="3391971"/>
            <wp:effectExtent l="0" t="0" r="0" b="0"/>
            <wp:docPr id="266" name="Picture 266" descr="C:\Users\OanhXinh\AppData\Local\Temp\SNAGHTML1a95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anhXinh\AppData\Local\Temp\SNAGHTML1a958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339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581" w:rsidRDefault="00231581" w:rsidP="00231581">
      <w:pPr>
        <w:pStyle w:val="NumberTable"/>
      </w:pPr>
      <w:r>
        <w:t>Thông tin Chuyển hoàn nhóm nợ</w:t>
      </w:r>
    </w:p>
    <w:p w:rsidR="00231581" w:rsidRDefault="00231581" w:rsidP="00231581">
      <w:pPr>
        <w:pStyle w:val="Bulletlevel1"/>
      </w:pPr>
      <w:r>
        <w:t>Nhập thông tin:</w:t>
      </w:r>
    </w:p>
    <w:tbl>
      <w:tblPr>
        <w:tblStyle w:val="TableGrid"/>
        <w:tblW w:w="9988" w:type="dxa"/>
        <w:tblInd w:w="108" w:type="dxa"/>
        <w:tblLook w:val="04A0" w:firstRow="1" w:lastRow="0" w:firstColumn="1" w:lastColumn="0" w:noHBand="0" w:noVBand="1"/>
      </w:tblPr>
      <w:tblGrid>
        <w:gridCol w:w="720"/>
        <w:gridCol w:w="2520"/>
        <w:gridCol w:w="6748"/>
      </w:tblGrid>
      <w:tr w:rsidR="00231581" w:rsidRPr="00ED7498" w:rsidTr="002C222E">
        <w:tc>
          <w:tcPr>
            <w:tcW w:w="720" w:type="dxa"/>
          </w:tcPr>
          <w:p w:rsidR="00231581" w:rsidRPr="00ED7498" w:rsidRDefault="00231581" w:rsidP="002C222E">
            <w:pPr>
              <w:jc w:val="center"/>
              <w:rPr>
                <w:b/>
              </w:rPr>
            </w:pPr>
            <w:r w:rsidRPr="00ED7498">
              <w:rPr>
                <w:b/>
              </w:rPr>
              <w:t>STT</w:t>
            </w:r>
          </w:p>
        </w:tc>
        <w:tc>
          <w:tcPr>
            <w:tcW w:w="2520" w:type="dxa"/>
          </w:tcPr>
          <w:p w:rsidR="00231581" w:rsidRPr="00ED7498" w:rsidRDefault="00231581" w:rsidP="002C222E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</w:tcPr>
          <w:p w:rsidR="00231581" w:rsidRPr="00ED7498" w:rsidRDefault="00231581" w:rsidP="002C222E">
            <w:pPr>
              <w:jc w:val="center"/>
              <w:rPr>
                <w:b/>
              </w:rPr>
            </w:pPr>
            <w:r w:rsidRPr="00ED7498">
              <w:rPr>
                <w:b/>
              </w:rPr>
              <w:t>Diễn giải</w:t>
            </w:r>
          </w:p>
        </w:tc>
      </w:tr>
      <w:tr w:rsidR="00231581" w:rsidRPr="00C13810" w:rsidTr="002C222E">
        <w:tc>
          <w:tcPr>
            <w:tcW w:w="9988" w:type="dxa"/>
            <w:gridSpan w:val="3"/>
          </w:tcPr>
          <w:p w:rsidR="00231581" w:rsidRPr="00C13810" w:rsidRDefault="00231581" w:rsidP="002C222E">
            <w:pPr>
              <w:jc w:val="left"/>
              <w:rPr>
                <w:b/>
                <w:i/>
              </w:rPr>
            </w:pPr>
            <w:r w:rsidRPr="00C13810">
              <w:rPr>
                <w:b/>
                <w:i/>
              </w:rPr>
              <w:t>Thông tin chung</w:t>
            </w:r>
          </w:p>
        </w:tc>
      </w:tr>
      <w:tr w:rsidR="00231581" w:rsidTr="002C222E">
        <w:trPr>
          <w:trHeight w:val="575"/>
        </w:trPr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Số giao dịch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Hệ thống tự động hiển thị theo quy tắc sinh mã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Ngày giao dịch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Là ngày thực hiện giao dịch chuyển hoàn nhóm nợ</w:t>
            </w:r>
          </w:p>
          <w:p w:rsidR="00231581" w:rsidRDefault="00231581" w:rsidP="002C222E">
            <w:pPr>
              <w:pStyle w:val="Bulletlevel1"/>
            </w:pPr>
            <w:r>
              <w:t>Giá trị mặc định là ngày làm việc</w:t>
            </w:r>
          </w:p>
          <w:p w:rsidR="00231581" w:rsidRDefault="00231581" w:rsidP="002C222E">
            <w:pPr>
              <w:pStyle w:val="Bulletlevel1"/>
            </w:pPr>
            <w:r>
              <w:t xml:space="preserve">Người dùng có thể sửa bằng cách nhập trực tiếp từ bàn phím </w:t>
            </w:r>
            <w:proofErr w:type="gramStart"/>
            <w:r>
              <w:t>theo</w:t>
            </w:r>
            <w:proofErr w:type="gramEnd"/>
            <w:r>
              <w:t xml:space="preserve"> định dạng dd/mm/yyyy hoặc chọn từ lịch.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Diễn giải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Là trường thông tin diễn giải cho giao dịch chuyển hoàn nhóm nợ</w:t>
            </w:r>
          </w:p>
          <w:p w:rsidR="00231581" w:rsidRDefault="00231581" w:rsidP="002C222E">
            <w:pPr>
              <w:pStyle w:val="Bulletlevel1"/>
            </w:pPr>
            <w:r>
              <w:t>Người dùng nhập trực tiếp từ bàn phím</w:t>
            </w:r>
          </w:p>
        </w:tc>
      </w:tr>
      <w:tr w:rsidR="00231581" w:rsidTr="002C222E">
        <w:tc>
          <w:tcPr>
            <w:tcW w:w="9988" w:type="dxa"/>
            <w:gridSpan w:val="3"/>
          </w:tcPr>
          <w:p w:rsidR="00231581" w:rsidRPr="00C13810" w:rsidRDefault="00231581" w:rsidP="002C222E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Danh sách khế ước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Nút Thêm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Gọi danh sách khế ước</w:t>
            </w:r>
          </w:p>
          <w:p w:rsidR="00231581" w:rsidRDefault="00231581" w:rsidP="002C222E">
            <w:pPr>
              <w:pStyle w:val="Bulletlevel1"/>
            </w:pPr>
            <w:r>
              <w:t>Chọn khế ước cần chuyển nhóm nợ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Nút Xóa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Xóa khế ước người dùng chọn trong danh sách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Nút tính dự phòng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Tính lại dự phòng cụ thể cho các khế ước được chọn.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Danh sách khế ước chuyển hoàn nhóm nợ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  <w:rPr>
                <w:i/>
              </w:rPr>
            </w:pPr>
            <w:r>
              <w:t xml:space="preserve">Hệ thống tự động hiển thị các thông tin trên danh sách </w:t>
            </w:r>
            <w:proofErr w:type="gramStart"/>
            <w:r>
              <w:t>theo</w:t>
            </w:r>
            <w:proofErr w:type="gramEnd"/>
            <w:r>
              <w:t xml:space="preserve"> các thông tin được khai báo trên popup chuyển hoàn nhóm nợ cho khế ước.</w:t>
            </w:r>
          </w:p>
          <w:p w:rsidR="00231581" w:rsidRDefault="00231581" w:rsidP="002C222E">
            <w:pPr>
              <w:pStyle w:val="Bulletlevel1"/>
            </w:pPr>
            <w:r>
              <w:t>Các cột bao gồm:</w:t>
            </w:r>
          </w:p>
          <w:p w:rsidR="00231581" w:rsidRDefault="00231581" w:rsidP="002C222E">
            <w:pPr>
              <w:pStyle w:val="Bulletlevel2"/>
            </w:pPr>
            <w:r>
              <w:t>STT</w:t>
            </w:r>
          </w:p>
          <w:p w:rsidR="00231581" w:rsidRDefault="00231581" w:rsidP="002C222E">
            <w:pPr>
              <w:pStyle w:val="Bulletlevel2"/>
            </w:pPr>
            <w:r>
              <w:t>Số khế ước</w:t>
            </w:r>
          </w:p>
          <w:p w:rsidR="00231581" w:rsidRDefault="00231581" w:rsidP="002C222E">
            <w:pPr>
              <w:pStyle w:val="Bulletlevel2"/>
            </w:pPr>
            <w:r>
              <w:t>Khách hàng</w:t>
            </w:r>
          </w:p>
          <w:p w:rsidR="00231581" w:rsidRDefault="00231581" w:rsidP="002C222E">
            <w:pPr>
              <w:pStyle w:val="Bulletlevel2"/>
            </w:pPr>
            <w:r>
              <w:t>Ngày vay</w:t>
            </w:r>
          </w:p>
          <w:p w:rsidR="00231581" w:rsidRDefault="00231581" w:rsidP="002C222E">
            <w:pPr>
              <w:pStyle w:val="Bulletlevel2"/>
            </w:pPr>
            <w:r>
              <w:t>Số tiền vay</w:t>
            </w:r>
          </w:p>
          <w:p w:rsidR="00231581" w:rsidRDefault="00231581" w:rsidP="002C222E">
            <w:pPr>
              <w:pStyle w:val="Bulletlevel2"/>
            </w:pPr>
            <w:r>
              <w:t>Thời hạn vay</w:t>
            </w:r>
          </w:p>
          <w:p w:rsidR="00231581" w:rsidRDefault="00231581" w:rsidP="002C222E">
            <w:pPr>
              <w:pStyle w:val="Bulletlevel2"/>
            </w:pPr>
            <w:r>
              <w:t>Nhóm nợ mới</w:t>
            </w:r>
          </w:p>
          <w:p w:rsidR="00231581" w:rsidRDefault="00231581" w:rsidP="002C222E">
            <w:pPr>
              <w:pStyle w:val="Bulletlevel2"/>
            </w:pPr>
            <w:r>
              <w:t>Dự phòng cụ thể trích lập</w:t>
            </w:r>
          </w:p>
          <w:p w:rsidR="00231581" w:rsidRDefault="00231581" w:rsidP="002C222E">
            <w:pPr>
              <w:pStyle w:val="Bulletlevel2"/>
              <w:rPr>
                <w:rFonts w:eastAsia="Times New Roman"/>
              </w:rPr>
            </w:pPr>
            <w:r>
              <w:t>Dự thu hoàn lại</w:t>
            </w:r>
          </w:p>
        </w:tc>
      </w:tr>
    </w:tbl>
    <w:p w:rsidR="00231581" w:rsidRDefault="00D37766" w:rsidP="00D37766">
      <w:pPr>
        <w:pStyle w:val="Heading4"/>
        <w:numPr>
          <w:ilvl w:val="0"/>
          <w:numId w:val="0"/>
        </w:numPr>
      </w:pPr>
      <w:r>
        <w:t>Lưu thông tin</w:t>
      </w:r>
    </w:p>
    <w:p w:rsidR="00231581" w:rsidRPr="004A01DC" w:rsidRDefault="00231581" w:rsidP="00231581">
      <w:pPr>
        <w:pStyle w:val="Bulletlevel1"/>
      </w:pPr>
      <w:r>
        <w:t xml:space="preserve">Chọn </w:t>
      </w:r>
      <w:r>
        <w:rPr>
          <w:noProof/>
        </w:rPr>
        <w:drawing>
          <wp:inline distT="0" distB="0" distL="0" distR="0" wp14:anchorId="5805D0D9" wp14:editId="7229EC6C">
            <wp:extent cx="904875" cy="257175"/>
            <wp:effectExtent l="0" t="0" r="9525" b="9525"/>
            <wp:docPr id="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46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gi</w:t>
      </w:r>
      <w:bookmarkStart w:id="0" w:name="_GoBack"/>
      <w:bookmarkEnd w:id="0"/>
      <w:r>
        <w:t>ao dịch ở trạng thái chờ duyệt, trình lên bộ phận kiểm soát.</w:t>
      </w:r>
    </w:p>
    <w:sectPr w:rsidR="00231581" w:rsidRPr="004A01DC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893" w:rsidRDefault="00925893" w:rsidP="00E57131">
      <w:r>
        <w:separator/>
      </w:r>
    </w:p>
    <w:p w:rsidR="00925893" w:rsidRDefault="00925893" w:rsidP="00E57131"/>
    <w:p w:rsidR="00925893" w:rsidRDefault="00925893" w:rsidP="00E57131"/>
    <w:p w:rsidR="00925893" w:rsidRDefault="00925893" w:rsidP="00E57131"/>
    <w:p w:rsidR="00925893" w:rsidRDefault="00925893"/>
  </w:endnote>
  <w:endnote w:type="continuationSeparator" w:id="0">
    <w:p w:rsidR="00925893" w:rsidRDefault="00925893" w:rsidP="00E57131">
      <w:r>
        <w:continuationSeparator/>
      </w:r>
    </w:p>
    <w:p w:rsidR="00925893" w:rsidRDefault="00925893" w:rsidP="00E57131"/>
    <w:p w:rsidR="00925893" w:rsidRDefault="00925893" w:rsidP="00E57131"/>
    <w:p w:rsidR="00925893" w:rsidRDefault="00925893" w:rsidP="00E57131"/>
    <w:p w:rsidR="00925893" w:rsidRDefault="00925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9AD" w:rsidRPr="00CE6E43" w:rsidRDefault="00F449AD" w:rsidP="00F449A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D37766">
      <w:rPr>
        <w:noProof/>
        <w:sz w:val="20"/>
        <w:szCs w:val="20"/>
      </w:rPr>
      <w:t>2</w:t>
    </w:r>
    <w:r w:rsidRPr="00CE227C">
      <w:rPr>
        <w:noProof/>
        <w:sz w:val="20"/>
        <w:szCs w:val="20"/>
      </w:rPr>
      <w:fldChar w:fldCharType="end"/>
    </w:r>
  </w:p>
  <w:p w:rsidR="00F449AD" w:rsidRDefault="00F44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893" w:rsidRDefault="00925893" w:rsidP="00E57131">
      <w:r>
        <w:separator/>
      </w:r>
    </w:p>
    <w:p w:rsidR="00925893" w:rsidRDefault="00925893" w:rsidP="00E57131"/>
    <w:p w:rsidR="00925893" w:rsidRDefault="00925893" w:rsidP="00E57131"/>
    <w:p w:rsidR="00925893" w:rsidRDefault="00925893" w:rsidP="00E57131"/>
    <w:p w:rsidR="00925893" w:rsidRDefault="00925893"/>
  </w:footnote>
  <w:footnote w:type="continuationSeparator" w:id="0">
    <w:p w:rsidR="00925893" w:rsidRDefault="00925893" w:rsidP="00E57131">
      <w:r>
        <w:continuationSeparator/>
      </w:r>
    </w:p>
    <w:p w:rsidR="00925893" w:rsidRDefault="00925893" w:rsidP="00E57131"/>
    <w:p w:rsidR="00925893" w:rsidRDefault="00925893" w:rsidP="00E57131"/>
    <w:p w:rsidR="00925893" w:rsidRDefault="00925893" w:rsidP="00E57131"/>
    <w:p w:rsidR="00925893" w:rsidRDefault="0092589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9AD" w:rsidRPr="00F449AD" w:rsidRDefault="00F449AD" w:rsidP="00F449A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5033DA0" wp14:editId="48601ED5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31C5BF" id="Straight Connector 2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BexBKf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B958EB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873A1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D4498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11D01E65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4784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55923CC6"/>
    <w:lvl w:ilvl="0" w:tplc="E27EA9D6">
      <w:start w:val="1"/>
      <w:numFmt w:val="decimal"/>
      <w:lvlText w:val="%1."/>
      <w:lvlJc w:val="center"/>
      <w:pPr>
        <w:ind w:left="720" w:hanging="360"/>
      </w:pPr>
      <w:rPr>
        <w:color w:val="17365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05D4CDE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0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1">
    <w:nsid w:val="270073DC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DC1742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245A7E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ECC54C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3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6A4676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D26B29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380BD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05F1845"/>
    <w:multiLevelType w:val="hybridMultilevel"/>
    <w:tmpl w:val="94424B58"/>
    <w:lvl w:ilvl="0" w:tplc="01E85C8A">
      <w:start w:val="1"/>
      <w:numFmt w:val="bullet"/>
      <w:pStyle w:val="Bulletlevel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2DB71B8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53C340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143C1A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25062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CB2699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2A19AE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E89312A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2"/>
  </w:num>
  <w:num w:numId="10">
    <w:abstractNumId w:val="46"/>
  </w:num>
  <w:num w:numId="11">
    <w:abstractNumId w:val="53"/>
  </w:num>
  <w:num w:numId="12">
    <w:abstractNumId w:val="48"/>
  </w:num>
  <w:num w:numId="13">
    <w:abstractNumId w:val="3"/>
  </w:num>
  <w:num w:numId="14">
    <w:abstractNumId w:val="20"/>
  </w:num>
  <w:num w:numId="15">
    <w:abstractNumId w:val="27"/>
  </w:num>
  <w:num w:numId="16">
    <w:abstractNumId w:val="37"/>
  </w:num>
  <w:num w:numId="17">
    <w:abstractNumId w:val="32"/>
  </w:num>
  <w:num w:numId="18">
    <w:abstractNumId w:val="49"/>
  </w:num>
  <w:num w:numId="19">
    <w:abstractNumId w:val="30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8"/>
  </w:num>
  <w:num w:numId="25">
    <w:abstractNumId w:val="16"/>
  </w:num>
  <w:num w:numId="26">
    <w:abstractNumId w:val="25"/>
  </w:num>
  <w:num w:numId="27">
    <w:abstractNumId w:val="19"/>
  </w:num>
  <w:num w:numId="28">
    <w:abstractNumId w:val="26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15"/>
  </w:num>
  <w:num w:numId="37">
    <w:abstractNumId w:val="38"/>
  </w:num>
  <w:num w:numId="38">
    <w:abstractNumId w:val="18"/>
  </w:num>
  <w:num w:numId="39">
    <w:abstractNumId w:val="43"/>
  </w:num>
  <w:num w:numId="40">
    <w:abstractNumId w:val="21"/>
  </w:num>
  <w:num w:numId="41">
    <w:abstractNumId w:val="9"/>
  </w:num>
  <w:num w:numId="42">
    <w:abstractNumId w:val="34"/>
  </w:num>
  <w:num w:numId="43">
    <w:abstractNumId w:val="36"/>
  </w:num>
  <w:num w:numId="44">
    <w:abstractNumId w:val="47"/>
  </w:num>
  <w:num w:numId="45">
    <w:abstractNumId w:val="35"/>
  </w:num>
  <w:num w:numId="46">
    <w:abstractNumId w:val="13"/>
  </w:num>
  <w:num w:numId="47">
    <w:abstractNumId w:val="24"/>
  </w:num>
  <w:num w:numId="48">
    <w:abstractNumId w:val="54"/>
  </w:num>
  <w:num w:numId="49">
    <w:abstractNumId w:val="10"/>
  </w:num>
  <w:num w:numId="50">
    <w:abstractNumId w:val="14"/>
  </w:num>
  <w:num w:numId="51">
    <w:abstractNumId w:val="41"/>
  </w:num>
  <w:num w:numId="52">
    <w:abstractNumId w:val="51"/>
  </w:num>
  <w:num w:numId="53">
    <w:abstractNumId w:val="39"/>
  </w:num>
  <w:num w:numId="54">
    <w:abstractNumId w:val="31"/>
  </w:num>
  <w:num w:numId="55">
    <w:abstractNumId w:val="50"/>
  </w:num>
  <w:num w:numId="56">
    <w:abstractNumId w:val="23"/>
  </w:num>
  <w:num w:numId="57">
    <w:abstractNumId w:val="33"/>
  </w:num>
  <w:num w:numId="58">
    <w:abstractNumId w:val="1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969"/>
    <w:rsid w:val="00002E38"/>
    <w:rsid w:val="00002FA6"/>
    <w:rsid w:val="00002FCE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44F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6F74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ACC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A4C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042"/>
    <w:rsid w:val="0011214F"/>
    <w:rsid w:val="0011223F"/>
    <w:rsid w:val="0011227B"/>
    <w:rsid w:val="00112367"/>
    <w:rsid w:val="00112436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97D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4D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81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6A2F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C90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1B1F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D0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1E66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7FB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22E"/>
    <w:rsid w:val="002C259D"/>
    <w:rsid w:val="002C287D"/>
    <w:rsid w:val="002C3167"/>
    <w:rsid w:val="002C391B"/>
    <w:rsid w:val="002C399A"/>
    <w:rsid w:val="002C3CAD"/>
    <w:rsid w:val="002C3ED3"/>
    <w:rsid w:val="002C40D4"/>
    <w:rsid w:val="002C4386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A97"/>
    <w:rsid w:val="002D3B4B"/>
    <w:rsid w:val="002D4B36"/>
    <w:rsid w:val="002D4FF2"/>
    <w:rsid w:val="002D5475"/>
    <w:rsid w:val="002D5F9D"/>
    <w:rsid w:val="002D6034"/>
    <w:rsid w:val="002D6759"/>
    <w:rsid w:val="002D6B65"/>
    <w:rsid w:val="002D6FDF"/>
    <w:rsid w:val="002D7DCD"/>
    <w:rsid w:val="002E0AD4"/>
    <w:rsid w:val="002E0BE0"/>
    <w:rsid w:val="002E0EB9"/>
    <w:rsid w:val="002E13B7"/>
    <w:rsid w:val="002E181A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1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99C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6E06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3F1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BC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06A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38E6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B7E02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3D96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BFB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07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1D5C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B7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3C2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462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26C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38F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6E4"/>
    <w:rsid w:val="004C4794"/>
    <w:rsid w:val="004C4E4B"/>
    <w:rsid w:val="004C5521"/>
    <w:rsid w:val="004C55EC"/>
    <w:rsid w:val="004C5690"/>
    <w:rsid w:val="004C757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3EF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5743"/>
    <w:rsid w:val="004D5AF6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A1B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10F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06C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4B7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3CBB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6C4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796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DAC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986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C77D2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53D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165"/>
    <w:rsid w:val="0064531F"/>
    <w:rsid w:val="00645572"/>
    <w:rsid w:val="0064568B"/>
    <w:rsid w:val="006474B2"/>
    <w:rsid w:val="00647626"/>
    <w:rsid w:val="00650359"/>
    <w:rsid w:val="006507A0"/>
    <w:rsid w:val="00651054"/>
    <w:rsid w:val="006512F2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63CB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69D0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241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874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CDD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76F0F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90E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6A6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558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919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E0B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B2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92E"/>
    <w:rsid w:val="00863AA8"/>
    <w:rsid w:val="00863D06"/>
    <w:rsid w:val="00863F33"/>
    <w:rsid w:val="008645D2"/>
    <w:rsid w:val="00864676"/>
    <w:rsid w:val="008649AA"/>
    <w:rsid w:val="008652B3"/>
    <w:rsid w:val="008652F7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785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3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28A6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88E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C3B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253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2EA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72D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6EF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830"/>
    <w:rsid w:val="0092298D"/>
    <w:rsid w:val="00922C7F"/>
    <w:rsid w:val="009233ED"/>
    <w:rsid w:val="0092369E"/>
    <w:rsid w:val="009239A2"/>
    <w:rsid w:val="00924E63"/>
    <w:rsid w:val="009253C8"/>
    <w:rsid w:val="00925893"/>
    <w:rsid w:val="0092643B"/>
    <w:rsid w:val="00926649"/>
    <w:rsid w:val="009268ED"/>
    <w:rsid w:val="00926EC5"/>
    <w:rsid w:val="00927685"/>
    <w:rsid w:val="00927969"/>
    <w:rsid w:val="00927B3C"/>
    <w:rsid w:val="0093025D"/>
    <w:rsid w:val="00930352"/>
    <w:rsid w:val="00930AE8"/>
    <w:rsid w:val="0093116C"/>
    <w:rsid w:val="0093117A"/>
    <w:rsid w:val="00931956"/>
    <w:rsid w:val="00931A0E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9FE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08BA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1A4E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4FA8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CB9"/>
    <w:rsid w:val="009C2D2A"/>
    <w:rsid w:val="009C2E62"/>
    <w:rsid w:val="009C30CE"/>
    <w:rsid w:val="009C32B2"/>
    <w:rsid w:val="009C37A3"/>
    <w:rsid w:val="009C391A"/>
    <w:rsid w:val="009C4626"/>
    <w:rsid w:val="009C4CE6"/>
    <w:rsid w:val="009C5153"/>
    <w:rsid w:val="009C530F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3E48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0EC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D72"/>
    <w:rsid w:val="00A57F1B"/>
    <w:rsid w:val="00A604FD"/>
    <w:rsid w:val="00A60552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087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71C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9BF"/>
    <w:rsid w:val="00AC4F6D"/>
    <w:rsid w:val="00AC551B"/>
    <w:rsid w:val="00AC636F"/>
    <w:rsid w:val="00AC67A9"/>
    <w:rsid w:val="00AC6976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5F54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422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1A7E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1C0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5CC4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0E8D"/>
    <w:rsid w:val="00B7144F"/>
    <w:rsid w:val="00B71CE0"/>
    <w:rsid w:val="00B71D04"/>
    <w:rsid w:val="00B726F8"/>
    <w:rsid w:val="00B72F28"/>
    <w:rsid w:val="00B734B7"/>
    <w:rsid w:val="00B736E0"/>
    <w:rsid w:val="00B740BC"/>
    <w:rsid w:val="00B7511C"/>
    <w:rsid w:val="00B7524E"/>
    <w:rsid w:val="00B7574C"/>
    <w:rsid w:val="00B75804"/>
    <w:rsid w:val="00B75FFB"/>
    <w:rsid w:val="00B76154"/>
    <w:rsid w:val="00B761D5"/>
    <w:rsid w:val="00B761EF"/>
    <w:rsid w:val="00B764B2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3A"/>
    <w:rsid w:val="00B829F9"/>
    <w:rsid w:val="00B82D4A"/>
    <w:rsid w:val="00B82EF6"/>
    <w:rsid w:val="00B8314B"/>
    <w:rsid w:val="00B83DCB"/>
    <w:rsid w:val="00B83F53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52"/>
    <w:rsid w:val="00B95967"/>
    <w:rsid w:val="00B95A5E"/>
    <w:rsid w:val="00B95FD5"/>
    <w:rsid w:val="00B96430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2F02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3ECE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080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8E4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6C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9A5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39B0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723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9A8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D06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766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3C7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6FC"/>
    <w:rsid w:val="00D66858"/>
    <w:rsid w:val="00D672CE"/>
    <w:rsid w:val="00D67708"/>
    <w:rsid w:val="00D67F66"/>
    <w:rsid w:val="00D70436"/>
    <w:rsid w:val="00D70DC3"/>
    <w:rsid w:val="00D71E17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DF1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1B2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44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3F5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563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256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0B6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0F11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02B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A56"/>
    <w:rsid w:val="00EF2D28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843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37256"/>
    <w:rsid w:val="00F374FC"/>
    <w:rsid w:val="00F40567"/>
    <w:rsid w:val="00F408CD"/>
    <w:rsid w:val="00F40EC0"/>
    <w:rsid w:val="00F412A2"/>
    <w:rsid w:val="00F417DB"/>
    <w:rsid w:val="00F41CC8"/>
    <w:rsid w:val="00F422F0"/>
    <w:rsid w:val="00F4230F"/>
    <w:rsid w:val="00F42791"/>
    <w:rsid w:val="00F43B37"/>
    <w:rsid w:val="00F43C32"/>
    <w:rsid w:val="00F44226"/>
    <w:rsid w:val="00F449AD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43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56DA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F6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403A07"/>
    <w:pPr>
      <w:jc w:val="center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89788E"/>
    <w:pPr>
      <w:numPr>
        <w:numId w:val="37"/>
      </w:numPr>
      <w:ind w:left="504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89788E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5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F6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403A07"/>
    <w:pPr>
      <w:jc w:val="center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89788E"/>
    <w:pPr>
      <w:numPr>
        <w:numId w:val="37"/>
      </w:numPr>
      <w:ind w:left="504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89788E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5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E40D7-799C-48D7-A83C-83A6DAC29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1235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2</cp:revision>
  <cp:lastPrinted>2013-09-05T10:55:00Z</cp:lastPrinted>
  <dcterms:created xsi:type="dcterms:W3CDTF">2014-09-05T01:53:00Z</dcterms:created>
  <dcterms:modified xsi:type="dcterms:W3CDTF">2014-09-05T01:53:00Z</dcterms:modified>
</cp:coreProperties>
</file>