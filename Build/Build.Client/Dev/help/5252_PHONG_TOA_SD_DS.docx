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58" w:rsidRDefault="00A74A58" w:rsidP="00A74A58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D02423">
        <w:t>giao dịch phong tỏa/ giải toản</w:t>
      </w:r>
    </w:p>
    <w:p w:rsidR="00A74A58" w:rsidRDefault="00D02423" w:rsidP="00A74A58">
      <w:r>
        <w:t xml:space="preserve">Huy động vốn </w:t>
      </w:r>
      <w:r>
        <w:sym w:font="Wingdings" w:char="F0E0"/>
      </w:r>
      <w:r>
        <w:t xml:space="preserve"> Giao dịch gốc</w:t>
      </w:r>
      <w:r>
        <w:sym w:font="Wingdings" w:char="F0E0"/>
      </w:r>
      <w:r>
        <w:t xml:space="preserve"> Phong tỏa/ giải tỏa </w:t>
      </w:r>
      <w:r>
        <w:sym w:font="Wingdings" w:char="F0E0"/>
      </w:r>
      <w:r>
        <w:t>Danh sách giao dịch</w:t>
      </w:r>
    </w:p>
    <w:p w:rsidR="00A74A58" w:rsidRDefault="00D02423" w:rsidP="00A74A58">
      <w:r>
        <w:rPr>
          <w:noProof/>
        </w:rPr>
        <w:drawing>
          <wp:inline distT="0" distB="0" distL="0" distR="0" wp14:anchorId="3AB40B42" wp14:editId="2820B985">
            <wp:extent cx="5943600" cy="1115060"/>
            <wp:effectExtent l="0" t="0" r="0" b="889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58" w:rsidRPr="00E127CD" w:rsidRDefault="00A74A58" w:rsidP="00DC51CE">
      <w:pPr>
        <w:pStyle w:val="NumberTable"/>
      </w:pPr>
      <w:r>
        <w:t xml:space="preserve">Cây thực đơn truy cập Danh sách </w:t>
      </w:r>
      <w:r w:rsidR="00D02423">
        <w:t>giao dịch phong tỏa/ giải tỏa</w:t>
      </w:r>
    </w:p>
    <w:p w:rsidR="00A74A58" w:rsidRDefault="00A74A58" w:rsidP="00A74A58">
      <w:pPr>
        <w:pStyle w:val="Heading5"/>
        <w:numPr>
          <w:ilvl w:val="4"/>
          <w:numId w:val="33"/>
        </w:numPr>
      </w:pPr>
      <w:r>
        <w:t>Thao tác thực hiện</w:t>
      </w:r>
    </w:p>
    <w:p w:rsidR="00A74A58" w:rsidRDefault="00A74A58" w:rsidP="00A74A58">
      <w:pPr>
        <w:pStyle w:val="Bulletlevel1"/>
      </w:pPr>
      <w:r>
        <w:t xml:space="preserve">Giao </w:t>
      </w:r>
      <w:r w:rsidRPr="00A258B4">
        <w:t>diện</w:t>
      </w:r>
    </w:p>
    <w:p w:rsidR="00A74A58" w:rsidRDefault="00A74A58" w:rsidP="00A74A58">
      <w:r>
        <w:rPr>
          <w:noProof/>
        </w:rPr>
        <w:drawing>
          <wp:inline distT="0" distB="0" distL="0" distR="0" wp14:anchorId="0A79F54B" wp14:editId="03C3E6C9">
            <wp:extent cx="5943600" cy="244348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58" w:rsidRDefault="00A74A58" w:rsidP="00DC51CE">
      <w:pPr>
        <w:pStyle w:val="NumberTable"/>
      </w:pPr>
      <w:r>
        <w:t xml:space="preserve">Danh sách </w:t>
      </w:r>
      <w:r w:rsidR="00D02423">
        <w:t>giao dịch phong tỏa/ giải tỏa</w:t>
      </w:r>
    </w:p>
    <w:p w:rsidR="00A74A58" w:rsidRDefault="00A74A58" w:rsidP="00A74A58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30" w:type="dxa"/>
        <w:tblInd w:w="108" w:type="dxa"/>
        <w:tblLook w:val="04A0" w:firstRow="1" w:lastRow="0" w:firstColumn="1" w:lastColumn="0" w:noHBand="0" w:noVBand="1"/>
      </w:tblPr>
      <w:tblGrid>
        <w:gridCol w:w="635"/>
        <w:gridCol w:w="2533"/>
        <w:gridCol w:w="6962"/>
      </w:tblGrid>
      <w:tr w:rsidR="00A74A58" w:rsidTr="001D5684">
        <w:trPr>
          <w:trHeight w:val="504"/>
        </w:trPr>
        <w:tc>
          <w:tcPr>
            <w:tcW w:w="635" w:type="dxa"/>
            <w:hideMark/>
          </w:tcPr>
          <w:p w:rsidR="00A74A58" w:rsidRDefault="00A74A58" w:rsidP="001D568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33" w:type="dxa"/>
            <w:hideMark/>
          </w:tcPr>
          <w:p w:rsidR="00A74A58" w:rsidRDefault="00A74A58" w:rsidP="001D5684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62" w:type="dxa"/>
            <w:hideMark/>
          </w:tcPr>
          <w:p w:rsidR="00A74A58" w:rsidRDefault="00A74A58" w:rsidP="001D5684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A74A58" w:rsidTr="001D5684">
        <w:trPr>
          <w:trHeight w:val="488"/>
        </w:trPr>
        <w:tc>
          <w:tcPr>
            <w:tcW w:w="10130" w:type="dxa"/>
            <w:gridSpan w:val="3"/>
          </w:tcPr>
          <w:p w:rsidR="00A74A58" w:rsidRPr="00F34B08" w:rsidRDefault="00A74A58" w:rsidP="001D5684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A74A58" w:rsidTr="001D5684">
        <w:trPr>
          <w:trHeight w:val="1312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Combo box Phòng giao dịch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>sổ tiền gửi</w:t>
            </w:r>
            <w:r>
              <w:t xml:space="preserve"> </w:t>
            </w:r>
            <w:r w:rsidR="00D02423">
              <w:t xml:space="preserve">bị phong toản/ giải tỏa </w:t>
            </w:r>
            <w:r>
              <w:t>theo phòng giao dịch</w:t>
            </w:r>
          </w:p>
          <w:p w:rsidR="00A74A58" w:rsidRDefault="00A74A58" w:rsidP="001D5684">
            <w:pPr>
              <w:pStyle w:val="Bulletlevel1"/>
            </w:pPr>
            <w:r>
              <w:t xml:space="preserve">Lựa chọn phòng giao dịch cần tìm kiếm thông tin </w:t>
            </w:r>
          </w:p>
          <w:p w:rsidR="00A74A58" w:rsidRDefault="00A74A58" w:rsidP="001D5684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A74A58" w:rsidTr="001D5684">
        <w:trPr>
          <w:trHeight w:val="4878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Checkbox Nhóm sản phẩm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>theo nhóm sản phẩm</w:t>
            </w:r>
          </w:p>
          <w:p w:rsidR="00A74A58" w:rsidRDefault="00A74A58" w:rsidP="001D5684">
            <w:pPr>
              <w:pStyle w:val="Bulletlevel1"/>
            </w:pPr>
            <w:r>
              <w:t>Lựa chọn một hoặc nhiều nhóm sản phẩm cần tìm kiếm thông tin:</w:t>
            </w:r>
          </w:p>
          <w:p w:rsidR="00A74A58" w:rsidRDefault="00A74A58" w:rsidP="001D56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96AC4" wp14:editId="06018818">
                  <wp:extent cx="2409524" cy="2104762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A58" w:rsidRPr="00D0157C" w:rsidTr="001D5684">
        <w:trPr>
          <w:trHeight w:val="488"/>
        </w:trPr>
        <w:tc>
          <w:tcPr>
            <w:tcW w:w="10130" w:type="dxa"/>
            <w:gridSpan w:val="3"/>
          </w:tcPr>
          <w:p w:rsidR="00A74A58" w:rsidRPr="00D0157C" w:rsidRDefault="00A74A58" w:rsidP="001D5684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A74A58" w:rsidTr="001D5684">
        <w:trPr>
          <w:trHeight w:val="925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Trạng thái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 xml:space="preserve">theo Trạng thái bản ghi. </w:t>
            </w:r>
          </w:p>
          <w:p w:rsidR="00A74A58" w:rsidRDefault="00A74A58" w:rsidP="001D5684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A74A58" w:rsidTr="001D5684">
        <w:trPr>
          <w:trHeight w:val="908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Mã sản phẩm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 xml:space="preserve">theo Mã sản phẩm </w:t>
            </w:r>
          </w:p>
          <w:p w:rsidR="00A74A58" w:rsidRDefault="00A74A58" w:rsidP="001D5684">
            <w:pPr>
              <w:pStyle w:val="Bulletlevel1"/>
            </w:pPr>
            <w:r>
              <w:t>Người dùng nhập từ bàn phím Mã sản phẩm.</w:t>
            </w:r>
          </w:p>
        </w:tc>
      </w:tr>
      <w:tr w:rsidR="00A74A58" w:rsidTr="001D5684">
        <w:trPr>
          <w:trHeight w:val="521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Tên sản phẩm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 xml:space="preserve">theo Tên sản phẩm </w:t>
            </w:r>
          </w:p>
          <w:p w:rsidR="00A74A58" w:rsidRDefault="00A74A58" w:rsidP="001D5684">
            <w:pPr>
              <w:pStyle w:val="Bulletlevel1"/>
            </w:pPr>
            <w:r>
              <w:t>Người dùng nhập từ bàn phím Tên sản phẩm.</w:t>
            </w:r>
          </w:p>
        </w:tc>
      </w:tr>
      <w:tr w:rsidR="00A74A58" w:rsidTr="001D5684">
        <w:trPr>
          <w:trHeight w:val="145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Hình thức trả lãi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 xml:space="preserve">theo Hình thức trả lãi </w:t>
            </w:r>
          </w:p>
          <w:p w:rsidR="00A74A58" w:rsidRDefault="00A74A58" w:rsidP="001D5684">
            <w:pPr>
              <w:pStyle w:val="Bulletlevel1"/>
            </w:pPr>
            <w:r>
              <w:t>Người dùng chọn một hoặc tất cả Hình thức trả lãi trong hộp chọn.</w:t>
            </w:r>
          </w:p>
        </w:tc>
      </w:tr>
      <w:tr w:rsidR="00A74A58" w:rsidTr="001D5684">
        <w:trPr>
          <w:trHeight w:val="145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Loại lãi suất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Tìm kiếm </w:t>
            </w:r>
            <w:r w:rsidR="00D02423">
              <w:t xml:space="preserve">sổ tiền gửi bị phong toản/ giải tỏa </w:t>
            </w:r>
            <w:r>
              <w:t xml:space="preserve">theo Loại lãi suất. </w:t>
            </w:r>
          </w:p>
          <w:p w:rsidR="00A74A58" w:rsidRDefault="00A74A58" w:rsidP="001D5684">
            <w:pPr>
              <w:pStyle w:val="Bulletlevel1"/>
            </w:pPr>
            <w:r>
              <w:t>Người dùng chọn một hoặc tất cả Loại lãi suất trong hộp chọn.</w:t>
            </w:r>
          </w:p>
        </w:tc>
      </w:tr>
      <w:tr w:rsidR="00A74A58" w:rsidTr="001D5684">
        <w:trPr>
          <w:trHeight w:val="145"/>
        </w:trPr>
        <w:tc>
          <w:tcPr>
            <w:tcW w:w="635" w:type="dxa"/>
          </w:tcPr>
          <w:p w:rsidR="00A74A58" w:rsidRDefault="00A74A58" w:rsidP="003C06F0">
            <w:pPr>
              <w:pStyle w:val="ListParagraph"/>
              <w:numPr>
                <w:ilvl w:val="0"/>
                <w:numId w:val="80"/>
              </w:numPr>
            </w:pPr>
          </w:p>
        </w:tc>
        <w:tc>
          <w:tcPr>
            <w:tcW w:w="2533" w:type="dxa"/>
          </w:tcPr>
          <w:p w:rsidR="00A74A58" w:rsidRDefault="00A74A58" w:rsidP="001D5684">
            <w:r>
              <w:t>Danh sách sản phẩm</w:t>
            </w:r>
          </w:p>
        </w:tc>
        <w:tc>
          <w:tcPr>
            <w:tcW w:w="6962" w:type="dxa"/>
          </w:tcPr>
          <w:p w:rsidR="00A74A58" w:rsidRDefault="00A74A58" w:rsidP="001D5684">
            <w:pPr>
              <w:pStyle w:val="Bulletlevel1"/>
            </w:pPr>
            <w:r>
              <w:t xml:space="preserve">Danh sách </w:t>
            </w:r>
            <w:r w:rsidR="00D02423">
              <w:t xml:space="preserve">sổ tiền gửi bị phong toản/ giải tỏa </w:t>
            </w:r>
            <w:r>
              <w:t>bao gồm các cột:</w:t>
            </w:r>
          </w:p>
          <w:p w:rsidR="00A74A58" w:rsidRDefault="00A74A58" w:rsidP="001D5684">
            <w:pPr>
              <w:pStyle w:val="Bulletlevel2"/>
            </w:pPr>
            <w:r>
              <w:t>STT</w:t>
            </w:r>
          </w:p>
          <w:p w:rsidR="00A74A58" w:rsidRDefault="00D02423" w:rsidP="001D5684">
            <w:pPr>
              <w:pStyle w:val="Bulletlevel2"/>
            </w:pPr>
            <w:r>
              <w:t>Số sổ tiền gửi</w:t>
            </w:r>
          </w:p>
          <w:p w:rsidR="00D02423" w:rsidRDefault="00D02423" w:rsidP="001D5684">
            <w:pPr>
              <w:pStyle w:val="Bulletlevel2"/>
            </w:pPr>
            <w:r>
              <w:t>Mã khách hàng</w:t>
            </w:r>
          </w:p>
          <w:p w:rsidR="00A74A58" w:rsidRDefault="00A74A58" w:rsidP="001D5684">
            <w:pPr>
              <w:pStyle w:val="Bulletlevel2"/>
            </w:pPr>
            <w:r>
              <w:t xml:space="preserve">Tên </w:t>
            </w:r>
            <w:r w:rsidR="00D02423">
              <w:t>khách hàng</w:t>
            </w:r>
          </w:p>
          <w:p w:rsidR="00D02423" w:rsidRDefault="00D02423" w:rsidP="001D5684">
            <w:pPr>
              <w:pStyle w:val="Bulletlevel2"/>
            </w:pPr>
            <w:r>
              <w:t>Kỳ hạn</w:t>
            </w:r>
          </w:p>
          <w:p w:rsidR="00A74A58" w:rsidRDefault="00A74A58" w:rsidP="001D5684">
            <w:pPr>
              <w:pStyle w:val="Bulletlevel2"/>
            </w:pPr>
            <w:r>
              <w:t>Lãi suất</w:t>
            </w:r>
          </w:p>
          <w:p w:rsidR="00A74A58" w:rsidRDefault="00A74A58" w:rsidP="001D5684">
            <w:pPr>
              <w:pStyle w:val="Bulletlevel2"/>
            </w:pPr>
            <w:r>
              <w:t xml:space="preserve">Ngày </w:t>
            </w:r>
            <w:r w:rsidR="00D02423">
              <w:t>mở</w:t>
            </w:r>
          </w:p>
          <w:p w:rsidR="00D02423" w:rsidRDefault="00D02423" w:rsidP="001D5684">
            <w:pPr>
              <w:pStyle w:val="Bulletlevel2"/>
            </w:pPr>
            <w:r>
              <w:t>Ngày đáo hạn</w:t>
            </w:r>
          </w:p>
          <w:p w:rsidR="00A74A58" w:rsidRDefault="00A74A58" w:rsidP="001D5684">
            <w:pPr>
              <w:pStyle w:val="Bulletlevel2"/>
            </w:pPr>
            <w:r>
              <w:t>Trạng thái</w:t>
            </w:r>
          </w:p>
        </w:tc>
      </w:tr>
    </w:tbl>
    <w:p w:rsidR="00A74A58" w:rsidRDefault="00A74A58" w:rsidP="00A74A58">
      <w:pPr>
        <w:pStyle w:val="Heading5"/>
        <w:numPr>
          <w:ilvl w:val="4"/>
          <w:numId w:val="33"/>
        </w:numPr>
      </w:pPr>
      <w:r>
        <w:t>Tìm kiếm</w:t>
      </w:r>
    </w:p>
    <w:p w:rsidR="00A74A58" w:rsidRPr="004E7FCC" w:rsidRDefault="00A74A58" w:rsidP="00A74A58">
      <w:pPr>
        <w:pStyle w:val="Bulletlevel1"/>
      </w:pPr>
      <w:r>
        <w:rPr>
          <w:noProof/>
        </w:rPr>
        <w:drawing>
          <wp:inline distT="0" distB="0" distL="0" distR="0" wp14:anchorId="03CEBE9D" wp14:editId="2D7341DC">
            <wp:extent cx="752475" cy="238125"/>
            <wp:effectExtent l="0" t="0" r="9525" b="952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423">
        <w:t xml:space="preserve">: Bấm tìm kiểm để tìm kiếm các sổ tiền gửi </w:t>
      </w:r>
      <w:r>
        <w:t>theo các thông tin tìm kiếm đã được nhập</w:t>
      </w:r>
    </w:p>
    <w:p w:rsidR="00D02423" w:rsidRDefault="00D02423" w:rsidP="00156E17">
      <w:pPr>
        <w:pStyle w:val="Heading5"/>
        <w:numPr>
          <w:ilvl w:val="4"/>
          <w:numId w:val="33"/>
        </w:numPr>
      </w:pPr>
      <w:r>
        <w:t>Điều kiện ràng buộc</w:t>
      </w:r>
    </w:p>
    <w:p w:rsidR="00D02423" w:rsidRPr="00D02423" w:rsidRDefault="00D02423" w:rsidP="00D02423">
      <w:pPr>
        <w:pStyle w:val="Bulletlevel1"/>
      </w:pPr>
      <w:r>
        <w:t>Tồn tại sổ tiền gửi thực hiện gia</w:t>
      </w:r>
      <w:bookmarkStart w:id="1" w:name="_GoBack"/>
      <w:bookmarkEnd w:id="1"/>
      <w:r>
        <w:t>o dịch phong tỏa/ giải tỏa số dư</w:t>
      </w:r>
      <w:bookmarkEnd w:id="0"/>
    </w:p>
    <w:sectPr w:rsidR="00D02423" w:rsidRPr="00D02423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80" w:rsidRDefault="00764680" w:rsidP="00E57131">
      <w:r>
        <w:separator/>
      </w:r>
    </w:p>
    <w:p w:rsidR="00764680" w:rsidRDefault="00764680" w:rsidP="00E57131"/>
    <w:p w:rsidR="00764680" w:rsidRDefault="00764680" w:rsidP="00E57131"/>
    <w:p w:rsidR="00764680" w:rsidRDefault="00764680" w:rsidP="00E57131"/>
    <w:p w:rsidR="00764680" w:rsidRDefault="00764680"/>
  </w:endnote>
  <w:endnote w:type="continuationSeparator" w:id="0">
    <w:p w:rsidR="00764680" w:rsidRDefault="00764680" w:rsidP="00E57131">
      <w:r>
        <w:continuationSeparator/>
      </w:r>
    </w:p>
    <w:p w:rsidR="00764680" w:rsidRDefault="00764680" w:rsidP="00E57131"/>
    <w:p w:rsidR="00764680" w:rsidRDefault="00764680" w:rsidP="00E57131"/>
    <w:p w:rsidR="00764680" w:rsidRDefault="00764680" w:rsidP="00E57131"/>
    <w:p w:rsidR="00764680" w:rsidRDefault="00764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80" w:rsidRDefault="00764680" w:rsidP="00E57131">
      <w:r>
        <w:separator/>
      </w:r>
    </w:p>
    <w:p w:rsidR="00764680" w:rsidRDefault="00764680" w:rsidP="00E57131"/>
    <w:p w:rsidR="00764680" w:rsidRDefault="00764680" w:rsidP="00E57131"/>
    <w:p w:rsidR="00764680" w:rsidRDefault="00764680" w:rsidP="00E57131"/>
    <w:p w:rsidR="00764680" w:rsidRDefault="00764680"/>
  </w:footnote>
  <w:footnote w:type="continuationSeparator" w:id="0">
    <w:p w:rsidR="00764680" w:rsidRDefault="00764680" w:rsidP="00E57131">
      <w:r>
        <w:continuationSeparator/>
      </w:r>
    </w:p>
    <w:p w:rsidR="00764680" w:rsidRDefault="00764680" w:rsidP="00E57131"/>
    <w:p w:rsidR="00764680" w:rsidRDefault="00764680" w:rsidP="00E57131"/>
    <w:p w:rsidR="00764680" w:rsidRDefault="00764680" w:rsidP="00E57131"/>
    <w:p w:rsidR="00764680" w:rsidRDefault="007646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66545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C6CCFD98"/>
    <w:lvl w:ilvl="0" w:tplc="4B22AE1E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0FCB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56E17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33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680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15A1B1-FC29-4B42-AF37-55E99618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E6BF-1AE2-43BA-BC8F-C81F20D7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1749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2014-09-03T08:10:00Z</dcterms:created>
  <dcterms:modified xsi:type="dcterms:W3CDTF">2014-09-03T08:37:00Z</dcterms:modified>
</cp:coreProperties>
</file>