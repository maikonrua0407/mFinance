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722" w:rsidRDefault="00364722" w:rsidP="0091676F">
      <w:pPr>
        <w:pStyle w:val="Heading4"/>
      </w:pPr>
      <w:r>
        <w:t xml:space="preserve">Truy cập chức năng </w:t>
      </w:r>
      <w:r w:rsidR="0088739E">
        <w:t>Kiểm soát giao dịch</w:t>
      </w:r>
    </w:p>
    <w:p w:rsidR="00364722" w:rsidRDefault="00AE21B6" w:rsidP="0019224E">
      <w:r>
        <w:t xml:space="preserve">Kế toán </w:t>
      </w:r>
      <w:r>
        <w:sym w:font="Wingdings" w:char="F0E0"/>
      </w:r>
      <w:r>
        <w:t xml:space="preserve"> Kiểm soát </w:t>
      </w:r>
      <w:r>
        <w:sym w:font="Wingdings" w:char="F0E0"/>
      </w:r>
      <w:r>
        <w:t xml:space="preserve"> Kiểm soát giao dịch</w:t>
      </w:r>
    </w:p>
    <w:p w:rsidR="00364722" w:rsidRDefault="00AE21B6" w:rsidP="0019224E">
      <w:r>
        <w:rPr>
          <w:noProof/>
        </w:rPr>
        <w:drawing>
          <wp:inline distT="0" distB="0" distL="0" distR="0" wp14:anchorId="48A71BF5" wp14:editId="64BAA9C5">
            <wp:extent cx="5943600" cy="876935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722" w:rsidRDefault="00364722" w:rsidP="0019224E">
      <w:pPr>
        <w:pStyle w:val="NumberTable"/>
      </w:pPr>
      <w:r>
        <w:t xml:space="preserve">Cây thực đơn truy cập chức năng </w:t>
      </w:r>
      <w:r w:rsidR="00AE21B6">
        <w:t>Kiểm soát giao dịch</w:t>
      </w:r>
    </w:p>
    <w:p w:rsidR="00364722" w:rsidRDefault="00A64467" w:rsidP="0091676F">
      <w:pPr>
        <w:pStyle w:val="Heading4"/>
      </w:pPr>
      <w:r>
        <w:t>T</w:t>
      </w:r>
      <w:r w:rsidR="00AE21B6">
        <w:t>hao tác thực hiện</w:t>
      </w:r>
    </w:p>
    <w:p w:rsidR="00364722" w:rsidRDefault="00364722" w:rsidP="0019224E">
      <w:pPr>
        <w:pStyle w:val="Bulletlevel1"/>
      </w:pPr>
      <w:r>
        <w:t>Giao diện</w:t>
      </w:r>
    </w:p>
    <w:p w:rsidR="00364722" w:rsidRDefault="00AE21B6" w:rsidP="0019224E">
      <w:r>
        <w:rPr>
          <w:noProof/>
        </w:rPr>
        <w:drawing>
          <wp:inline distT="0" distB="0" distL="0" distR="0" wp14:anchorId="2C3C44A4" wp14:editId="7B5D580F">
            <wp:extent cx="5943600" cy="2343150"/>
            <wp:effectExtent l="19050" t="19050" r="19050" b="1905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64722" w:rsidRPr="00F9174C" w:rsidRDefault="00AE21B6" w:rsidP="0019224E">
      <w:pPr>
        <w:pStyle w:val="NumberTable"/>
      </w:pPr>
      <w:r>
        <w:t>Kiểm soát giao dịch</w:t>
      </w:r>
    </w:p>
    <w:p w:rsidR="00364722" w:rsidRDefault="00364722" w:rsidP="0019224E">
      <w:pPr>
        <w:pStyle w:val="Bulletlevel1"/>
      </w:pPr>
      <w:r>
        <w:t xml:space="preserve">Nhập </w:t>
      </w:r>
      <w:r w:rsidRPr="00A258B4">
        <w:t>thông</w:t>
      </w:r>
      <w:r>
        <w:t xml:space="preserve"> tin</w:t>
      </w:r>
    </w:p>
    <w:tbl>
      <w:tblPr>
        <w:tblStyle w:val="TableGrid"/>
        <w:tblW w:w="10080" w:type="dxa"/>
        <w:tblInd w:w="108" w:type="dxa"/>
        <w:tblLook w:val="04A0" w:firstRow="1" w:lastRow="0" w:firstColumn="1" w:lastColumn="0" w:noHBand="0" w:noVBand="1"/>
      </w:tblPr>
      <w:tblGrid>
        <w:gridCol w:w="632"/>
        <w:gridCol w:w="2520"/>
        <w:gridCol w:w="6928"/>
      </w:tblGrid>
      <w:tr w:rsidR="00AE21B6" w:rsidTr="00F81B23">
        <w:tc>
          <w:tcPr>
            <w:tcW w:w="632" w:type="dxa"/>
            <w:hideMark/>
          </w:tcPr>
          <w:p w:rsidR="00AE21B6" w:rsidRDefault="00AE21B6" w:rsidP="00F81B23">
            <w:pPr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2520" w:type="dxa"/>
            <w:hideMark/>
          </w:tcPr>
          <w:p w:rsidR="00AE21B6" w:rsidRDefault="00AE21B6" w:rsidP="00F81B23">
            <w:pPr>
              <w:jc w:val="center"/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6928" w:type="dxa"/>
            <w:hideMark/>
          </w:tcPr>
          <w:p w:rsidR="00AE21B6" w:rsidRDefault="00AE21B6" w:rsidP="00F81B23">
            <w:pPr>
              <w:jc w:val="center"/>
              <w:rPr>
                <w:b/>
              </w:rPr>
            </w:pPr>
            <w:r>
              <w:rPr>
                <w:b/>
              </w:rPr>
              <w:t>Diễn giải</w:t>
            </w:r>
          </w:p>
        </w:tc>
      </w:tr>
      <w:tr w:rsidR="00AE21B6" w:rsidTr="00F81B23">
        <w:tc>
          <w:tcPr>
            <w:tcW w:w="10080" w:type="dxa"/>
            <w:gridSpan w:val="3"/>
          </w:tcPr>
          <w:p w:rsidR="00AE21B6" w:rsidRPr="00F34B08" w:rsidRDefault="00AE21B6" w:rsidP="00F81B23">
            <w:pPr>
              <w:rPr>
                <w:b/>
                <w:i/>
              </w:rPr>
            </w:pPr>
            <w:r>
              <w:rPr>
                <w:b/>
                <w:i/>
              </w:rPr>
              <w:t>Cây tìm kiểm</w:t>
            </w:r>
          </w:p>
        </w:tc>
      </w:tr>
      <w:tr w:rsidR="00AE21B6" w:rsidTr="00F81B23">
        <w:tc>
          <w:tcPr>
            <w:tcW w:w="632" w:type="dxa"/>
          </w:tcPr>
          <w:p w:rsidR="00AE21B6" w:rsidRDefault="00AE21B6" w:rsidP="00427E58">
            <w:pPr>
              <w:pStyle w:val="ListParagraph"/>
              <w:numPr>
                <w:ilvl w:val="0"/>
                <w:numId w:val="51"/>
              </w:numPr>
            </w:pPr>
          </w:p>
        </w:tc>
        <w:tc>
          <w:tcPr>
            <w:tcW w:w="2520" w:type="dxa"/>
          </w:tcPr>
          <w:p w:rsidR="00AE21B6" w:rsidRDefault="00AE21B6" w:rsidP="00F81B23">
            <w:r>
              <w:t>Combo box Phòng giao dịch</w:t>
            </w:r>
          </w:p>
        </w:tc>
        <w:tc>
          <w:tcPr>
            <w:tcW w:w="6928" w:type="dxa"/>
          </w:tcPr>
          <w:p w:rsidR="00AE21B6" w:rsidRDefault="00AE21B6" w:rsidP="00F81B23">
            <w:pPr>
              <w:pStyle w:val="Bulletlevel1"/>
            </w:pPr>
            <w:r>
              <w:t>Tìm kiếm giao dịch theo phòng giao dịch</w:t>
            </w:r>
          </w:p>
          <w:p w:rsidR="00AE21B6" w:rsidRDefault="00AE21B6" w:rsidP="00F81B23">
            <w:pPr>
              <w:pStyle w:val="Bulletlevel1"/>
            </w:pPr>
            <w:r>
              <w:t xml:space="preserve">Lựa chọn phòng giao dịch cần tìm kiếm thông tin </w:t>
            </w:r>
          </w:p>
          <w:p w:rsidR="00AE21B6" w:rsidRDefault="00AE21B6" w:rsidP="00F81B23">
            <w:pPr>
              <w:pStyle w:val="Bulletlevel1"/>
            </w:pPr>
            <w:r>
              <w:t>Giá trị mặc định là phòng giao dịch mà tài khoản đăng nhập vào</w:t>
            </w:r>
          </w:p>
        </w:tc>
      </w:tr>
      <w:tr w:rsidR="00AE21B6" w:rsidTr="00F81B23">
        <w:tc>
          <w:tcPr>
            <w:tcW w:w="632" w:type="dxa"/>
          </w:tcPr>
          <w:p w:rsidR="00AE21B6" w:rsidRDefault="00AE21B6" w:rsidP="00427E58">
            <w:pPr>
              <w:pStyle w:val="ListParagraph"/>
              <w:numPr>
                <w:ilvl w:val="0"/>
                <w:numId w:val="51"/>
              </w:numPr>
            </w:pPr>
          </w:p>
        </w:tc>
        <w:tc>
          <w:tcPr>
            <w:tcW w:w="2520" w:type="dxa"/>
          </w:tcPr>
          <w:p w:rsidR="00AE21B6" w:rsidRDefault="00AE21B6" w:rsidP="00F81B23">
            <w:r>
              <w:t>Tree Loại giao dịch</w:t>
            </w:r>
          </w:p>
        </w:tc>
        <w:tc>
          <w:tcPr>
            <w:tcW w:w="6928" w:type="dxa"/>
          </w:tcPr>
          <w:p w:rsidR="00AE21B6" w:rsidRDefault="00AE21B6" w:rsidP="00AE21B6">
            <w:pPr>
              <w:pStyle w:val="Bulletlevel1"/>
            </w:pPr>
            <w:r>
              <w:t>Tìm kiếm giao dịch theo phòng giao dịch</w:t>
            </w:r>
          </w:p>
          <w:p w:rsidR="00AE21B6" w:rsidRDefault="00AE21B6" w:rsidP="00AE21B6">
            <w:pPr>
              <w:pStyle w:val="Bulletlevel1"/>
            </w:pPr>
            <w:r>
              <w:t>Lựa chọn phân hệ nghiệp vụ cần tìm kiếm giao dịch</w:t>
            </w:r>
          </w:p>
        </w:tc>
      </w:tr>
      <w:tr w:rsidR="00AE21B6" w:rsidRPr="00D0157C" w:rsidTr="00F81B23">
        <w:tc>
          <w:tcPr>
            <w:tcW w:w="10080" w:type="dxa"/>
            <w:gridSpan w:val="3"/>
          </w:tcPr>
          <w:p w:rsidR="00AE21B6" w:rsidRPr="00D0157C" w:rsidRDefault="00AE21B6" w:rsidP="00F81B23">
            <w:pPr>
              <w:rPr>
                <w:b/>
                <w:i/>
              </w:rPr>
            </w:pPr>
            <w:r w:rsidRPr="00D0157C">
              <w:rPr>
                <w:b/>
                <w:i/>
              </w:rPr>
              <w:t xml:space="preserve">Thông tin </w:t>
            </w:r>
            <w:r>
              <w:rPr>
                <w:b/>
                <w:i/>
              </w:rPr>
              <w:t>tìm kiếm nâng cao</w:t>
            </w:r>
          </w:p>
        </w:tc>
      </w:tr>
      <w:tr w:rsidR="00AE21B6" w:rsidTr="00F81B23">
        <w:tc>
          <w:tcPr>
            <w:tcW w:w="632" w:type="dxa"/>
          </w:tcPr>
          <w:p w:rsidR="00AE21B6" w:rsidRDefault="00AE21B6" w:rsidP="00427E58">
            <w:pPr>
              <w:pStyle w:val="ListParagraph"/>
              <w:numPr>
                <w:ilvl w:val="0"/>
                <w:numId w:val="51"/>
              </w:numPr>
            </w:pPr>
          </w:p>
        </w:tc>
        <w:tc>
          <w:tcPr>
            <w:tcW w:w="2520" w:type="dxa"/>
          </w:tcPr>
          <w:p w:rsidR="00AE21B6" w:rsidRDefault="00AE21B6" w:rsidP="00F81B23">
            <w:r>
              <w:t>Trạng thái</w:t>
            </w:r>
          </w:p>
        </w:tc>
        <w:tc>
          <w:tcPr>
            <w:tcW w:w="6928" w:type="dxa"/>
          </w:tcPr>
          <w:p w:rsidR="00AE21B6" w:rsidRDefault="00AE21B6" w:rsidP="00F81B23">
            <w:pPr>
              <w:pStyle w:val="Bulletlevel1"/>
            </w:pPr>
            <w:r>
              <w:t xml:space="preserve">Tìm kiếm giao dịch theo Trạng thái bản ghi. </w:t>
            </w:r>
          </w:p>
          <w:p w:rsidR="00AE21B6" w:rsidRDefault="00AE21B6" w:rsidP="00F81B23">
            <w:pPr>
              <w:pStyle w:val="Bulletlevel1"/>
            </w:pPr>
            <w:r>
              <w:t>Người dùng tích chọn một hoặc nhiều trạng thái trong ô chọn.</w:t>
            </w:r>
          </w:p>
        </w:tc>
      </w:tr>
      <w:tr w:rsidR="00AE21B6" w:rsidTr="00F81B23">
        <w:tc>
          <w:tcPr>
            <w:tcW w:w="632" w:type="dxa"/>
          </w:tcPr>
          <w:p w:rsidR="00AE21B6" w:rsidRDefault="00AE21B6" w:rsidP="00427E58">
            <w:pPr>
              <w:pStyle w:val="ListParagraph"/>
              <w:numPr>
                <w:ilvl w:val="0"/>
                <w:numId w:val="51"/>
              </w:numPr>
            </w:pPr>
          </w:p>
        </w:tc>
        <w:tc>
          <w:tcPr>
            <w:tcW w:w="2520" w:type="dxa"/>
          </w:tcPr>
          <w:p w:rsidR="00AE21B6" w:rsidRDefault="00AE21B6" w:rsidP="00F81B23">
            <w:r>
              <w:t xml:space="preserve">Ngày </w:t>
            </w:r>
            <w:r w:rsidR="00CE1CB1">
              <w:t>giao dịch</w:t>
            </w:r>
          </w:p>
        </w:tc>
        <w:tc>
          <w:tcPr>
            <w:tcW w:w="6928" w:type="dxa"/>
          </w:tcPr>
          <w:p w:rsidR="00AE21B6" w:rsidRDefault="00CE1CB1" w:rsidP="00F81B23">
            <w:pPr>
              <w:pStyle w:val="Bulletlevel1"/>
            </w:pPr>
            <w:r>
              <w:t>Tìm kiếm giao dịch theo ngày giao dịch</w:t>
            </w:r>
          </w:p>
          <w:p w:rsidR="00CE1CB1" w:rsidRDefault="00CE1CB1" w:rsidP="00F81B23">
            <w:pPr>
              <w:pStyle w:val="Bulletlevel1"/>
            </w:pPr>
            <w:r>
              <w:t>Người dùng tự nhập ngày giao dịch từ và ngày giao dịch đến</w:t>
            </w:r>
          </w:p>
        </w:tc>
      </w:tr>
      <w:tr w:rsidR="00AE21B6" w:rsidTr="00F81B23">
        <w:tc>
          <w:tcPr>
            <w:tcW w:w="632" w:type="dxa"/>
          </w:tcPr>
          <w:p w:rsidR="00AE21B6" w:rsidRDefault="00AE21B6" w:rsidP="00427E58">
            <w:pPr>
              <w:pStyle w:val="ListParagraph"/>
              <w:numPr>
                <w:ilvl w:val="0"/>
                <w:numId w:val="51"/>
              </w:numPr>
            </w:pPr>
          </w:p>
        </w:tc>
        <w:tc>
          <w:tcPr>
            <w:tcW w:w="2520" w:type="dxa"/>
          </w:tcPr>
          <w:p w:rsidR="00AE21B6" w:rsidRDefault="00AE21B6" w:rsidP="00F81B23">
            <w:r>
              <w:t>Số giao dịch</w:t>
            </w:r>
          </w:p>
        </w:tc>
        <w:tc>
          <w:tcPr>
            <w:tcW w:w="6928" w:type="dxa"/>
          </w:tcPr>
          <w:p w:rsidR="00CE1CB1" w:rsidRDefault="00CE1CB1" w:rsidP="00CE1CB1">
            <w:pPr>
              <w:pStyle w:val="Bulletlevel1"/>
            </w:pPr>
            <w:r>
              <w:t>Tìm kiếm giao dịch theo số giao dịch</w:t>
            </w:r>
          </w:p>
          <w:p w:rsidR="00AE21B6" w:rsidRDefault="00CE1CB1" w:rsidP="00CE1CB1">
            <w:pPr>
              <w:pStyle w:val="Bulletlevel1"/>
            </w:pPr>
            <w:r>
              <w:t>Người dùng tự nhập số giao dịch</w:t>
            </w:r>
          </w:p>
        </w:tc>
      </w:tr>
    </w:tbl>
    <w:p w:rsidR="00364722" w:rsidRDefault="00364722" w:rsidP="0019224E"/>
    <w:p w:rsidR="00364722" w:rsidRDefault="00CE1CB1" w:rsidP="0091676F">
      <w:pPr>
        <w:pStyle w:val="Heading4"/>
      </w:pPr>
      <w:r>
        <w:t>Tìm kiếm</w:t>
      </w:r>
    </w:p>
    <w:p w:rsidR="00CE1CB1" w:rsidRDefault="00CE1CB1" w:rsidP="00CE1CB1">
      <w:pPr>
        <w:pStyle w:val="Bulletlevel1"/>
      </w:pPr>
      <w:r>
        <w:rPr>
          <w:noProof/>
        </w:rPr>
        <w:drawing>
          <wp:inline distT="0" distB="0" distL="0" distR="0" wp14:anchorId="3A67737C" wp14:editId="2DC63750">
            <wp:extent cx="752475" cy="238125"/>
            <wp:effectExtent l="0" t="0" r="9525" b="9525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: Bấm tìm kiểm để tìm kiếm giao dịch theo các thông tin tìm kiếm đã được nhập</w:t>
      </w:r>
    </w:p>
    <w:p w:rsidR="00D24B4C" w:rsidRDefault="00D24B4C" w:rsidP="00D24B4C">
      <w:pPr>
        <w:pStyle w:val="Heading4"/>
      </w:pPr>
      <w:r>
        <w:t>Điều kiện ràng buộc</w:t>
      </w:r>
    </w:p>
    <w:p w:rsidR="00D24B4C" w:rsidRPr="00D24B4C" w:rsidRDefault="00D24B4C" w:rsidP="00D24B4C">
      <w:pPr>
        <w:pStyle w:val="Bulletlevel1"/>
      </w:pPr>
      <w:r>
        <w:t>Đã tồn tại giao dịch</w:t>
      </w:r>
      <w:bookmarkStart w:id="0" w:name="_GoBack"/>
      <w:bookmarkEnd w:id="0"/>
    </w:p>
    <w:sectPr w:rsidR="00D24B4C" w:rsidRPr="00D24B4C" w:rsidSect="006D00FB">
      <w:headerReference w:type="default" r:id="rId11"/>
      <w:footerReference w:type="default" r:id="rId12"/>
      <w:pgSz w:w="11909" w:h="16834" w:code="9"/>
      <w:pgMar w:top="720" w:right="806" w:bottom="907" w:left="108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5DB2" w:rsidRDefault="00515DB2" w:rsidP="00E57131">
      <w:r>
        <w:separator/>
      </w:r>
    </w:p>
    <w:p w:rsidR="00515DB2" w:rsidRDefault="00515DB2" w:rsidP="00E57131"/>
    <w:p w:rsidR="00515DB2" w:rsidRDefault="00515DB2" w:rsidP="00E57131"/>
    <w:p w:rsidR="00515DB2" w:rsidRDefault="00515DB2" w:rsidP="00E57131"/>
    <w:p w:rsidR="00515DB2" w:rsidRDefault="00515DB2"/>
  </w:endnote>
  <w:endnote w:type="continuationSeparator" w:id="0">
    <w:p w:rsidR="00515DB2" w:rsidRDefault="00515DB2" w:rsidP="00E57131">
      <w:r>
        <w:continuationSeparator/>
      </w:r>
    </w:p>
    <w:p w:rsidR="00515DB2" w:rsidRDefault="00515DB2" w:rsidP="00E57131"/>
    <w:p w:rsidR="00515DB2" w:rsidRDefault="00515DB2" w:rsidP="00E57131"/>
    <w:p w:rsidR="00515DB2" w:rsidRDefault="00515DB2" w:rsidP="00E57131"/>
    <w:p w:rsidR="00515DB2" w:rsidRDefault="00515DB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ITCCenturyBook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ITCCentury 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enturySchool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3602" w:rsidRPr="00CE6E43" w:rsidRDefault="00113602" w:rsidP="00113602">
    <w:pPr>
      <w:pBdr>
        <w:top w:val="single" w:sz="6" w:space="1" w:color="17365D"/>
      </w:pBdr>
      <w:ind w:right="213"/>
      <w:rPr>
        <w:i/>
        <w:noProof/>
        <w:sz w:val="20"/>
        <w:szCs w:val="20"/>
      </w:rPr>
    </w:pPr>
    <w:r w:rsidRPr="004C2CDC">
      <w:rPr>
        <w:i/>
        <w:sz w:val="20"/>
        <w:szCs w:val="20"/>
      </w:rPr>
      <w:t>Công ty cổ phần NGV- website: ngvgroup.</w:t>
    </w:r>
    <w:r w:rsidRPr="00CE227C">
      <w:rPr>
        <w:i/>
        <w:sz w:val="20"/>
        <w:szCs w:val="20"/>
      </w:rPr>
      <w:t xml:space="preserve">vn                                             </w:t>
    </w:r>
    <w:r>
      <w:rPr>
        <w:i/>
        <w:sz w:val="20"/>
        <w:szCs w:val="20"/>
      </w:rPr>
      <w:t xml:space="preserve">  </w:t>
    </w:r>
    <w:r w:rsidRPr="00CE227C">
      <w:rPr>
        <w:i/>
        <w:sz w:val="20"/>
        <w:szCs w:val="20"/>
      </w:rPr>
      <w:t xml:space="preserve">           </w:t>
    </w:r>
    <w:r>
      <w:rPr>
        <w:i/>
        <w:sz w:val="20"/>
        <w:szCs w:val="20"/>
      </w:rPr>
      <w:t xml:space="preserve">                     </w:t>
    </w:r>
    <w:r w:rsidRPr="00CE227C">
      <w:rPr>
        <w:i/>
        <w:sz w:val="20"/>
        <w:szCs w:val="20"/>
      </w:rPr>
      <w:t xml:space="preserve">       </w:t>
    </w:r>
    <w:r w:rsidRPr="00CE227C">
      <w:rPr>
        <w:i/>
        <w:noProof/>
        <w:sz w:val="20"/>
        <w:szCs w:val="20"/>
      </w:rPr>
      <w:tab/>
    </w:r>
    <w:r w:rsidRPr="00CE227C">
      <w:rPr>
        <w:sz w:val="20"/>
        <w:szCs w:val="20"/>
      </w:rPr>
      <w:fldChar w:fldCharType="begin"/>
    </w:r>
    <w:r w:rsidRPr="00CE227C">
      <w:rPr>
        <w:sz w:val="20"/>
        <w:szCs w:val="20"/>
      </w:rPr>
      <w:instrText xml:space="preserve"> PAGE   \* MERGEFORMAT </w:instrText>
    </w:r>
    <w:r w:rsidRPr="00CE227C">
      <w:rPr>
        <w:sz w:val="20"/>
        <w:szCs w:val="20"/>
      </w:rPr>
      <w:fldChar w:fldCharType="separate"/>
    </w:r>
    <w:r w:rsidR="00515DB2">
      <w:rPr>
        <w:noProof/>
        <w:sz w:val="20"/>
        <w:szCs w:val="20"/>
      </w:rPr>
      <w:t>1</w:t>
    </w:r>
    <w:r w:rsidRPr="00CE227C">
      <w:rPr>
        <w:noProof/>
        <w:sz w:val="20"/>
        <w:szCs w:val="20"/>
      </w:rPr>
      <w:fldChar w:fldCharType="end"/>
    </w:r>
  </w:p>
  <w:p w:rsidR="00B25449" w:rsidRPr="00113602" w:rsidRDefault="00B25449" w:rsidP="00113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5DB2" w:rsidRDefault="00515DB2" w:rsidP="00E57131">
      <w:r>
        <w:separator/>
      </w:r>
    </w:p>
    <w:p w:rsidR="00515DB2" w:rsidRDefault="00515DB2" w:rsidP="00E57131"/>
    <w:p w:rsidR="00515DB2" w:rsidRDefault="00515DB2" w:rsidP="00E57131"/>
    <w:p w:rsidR="00515DB2" w:rsidRDefault="00515DB2" w:rsidP="00E57131"/>
    <w:p w:rsidR="00515DB2" w:rsidRDefault="00515DB2"/>
  </w:footnote>
  <w:footnote w:type="continuationSeparator" w:id="0">
    <w:p w:rsidR="00515DB2" w:rsidRDefault="00515DB2" w:rsidP="00E57131">
      <w:r>
        <w:continuationSeparator/>
      </w:r>
    </w:p>
    <w:p w:rsidR="00515DB2" w:rsidRDefault="00515DB2" w:rsidP="00E57131"/>
    <w:p w:rsidR="00515DB2" w:rsidRDefault="00515DB2" w:rsidP="00E57131"/>
    <w:p w:rsidR="00515DB2" w:rsidRDefault="00515DB2" w:rsidP="00E57131"/>
    <w:p w:rsidR="00515DB2" w:rsidRDefault="00515DB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5449" w:rsidRPr="0035115F" w:rsidRDefault="00B25449" w:rsidP="0035115F">
    <w:pPr>
      <w:rPr>
        <w:i/>
        <w:noProof/>
        <w:sz w:val="20"/>
        <w:szCs w:val="20"/>
      </w:rPr>
    </w:pPr>
    <w:r>
      <w:rPr>
        <w:i/>
        <w:noProof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22F4D80E" wp14:editId="26115BB7">
              <wp:simplePos x="0" y="0"/>
              <wp:positionH relativeFrom="column">
                <wp:posOffset>-21590</wp:posOffset>
              </wp:positionH>
              <wp:positionV relativeFrom="paragraph">
                <wp:posOffset>244474</wp:posOffset>
              </wp:positionV>
              <wp:extent cx="6250940" cy="0"/>
              <wp:effectExtent l="0" t="0" r="16510" b="19050"/>
              <wp:wrapNone/>
              <wp:docPr id="13" name="Straight Connector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509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C0C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51F800" id="Straight Connector 13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7pt,19.25pt" to="490.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" strokecolor="silver"/>
          </w:pict>
        </mc:Fallback>
      </mc:AlternateContent>
    </w:r>
    <w:r>
      <w:rPr>
        <w:i/>
        <w:noProof/>
        <w:sz w:val="20"/>
        <w:szCs w:val="20"/>
      </w:rPr>
      <w:t>Tài liệu Hướng dẫn sử dụng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7" type="#_x0000_t75" style="width:11.25pt;height:11.25pt" o:bullet="t">
        <v:imagedata r:id="rId1" o:title="mso7"/>
      </v:shape>
    </w:pict>
  </w:numPicBullet>
  <w:abstractNum w:abstractNumId="0">
    <w:nsid w:val="FFFFFF7C"/>
    <w:multiLevelType w:val="singleLevel"/>
    <w:tmpl w:val="02C466C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CBAB70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46261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D4AD2E0"/>
    <w:lvl w:ilvl="0">
      <w:start w:val="1"/>
      <w:numFmt w:val="decimal"/>
      <w:pStyle w:val="ListNumber2"/>
      <w:lvlText w:val="%1."/>
      <w:lvlJc w:val="left"/>
      <w:pPr>
        <w:tabs>
          <w:tab w:val="num" w:pos="360"/>
        </w:tabs>
        <w:ind w:left="360" w:hanging="360"/>
      </w:pPr>
      <w:rPr>
        <w:color w:val="333399"/>
      </w:rPr>
    </w:lvl>
  </w:abstractNum>
  <w:abstractNum w:abstractNumId="4">
    <w:nsid w:val="FFFFFF88"/>
    <w:multiLevelType w:val="singleLevel"/>
    <w:tmpl w:val="1DB2B6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FB"/>
    <w:multiLevelType w:val="multilevel"/>
    <w:tmpl w:val="8E8034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a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6">
    <w:nsid w:val="FFFFFFFE"/>
    <w:multiLevelType w:val="singleLevel"/>
    <w:tmpl w:val="7F6CCE8A"/>
    <w:lvl w:ilvl="0">
      <w:numFmt w:val="decimal"/>
      <w:pStyle w:val="a0"/>
      <w:lvlText w:val="*"/>
      <w:lvlJc w:val="left"/>
      <w:pPr>
        <w:ind w:left="0" w:firstLine="0"/>
      </w:pPr>
    </w:lvl>
  </w:abstractNum>
  <w:abstractNum w:abstractNumId="7">
    <w:nsid w:val="03AF700E"/>
    <w:multiLevelType w:val="hybridMultilevel"/>
    <w:tmpl w:val="07E097D4"/>
    <w:lvl w:ilvl="0" w:tplc="2C38DAC2">
      <w:start w:val="1"/>
      <w:numFmt w:val="decimal"/>
      <w:lvlText w:val="%1."/>
      <w:lvlJc w:val="center"/>
      <w:pPr>
        <w:ind w:left="720" w:hanging="360"/>
      </w:pPr>
      <w:rPr>
        <w:color w:val="17365D" w:themeColor="text2" w:themeShade="BF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43F111A"/>
    <w:multiLevelType w:val="hybridMultilevel"/>
    <w:tmpl w:val="135C3724"/>
    <w:lvl w:ilvl="0" w:tplc="0988247A">
      <w:start w:val="1"/>
      <w:numFmt w:val="bullet"/>
      <w:pStyle w:val="Listbulles1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8346469"/>
    <w:multiLevelType w:val="singleLevel"/>
    <w:tmpl w:val="55EA84B0"/>
    <w:lvl w:ilvl="0">
      <w:start w:val="1"/>
      <w:numFmt w:val="lowerLetter"/>
      <w:pStyle w:val="a1"/>
      <w:lvlText w:val="%1."/>
      <w:lvlJc w:val="left"/>
      <w:pPr>
        <w:tabs>
          <w:tab w:val="num" w:pos="360"/>
        </w:tabs>
        <w:ind w:left="340" w:hanging="340"/>
      </w:pPr>
    </w:lvl>
  </w:abstractNum>
  <w:abstractNum w:abstractNumId="10">
    <w:nsid w:val="0D691FF5"/>
    <w:multiLevelType w:val="multilevel"/>
    <w:tmpl w:val="2996E252"/>
    <w:lvl w:ilvl="0">
      <w:start w:val="1"/>
      <w:numFmt w:val="bullet"/>
      <w:pStyle w:val="bullet-level1"/>
      <w:lvlText w:val=""/>
      <w:lvlJc w:val="left"/>
      <w:pPr>
        <w:ind w:left="360" w:hanging="360"/>
      </w:pPr>
      <w:rPr>
        <w:rFonts w:ascii="Wingdings" w:hAnsi="Wingdings" w:hint="default"/>
        <w:color w:val="17365D"/>
        <w:sz w:val="22"/>
      </w:rPr>
    </w:lvl>
    <w:lvl w:ilvl="1">
      <w:start w:val="1"/>
      <w:numFmt w:val="bullet"/>
      <w:pStyle w:val="bullet-level2"/>
      <w:lvlText w:val=""/>
      <w:lvlJc w:val="left"/>
      <w:pPr>
        <w:ind w:left="720" w:hanging="360"/>
      </w:pPr>
      <w:rPr>
        <w:rFonts w:ascii="Wingdings" w:hAnsi="Wingdings" w:hint="default"/>
        <w:color w:val="17365D"/>
        <w:sz w:val="22"/>
      </w:rPr>
    </w:lvl>
    <w:lvl w:ilvl="2">
      <w:start w:val="1"/>
      <w:numFmt w:val="bullet"/>
      <w:pStyle w:val="bullet-level3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7365D"/>
        <w:sz w:val="22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color w:val="17365D"/>
        <w:sz w:val="22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color w:val="17365D"/>
        <w:sz w:val="22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7365D"/>
        <w:sz w:val="22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2"/>
      </w:rPr>
    </w:lvl>
  </w:abstractNum>
  <w:abstractNum w:abstractNumId="11">
    <w:nsid w:val="0D825360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5325856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9A8074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1D5506D2"/>
    <w:multiLevelType w:val="singleLevel"/>
    <w:tmpl w:val="CE8ECE2C"/>
    <w:lvl w:ilvl="0">
      <w:start w:val="1"/>
      <w:numFmt w:val="bullet"/>
      <w:pStyle w:val="a2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5">
    <w:nsid w:val="1F7C1053"/>
    <w:multiLevelType w:val="hybridMultilevel"/>
    <w:tmpl w:val="F9ACC05E"/>
    <w:lvl w:ilvl="0" w:tplc="8C82F9FC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39C47D3"/>
    <w:multiLevelType w:val="multilevel"/>
    <w:tmpl w:val="179AB51C"/>
    <w:styleLink w:val="CurrentList24"/>
    <w:lvl w:ilvl="0">
      <w:start w:val="1"/>
      <w:numFmt w:val="decimal"/>
      <w:lvlText w:val="PHẦN %1."/>
      <w:lvlJc w:val="left"/>
      <w:pPr>
        <w:tabs>
          <w:tab w:val="num" w:pos="2268"/>
        </w:tabs>
        <w:ind w:left="2124" w:hanging="504"/>
      </w:pPr>
      <w:rPr>
        <w:rFonts w:ascii="Arial" w:hAnsi="Arial" w:hint="default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32"/>
        <w:position w:val="0"/>
        <w:sz w:val="36"/>
        <w:u w:val="none"/>
        <w:effect w:val="none"/>
        <w:bdr w:val="none" w:sz="0" w:space="0" w:color="auto"/>
        <w:shd w:val="clear" w:color="auto" w:fill="auto"/>
        <w:em w:val="none"/>
      </w:rPr>
    </w:lvl>
    <w:lvl w:ilvl="1">
      <w:start w:val="1"/>
      <w:numFmt w:val="decimal"/>
      <w:lvlText w:val="%1.%2"/>
      <w:lvlJc w:val="left"/>
      <w:pPr>
        <w:tabs>
          <w:tab w:val="num" w:pos="1428"/>
        </w:tabs>
        <w:ind w:left="1572" w:hanging="115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10"/>
        </w:tabs>
        <w:ind w:left="1410" w:hanging="85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652"/>
        </w:tabs>
        <w:ind w:left="3924" w:hanging="23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26"/>
        </w:tabs>
        <w:ind w:left="4914" w:hanging="1440"/>
      </w:pPr>
      <w:rPr>
        <w:rFonts w:hint="default"/>
        <w:b w:val="0"/>
        <w:i/>
      </w:rPr>
    </w:lvl>
    <w:lvl w:ilvl="5">
      <w:start w:val="1"/>
      <w:numFmt w:val="lowerLetter"/>
      <w:lvlText w:val="%6)"/>
      <w:lvlJc w:val="right"/>
      <w:pPr>
        <w:tabs>
          <w:tab w:val="num" w:pos="1140"/>
        </w:tabs>
        <w:ind w:left="1068" w:hanging="576"/>
      </w:pPr>
      <w:rPr>
        <w:rFonts w:hint="default"/>
        <w:b w:val="0"/>
      </w:rPr>
    </w:lvl>
    <w:lvl w:ilvl="6">
      <w:start w:val="1"/>
      <w:numFmt w:val="decimal"/>
      <w:lvlText w:val="%5.%7"/>
      <w:lvlJc w:val="left"/>
      <w:pPr>
        <w:tabs>
          <w:tab w:val="num" w:pos="5302"/>
        </w:tabs>
        <w:ind w:left="4695" w:hanging="113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7260"/>
        </w:tabs>
        <w:ind w:left="690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7980"/>
        </w:tabs>
        <w:ind w:left="7620" w:firstLine="0"/>
      </w:pPr>
      <w:rPr>
        <w:rFonts w:hint="default"/>
      </w:rPr>
    </w:lvl>
  </w:abstractNum>
  <w:abstractNum w:abstractNumId="17">
    <w:nsid w:val="2470037E"/>
    <w:multiLevelType w:val="singleLevel"/>
    <w:tmpl w:val="4814745E"/>
    <w:lvl w:ilvl="0">
      <w:start w:val="1"/>
      <w:numFmt w:val="bullet"/>
      <w:pStyle w:val="bullet4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8"/>
      </w:rPr>
    </w:lvl>
  </w:abstractNum>
  <w:abstractNum w:abstractNumId="18">
    <w:nsid w:val="2DA84A71"/>
    <w:multiLevelType w:val="hybridMultilevel"/>
    <w:tmpl w:val="06AE8B38"/>
    <w:lvl w:ilvl="0" w:tplc="76BA1E20">
      <w:start w:val="1"/>
      <w:numFmt w:val="decimal"/>
      <w:pStyle w:val="NumberTable"/>
      <w:lvlText w:val="Giao diện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2286B57"/>
    <w:multiLevelType w:val="multilevel"/>
    <w:tmpl w:val="D4F079B2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8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419"/>
        </w:tabs>
        <w:ind w:left="1419" w:firstLine="0"/>
      </w:pPr>
      <w:rPr>
        <w:rFonts w:ascii="Arial" w:hAnsi="Arial" w:hint="default"/>
        <w:b/>
        <w:i w:val="0"/>
        <w:color w:val="17365D"/>
        <w:sz w:val="2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567"/>
        </w:tabs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7365D"/>
        <w:spacing w:val="0"/>
        <w:kern w:val="0"/>
        <w:position w:val="0"/>
        <w:sz w:val="24"/>
        <w:u w:val="none"/>
        <w:vertAlign w:val="baseline"/>
        <w:em w:val="none"/>
      </w:rPr>
    </w:lvl>
    <w:lvl w:ilvl="5">
      <w:start w:val="1"/>
      <w:numFmt w:val="decimal"/>
      <w:pStyle w:val="Heading6"/>
      <w:lvlText w:val="%5.%6."/>
      <w:lvlJc w:val="left"/>
      <w:pPr>
        <w:tabs>
          <w:tab w:val="num" w:pos="0"/>
        </w:tabs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17365D"/>
        <w:spacing w:val="0"/>
        <w:kern w:val="0"/>
        <w:position w:val="0"/>
        <w:sz w:val="24"/>
        <w:szCs w:val="26"/>
        <w:u w:val="none"/>
        <w:vertAlign w:val="baseline"/>
        <w:em w:val="none"/>
      </w:rPr>
    </w:lvl>
    <w:lvl w:ilvl="6">
      <w:start w:val="1"/>
      <w:numFmt w:val="decimal"/>
      <w:pStyle w:val="Heading7"/>
      <w:lvlText w:val="%5.%6.%7.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b/>
        <w:i w:val="0"/>
        <w:color w:val="17365D"/>
        <w:sz w:val="24"/>
      </w:rPr>
    </w:lvl>
    <w:lvl w:ilvl="7">
      <w:start w:val="1"/>
      <w:numFmt w:val="decimal"/>
      <w:pStyle w:val="Heading8"/>
      <w:lvlText w:val="[%8]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8">
      <w:start w:val="1"/>
      <w:numFmt w:val="decimal"/>
      <w:pStyle w:val="Heading9"/>
      <w:lvlText w:val="[%8.%9]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/>
        <w:color w:val="17365D"/>
        <w:sz w:val="24"/>
        <w:szCs w:val="24"/>
      </w:rPr>
    </w:lvl>
  </w:abstractNum>
  <w:abstractNum w:abstractNumId="20">
    <w:nsid w:val="326C232E"/>
    <w:multiLevelType w:val="multilevel"/>
    <w:tmpl w:val="D79071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4"/>
      <w:numFmt w:val="decimal"/>
      <w:isLgl/>
      <w:lvlText w:val="%1.%2."/>
      <w:lvlJc w:val="left"/>
      <w:pPr>
        <w:ind w:left="990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2160"/>
      </w:pPr>
      <w:rPr>
        <w:rFonts w:hint="default"/>
      </w:rPr>
    </w:lvl>
  </w:abstractNum>
  <w:abstractNum w:abstractNumId="21">
    <w:nsid w:val="37BB3D57"/>
    <w:multiLevelType w:val="hybridMultilevel"/>
    <w:tmpl w:val="1ED63DD2"/>
    <w:lvl w:ilvl="0" w:tplc="E24E5896">
      <w:start w:val="1"/>
      <w:numFmt w:val="bullet"/>
      <w:pStyle w:val="bullet3"/>
      <w:lvlText w:val=""/>
      <w:lvlJc w:val="left"/>
      <w:pPr>
        <w:tabs>
          <w:tab w:val="num" w:pos="1872"/>
        </w:tabs>
        <w:ind w:left="1872" w:hanging="432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AA7494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>
    <w:nsid w:val="3B4C1F59"/>
    <w:multiLevelType w:val="singleLevel"/>
    <w:tmpl w:val="A0A0B23A"/>
    <w:lvl w:ilvl="0">
      <w:start w:val="1"/>
      <w:numFmt w:val="bullet"/>
      <w:pStyle w:val="2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6"/>
      </w:rPr>
    </w:lvl>
  </w:abstractNum>
  <w:abstractNum w:abstractNumId="24">
    <w:nsid w:val="3C5713D6"/>
    <w:multiLevelType w:val="hybridMultilevel"/>
    <w:tmpl w:val="26E80D1C"/>
    <w:lvl w:ilvl="0" w:tplc="0988247A">
      <w:start w:val="1"/>
      <w:numFmt w:val="decimal"/>
      <w:pStyle w:val="Headin"/>
      <w:lvlText w:val="1.%1."/>
      <w:lvlJc w:val="left"/>
      <w:pPr>
        <w:tabs>
          <w:tab w:val="num" w:pos="1368"/>
        </w:tabs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19A6379"/>
    <w:multiLevelType w:val="multilevel"/>
    <w:tmpl w:val="14CE909E"/>
    <w:styleLink w:val="CurrentList1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upperRoman"/>
      <w:lvlText w:val="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3">
      <w:start w:val="1"/>
      <w:numFmt w:val="decimal"/>
      <w:lvlText w:val="%3.%4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04"/>
        </w:tabs>
        <w:ind w:left="23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48"/>
        </w:tabs>
        <w:ind w:left="2448" w:hanging="1584"/>
      </w:pPr>
      <w:rPr>
        <w:rFonts w:hint="default"/>
      </w:rPr>
    </w:lvl>
  </w:abstractNum>
  <w:abstractNum w:abstractNumId="26">
    <w:nsid w:val="41FE6930"/>
    <w:multiLevelType w:val="hybridMultilevel"/>
    <w:tmpl w:val="F9ACC05E"/>
    <w:lvl w:ilvl="0" w:tplc="8C82F9FC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591164F"/>
    <w:multiLevelType w:val="hybridMultilevel"/>
    <w:tmpl w:val="F2F43340"/>
    <w:lvl w:ilvl="0" w:tplc="1B445428">
      <w:start w:val="1"/>
      <w:numFmt w:val="decimal"/>
      <w:lvlText w:val="%1."/>
      <w:lvlJc w:val="left"/>
      <w:pPr>
        <w:ind w:left="720" w:hanging="360"/>
      </w:pPr>
      <w:rPr>
        <w:color w:val="17365D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83D7FA5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D1D081F"/>
    <w:multiLevelType w:val="hybridMultilevel"/>
    <w:tmpl w:val="9008E966"/>
    <w:lvl w:ilvl="0" w:tplc="89B42F10">
      <w:start w:val="1"/>
      <w:numFmt w:val="lowerLetter"/>
      <w:pStyle w:val="Heading4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E705D00"/>
    <w:multiLevelType w:val="hybridMultilevel"/>
    <w:tmpl w:val="0EB0CFBA"/>
    <w:lvl w:ilvl="0" w:tplc="E24E5896">
      <w:start w:val="1"/>
      <w:numFmt w:val="decimal"/>
      <w:pStyle w:val="Stylefigureindex-ibps1AsianMSMincho"/>
      <w:lvlText w:val="Hình %1."/>
      <w:lvlJc w:val="center"/>
      <w:pPr>
        <w:tabs>
          <w:tab w:val="num" w:pos="720"/>
        </w:tabs>
        <w:ind w:left="720" w:hanging="432"/>
      </w:pPr>
      <w:rPr>
        <w:rFonts w:ascii="Arial" w:hAnsi="Arial" w:hint="default"/>
        <w:b/>
        <w:i/>
        <w:color w:val="333399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4FA35802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3203612"/>
    <w:multiLevelType w:val="hybridMultilevel"/>
    <w:tmpl w:val="DB10AA8E"/>
    <w:lvl w:ilvl="0" w:tplc="9F202B7C">
      <w:start w:val="1"/>
      <w:numFmt w:val="upperRoman"/>
      <w:pStyle w:val="new1"/>
      <w:lvlText w:val="%1. "/>
      <w:lvlJc w:val="righ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58D4296"/>
    <w:multiLevelType w:val="hybridMultilevel"/>
    <w:tmpl w:val="F9ACC05E"/>
    <w:lvl w:ilvl="0" w:tplc="8C82F9FC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C20756C"/>
    <w:multiLevelType w:val="multilevel"/>
    <w:tmpl w:val="D34EE41E"/>
    <w:lvl w:ilvl="0">
      <w:numFmt w:val="bullet"/>
      <w:lvlText w:val="-"/>
      <w:lvlJc w:val="left"/>
      <w:pPr>
        <w:ind w:left="360" w:hanging="360"/>
      </w:pPr>
      <w:rPr>
        <w:rFonts w:ascii="Arial" w:hAnsi="Arial" w:hint="default"/>
        <w:color w:val="17365D"/>
        <w:sz w:val="24"/>
      </w:rPr>
    </w:lvl>
    <w:lvl w:ilvl="1">
      <w:start w:val="1"/>
      <w:numFmt w:val="bullet"/>
      <w:pStyle w:val="Bulletlevel2"/>
      <w:lvlText w:val="+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7365D" w:themeColor="text2" w:themeShade="BF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pStyle w:val="Bulletlevel3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4"/>
      </w:rPr>
    </w:lvl>
    <w:lvl w:ilvl="3">
      <w:start w:val="1"/>
      <w:numFmt w:val="bullet"/>
      <w:pStyle w:val="Bulletlevel4"/>
      <w:lvlText w:val="o"/>
      <w:lvlJc w:val="left"/>
      <w:pPr>
        <w:ind w:left="1440" w:hanging="360"/>
      </w:pPr>
      <w:rPr>
        <w:rFonts w:ascii="Courier New" w:hAnsi="Courier New" w:hint="default"/>
        <w:color w:val="17365D"/>
        <w:sz w:val="24"/>
      </w:rPr>
    </w:lvl>
    <w:lvl w:ilvl="4">
      <w:start w:val="1"/>
      <w:numFmt w:val="bullet"/>
      <w:pStyle w:val="Buttletlevel5"/>
      <w:lvlText w:val=""/>
      <w:lvlJc w:val="left"/>
      <w:pPr>
        <w:ind w:left="1800" w:hanging="360"/>
      </w:pPr>
      <w:rPr>
        <w:rFonts w:ascii="Wingdings" w:hAnsi="Wingdings" w:hint="default"/>
        <w:color w:val="17365D"/>
        <w:sz w:val="24"/>
      </w:rPr>
    </w:lvl>
    <w:lvl w:ilvl="5">
      <w:start w:val="1"/>
      <w:numFmt w:val="bullet"/>
      <w:pStyle w:val="Buttletlevel6"/>
      <w:lvlText w:val="o"/>
      <w:lvlJc w:val="left"/>
      <w:pPr>
        <w:ind w:left="2160" w:hanging="360"/>
      </w:pPr>
      <w:rPr>
        <w:rFonts w:ascii="Courier New" w:hAnsi="Courier New" w:hint="default"/>
        <w:color w:val="17365D"/>
        <w:sz w:val="24"/>
      </w:rPr>
    </w:lvl>
    <w:lvl w:ilvl="6">
      <w:start w:val="1"/>
      <w:numFmt w:val="bullet"/>
      <w:pStyle w:val="Buttletlevel7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4"/>
      </w:rPr>
    </w:lvl>
    <w:lvl w:ilvl="7">
      <w:start w:val="1"/>
      <w:numFmt w:val="bullet"/>
      <w:pStyle w:val="Buttletlevel8"/>
      <w:lvlText w:val="o"/>
      <w:lvlJc w:val="left"/>
      <w:pPr>
        <w:ind w:left="2880" w:hanging="360"/>
      </w:pPr>
      <w:rPr>
        <w:rFonts w:ascii="Courier New" w:hAnsi="Courier New" w:hint="default"/>
        <w:color w:val="17365D"/>
        <w:sz w:val="24"/>
      </w:rPr>
    </w:lvl>
    <w:lvl w:ilvl="8">
      <w:start w:val="1"/>
      <w:numFmt w:val="bullet"/>
      <w:pStyle w:val="Buttletlevel9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4"/>
      </w:rPr>
    </w:lvl>
  </w:abstractNum>
  <w:abstractNum w:abstractNumId="35">
    <w:nsid w:val="61E85C70"/>
    <w:multiLevelType w:val="hybridMultilevel"/>
    <w:tmpl w:val="F9ACC05E"/>
    <w:lvl w:ilvl="0" w:tplc="8C82F9FC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53A3365"/>
    <w:multiLevelType w:val="hybridMultilevel"/>
    <w:tmpl w:val="FE301E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578066E"/>
    <w:multiLevelType w:val="hybridMultilevel"/>
    <w:tmpl w:val="7C60DD82"/>
    <w:lvl w:ilvl="0" w:tplc="8C82F9FC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70D3B02"/>
    <w:multiLevelType w:val="hybridMultilevel"/>
    <w:tmpl w:val="F9ACC05E"/>
    <w:lvl w:ilvl="0" w:tplc="8C82F9FC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8E15B22"/>
    <w:multiLevelType w:val="multilevel"/>
    <w:tmpl w:val="E4AE85BC"/>
    <w:lvl w:ilvl="0">
      <w:numFmt w:val="bullet"/>
      <w:pStyle w:val="Bulletlevel1"/>
      <w:lvlText w:val="-"/>
      <w:lvlJc w:val="left"/>
      <w:pPr>
        <w:ind w:left="360" w:hanging="360"/>
      </w:pPr>
      <w:rPr>
        <w:rFonts w:ascii="Arial" w:hAnsi="Arial" w:hint="default"/>
        <w:color w:val="17365D"/>
        <w:sz w:val="24"/>
      </w:rPr>
    </w:lvl>
    <w:lvl w:ilvl="1">
      <w:start w:val="1"/>
      <w:numFmt w:val="bullet"/>
      <w:lvlText w:val="+"/>
      <w:lvlJc w:val="left"/>
      <w:pPr>
        <w:ind w:left="720" w:hanging="360"/>
      </w:pPr>
      <w:rPr>
        <w:rFonts w:ascii="Arial" w:hAnsi="Arial" w:hint="default"/>
        <w:color w:val="17365D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4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7365D"/>
        <w:sz w:val="24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17365D"/>
        <w:sz w:val="24"/>
      </w:rPr>
    </w:lvl>
    <w:lvl w:ilvl="5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  <w:color w:val="17365D"/>
        <w:sz w:val="24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4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  <w:color w:val="17365D"/>
        <w:sz w:val="24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4"/>
      </w:rPr>
    </w:lvl>
  </w:abstractNum>
  <w:abstractNum w:abstractNumId="40">
    <w:nsid w:val="6BAE3D55"/>
    <w:multiLevelType w:val="singleLevel"/>
    <w:tmpl w:val="65D661F8"/>
    <w:lvl w:ilvl="0">
      <w:start w:val="1"/>
      <w:numFmt w:val="bullet"/>
      <w:pStyle w:val="bullet2"/>
      <w:lvlText w:val="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  <w:b w:val="0"/>
        <w:i w:val="0"/>
        <w:color w:val="333399"/>
        <w:sz w:val="32"/>
        <w:szCs w:val="22"/>
      </w:rPr>
    </w:lvl>
  </w:abstractNum>
  <w:abstractNum w:abstractNumId="41">
    <w:nsid w:val="6BE75E82"/>
    <w:multiLevelType w:val="multilevel"/>
    <w:tmpl w:val="EBBC3874"/>
    <w:styleLink w:val="bullet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b w:val="0"/>
        <w:i w:val="0"/>
        <w:sz w:val="32"/>
      </w:rPr>
    </w:lvl>
    <w:lvl w:ilvl="1">
      <w:start w:val="1"/>
      <w:numFmt w:val="bullet"/>
      <w:lvlText w:val="o"/>
      <w:lvlJc w:val="left"/>
      <w:pPr>
        <w:tabs>
          <w:tab w:val="num" w:pos="1152"/>
        </w:tabs>
        <w:ind w:left="1152" w:hanging="432"/>
      </w:pPr>
      <w:rPr>
        <w:rFonts w:ascii="Courier New" w:hAnsi="Courier New" w:hint="default"/>
        <w:b w:val="0"/>
        <w:i w:val="0"/>
        <w:sz w:val="24"/>
      </w:rPr>
    </w:lvl>
    <w:lvl w:ilvl="2">
      <w:start w:val="1"/>
      <w:numFmt w:val="bullet"/>
      <w:lvlText w:val=""/>
      <w:lvlJc w:val="left"/>
      <w:pPr>
        <w:tabs>
          <w:tab w:val="num" w:pos="1584"/>
        </w:tabs>
        <w:ind w:left="1584" w:hanging="432"/>
      </w:pPr>
      <w:rPr>
        <w:rFonts w:ascii="Wingdings" w:hAnsi="Wingdings" w:hint="default"/>
        <w:b w:val="0"/>
        <w:i w:val="0"/>
        <w:sz w:val="28"/>
      </w:rPr>
    </w:lvl>
    <w:lvl w:ilvl="3">
      <w:start w:val="1"/>
      <w:numFmt w:val="bullet"/>
      <w:lvlText w:val=""/>
      <w:lvlJc w:val="left"/>
      <w:pPr>
        <w:tabs>
          <w:tab w:val="num" w:pos="1872"/>
        </w:tabs>
        <w:ind w:left="1872" w:hanging="288"/>
      </w:pPr>
      <w:rPr>
        <w:rFonts w:ascii="Wingdings" w:hAnsi="Wingdings" w:hint="default"/>
        <w:sz w:val="28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28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4522"/>
        </w:tabs>
        <w:ind w:left="43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242"/>
        </w:tabs>
        <w:ind w:left="48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02"/>
        </w:tabs>
        <w:ind w:left="53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322"/>
        </w:tabs>
        <w:ind w:left="5962" w:hanging="1440"/>
      </w:pPr>
      <w:rPr>
        <w:rFonts w:hint="default"/>
      </w:rPr>
    </w:lvl>
  </w:abstractNum>
  <w:abstractNum w:abstractNumId="42">
    <w:nsid w:val="6F067D97"/>
    <w:multiLevelType w:val="hybridMultilevel"/>
    <w:tmpl w:val="A888E2CC"/>
    <w:lvl w:ilvl="0" w:tplc="0988247A">
      <w:start w:val="1"/>
      <w:numFmt w:val="bullet"/>
      <w:pStyle w:val="bullet10"/>
      <w:lvlText w:val=""/>
      <w:lvlJc w:val="left"/>
      <w:pPr>
        <w:tabs>
          <w:tab w:val="num" w:pos="851"/>
        </w:tabs>
        <w:ind w:left="851" w:hanging="454"/>
      </w:pPr>
      <w:rPr>
        <w:rFonts w:ascii="Wingdings" w:hAnsi="Wingdings" w:cs="Times New Roman" w:hint="default"/>
        <w:color w:val="333399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0205792"/>
    <w:multiLevelType w:val="multilevel"/>
    <w:tmpl w:val="5CC67C18"/>
    <w:styleLink w:val="CurrentList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  <w:rPr>
        <w:rFonts w:hAnsi="Times New Roman" w:cs="Times New Roman" w:hint="default"/>
      </w:rPr>
    </w:lvl>
    <w:lvl w:ilvl="3">
      <w:start w:val="1"/>
      <w:numFmt w:val="decimal"/>
      <w:lvlText w:val="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%3.%4.1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4">
    <w:nsid w:val="727A7266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47C0586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4A41833"/>
    <w:multiLevelType w:val="hybridMultilevel"/>
    <w:tmpl w:val="1FE01728"/>
    <w:lvl w:ilvl="0" w:tplc="1B445428">
      <w:start w:val="1"/>
      <w:numFmt w:val="decimal"/>
      <w:lvlText w:val="%1."/>
      <w:lvlJc w:val="left"/>
      <w:pPr>
        <w:ind w:left="720" w:hanging="360"/>
      </w:pPr>
      <w:rPr>
        <w:color w:val="17365D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76104B6"/>
    <w:multiLevelType w:val="hybridMultilevel"/>
    <w:tmpl w:val="F9ACC05E"/>
    <w:lvl w:ilvl="0" w:tplc="8C82F9FC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8397E01"/>
    <w:multiLevelType w:val="hybridMultilevel"/>
    <w:tmpl w:val="F9ACC05E"/>
    <w:lvl w:ilvl="0" w:tplc="8C82F9FC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8EE10C9"/>
    <w:multiLevelType w:val="hybridMultilevel"/>
    <w:tmpl w:val="01AA14A6"/>
    <w:lvl w:ilvl="0" w:tplc="0409000F">
      <w:start w:val="1"/>
      <w:numFmt w:val="bullet"/>
      <w:pStyle w:val="Bullet11"/>
      <w:lvlText w:val=""/>
      <w:lvlJc w:val="left"/>
      <w:pPr>
        <w:tabs>
          <w:tab w:val="num" w:pos="2160"/>
        </w:tabs>
        <w:ind w:left="2160" w:hanging="432"/>
      </w:pPr>
      <w:rPr>
        <w:rFonts w:ascii="Wingdings" w:hAnsi="Wingdings" w:hint="default"/>
      </w:rPr>
    </w:lvl>
    <w:lvl w:ilvl="1" w:tplc="04090019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50">
    <w:nsid w:val="794819E8"/>
    <w:multiLevelType w:val="hybridMultilevel"/>
    <w:tmpl w:val="14CC28D8"/>
    <w:lvl w:ilvl="0" w:tplc="0409000F">
      <w:start w:val="2"/>
      <w:numFmt w:val="bullet"/>
      <w:pStyle w:val="Bullet20"/>
      <w:lvlText w:val=""/>
      <w:lvlJc w:val="left"/>
      <w:pPr>
        <w:tabs>
          <w:tab w:val="num" w:pos="720"/>
        </w:tabs>
        <w:ind w:left="1080" w:hanging="360"/>
      </w:pPr>
      <w:rPr>
        <w:rFonts w:ascii="Wingdings 2" w:eastAsia="MS Mincho" w:hAnsi="Wingdings 2" w:hint="default"/>
        <w:color w:val="800000"/>
        <w:sz w:val="24"/>
        <w:szCs w:val="24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3"/>
  </w:num>
  <w:num w:numId="3">
    <w:abstractNumId w:val="14"/>
  </w:num>
  <w:num w:numId="4">
    <w:abstractNumId w:val="9"/>
    <w:lvlOverride w:ilvl="0">
      <w:startOverride w:val="1"/>
    </w:lvlOverride>
  </w:num>
  <w:num w:numId="5">
    <w:abstractNumId w:val="6"/>
  </w:num>
  <w:num w:numId="6">
    <w:abstractNumId w:val="4"/>
  </w:num>
  <w:num w:numId="7">
    <w:abstractNumId w:val="40"/>
  </w:num>
  <w:num w:numId="8">
    <w:abstractNumId w:val="32"/>
  </w:num>
  <w:num w:numId="9">
    <w:abstractNumId w:val="49"/>
  </w:num>
  <w:num w:numId="10">
    <w:abstractNumId w:val="41"/>
  </w:num>
  <w:num w:numId="11">
    <w:abstractNumId w:val="50"/>
  </w:num>
  <w:num w:numId="12">
    <w:abstractNumId w:val="42"/>
  </w:num>
  <w:num w:numId="13">
    <w:abstractNumId w:val="3"/>
  </w:num>
  <w:num w:numId="14">
    <w:abstractNumId w:val="17"/>
  </w:num>
  <w:num w:numId="15">
    <w:abstractNumId w:val="21"/>
  </w:num>
  <w:num w:numId="16">
    <w:abstractNumId w:val="30"/>
  </w:num>
  <w:num w:numId="17">
    <w:abstractNumId w:val="25"/>
  </w:num>
  <w:num w:numId="18">
    <w:abstractNumId w:val="43"/>
  </w:num>
  <w:num w:numId="19">
    <w:abstractNumId w:val="24"/>
  </w:num>
  <w:num w:numId="20">
    <w:abstractNumId w:val="8"/>
  </w:num>
  <w:num w:numId="21">
    <w:abstractNumId w:val="2"/>
  </w:num>
  <w:num w:numId="22">
    <w:abstractNumId w:val="1"/>
  </w:num>
  <w:num w:numId="23">
    <w:abstractNumId w:val="0"/>
  </w:num>
  <w:num w:numId="24">
    <w:abstractNumId w:val="22"/>
  </w:num>
  <w:num w:numId="25">
    <w:abstractNumId w:val="13"/>
  </w:num>
  <w:num w:numId="26">
    <w:abstractNumId w:val="19"/>
  </w:num>
  <w:num w:numId="27">
    <w:abstractNumId w:val="16"/>
  </w:num>
  <w:num w:numId="28">
    <w:abstractNumId w:val="20"/>
  </w:num>
  <w:num w:numId="29">
    <w:abstractNumId w:val="34"/>
  </w:num>
  <w:num w:numId="30">
    <w:abstractNumId w:val="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9"/>
  </w:num>
  <w:num w:numId="32">
    <w:abstractNumId w:val="10"/>
  </w:num>
  <w:num w:numId="3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8"/>
  </w:num>
  <w:num w:numId="37">
    <w:abstractNumId w:val="12"/>
  </w:num>
  <w:num w:numId="38">
    <w:abstractNumId w:val="28"/>
  </w:num>
  <w:num w:numId="39">
    <w:abstractNumId w:val="35"/>
  </w:num>
  <w:num w:numId="40">
    <w:abstractNumId w:val="38"/>
  </w:num>
  <w:num w:numId="41">
    <w:abstractNumId w:val="44"/>
  </w:num>
  <w:num w:numId="42">
    <w:abstractNumId w:val="11"/>
  </w:num>
  <w:num w:numId="43">
    <w:abstractNumId w:val="45"/>
  </w:num>
  <w:num w:numId="4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6"/>
  </w:num>
  <w:num w:numId="46">
    <w:abstractNumId w:val="15"/>
  </w:num>
  <w:num w:numId="47">
    <w:abstractNumId w:val="47"/>
  </w:num>
  <w:num w:numId="48">
    <w:abstractNumId w:val="48"/>
  </w:num>
  <w:num w:numId="49">
    <w:abstractNumId w:val="37"/>
  </w:num>
  <w:num w:numId="50">
    <w:abstractNumId w:val="33"/>
  </w:num>
  <w:num w:numId="51">
    <w:abstractNumId w:val="7"/>
  </w:num>
  <w:num w:numId="52">
    <w:abstractNumId w:val="18"/>
  </w:num>
  <w:num w:numId="53">
    <w:abstractNumId w:val="31"/>
  </w:num>
  <w:num w:numId="54">
    <w:abstractNumId w:val="18"/>
  </w:num>
  <w:num w:numId="55">
    <w:abstractNumId w:val="39"/>
  </w:num>
  <w:num w:numId="56">
    <w:abstractNumId w:val="29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hideSpellingErrors/>
  <w:activeWritingStyle w:appName="MSWord" w:lang="en-US" w:vendorID="64" w:dllVersion="131078" w:nlCheck="1" w:checkStyle="1"/>
  <w:activeWritingStyle w:appName="MSWord" w:lang="fr-FR" w:vendorID="64" w:dllVersion="131078" w:nlCheck="1" w:checkStyle="1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efaultTableStyle w:val="TableGrid10"/>
  <w:drawingGridHorizontalSpacing w:val="12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719"/>
    <w:rsid w:val="0000008E"/>
    <w:rsid w:val="00000260"/>
    <w:rsid w:val="00000589"/>
    <w:rsid w:val="00000945"/>
    <w:rsid w:val="00000F59"/>
    <w:rsid w:val="0000107E"/>
    <w:rsid w:val="00001092"/>
    <w:rsid w:val="0000125F"/>
    <w:rsid w:val="00002E38"/>
    <w:rsid w:val="00002FA6"/>
    <w:rsid w:val="000031E2"/>
    <w:rsid w:val="000038CB"/>
    <w:rsid w:val="00003ACF"/>
    <w:rsid w:val="00003D10"/>
    <w:rsid w:val="0000410D"/>
    <w:rsid w:val="000041D5"/>
    <w:rsid w:val="000048BF"/>
    <w:rsid w:val="00004BE5"/>
    <w:rsid w:val="00005A96"/>
    <w:rsid w:val="00005E11"/>
    <w:rsid w:val="00006314"/>
    <w:rsid w:val="00006BB7"/>
    <w:rsid w:val="00006F19"/>
    <w:rsid w:val="00007FE9"/>
    <w:rsid w:val="0001003C"/>
    <w:rsid w:val="000101D5"/>
    <w:rsid w:val="000103FB"/>
    <w:rsid w:val="0001072F"/>
    <w:rsid w:val="000107E2"/>
    <w:rsid w:val="00011247"/>
    <w:rsid w:val="000113AA"/>
    <w:rsid w:val="000115F5"/>
    <w:rsid w:val="00011F5B"/>
    <w:rsid w:val="0001267C"/>
    <w:rsid w:val="0001291D"/>
    <w:rsid w:val="00012EE6"/>
    <w:rsid w:val="00013081"/>
    <w:rsid w:val="00013247"/>
    <w:rsid w:val="00013A5C"/>
    <w:rsid w:val="00013EE4"/>
    <w:rsid w:val="000152C7"/>
    <w:rsid w:val="00015E01"/>
    <w:rsid w:val="000160B6"/>
    <w:rsid w:val="00016282"/>
    <w:rsid w:val="000167B4"/>
    <w:rsid w:val="00016ED6"/>
    <w:rsid w:val="00017089"/>
    <w:rsid w:val="00017859"/>
    <w:rsid w:val="00017972"/>
    <w:rsid w:val="000204E7"/>
    <w:rsid w:val="000204F5"/>
    <w:rsid w:val="000208FF"/>
    <w:rsid w:val="00020B41"/>
    <w:rsid w:val="0002107E"/>
    <w:rsid w:val="00021327"/>
    <w:rsid w:val="0002188A"/>
    <w:rsid w:val="00021CDD"/>
    <w:rsid w:val="00022224"/>
    <w:rsid w:val="0002253C"/>
    <w:rsid w:val="00022919"/>
    <w:rsid w:val="00022D53"/>
    <w:rsid w:val="00023019"/>
    <w:rsid w:val="00023021"/>
    <w:rsid w:val="00023064"/>
    <w:rsid w:val="0002339F"/>
    <w:rsid w:val="000235AB"/>
    <w:rsid w:val="0002375B"/>
    <w:rsid w:val="00023C4C"/>
    <w:rsid w:val="00023D91"/>
    <w:rsid w:val="00023DCF"/>
    <w:rsid w:val="00024315"/>
    <w:rsid w:val="000246AB"/>
    <w:rsid w:val="00024781"/>
    <w:rsid w:val="000248A4"/>
    <w:rsid w:val="000248CE"/>
    <w:rsid w:val="00024E2C"/>
    <w:rsid w:val="00024F3A"/>
    <w:rsid w:val="0002536C"/>
    <w:rsid w:val="00025B22"/>
    <w:rsid w:val="00025C51"/>
    <w:rsid w:val="000263D5"/>
    <w:rsid w:val="00026E86"/>
    <w:rsid w:val="00027202"/>
    <w:rsid w:val="00027B00"/>
    <w:rsid w:val="0003107D"/>
    <w:rsid w:val="000318C8"/>
    <w:rsid w:val="00032664"/>
    <w:rsid w:val="00032ECB"/>
    <w:rsid w:val="0003363D"/>
    <w:rsid w:val="000342DE"/>
    <w:rsid w:val="00035452"/>
    <w:rsid w:val="0003546D"/>
    <w:rsid w:val="0003584B"/>
    <w:rsid w:val="000359D1"/>
    <w:rsid w:val="0003715D"/>
    <w:rsid w:val="00037392"/>
    <w:rsid w:val="0003797F"/>
    <w:rsid w:val="00037B72"/>
    <w:rsid w:val="00040499"/>
    <w:rsid w:val="000404A5"/>
    <w:rsid w:val="000404D8"/>
    <w:rsid w:val="00040638"/>
    <w:rsid w:val="00041E02"/>
    <w:rsid w:val="00041FD5"/>
    <w:rsid w:val="00042552"/>
    <w:rsid w:val="00042655"/>
    <w:rsid w:val="00042A7A"/>
    <w:rsid w:val="00042EB7"/>
    <w:rsid w:val="000431C6"/>
    <w:rsid w:val="00043859"/>
    <w:rsid w:val="00043A2F"/>
    <w:rsid w:val="00043A4F"/>
    <w:rsid w:val="00043A9F"/>
    <w:rsid w:val="00043B96"/>
    <w:rsid w:val="00044124"/>
    <w:rsid w:val="000442E0"/>
    <w:rsid w:val="000454B9"/>
    <w:rsid w:val="0004554A"/>
    <w:rsid w:val="0004666D"/>
    <w:rsid w:val="000467C3"/>
    <w:rsid w:val="00046941"/>
    <w:rsid w:val="00046D63"/>
    <w:rsid w:val="000471CC"/>
    <w:rsid w:val="00047745"/>
    <w:rsid w:val="00050917"/>
    <w:rsid w:val="00050C06"/>
    <w:rsid w:val="00050FD1"/>
    <w:rsid w:val="0005155D"/>
    <w:rsid w:val="000516BE"/>
    <w:rsid w:val="00051750"/>
    <w:rsid w:val="00051920"/>
    <w:rsid w:val="00051F86"/>
    <w:rsid w:val="0005320D"/>
    <w:rsid w:val="00053425"/>
    <w:rsid w:val="00053536"/>
    <w:rsid w:val="000549C0"/>
    <w:rsid w:val="00054D9A"/>
    <w:rsid w:val="000554CF"/>
    <w:rsid w:val="00055513"/>
    <w:rsid w:val="00055952"/>
    <w:rsid w:val="00055E39"/>
    <w:rsid w:val="000561B8"/>
    <w:rsid w:val="00056889"/>
    <w:rsid w:val="00056A7B"/>
    <w:rsid w:val="000579E7"/>
    <w:rsid w:val="00060552"/>
    <w:rsid w:val="00060DF9"/>
    <w:rsid w:val="0006142D"/>
    <w:rsid w:val="0006198A"/>
    <w:rsid w:val="00061E91"/>
    <w:rsid w:val="00061EB8"/>
    <w:rsid w:val="00061F94"/>
    <w:rsid w:val="00062412"/>
    <w:rsid w:val="00062436"/>
    <w:rsid w:val="0006252D"/>
    <w:rsid w:val="00062B05"/>
    <w:rsid w:val="00062E35"/>
    <w:rsid w:val="00062F93"/>
    <w:rsid w:val="00063095"/>
    <w:rsid w:val="000639F1"/>
    <w:rsid w:val="00063B25"/>
    <w:rsid w:val="00063C94"/>
    <w:rsid w:val="000655F9"/>
    <w:rsid w:val="00065EDD"/>
    <w:rsid w:val="00065FBA"/>
    <w:rsid w:val="00066645"/>
    <w:rsid w:val="00066DBE"/>
    <w:rsid w:val="00067660"/>
    <w:rsid w:val="00067762"/>
    <w:rsid w:val="00070084"/>
    <w:rsid w:val="00070330"/>
    <w:rsid w:val="000706B9"/>
    <w:rsid w:val="00070A39"/>
    <w:rsid w:val="00070B33"/>
    <w:rsid w:val="00071C22"/>
    <w:rsid w:val="000725C4"/>
    <w:rsid w:val="0007310A"/>
    <w:rsid w:val="00073489"/>
    <w:rsid w:val="00073708"/>
    <w:rsid w:val="000738DC"/>
    <w:rsid w:val="00073E39"/>
    <w:rsid w:val="0007441B"/>
    <w:rsid w:val="000744F7"/>
    <w:rsid w:val="00074740"/>
    <w:rsid w:val="00075FB1"/>
    <w:rsid w:val="00076446"/>
    <w:rsid w:val="00076858"/>
    <w:rsid w:val="00077B49"/>
    <w:rsid w:val="00080004"/>
    <w:rsid w:val="00080379"/>
    <w:rsid w:val="00082199"/>
    <w:rsid w:val="00082AB4"/>
    <w:rsid w:val="00083D1B"/>
    <w:rsid w:val="000841F2"/>
    <w:rsid w:val="000844CD"/>
    <w:rsid w:val="00084D22"/>
    <w:rsid w:val="00084ED2"/>
    <w:rsid w:val="0008517C"/>
    <w:rsid w:val="000860D6"/>
    <w:rsid w:val="000868EE"/>
    <w:rsid w:val="00086D34"/>
    <w:rsid w:val="00086DE3"/>
    <w:rsid w:val="00086F55"/>
    <w:rsid w:val="00087521"/>
    <w:rsid w:val="00087724"/>
    <w:rsid w:val="00087908"/>
    <w:rsid w:val="00087E8D"/>
    <w:rsid w:val="00090359"/>
    <w:rsid w:val="000903D0"/>
    <w:rsid w:val="000905B3"/>
    <w:rsid w:val="00090718"/>
    <w:rsid w:val="00090C0F"/>
    <w:rsid w:val="000915FE"/>
    <w:rsid w:val="00091995"/>
    <w:rsid w:val="000919CB"/>
    <w:rsid w:val="00091C84"/>
    <w:rsid w:val="000921C1"/>
    <w:rsid w:val="00092948"/>
    <w:rsid w:val="00092EA1"/>
    <w:rsid w:val="000930CA"/>
    <w:rsid w:val="00093721"/>
    <w:rsid w:val="00093D45"/>
    <w:rsid w:val="00093F71"/>
    <w:rsid w:val="0009418E"/>
    <w:rsid w:val="000953EC"/>
    <w:rsid w:val="0009575D"/>
    <w:rsid w:val="000957BE"/>
    <w:rsid w:val="00095BB6"/>
    <w:rsid w:val="00095E00"/>
    <w:rsid w:val="00095F06"/>
    <w:rsid w:val="00096639"/>
    <w:rsid w:val="000973AE"/>
    <w:rsid w:val="0009761C"/>
    <w:rsid w:val="00097753"/>
    <w:rsid w:val="00097C60"/>
    <w:rsid w:val="000A01AE"/>
    <w:rsid w:val="000A03C8"/>
    <w:rsid w:val="000A06BF"/>
    <w:rsid w:val="000A0821"/>
    <w:rsid w:val="000A0834"/>
    <w:rsid w:val="000A0B8B"/>
    <w:rsid w:val="000A171C"/>
    <w:rsid w:val="000A17FA"/>
    <w:rsid w:val="000A22B8"/>
    <w:rsid w:val="000A28B1"/>
    <w:rsid w:val="000A2CC6"/>
    <w:rsid w:val="000A302E"/>
    <w:rsid w:val="000A31FF"/>
    <w:rsid w:val="000A323E"/>
    <w:rsid w:val="000A379D"/>
    <w:rsid w:val="000A3A29"/>
    <w:rsid w:val="000A4047"/>
    <w:rsid w:val="000A48B0"/>
    <w:rsid w:val="000A4A8D"/>
    <w:rsid w:val="000A501A"/>
    <w:rsid w:val="000A51EA"/>
    <w:rsid w:val="000A5BF7"/>
    <w:rsid w:val="000A6342"/>
    <w:rsid w:val="000A66BC"/>
    <w:rsid w:val="000A6A37"/>
    <w:rsid w:val="000A6C93"/>
    <w:rsid w:val="000A6DE1"/>
    <w:rsid w:val="000B0050"/>
    <w:rsid w:val="000B07D5"/>
    <w:rsid w:val="000B0D25"/>
    <w:rsid w:val="000B1219"/>
    <w:rsid w:val="000B126C"/>
    <w:rsid w:val="000B138D"/>
    <w:rsid w:val="000B1A3A"/>
    <w:rsid w:val="000B1C99"/>
    <w:rsid w:val="000B1F12"/>
    <w:rsid w:val="000B2972"/>
    <w:rsid w:val="000B29F6"/>
    <w:rsid w:val="000B2B91"/>
    <w:rsid w:val="000B2C5B"/>
    <w:rsid w:val="000B2CAE"/>
    <w:rsid w:val="000B3073"/>
    <w:rsid w:val="000B312B"/>
    <w:rsid w:val="000B342E"/>
    <w:rsid w:val="000B3462"/>
    <w:rsid w:val="000B4AA5"/>
    <w:rsid w:val="000B5373"/>
    <w:rsid w:val="000B61C5"/>
    <w:rsid w:val="000B6256"/>
    <w:rsid w:val="000B66E9"/>
    <w:rsid w:val="000B6D57"/>
    <w:rsid w:val="000C1957"/>
    <w:rsid w:val="000C2270"/>
    <w:rsid w:val="000C2ABA"/>
    <w:rsid w:val="000C2ACF"/>
    <w:rsid w:val="000C2BA6"/>
    <w:rsid w:val="000C2D23"/>
    <w:rsid w:val="000C3199"/>
    <w:rsid w:val="000C3BBA"/>
    <w:rsid w:val="000C40FE"/>
    <w:rsid w:val="000C4500"/>
    <w:rsid w:val="000C4852"/>
    <w:rsid w:val="000C490C"/>
    <w:rsid w:val="000C4C1F"/>
    <w:rsid w:val="000C4ED8"/>
    <w:rsid w:val="000C4FD3"/>
    <w:rsid w:val="000C4FFA"/>
    <w:rsid w:val="000C5528"/>
    <w:rsid w:val="000C5739"/>
    <w:rsid w:val="000C5C26"/>
    <w:rsid w:val="000C60F3"/>
    <w:rsid w:val="000C6460"/>
    <w:rsid w:val="000C65E3"/>
    <w:rsid w:val="000C70B4"/>
    <w:rsid w:val="000C73A1"/>
    <w:rsid w:val="000C73C7"/>
    <w:rsid w:val="000C7DBD"/>
    <w:rsid w:val="000C7EE1"/>
    <w:rsid w:val="000D004A"/>
    <w:rsid w:val="000D033E"/>
    <w:rsid w:val="000D05E2"/>
    <w:rsid w:val="000D0737"/>
    <w:rsid w:val="000D0A70"/>
    <w:rsid w:val="000D0DDC"/>
    <w:rsid w:val="000D1147"/>
    <w:rsid w:val="000D148D"/>
    <w:rsid w:val="000D1B8E"/>
    <w:rsid w:val="000D238B"/>
    <w:rsid w:val="000D2577"/>
    <w:rsid w:val="000D303B"/>
    <w:rsid w:val="000D32E0"/>
    <w:rsid w:val="000D330A"/>
    <w:rsid w:val="000D33A3"/>
    <w:rsid w:val="000D350E"/>
    <w:rsid w:val="000D370B"/>
    <w:rsid w:val="000D4054"/>
    <w:rsid w:val="000D42E1"/>
    <w:rsid w:val="000D45D7"/>
    <w:rsid w:val="000D4676"/>
    <w:rsid w:val="000D4D80"/>
    <w:rsid w:val="000D5194"/>
    <w:rsid w:val="000D548F"/>
    <w:rsid w:val="000D579F"/>
    <w:rsid w:val="000D5A69"/>
    <w:rsid w:val="000D5AEA"/>
    <w:rsid w:val="000D5D86"/>
    <w:rsid w:val="000D5E89"/>
    <w:rsid w:val="000D62B2"/>
    <w:rsid w:val="000D6340"/>
    <w:rsid w:val="000D685E"/>
    <w:rsid w:val="000E004C"/>
    <w:rsid w:val="000E05C2"/>
    <w:rsid w:val="000E0AFC"/>
    <w:rsid w:val="000E168D"/>
    <w:rsid w:val="000E33E1"/>
    <w:rsid w:val="000E363C"/>
    <w:rsid w:val="000E38E2"/>
    <w:rsid w:val="000E45DC"/>
    <w:rsid w:val="000E488A"/>
    <w:rsid w:val="000E4BDD"/>
    <w:rsid w:val="000E4FF9"/>
    <w:rsid w:val="000E6176"/>
    <w:rsid w:val="000E640F"/>
    <w:rsid w:val="000E653A"/>
    <w:rsid w:val="000E7ADF"/>
    <w:rsid w:val="000F01A6"/>
    <w:rsid w:val="000F24EB"/>
    <w:rsid w:val="000F332D"/>
    <w:rsid w:val="000F352E"/>
    <w:rsid w:val="000F3718"/>
    <w:rsid w:val="000F3976"/>
    <w:rsid w:val="000F3DA2"/>
    <w:rsid w:val="000F3F4A"/>
    <w:rsid w:val="000F48D7"/>
    <w:rsid w:val="000F51BB"/>
    <w:rsid w:val="000F556C"/>
    <w:rsid w:val="000F56EC"/>
    <w:rsid w:val="000F56EE"/>
    <w:rsid w:val="000F58D0"/>
    <w:rsid w:val="000F5955"/>
    <w:rsid w:val="000F5EFA"/>
    <w:rsid w:val="000F6409"/>
    <w:rsid w:val="000F6977"/>
    <w:rsid w:val="000F69D9"/>
    <w:rsid w:val="000F6BC2"/>
    <w:rsid w:val="000F6BEF"/>
    <w:rsid w:val="000F7752"/>
    <w:rsid w:val="000F7C64"/>
    <w:rsid w:val="000F7E13"/>
    <w:rsid w:val="001006A3"/>
    <w:rsid w:val="00100864"/>
    <w:rsid w:val="00100A82"/>
    <w:rsid w:val="00100BD9"/>
    <w:rsid w:val="00101199"/>
    <w:rsid w:val="00101E3F"/>
    <w:rsid w:val="00101EF7"/>
    <w:rsid w:val="00102488"/>
    <w:rsid w:val="0010257F"/>
    <w:rsid w:val="001027D4"/>
    <w:rsid w:val="00103380"/>
    <w:rsid w:val="001034B0"/>
    <w:rsid w:val="00103505"/>
    <w:rsid w:val="00103510"/>
    <w:rsid w:val="00103607"/>
    <w:rsid w:val="00103701"/>
    <w:rsid w:val="00103FA2"/>
    <w:rsid w:val="001045BD"/>
    <w:rsid w:val="00104A7F"/>
    <w:rsid w:val="00104C2E"/>
    <w:rsid w:val="001055BC"/>
    <w:rsid w:val="001055DB"/>
    <w:rsid w:val="00105833"/>
    <w:rsid w:val="00106346"/>
    <w:rsid w:val="001070E4"/>
    <w:rsid w:val="00107625"/>
    <w:rsid w:val="00107FD7"/>
    <w:rsid w:val="001105CA"/>
    <w:rsid w:val="00110D52"/>
    <w:rsid w:val="00110E5E"/>
    <w:rsid w:val="00111486"/>
    <w:rsid w:val="0011167E"/>
    <w:rsid w:val="0011196D"/>
    <w:rsid w:val="001119D8"/>
    <w:rsid w:val="00111C1A"/>
    <w:rsid w:val="0011214F"/>
    <w:rsid w:val="0011223F"/>
    <w:rsid w:val="0011227B"/>
    <w:rsid w:val="00112367"/>
    <w:rsid w:val="00112772"/>
    <w:rsid w:val="00112BAF"/>
    <w:rsid w:val="00113602"/>
    <w:rsid w:val="00113AEE"/>
    <w:rsid w:val="00113B49"/>
    <w:rsid w:val="001150A4"/>
    <w:rsid w:val="001151C6"/>
    <w:rsid w:val="001162A5"/>
    <w:rsid w:val="00116DDB"/>
    <w:rsid w:val="0011718B"/>
    <w:rsid w:val="00117224"/>
    <w:rsid w:val="001205E9"/>
    <w:rsid w:val="001207B5"/>
    <w:rsid w:val="00120A6C"/>
    <w:rsid w:val="00120D13"/>
    <w:rsid w:val="0012104B"/>
    <w:rsid w:val="00121137"/>
    <w:rsid w:val="00121164"/>
    <w:rsid w:val="001213A2"/>
    <w:rsid w:val="0012140A"/>
    <w:rsid w:val="00121E12"/>
    <w:rsid w:val="00122395"/>
    <w:rsid w:val="00122889"/>
    <w:rsid w:val="0012289F"/>
    <w:rsid w:val="00122FDD"/>
    <w:rsid w:val="00123382"/>
    <w:rsid w:val="001237CA"/>
    <w:rsid w:val="00123D15"/>
    <w:rsid w:val="001241A7"/>
    <w:rsid w:val="0012456A"/>
    <w:rsid w:val="0012493E"/>
    <w:rsid w:val="00124D42"/>
    <w:rsid w:val="00124D60"/>
    <w:rsid w:val="00125358"/>
    <w:rsid w:val="00125611"/>
    <w:rsid w:val="00125659"/>
    <w:rsid w:val="001259BB"/>
    <w:rsid w:val="00126193"/>
    <w:rsid w:val="00126BAF"/>
    <w:rsid w:val="00126C48"/>
    <w:rsid w:val="00127183"/>
    <w:rsid w:val="0012744D"/>
    <w:rsid w:val="00130396"/>
    <w:rsid w:val="001304CA"/>
    <w:rsid w:val="0013055F"/>
    <w:rsid w:val="00130782"/>
    <w:rsid w:val="00130A52"/>
    <w:rsid w:val="00130D4A"/>
    <w:rsid w:val="00131017"/>
    <w:rsid w:val="0013105F"/>
    <w:rsid w:val="00131894"/>
    <w:rsid w:val="00131C3F"/>
    <w:rsid w:val="00131DB9"/>
    <w:rsid w:val="00133E1F"/>
    <w:rsid w:val="00134A30"/>
    <w:rsid w:val="00135695"/>
    <w:rsid w:val="001357D3"/>
    <w:rsid w:val="001368B9"/>
    <w:rsid w:val="00136ADA"/>
    <w:rsid w:val="00136BE1"/>
    <w:rsid w:val="00136CDA"/>
    <w:rsid w:val="00136F4A"/>
    <w:rsid w:val="001377AB"/>
    <w:rsid w:val="00137E5C"/>
    <w:rsid w:val="00140152"/>
    <w:rsid w:val="00141AC4"/>
    <w:rsid w:val="00141C22"/>
    <w:rsid w:val="00141F9A"/>
    <w:rsid w:val="00141FD4"/>
    <w:rsid w:val="00142AFB"/>
    <w:rsid w:val="001432F6"/>
    <w:rsid w:val="00143772"/>
    <w:rsid w:val="0014473C"/>
    <w:rsid w:val="00145107"/>
    <w:rsid w:val="0014544D"/>
    <w:rsid w:val="00145C2B"/>
    <w:rsid w:val="00145E58"/>
    <w:rsid w:val="00145FE0"/>
    <w:rsid w:val="00146168"/>
    <w:rsid w:val="0014655C"/>
    <w:rsid w:val="00146927"/>
    <w:rsid w:val="0014694C"/>
    <w:rsid w:val="00146A97"/>
    <w:rsid w:val="00147120"/>
    <w:rsid w:val="00147129"/>
    <w:rsid w:val="001477F5"/>
    <w:rsid w:val="00147B21"/>
    <w:rsid w:val="00147C1F"/>
    <w:rsid w:val="00150124"/>
    <w:rsid w:val="001504E5"/>
    <w:rsid w:val="00150576"/>
    <w:rsid w:val="0015080B"/>
    <w:rsid w:val="001508EC"/>
    <w:rsid w:val="00150A16"/>
    <w:rsid w:val="00150B52"/>
    <w:rsid w:val="00150E3A"/>
    <w:rsid w:val="0015100D"/>
    <w:rsid w:val="00151F2C"/>
    <w:rsid w:val="001520A0"/>
    <w:rsid w:val="001535E5"/>
    <w:rsid w:val="00153C67"/>
    <w:rsid w:val="00153EA6"/>
    <w:rsid w:val="001541F6"/>
    <w:rsid w:val="00154224"/>
    <w:rsid w:val="0015428A"/>
    <w:rsid w:val="00154917"/>
    <w:rsid w:val="00154AE3"/>
    <w:rsid w:val="00154E12"/>
    <w:rsid w:val="00155D6F"/>
    <w:rsid w:val="001567DB"/>
    <w:rsid w:val="00156954"/>
    <w:rsid w:val="00156B35"/>
    <w:rsid w:val="001605EB"/>
    <w:rsid w:val="00161159"/>
    <w:rsid w:val="00161EDE"/>
    <w:rsid w:val="0016256B"/>
    <w:rsid w:val="001631B5"/>
    <w:rsid w:val="001636B8"/>
    <w:rsid w:val="0016381E"/>
    <w:rsid w:val="00163FD3"/>
    <w:rsid w:val="00164305"/>
    <w:rsid w:val="00164810"/>
    <w:rsid w:val="001648F4"/>
    <w:rsid w:val="00164BE9"/>
    <w:rsid w:val="00164C53"/>
    <w:rsid w:val="00165126"/>
    <w:rsid w:val="001658D9"/>
    <w:rsid w:val="00165A5F"/>
    <w:rsid w:val="00165F91"/>
    <w:rsid w:val="00166E04"/>
    <w:rsid w:val="00166F24"/>
    <w:rsid w:val="00167B2B"/>
    <w:rsid w:val="00167FA4"/>
    <w:rsid w:val="001701C6"/>
    <w:rsid w:val="00170524"/>
    <w:rsid w:val="00171BAF"/>
    <w:rsid w:val="00172473"/>
    <w:rsid w:val="00172822"/>
    <w:rsid w:val="001731E9"/>
    <w:rsid w:val="00173691"/>
    <w:rsid w:val="00173BEF"/>
    <w:rsid w:val="00174460"/>
    <w:rsid w:val="0017499C"/>
    <w:rsid w:val="00174C66"/>
    <w:rsid w:val="00175040"/>
    <w:rsid w:val="00175BA9"/>
    <w:rsid w:val="00175CFD"/>
    <w:rsid w:val="00175E41"/>
    <w:rsid w:val="00175E68"/>
    <w:rsid w:val="00176627"/>
    <w:rsid w:val="00176D8B"/>
    <w:rsid w:val="00177F38"/>
    <w:rsid w:val="00177F5D"/>
    <w:rsid w:val="0018073B"/>
    <w:rsid w:val="00180A7D"/>
    <w:rsid w:val="00180BBF"/>
    <w:rsid w:val="00180C21"/>
    <w:rsid w:val="00181999"/>
    <w:rsid w:val="001821E8"/>
    <w:rsid w:val="00182543"/>
    <w:rsid w:val="0018300E"/>
    <w:rsid w:val="001832FB"/>
    <w:rsid w:val="00183654"/>
    <w:rsid w:val="00183B78"/>
    <w:rsid w:val="001840DF"/>
    <w:rsid w:val="001843D7"/>
    <w:rsid w:val="001848FF"/>
    <w:rsid w:val="00184C8F"/>
    <w:rsid w:val="00184EF6"/>
    <w:rsid w:val="001852C5"/>
    <w:rsid w:val="0018533A"/>
    <w:rsid w:val="00185A64"/>
    <w:rsid w:val="00185B99"/>
    <w:rsid w:val="00185DBA"/>
    <w:rsid w:val="00186256"/>
    <w:rsid w:val="001862AE"/>
    <w:rsid w:val="001864C3"/>
    <w:rsid w:val="00186DFC"/>
    <w:rsid w:val="0018706B"/>
    <w:rsid w:val="0018794E"/>
    <w:rsid w:val="00190307"/>
    <w:rsid w:val="0019155F"/>
    <w:rsid w:val="001915C3"/>
    <w:rsid w:val="00191C16"/>
    <w:rsid w:val="00191F6E"/>
    <w:rsid w:val="0019224E"/>
    <w:rsid w:val="0019283B"/>
    <w:rsid w:val="00193016"/>
    <w:rsid w:val="00193402"/>
    <w:rsid w:val="001937C7"/>
    <w:rsid w:val="00193B2D"/>
    <w:rsid w:val="00194436"/>
    <w:rsid w:val="001944E3"/>
    <w:rsid w:val="0019452D"/>
    <w:rsid w:val="001948C9"/>
    <w:rsid w:val="00194C7C"/>
    <w:rsid w:val="00194CF4"/>
    <w:rsid w:val="001951C5"/>
    <w:rsid w:val="0019597B"/>
    <w:rsid w:val="00196C6E"/>
    <w:rsid w:val="00196DCC"/>
    <w:rsid w:val="0019716F"/>
    <w:rsid w:val="001A0116"/>
    <w:rsid w:val="001A0153"/>
    <w:rsid w:val="001A0617"/>
    <w:rsid w:val="001A08F8"/>
    <w:rsid w:val="001A0E2A"/>
    <w:rsid w:val="001A0F33"/>
    <w:rsid w:val="001A179C"/>
    <w:rsid w:val="001A1993"/>
    <w:rsid w:val="001A1AA1"/>
    <w:rsid w:val="001A1C69"/>
    <w:rsid w:val="001A1DDF"/>
    <w:rsid w:val="001A27E6"/>
    <w:rsid w:val="001A2903"/>
    <w:rsid w:val="001A3727"/>
    <w:rsid w:val="001A485C"/>
    <w:rsid w:val="001A4A2C"/>
    <w:rsid w:val="001A4C83"/>
    <w:rsid w:val="001A4CA6"/>
    <w:rsid w:val="001A540A"/>
    <w:rsid w:val="001A5B33"/>
    <w:rsid w:val="001A5FE6"/>
    <w:rsid w:val="001A65AC"/>
    <w:rsid w:val="001A692C"/>
    <w:rsid w:val="001A6B45"/>
    <w:rsid w:val="001A6CAE"/>
    <w:rsid w:val="001A721C"/>
    <w:rsid w:val="001A79D2"/>
    <w:rsid w:val="001A7AB5"/>
    <w:rsid w:val="001B07E5"/>
    <w:rsid w:val="001B087C"/>
    <w:rsid w:val="001B0E77"/>
    <w:rsid w:val="001B0EF5"/>
    <w:rsid w:val="001B0FD3"/>
    <w:rsid w:val="001B1479"/>
    <w:rsid w:val="001B189B"/>
    <w:rsid w:val="001B1B30"/>
    <w:rsid w:val="001B206D"/>
    <w:rsid w:val="001B29E2"/>
    <w:rsid w:val="001B2C99"/>
    <w:rsid w:val="001B2EF2"/>
    <w:rsid w:val="001B30D9"/>
    <w:rsid w:val="001B3456"/>
    <w:rsid w:val="001B4665"/>
    <w:rsid w:val="001B50D8"/>
    <w:rsid w:val="001B56E4"/>
    <w:rsid w:val="001B5866"/>
    <w:rsid w:val="001B5C8D"/>
    <w:rsid w:val="001B6048"/>
    <w:rsid w:val="001B625C"/>
    <w:rsid w:val="001B65B4"/>
    <w:rsid w:val="001B69C0"/>
    <w:rsid w:val="001B6C94"/>
    <w:rsid w:val="001B6DD8"/>
    <w:rsid w:val="001B712E"/>
    <w:rsid w:val="001B7476"/>
    <w:rsid w:val="001B75FB"/>
    <w:rsid w:val="001B7A49"/>
    <w:rsid w:val="001B7A54"/>
    <w:rsid w:val="001B7BED"/>
    <w:rsid w:val="001C05C3"/>
    <w:rsid w:val="001C0AE6"/>
    <w:rsid w:val="001C18CF"/>
    <w:rsid w:val="001C1A9E"/>
    <w:rsid w:val="001C1BE0"/>
    <w:rsid w:val="001C1FCB"/>
    <w:rsid w:val="001C23AB"/>
    <w:rsid w:val="001C33EF"/>
    <w:rsid w:val="001C4C55"/>
    <w:rsid w:val="001C51EA"/>
    <w:rsid w:val="001C5CBC"/>
    <w:rsid w:val="001C6111"/>
    <w:rsid w:val="001C625C"/>
    <w:rsid w:val="001C670A"/>
    <w:rsid w:val="001C6948"/>
    <w:rsid w:val="001C701B"/>
    <w:rsid w:val="001C7CAF"/>
    <w:rsid w:val="001C7CC5"/>
    <w:rsid w:val="001C7D61"/>
    <w:rsid w:val="001D056F"/>
    <w:rsid w:val="001D0B00"/>
    <w:rsid w:val="001D199E"/>
    <w:rsid w:val="001D1A5E"/>
    <w:rsid w:val="001D1ADB"/>
    <w:rsid w:val="001D1F36"/>
    <w:rsid w:val="001D240B"/>
    <w:rsid w:val="001D253C"/>
    <w:rsid w:val="001D2E76"/>
    <w:rsid w:val="001D3235"/>
    <w:rsid w:val="001D3509"/>
    <w:rsid w:val="001D36D3"/>
    <w:rsid w:val="001D3793"/>
    <w:rsid w:val="001D3D18"/>
    <w:rsid w:val="001D412C"/>
    <w:rsid w:val="001D4DF9"/>
    <w:rsid w:val="001D5037"/>
    <w:rsid w:val="001D54C3"/>
    <w:rsid w:val="001D580F"/>
    <w:rsid w:val="001D66B1"/>
    <w:rsid w:val="001E004B"/>
    <w:rsid w:val="001E0191"/>
    <w:rsid w:val="001E05B1"/>
    <w:rsid w:val="001E0EC9"/>
    <w:rsid w:val="001E0FF2"/>
    <w:rsid w:val="001E1D5F"/>
    <w:rsid w:val="001E22C8"/>
    <w:rsid w:val="001E247D"/>
    <w:rsid w:val="001E28B1"/>
    <w:rsid w:val="001E293B"/>
    <w:rsid w:val="001E2E71"/>
    <w:rsid w:val="001E33DE"/>
    <w:rsid w:val="001E3C0F"/>
    <w:rsid w:val="001E3F92"/>
    <w:rsid w:val="001E3FB1"/>
    <w:rsid w:val="001E4CC0"/>
    <w:rsid w:val="001E5426"/>
    <w:rsid w:val="001E5858"/>
    <w:rsid w:val="001E6A04"/>
    <w:rsid w:val="001E6CE5"/>
    <w:rsid w:val="001E6FB7"/>
    <w:rsid w:val="001E725C"/>
    <w:rsid w:val="001E7604"/>
    <w:rsid w:val="001E7619"/>
    <w:rsid w:val="001E7B4A"/>
    <w:rsid w:val="001F0507"/>
    <w:rsid w:val="001F0665"/>
    <w:rsid w:val="001F142D"/>
    <w:rsid w:val="001F21BD"/>
    <w:rsid w:val="001F24BB"/>
    <w:rsid w:val="001F290B"/>
    <w:rsid w:val="001F3920"/>
    <w:rsid w:val="001F3A8E"/>
    <w:rsid w:val="001F3B5D"/>
    <w:rsid w:val="001F3E32"/>
    <w:rsid w:val="001F3EC8"/>
    <w:rsid w:val="001F4D90"/>
    <w:rsid w:val="001F5210"/>
    <w:rsid w:val="001F576F"/>
    <w:rsid w:val="001F5A58"/>
    <w:rsid w:val="001F60C9"/>
    <w:rsid w:val="001F721F"/>
    <w:rsid w:val="001F7382"/>
    <w:rsid w:val="001F748C"/>
    <w:rsid w:val="00200203"/>
    <w:rsid w:val="00200904"/>
    <w:rsid w:val="002009CE"/>
    <w:rsid w:val="00200CE6"/>
    <w:rsid w:val="0020107F"/>
    <w:rsid w:val="00201A5A"/>
    <w:rsid w:val="00201F03"/>
    <w:rsid w:val="002024AB"/>
    <w:rsid w:val="002026C4"/>
    <w:rsid w:val="002027AE"/>
    <w:rsid w:val="00202E50"/>
    <w:rsid w:val="002037D2"/>
    <w:rsid w:val="002039FC"/>
    <w:rsid w:val="00204E69"/>
    <w:rsid w:val="00204FB6"/>
    <w:rsid w:val="00205209"/>
    <w:rsid w:val="002069CA"/>
    <w:rsid w:val="00206EA4"/>
    <w:rsid w:val="00210104"/>
    <w:rsid w:val="0021039A"/>
    <w:rsid w:val="002106B4"/>
    <w:rsid w:val="00210765"/>
    <w:rsid w:val="002107BA"/>
    <w:rsid w:val="0021086C"/>
    <w:rsid w:val="002108AE"/>
    <w:rsid w:val="00210C28"/>
    <w:rsid w:val="00210DF0"/>
    <w:rsid w:val="002110DB"/>
    <w:rsid w:val="00211912"/>
    <w:rsid w:val="00211A8E"/>
    <w:rsid w:val="00211D9E"/>
    <w:rsid w:val="002126EC"/>
    <w:rsid w:val="00212774"/>
    <w:rsid w:val="00212D5D"/>
    <w:rsid w:val="00213BB7"/>
    <w:rsid w:val="0021403B"/>
    <w:rsid w:val="002141AF"/>
    <w:rsid w:val="002142DE"/>
    <w:rsid w:val="002146AE"/>
    <w:rsid w:val="00214D1E"/>
    <w:rsid w:val="0021534C"/>
    <w:rsid w:val="002156A2"/>
    <w:rsid w:val="0021590C"/>
    <w:rsid w:val="00217725"/>
    <w:rsid w:val="002204B7"/>
    <w:rsid w:val="0022071A"/>
    <w:rsid w:val="00220DD3"/>
    <w:rsid w:val="00221A09"/>
    <w:rsid w:val="00221A8D"/>
    <w:rsid w:val="00221AC1"/>
    <w:rsid w:val="00222363"/>
    <w:rsid w:val="002226CD"/>
    <w:rsid w:val="00222CBB"/>
    <w:rsid w:val="002236E0"/>
    <w:rsid w:val="002238A2"/>
    <w:rsid w:val="002238AB"/>
    <w:rsid w:val="00224556"/>
    <w:rsid w:val="002255D2"/>
    <w:rsid w:val="00225A39"/>
    <w:rsid w:val="00225D18"/>
    <w:rsid w:val="00226604"/>
    <w:rsid w:val="00226915"/>
    <w:rsid w:val="00226D28"/>
    <w:rsid w:val="00226DC2"/>
    <w:rsid w:val="00227093"/>
    <w:rsid w:val="00227E4B"/>
    <w:rsid w:val="0023002F"/>
    <w:rsid w:val="00230798"/>
    <w:rsid w:val="0023155A"/>
    <w:rsid w:val="002319B1"/>
    <w:rsid w:val="00231B9B"/>
    <w:rsid w:val="002320A9"/>
    <w:rsid w:val="002321A7"/>
    <w:rsid w:val="00232DF7"/>
    <w:rsid w:val="00232E37"/>
    <w:rsid w:val="0023318B"/>
    <w:rsid w:val="00234249"/>
    <w:rsid w:val="002343FD"/>
    <w:rsid w:val="002344B0"/>
    <w:rsid w:val="002346D0"/>
    <w:rsid w:val="002348A5"/>
    <w:rsid w:val="002359CF"/>
    <w:rsid w:val="002360D1"/>
    <w:rsid w:val="00236DCD"/>
    <w:rsid w:val="00236E61"/>
    <w:rsid w:val="00236F15"/>
    <w:rsid w:val="002374E7"/>
    <w:rsid w:val="00237736"/>
    <w:rsid w:val="00237863"/>
    <w:rsid w:val="00240286"/>
    <w:rsid w:val="00240563"/>
    <w:rsid w:val="0024062A"/>
    <w:rsid w:val="00240E89"/>
    <w:rsid w:val="002415BC"/>
    <w:rsid w:val="002418DE"/>
    <w:rsid w:val="00241F2C"/>
    <w:rsid w:val="00241F87"/>
    <w:rsid w:val="002420B8"/>
    <w:rsid w:val="0024326A"/>
    <w:rsid w:val="00243CBA"/>
    <w:rsid w:val="00243E93"/>
    <w:rsid w:val="00244A91"/>
    <w:rsid w:val="00244E62"/>
    <w:rsid w:val="00244EE2"/>
    <w:rsid w:val="00245454"/>
    <w:rsid w:val="002455DD"/>
    <w:rsid w:val="002463D9"/>
    <w:rsid w:val="0024668A"/>
    <w:rsid w:val="0024669D"/>
    <w:rsid w:val="0024676D"/>
    <w:rsid w:val="002471AB"/>
    <w:rsid w:val="0024756F"/>
    <w:rsid w:val="002476C7"/>
    <w:rsid w:val="0024770F"/>
    <w:rsid w:val="0024772E"/>
    <w:rsid w:val="00250168"/>
    <w:rsid w:val="002506E7"/>
    <w:rsid w:val="00250DD1"/>
    <w:rsid w:val="00251E3A"/>
    <w:rsid w:val="002523C4"/>
    <w:rsid w:val="0025247A"/>
    <w:rsid w:val="00252FAE"/>
    <w:rsid w:val="002532D4"/>
    <w:rsid w:val="0025344D"/>
    <w:rsid w:val="0025380B"/>
    <w:rsid w:val="00253B27"/>
    <w:rsid w:val="00253BE6"/>
    <w:rsid w:val="00253C83"/>
    <w:rsid w:val="00253D4F"/>
    <w:rsid w:val="0025439E"/>
    <w:rsid w:val="0025461D"/>
    <w:rsid w:val="00254927"/>
    <w:rsid w:val="00254BF4"/>
    <w:rsid w:val="0025503D"/>
    <w:rsid w:val="002554BF"/>
    <w:rsid w:val="00255604"/>
    <w:rsid w:val="0025596A"/>
    <w:rsid w:val="00256293"/>
    <w:rsid w:val="002564B8"/>
    <w:rsid w:val="00256963"/>
    <w:rsid w:val="00256F0E"/>
    <w:rsid w:val="002571D6"/>
    <w:rsid w:val="00257294"/>
    <w:rsid w:val="002572B2"/>
    <w:rsid w:val="00257336"/>
    <w:rsid w:val="002577ED"/>
    <w:rsid w:val="002603C8"/>
    <w:rsid w:val="00260916"/>
    <w:rsid w:val="00260FE3"/>
    <w:rsid w:val="002610AD"/>
    <w:rsid w:val="00261101"/>
    <w:rsid w:val="0026183E"/>
    <w:rsid w:val="002623A1"/>
    <w:rsid w:val="002629CC"/>
    <w:rsid w:val="00262B76"/>
    <w:rsid w:val="00263A49"/>
    <w:rsid w:val="00263C94"/>
    <w:rsid w:val="002642FC"/>
    <w:rsid w:val="00264652"/>
    <w:rsid w:val="00264A0D"/>
    <w:rsid w:val="00264CB2"/>
    <w:rsid w:val="00264E34"/>
    <w:rsid w:val="002658C0"/>
    <w:rsid w:val="00266406"/>
    <w:rsid w:val="002665C4"/>
    <w:rsid w:val="002671BE"/>
    <w:rsid w:val="002673D9"/>
    <w:rsid w:val="00267661"/>
    <w:rsid w:val="002678B1"/>
    <w:rsid w:val="002679E9"/>
    <w:rsid w:val="00267F05"/>
    <w:rsid w:val="002707B7"/>
    <w:rsid w:val="002711F2"/>
    <w:rsid w:val="00271D0F"/>
    <w:rsid w:val="00272128"/>
    <w:rsid w:val="0027240F"/>
    <w:rsid w:val="0027309E"/>
    <w:rsid w:val="00273A65"/>
    <w:rsid w:val="00273C86"/>
    <w:rsid w:val="00274456"/>
    <w:rsid w:val="002745DA"/>
    <w:rsid w:val="00274602"/>
    <w:rsid w:val="002747F3"/>
    <w:rsid w:val="00274944"/>
    <w:rsid w:val="002749AB"/>
    <w:rsid w:val="00274A74"/>
    <w:rsid w:val="00274BE2"/>
    <w:rsid w:val="00275918"/>
    <w:rsid w:val="00275BA2"/>
    <w:rsid w:val="00276C7F"/>
    <w:rsid w:val="002770F6"/>
    <w:rsid w:val="0027739D"/>
    <w:rsid w:val="00277540"/>
    <w:rsid w:val="002778AA"/>
    <w:rsid w:val="00277DE4"/>
    <w:rsid w:val="002804E7"/>
    <w:rsid w:val="00280619"/>
    <w:rsid w:val="00280695"/>
    <w:rsid w:val="00281036"/>
    <w:rsid w:val="0028119A"/>
    <w:rsid w:val="00281766"/>
    <w:rsid w:val="00281866"/>
    <w:rsid w:val="00281B94"/>
    <w:rsid w:val="00281D41"/>
    <w:rsid w:val="00282089"/>
    <w:rsid w:val="00282412"/>
    <w:rsid w:val="00282791"/>
    <w:rsid w:val="00282C70"/>
    <w:rsid w:val="00282DEB"/>
    <w:rsid w:val="00282DEC"/>
    <w:rsid w:val="00282EC0"/>
    <w:rsid w:val="00283F2A"/>
    <w:rsid w:val="002844B3"/>
    <w:rsid w:val="00284507"/>
    <w:rsid w:val="00284E6E"/>
    <w:rsid w:val="0028588E"/>
    <w:rsid w:val="00285A36"/>
    <w:rsid w:val="0028653D"/>
    <w:rsid w:val="0028671D"/>
    <w:rsid w:val="00286DC0"/>
    <w:rsid w:val="00287A29"/>
    <w:rsid w:val="00287A6E"/>
    <w:rsid w:val="00287E86"/>
    <w:rsid w:val="00290061"/>
    <w:rsid w:val="002908F4"/>
    <w:rsid w:val="00290904"/>
    <w:rsid w:val="00290A70"/>
    <w:rsid w:val="00290FCB"/>
    <w:rsid w:val="00290FD1"/>
    <w:rsid w:val="0029118D"/>
    <w:rsid w:val="00291225"/>
    <w:rsid w:val="002912E5"/>
    <w:rsid w:val="002915C6"/>
    <w:rsid w:val="00291748"/>
    <w:rsid w:val="002918D3"/>
    <w:rsid w:val="00291FF1"/>
    <w:rsid w:val="00291FFA"/>
    <w:rsid w:val="00292154"/>
    <w:rsid w:val="00292A07"/>
    <w:rsid w:val="00292BD5"/>
    <w:rsid w:val="0029332B"/>
    <w:rsid w:val="00293DD7"/>
    <w:rsid w:val="00294605"/>
    <w:rsid w:val="002949FE"/>
    <w:rsid w:val="00294EFD"/>
    <w:rsid w:val="00295074"/>
    <w:rsid w:val="002950CB"/>
    <w:rsid w:val="00295709"/>
    <w:rsid w:val="00295978"/>
    <w:rsid w:val="00295C15"/>
    <w:rsid w:val="00295F68"/>
    <w:rsid w:val="002961F8"/>
    <w:rsid w:val="00296CE8"/>
    <w:rsid w:val="00296FDD"/>
    <w:rsid w:val="002970E6"/>
    <w:rsid w:val="002972C6"/>
    <w:rsid w:val="002972F8"/>
    <w:rsid w:val="00297874"/>
    <w:rsid w:val="00297D16"/>
    <w:rsid w:val="00297F28"/>
    <w:rsid w:val="002A020D"/>
    <w:rsid w:val="002A0295"/>
    <w:rsid w:val="002A148D"/>
    <w:rsid w:val="002A1E8F"/>
    <w:rsid w:val="002A20E8"/>
    <w:rsid w:val="002A24BA"/>
    <w:rsid w:val="002A2988"/>
    <w:rsid w:val="002A326C"/>
    <w:rsid w:val="002A3553"/>
    <w:rsid w:val="002A3C70"/>
    <w:rsid w:val="002A3F4C"/>
    <w:rsid w:val="002A3F9D"/>
    <w:rsid w:val="002A48AA"/>
    <w:rsid w:val="002A4B02"/>
    <w:rsid w:val="002A5164"/>
    <w:rsid w:val="002A51CB"/>
    <w:rsid w:val="002A5D05"/>
    <w:rsid w:val="002A6189"/>
    <w:rsid w:val="002A62B9"/>
    <w:rsid w:val="002A6E4E"/>
    <w:rsid w:val="002A7ADE"/>
    <w:rsid w:val="002A7B71"/>
    <w:rsid w:val="002B028B"/>
    <w:rsid w:val="002B1389"/>
    <w:rsid w:val="002B14A5"/>
    <w:rsid w:val="002B1B11"/>
    <w:rsid w:val="002B1BA2"/>
    <w:rsid w:val="002B1C99"/>
    <w:rsid w:val="002B1D2D"/>
    <w:rsid w:val="002B1E5D"/>
    <w:rsid w:val="002B25F9"/>
    <w:rsid w:val="002B2D6F"/>
    <w:rsid w:val="002B3833"/>
    <w:rsid w:val="002B3A62"/>
    <w:rsid w:val="002B41B1"/>
    <w:rsid w:val="002B43E6"/>
    <w:rsid w:val="002B4641"/>
    <w:rsid w:val="002B47C5"/>
    <w:rsid w:val="002B4893"/>
    <w:rsid w:val="002B4AAD"/>
    <w:rsid w:val="002B5489"/>
    <w:rsid w:val="002B579C"/>
    <w:rsid w:val="002B5E04"/>
    <w:rsid w:val="002B5FE8"/>
    <w:rsid w:val="002B5FF6"/>
    <w:rsid w:val="002B6465"/>
    <w:rsid w:val="002B646D"/>
    <w:rsid w:val="002B6D94"/>
    <w:rsid w:val="002B76AC"/>
    <w:rsid w:val="002B7931"/>
    <w:rsid w:val="002C0BB6"/>
    <w:rsid w:val="002C1213"/>
    <w:rsid w:val="002C146B"/>
    <w:rsid w:val="002C1B94"/>
    <w:rsid w:val="002C259D"/>
    <w:rsid w:val="002C287D"/>
    <w:rsid w:val="002C3167"/>
    <w:rsid w:val="002C391B"/>
    <w:rsid w:val="002C399A"/>
    <w:rsid w:val="002C3CAD"/>
    <w:rsid w:val="002C3ED3"/>
    <w:rsid w:val="002C40D4"/>
    <w:rsid w:val="002C4575"/>
    <w:rsid w:val="002C4863"/>
    <w:rsid w:val="002C5541"/>
    <w:rsid w:val="002C58E2"/>
    <w:rsid w:val="002C5B78"/>
    <w:rsid w:val="002C5CC8"/>
    <w:rsid w:val="002C5E02"/>
    <w:rsid w:val="002C5FCC"/>
    <w:rsid w:val="002C6170"/>
    <w:rsid w:val="002C66D4"/>
    <w:rsid w:val="002C7A20"/>
    <w:rsid w:val="002C7C17"/>
    <w:rsid w:val="002C7CD3"/>
    <w:rsid w:val="002C7EC0"/>
    <w:rsid w:val="002D0272"/>
    <w:rsid w:val="002D14F6"/>
    <w:rsid w:val="002D192E"/>
    <w:rsid w:val="002D2378"/>
    <w:rsid w:val="002D34F8"/>
    <w:rsid w:val="002D379D"/>
    <w:rsid w:val="002D3B4B"/>
    <w:rsid w:val="002D4B36"/>
    <w:rsid w:val="002D4FF2"/>
    <w:rsid w:val="002D5475"/>
    <w:rsid w:val="002D5F9D"/>
    <w:rsid w:val="002D6034"/>
    <w:rsid w:val="002D6759"/>
    <w:rsid w:val="002D6B65"/>
    <w:rsid w:val="002D7DCD"/>
    <w:rsid w:val="002E0AD4"/>
    <w:rsid w:val="002E0BE0"/>
    <w:rsid w:val="002E0EB9"/>
    <w:rsid w:val="002E13B7"/>
    <w:rsid w:val="002E1B64"/>
    <w:rsid w:val="002E1E4F"/>
    <w:rsid w:val="002E257B"/>
    <w:rsid w:val="002E27A1"/>
    <w:rsid w:val="002E2922"/>
    <w:rsid w:val="002E31E0"/>
    <w:rsid w:val="002E3363"/>
    <w:rsid w:val="002E3694"/>
    <w:rsid w:val="002E3CC8"/>
    <w:rsid w:val="002E401D"/>
    <w:rsid w:val="002E41E9"/>
    <w:rsid w:val="002E49C9"/>
    <w:rsid w:val="002E49D7"/>
    <w:rsid w:val="002E4DE2"/>
    <w:rsid w:val="002E56DD"/>
    <w:rsid w:val="002E57E0"/>
    <w:rsid w:val="002E5E45"/>
    <w:rsid w:val="002E5E74"/>
    <w:rsid w:val="002E5E85"/>
    <w:rsid w:val="002E69FF"/>
    <w:rsid w:val="002E7E99"/>
    <w:rsid w:val="002F0353"/>
    <w:rsid w:val="002F08B9"/>
    <w:rsid w:val="002F0D28"/>
    <w:rsid w:val="002F1468"/>
    <w:rsid w:val="002F14DB"/>
    <w:rsid w:val="002F170A"/>
    <w:rsid w:val="002F216B"/>
    <w:rsid w:val="002F268E"/>
    <w:rsid w:val="002F29F3"/>
    <w:rsid w:val="002F33F3"/>
    <w:rsid w:val="002F3FBD"/>
    <w:rsid w:val="002F3FE8"/>
    <w:rsid w:val="002F4037"/>
    <w:rsid w:val="002F41AF"/>
    <w:rsid w:val="002F47F0"/>
    <w:rsid w:val="002F5238"/>
    <w:rsid w:val="002F54F2"/>
    <w:rsid w:val="002F57DC"/>
    <w:rsid w:val="002F58E6"/>
    <w:rsid w:val="002F674B"/>
    <w:rsid w:val="002F756A"/>
    <w:rsid w:val="002F7888"/>
    <w:rsid w:val="00300077"/>
    <w:rsid w:val="00300BC5"/>
    <w:rsid w:val="00300E11"/>
    <w:rsid w:val="0030142A"/>
    <w:rsid w:val="003014A3"/>
    <w:rsid w:val="003017C6"/>
    <w:rsid w:val="003017F1"/>
    <w:rsid w:val="0030181A"/>
    <w:rsid w:val="003019CD"/>
    <w:rsid w:val="00301C5C"/>
    <w:rsid w:val="00302711"/>
    <w:rsid w:val="00302F6E"/>
    <w:rsid w:val="00303C8A"/>
    <w:rsid w:val="003042C7"/>
    <w:rsid w:val="00304394"/>
    <w:rsid w:val="003048E4"/>
    <w:rsid w:val="003049C8"/>
    <w:rsid w:val="00304D08"/>
    <w:rsid w:val="00306107"/>
    <w:rsid w:val="003062E3"/>
    <w:rsid w:val="0030654E"/>
    <w:rsid w:val="003070FE"/>
    <w:rsid w:val="003078FD"/>
    <w:rsid w:val="003104F8"/>
    <w:rsid w:val="00310913"/>
    <w:rsid w:val="00310BA1"/>
    <w:rsid w:val="00310F59"/>
    <w:rsid w:val="00311404"/>
    <w:rsid w:val="00311B58"/>
    <w:rsid w:val="003120E4"/>
    <w:rsid w:val="00312334"/>
    <w:rsid w:val="00312684"/>
    <w:rsid w:val="00312889"/>
    <w:rsid w:val="00312E77"/>
    <w:rsid w:val="0031303D"/>
    <w:rsid w:val="00313144"/>
    <w:rsid w:val="00313199"/>
    <w:rsid w:val="00313559"/>
    <w:rsid w:val="00313E29"/>
    <w:rsid w:val="00314096"/>
    <w:rsid w:val="003147CB"/>
    <w:rsid w:val="00314928"/>
    <w:rsid w:val="00314B3C"/>
    <w:rsid w:val="0031562D"/>
    <w:rsid w:val="003159B4"/>
    <w:rsid w:val="00316350"/>
    <w:rsid w:val="00316CE7"/>
    <w:rsid w:val="00317567"/>
    <w:rsid w:val="003179A2"/>
    <w:rsid w:val="00317B73"/>
    <w:rsid w:val="00317E28"/>
    <w:rsid w:val="00320199"/>
    <w:rsid w:val="0032025C"/>
    <w:rsid w:val="003202AA"/>
    <w:rsid w:val="00320A26"/>
    <w:rsid w:val="00320A69"/>
    <w:rsid w:val="00320F3C"/>
    <w:rsid w:val="00321901"/>
    <w:rsid w:val="00322E32"/>
    <w:rsid w:val="0032322E"/>
    <w:rsid w:val="00323B98"/>
    <w:rsid w:val="00323E02"/>
    <w:rsid w:val="0032467C"/>
    <w:rsid w:val="00325114"/>
    <w:rsid w:val="0032537A"/>
    <w:rsid w:val="00325AB3"/>
    <w:rsid w:val="00325E14"/>
    <w:rsid w:val="00325E5C"/>
    <w:rsid w:val="0032614F"/>
    <w:rsid w:val="003263AB"/>
    <w:rsid w:val="00327470"/>
    <w:rsid w:val="00327A04"/>
    <w:rsid w:val="00327B95"/>
    <w:rsid w:val="00327BDC"/>
    <w:rsid w:val="00330433"/>
    <w:rsid w:val="00330B37"/>
    <w:rsid w:val="00330B72"/>
    <w:rsid w:val="00330E34"/>
    <w:rsid w:val="003319D2"/>
    <w:rsid w:val="00332147"/>
    <w:rsid w:val="003323D5"/>
    <w:rsid w:val="00332920"/>
    <w:rsid w:val="00332A30"/>
    <w:rsid w:val="00332E9F"/>
    <w:rsid w:val="00333182"/>
    <w:rsid w:val="0033442B"/>
    <w:rsid w:val="0033453F"/>
    <w:rsid w:val="003349FE"/>
    <w:rsid w:val="003352CF"/>
    <w:rsid w:val="00335693"/>
    <w:rsid w:val="003358CD"/>
    <w:rsid w:val="00335AC9"/>
    <w:rsid w:val="00336033"/>
    <w:rsid w:val="0033655A"/>
    <w:rsid w:val="00336E1E"/>
    <w:rsid w:val="00336F96"/>
    <w:rsid w:val="0033714F"/>
    <w:rsid w:val="00337848"/>
    <w:rsid w:val="003410A5"/>
    <w:rsid w:val="00341A5D"/>
    <w:rsid w:val="00341B11"/>
    <w:rsid w:val="003424DA"/>
    <w:rsid w:val="00342676"/>
    <w:rsid w:val="00342AE1"/>
    <w:rsid w:val="00342AE3"/>
    <w:rsid w:val="00342B7E"/>
    <w:rsid w:val="00342D40"/>
    <w:rsid w:val="00343024"/>
    <w:rsid w:val="00343242"/>
    <w:rsid w:val="00343741"/>
    <w:rsid w:val="00343CA9"/>
    <w:rsid w:val="003441EF"/>
    <w:rsid w:val="0034490F"/>
    <w:rsid w:val="00344A1A"/>
    <w:rsid w:val="00344A8D"/>
    <w:rsid w:val="00344AF7"/>
    <w:rsid w:val="00345656"/>
    <w:rsid w:val="00345952"/>
    <w:rsid w:val="0034596D"/>
    <w:rsid w:val="00346DAF"/>
    <w:rsid w:val="003470DA"/>
    <w:rsid w:val="003471F2"/>
    <w:rsid w:val="00347348"/>
    <w:rsid w:val="00347BDF"/>
    <w:rsid w:val="00347F7B"/>
    <w:rsid w:val="00350B8A"/>
    <w:rsid w:val="00350DC1"/>
    <w:rsid w:val="00350F35"/>
    <w:rsid w:val="0035115F"/>
    <w:rsid w:val="0035117B"/>
    <w:rsid w:val="00351638"/>
    <w:rsid w:val="00351845"/>
    <w:rsid w:val="00351B86"/>
    <w:rsid w:val="00351E99"/>
    <w:rsid w:val="003523BE"/>
    <w:rsid w:val="003523C9"/>
    <w:rsid w:val="00352774"/>
    <w:rsid w:val="00353802"/>
    <w:rsid w:val="00353FBD"/>
    <w:rsid w:val="00354283"/>
    <w:rsid w:val="00354D7D"/>
    <w:rsid w:val="003552CF"/>
    <w:rsid w:val="003555D7"/>
    <w:rsid w:val="00355A25"/>
    <w:rsid w:val="00355B8E"/>
    <w:rsid w:val="00355ECD"/>
    <w:rsid w:val="003565A7"/>
    <w:rsid w:val="00356EDA"/>
    <w:rsid w:val="00357155"/>
    <w:rsid w:val="00357440"/>
    <w:rsid w:val="003578B5"/>
    <w:rsid w:val="00357AB6"/>
    <w:rsid w:val="00357B28"/>
    <w:rsid w:val="00360043"/>
    <w:rsid w:val="003601CA"/>
    <w:rsid w:val="00360239"/>
    <w:rsid w:val="00360276"/>
    <w:rsid w:val="00360933"/>
    <w:rsid w:val="00361638"/>
    <w:rsid w:val="003619BE"/>
    <w:rsid w:val="00361EB1"/>
    <w:rsid w:val="0036213E"/>
    <w:rsid w:val="003626C9"/>
    <w:rsid w:val="00362AC9"/>
    <w:rsid w:val="0036367D"/>
    <w:rsid w:val="00363B88"/>
    <w:rsid w:val="003640E0"/>
    <w:rsid w:val="00364510"/>
    <w:rsid w:val="00364722"/>
    <w:rsid w:val="0036499A"/>
    <w:rsid w:val="00364BE7"/>
    <w:rsid w:val="00365725"/>
    <w:rsid w:val="00365850"/>
    <w:rsid w:val="00365ADE"/>
    <w:rsid w:val="00366625"/>
    <w:rsid w:val="00367733"/>
    <w:rsid w:val="0037017F"/>
    <w:rsid w:val="00370653"/>
    <w:rsid w:val="00370AAB"/>
    <w:rsid w:val="00370EB9"/>
    <w:rsid w:val="00370EC2"/>
    <w:rsid w:val="00371450"/>
    <w:rsid w:val="00371482"/>
    <w:rsid w:val="003717B7"/>
    <w:rsid w:val="00371CAC"/>
    <w:rsid w:val="003720D0"/>
    <w:rsid w:val="00372278"/>
    <w:rsid w:val="003723A7"/>
    <w:rsid w:val="00372856"/>
    <w:rsid w:val="00373230"/>
    <w:rsid w:val="0037336B"/>
    <w:rsid w:val="00373683"/>
    <w:rsid w:val="00373AE9"/>
    <w:rsid w:val="003741F1"/>
    <w:rsid w:val="00374263"/>
    <w:rsid w:val="003746E9"/>
    <w:rsid w:val="00374A25"/>
    <w:rsid w:val="00374D2E"/>
    <w:rsid w:val="00374DAD"/>
    <w:rsid w:val="003755FE"/>
    <w:rsid w:val="003759A4"/>
    <w:rsid w:val="00375BF8"/>
    <w:rsid w:val="00375E0D"/>
    <w:rsid w:val="00376F11"/>
    <w:rsid w:val="00376FD6"/>
    <w:rsid w:val="0037746D"/>
    <w:rsid w:val="00377691"/>
    <w:rsid w:val="00377725"/>
    <w:rsid w:val="0037789E"/>
    <w:rsid w:val="00377A91"/>
    <w:rsid w:val="00380225"/>
    <w:rsid w:val="00380620"/>
    <w:rsid w:val="003806B5"/>
    <w:rsid w:val="00380850"/>
    <w:rsid w:val="00380862"/>
    <w:rsid w:val="00380895"/>
    <w:rsid w:val="003808C7"/>
    <w:rsid w:val="00380CB7"/>
    <w:rsid w:val="00380EDB"/>
    <w:rsid w:val="003810CE"/>
    <w:rsid w:val="003814BC"/>
    <w:rsid w:val="00381739"/>
    <w:rsid w:val="00381E3E"/>
    <w:rsid w:val="00382066"/>
    <w:rsid w:val="00382777"/>
    <w:rsid w:val="003828FF"/>
    <w:rsid w:val="00382A60"/>
    <w:rsid w:val="00382B91"/>
    <w:rsid w:val="00382E3D"/>
    <w:rsid w:val="00382E85"/>
    <w:rsid w:val="003830A4"/>
    <w:rsid w:val="0038344D"/>
    <w:rsid w:val="0038356D"/>
    <w:rsid w:val="00383792"/>
    <w:rsid w:val="00383CA7"/>
    <w:rsid w:val="00383E2E"/>
    <w:rsid w:val="00384464"/>
    <w:rsid w:val="0038484B"/>
    <w:rsid w:val="00384B8C"/>
    <w:rsid w:val="00387366"/>
    <w:rsid w:val="003878D5"/>
    <w:rsid w:val="00387969"/>
    <w:rsid w:val="00387CD5"/>
    <w:rsid w:val="00390F62"/>
    <w:rsid w:val="0039101B"/>
    <w:rsid w:val="00391561"/>
    <w:rsid w:val="00391DDE"/>
    <w:rsid w:val="00392A8B"/>
    <w:rsid w:val="00392A93"/>
    <w:rsid w:val="00392D9C"/>
    <w:rsid w:val="00392F49"/>
    <w:rsid w:val="0039307B"/>
    <w:rsid w:val="0039370C"/>
    <w:rsid w:val="00393FE6"/>
    <w:rsid w:val="00394484"/>
    <w:rsid w:val="00394486"/>
    <w:rsid w:val="003944F9"/>
    <w:rsid w:val="0039457C"/>
    <w:rsid w:val="00394773"/>
    <w:rsid w:val="0039495D"/>
    <w:rsid w:val="00394E06"/>
    <w:rsid w:val="00394FB3"/>
    <w:rsid w:val="003954C3"/>
    <w:rsid w:val="0039552E"/>
    <w:rsid w:val="00395A33"/>
    <w:rsid w:val="00395F37"/>
    <w:rsid w:val="00395F7F"/>
    <w:rsid w:val="003960B7"/>
    <w:rsid w:val="003967F4"/>
    <w:rsid w:val="00397903"/>
    <w:rsid w:val="003A0481"/>
    <w:rsid w:val="003A0815"/>
    <w:rsid w:val="003A0913"/>
    <w:rsid w:val="003A0A22"/>
    <w:rsid w:val="003A0AA2"/>
    <w:rsid w:val="003A102C"/>
    <w:rsid w:val="003A1568"/>
    <w:rsid w:val="003A1A8A"/>
    <w:rsid w:val="003A1CC1"/>
    <w:rsid w:val="003A1E83"/>
    <w:rsid w:val="003A2819"/>
    <w:rsid w:val="003A2C5C"/>
    <w:rsid w:val="003A3A27"/>
    <w:rsid w:val="003A3B27"/>
    <w:rsid w:val="003A3D64"/>
    <w:rsid w:val="003A494F"/>
    <w:rsid w:val="003A49ED"/>
    <w:rsid w:val="003A4FD7"/>
    <w:rsid w:val="003A5000"/>
    <w:rsid w:val="003A501C"/>
    <w:rsid w:val="003A515C"/>
    <w:rsid w:val="003A71DC"/>
    <w:rsid w:val="003A71F9"/>
    <w:rsid w:val="003A7213"/>
    <w:rsid w:val="003A75CA"/>
    <w:rsid w:val="003B0CA8"/>
    <w:rsid w:val="003B0CC7"/>
    <w:rsid w:val="003B10F0"/>
    <w:rsid w:val="003B132F"/>
    <w:rsid w:val="003B1394"/>
    <w:rsid w:val="003B233D"/>
    <w:rsid w:val="003B253A"/>
    <w:rsid w:val="003B2926"/>
    <w:rsid w:val="003B2C10"/>
    <w:rsid w:val="003B2C44"/>
    <w:rsid w:val="003B378C"/>
    <w:rsid w:val="003B384B"/>
    <w:rsid w:val="003B418C"/>
    <w:rsid w:val="003B4ADD"/>
    <w:rsid w:val="003B4E6B"/>
    <w:rsid w:val="003B58D9"/>
    <w:rsid w:val="003B5934"/>
    <w:rsid w:val="003B60EB"/>
    <w:rsid w:val="003B6E33"/>
    <w:rsid w:val="003B7380"/>
    <w:rsid w:val="003B74C7"/>
    <w:rsid w:val="003B7CD9"/>
    <w:rsid w:val="003C03D0"/>
    <w:rsid w:val="003C0E76"/>
    <w:rsid w:val="003C10D0"/>
    <w:rsid w:val="003C13BF"/>
    <w:rsid w:val="003C178F"/>
    <w:rsid w:val="003C1C2A"/>
    <w:rsid w:val="003C1F8E"/>
    <w:rsid w:val="003C23BD"/>
    <w:rsid w:val="003C23E0"/>
    <w:rsid w:val="003C27AA"/>
    <w:rsid w:val="003C3840"/>
    <w:rsid w:val="003C485F"/>
    <w:rsid w:val="003C5571"/>
    <w:rsid w:val="003C59CC"/>
    <w:rsid w:val="003C5BB1"/>
    <w:rsid w:val="003C610D"/>
    <w:rsid w:val="003C7580"/>
    <w:rsid w:val="003C75D7"/>
    <w:rsid w:val="003C7D52"/>
    <w:rsid w:val="003C7D6E"/>
    <w:rsid w:val="003C7F3C"/>
    <w:rsid w:val="003D0A5E"/>
    <w:rsid w:val="003D1201"/>
    <w:rsid w:val="003D1305"/>
    <w:rsid w:val="003D15A6"/>
    <w:rsid w:val="003D1759"/>
    <w:rsid w:val="003D1A7E"/>
    <w:rsid w:val="003D1ADD"/>
    <w:rsid w:val="003D1F69"/>
    <w:rsid w:val="003D20EC"/>
    <w:rsid w:val="003D250B"/>
    <w:rsid w:val="003D2604"/>
    <w:rsid w:val="003D2D70"/>
    <w:rsid w:val="003D2EB0"/>
    <w:rsid w:val="003D3137"/>
    <w:rsid w:val="003D31C7"/>
    <w:rsid w:val="003D3754"/>
    <w:rsid w:val="003D3A79"/>
    <w:rsid w:val="003D3AC4"/>
    <w:rsid w:val="003D3EE4"/>
    <w:rsid w:val="003D481B"/>
    <w:rsid w:val="003D4A60"/>
    <w:rsid w:val="003D4BC0"/>
    <w:rsid w:val="003D4BD1"/>
    <w:rsid w:val="003D5C8B"/>
    <w:rsid w:val="003D5F75"/>
    <w:rsid w:val="003D770A"/>
    <w:rsid w:val="003D7DD3"/>
    <w:rsid w:val="003E0EE9"/>
    <w:rsid w:val="003E1151"/>
    <w:rsid w:val="003E13F1"/>
    <w:rsid w:val="003E1641"/>
    <w:rsid w:val="003E171D"/>
    <w:rsid w:val="003E22BB"/>
    <w:rsid w:val="003E23C4"/>
    <w:rsid w:val="003E2651"/>
    <w:rsid w:val="003E2C8C"/>
    <w:rsid w:val="003E31A5"/>
    <w:rsid w:val="003E3218"/>
    <w:rsid w:val="003E35EA"/>
    <w:rsid w:val="003E3888"/>
    <w:rsid w:val="003E3CAC"/>
    <w:rsid w:val="003E420D"/>
    <w:rsid w:val="003E4AC8"/>
    <w:rsid w:val="003E4D5D"/>
    <w:rsid w:val="003E59E8"/>
    <w:rsid w:val="003E65FE"/>
    <w:rsid w:val="003E6FE3"/>
    <w:rsid w:val="003E7277"/>
    <w:rsid w:val="003E773E"/>
    <w:rsid w:val="003E7D4E"/>
    <w:rsid w:val="003E7F9B"/>
    <w:rsid w:val="003F05F8"/>
    <w:rsid w:val="003F07B7"/>
    <w:rsid w:val="003F1410"/>
    <w:rsid w:val="003F19C2"/>
    <w:rsid w:val="003F1F40"/>
    <w:rsid w:val="003F1F6F"/>
    <w:rsid w:val="003F1FB4"/>
    <w:rsid w:val="003F2384"/>
    <w:rsid w:val="003F24A7"/>
    <w:rsid w:val="003F2F14"/>
    <w:rsid w:val="003F3461"/>
    <w:rsid w:val="003F3611"/>
    <w:rsid w:val="003F3B6B"/>
    <w:rsid w:val="003F3F1E"/>
    <w:rsid w:val="003F3F3B"/>
    <w:rsid w:val="003F420E"/>
    <w:rsid w:val="003F51B2"/>
    <w:rsid w:val="003F5924"/>
    <w:rsid w:val="003F63F9"/>
    <w:rsid w:val="003F65EA"/>
    <w:rsid w:val="003F7218"/>
    <w:rsid w:val="003F72FF"/>
    <w:rsid w:val="003F7456"/>
    <w:rsid w:val="003F7571"/>
    <w:rsid w:val="003F79F7"/>
    <w:rsid w:val="003F7D8C"/>
    <w:rsid w:val="00400242"/>
    <w:rsid w:val="00400407"/>
    <w:rsid w:val="0040062E"/>
    <w:rsid w:val="004008F1"/>
    <w:rsid w:val="00400E66"/>
    <w:rsid w:val="00401262"/>
    <w:rsid w:val="00401701"/>
    <w:rsid w:val="00401A39"/>
    <w:rsid w:val="00401AB2"/>
    <w:rsid w:val="00402786"/>
    <w:rsid w:val="00402B6D"/>
    <w:rsid w:val="00403117"/>
    <w:rsid w:val="004032CC"/>
    <w:rsid w:val="004038AA"/>
    <w:rsid w:val="00403AE1"/>
    <w:rsid w:val="00403EBD"/>
    <w:rsid w:val="004040E5"/>
    <w:rsid w:val="004042C9"/>
    <w:rsid w:val="004046BD"/>
    <w:rsid w:val="004046D0"/>
    <w:rsid w:val="004049BC"/>
    <w:rsid w:val="00404B33"/>
    <w:rsid w:val="00404D21"/>
    <w:rsid w:val="00405CBB"/>
    <w:rsid w:val="00406144"/>
    <w:rsid w:val="0040614D"/>
    <w:rsid w:val="00406321"/>
    <w:rsid w:val="0040648E"/>
    <w:rsid w:val="00406A2B"/>
    <w:rsid w:val="004078D5"/>
    <w:rsid w:val="00407CBD"/>
    <w:rsid w:val="00410005"/>
    <w:rsid w:val="004100B0"/>
    <w:rsid w:val="00410143"/>
    <w:rsid w:val="0041053E"/>
    <w:rsid w:val="00410722"/>
    <w:rsid w:val="00410D21"/>
    <w:rsid w:val="00411020"/>
    <w:rsid w:val="00411353"/>
    <w:rsid w:val="004119D0"/>
    <w:rsid w:val="0041289E"/>
    <w:rsid w:val="00412ABC"/>
    <w:rsid w:val="00413270"/>
    <w:rsid w:val="00413292"/>
    <w:rsid w:val="00413815"/>
    <w:rsid w:val="00413B02"/>
    <w:rsid w:val="00413C5B"/>
    <w:rsid w:val="00413E86"/>
    <w:rsid w:val="0041417F"/>
    <w:rsid w:val="004142BE"/>
    <w:rsid w:val="0041468C"/>
    <w:rsid w:val="0041488C"/>
    <w:rsid w:val="00414B44"/>
    <w:rsid w:val="004159CD"/>
    <w:rsid w:val="00415B95"/>
    <w:rsid w:val="004170F1"/>
    <w:rsid w:val="00417BEE"/>
    <w:rsid w:val="00420F1E"/>
    <w:rsid w:val="00420F86"/>
    <w:rsid w:val="004214B0"/>
    <w:rsid w:val="004218AD"/>
    <w:rsid w:val="00421A1C"/>
    <w:rsid w:val="00422396"/>
    <w:rsid w:val="00422819"/>
    <w:rsid w:val="00422C84"/>
    <w:rsid w:val="00423AB8"/>
    <w:rsid w:val="00423C2C"/>
    <w:rsid w:val="00423D6C"/>
    <w:rsid w:val="00423E91"/>
    <w:rsid w:val="00423EBF"/>
    <w:rsid w:val="0042402E"/>
    <w:rsid w:val="004244FC"/>
    <w:rsid w:val="004254B6"/>
    <w:rsid w:val="00426552"/>
    <w:rsid w:val="004267EF"/>
    <w:rsid w:val="00426A44"/>
    <w:rsid w:val="00426AAA"/>
    <w:rsid w:val="00427E58"/>
    <w:rsid w:val="004301BC"/>
    <w:rsid w:val="004303EC"/>
    <w:rsid w:val="00430447"/>
    <w:rsid w:val="004307BB"/>
    <w:rsid w:val="00430C87"/>
    <w:rsid w:val="0043177B"/>
    <w:rsid w:val="00431E74"/>
    <w:rsid w:val="0043212D"/>
    <w:rsid w:val="00432187"/>
    <w:rsid w:val="0043299E"/>
    <w:rsid w:val="00432CA7"/>
    <w:rsid w:val="00432E37"/>
    <w:rsid w:val="00432E74"/>
    <w:rsid w:val="004331CA"/>
    <w:rsid w:val="00433210"/>
    <w:rsid w:val="004342C4"/>
    <w:rsid w:val="00434527"/>
    <w:rsid w:val="0043482A"/>
    <w:rsid w:val="00434BD0"/>
    <w:rsid w:val="00434D10"/>
    <w:rsid w:val="004350D6"/>
    <w:rsid w:val="00435459"/>
    <w:rsid w:val="00436677"/>
    <w:rsid w:val="004367EA"/>
    <w:rsid w:val="00437D37"/>
    <w:rsid w:val="00437D73"/>
    <w:rsid w:val="00437EAE"/>
    <w:rsid w:val="00437EEF"/>
    <w:rsid w:val="004408CB"/>
    <w:rsid w:val="00440BB3"/>
    <w:rsid w:val="00440DC8"/>
    <w:rsid w:val="00441090"/>
    <w:rsid w:val="004411AF"/>
    <w:rsid w:val="00441A59"/>
    <w:rsid w:val="00441A72"/>
    <w:rsid w:val="00441BAD"/>
    <w:rsid w:val="00441C08"/>
    <w:rsid w:val="00441FA9"/>
    <w:rsid w:val="00442138"/>
    <w:rsid w:val="00442AC4"/>
    <w:rsid w:val="00442B92"/>
    <w:rsid w:val="00443321"/>
    <w:rsid w:val="004433CE"/>
    <w:rsid w:val="00443670"/>
    <w:rsid w:val="004438B5"/>
    <w:rsid w:val="00443C91"/>
    <w:rsid w:val="00444316"/>
    <w:rsid w:val="00444411"/>
    <w:rsid w:val="00444468"/>
    <w:rsid w:val="004449ED"/>
    <w:rsid w:val="00445CDD"/>
    <w:rsid w:val="00445F96"/>
    <w:rsid w:val="00446393"/>
    <w:rsid w:val="004465A2"/>
    <w:rsid w:val="00446817"/>
    <w:rsid w:val="004468D7"/>
    <w:rsid w:val="00446B2C"/>
    <w:rsid w:val="00446B61"/>
    <w:rsid w:val="00446FB6"/>
    <w:rsid w:val="00446FF9"/>
    <w:rsid w:val="004473D1"/>
    <w:rsid w:val="004504AD"/>
    <w:rsid w:val="00451212"/>
    <w:rsid w:val="004515C0"/>
    <w:rsid w:val="00451D53"/>
    <w:rsid w:val="00451E69"/>
    <w:rsid w:val="00452160"/>
    <w:rsid w:val="004527DC"/>
    <w:rsid w:val="00452AEB"/>
    <w:rsid w:val="004536A9"/>
    <w:rsid w:val="0045381D"/>
    <w:rsid w:val="00453D06"/>
    <w:rsid w:val="00454520"/>
    <w:rsid w:val="0045453E"/>
    <w:rsid w:val="0045471E"/>
    <w:rsid w:val="00454935"/>
    <w:rsid w:val="00454C8B"/>
    <w:rsid w:val="00454C95"/>
    <w:rsid w:val="00454FAA"/>
    <w:rsid w:val="004551E3"/>
    <w:rsid w:val="0045527E"/>
    <w:rsid w:val="0045556E"/>
    <w:rsid w:val="004555C2"/>
    <w:rsid w:val="00455B29"/>
    <w:rsid w:val="00455CF8"/>
    <w:rsid w:val="00455D62"/>
    <w:rsid w:val="004566C7"/>
    <w:rsid w:val="00456857"/>
    <w:rsid w:val="00456F88"/>
    <w:rsid w:val="00456FEB"/>
    <w:rsid w:val="004573D4"/>
    <w:rsid w:val="00457495"/>
    <w:rsid w:val="00457A55"/>
    <w:rsid w:val="00457C8E"/>
    <w:rsid w:val="00457E5B"/>
    <w:rsid w:val="004603E6"/>
    <w:rsid w:val="004632BC"/>
    <w:rsid w:val="004636AC"/>
    <w:rsid w:val="00463E35"/>
    <w:rsid w:val="00464CC3"/>
    <w:rsid w:val="00465378"/>
    <w:rsid w:val="004653D8"/>
    <w:rsid w:val="00465625"/>
    <w:rsid w:val="00465C27"/>
    <w:rsid w:val="00466090"/>
    <w:rsid w:val="004665C1"/>
    <w:rsid w:val="00466D4F"/>
    <w:rsid w:val="0046702D"/>
    <w:rsid w:val="00467703"/>
    <w:rsid w:val="004677E0"/>
    <w:rsid w:val="00467839"/>
    <w:rsid w:val="00467993"/>
    <w:rsid w:val="004679E4"/>
    <w:rsid w:val="00467C4E"/>
    <w:rsid w:val="00470332"/>
    <w:rsid w:val="00470454"/>
    <w:rsid w:val="00470D6A"/>
    <w:rsid w:val="00470FB5"/>
    <w:rsid w:val="00471C8F"/>
    <w:rsid w:val="00471F87"/>
    <w:rsid w:val="00472405"/>
    <w:rsid w:val="0047252E"/>
    <w:rsid w:val="00472C2E"/>
    <w:rsid w:val="00473F92"/>
    <w:rsid w:val="0047424B"/>
    <w:rsid w:val="00474575"/>
    <w:rsid w:val="00474D1B"/>
    <w:rsid w:val="00475073"/>
    <w:rsid w:val="004751BC"/>
    <w:rsid w:val="0047535F"/>
    <w:rsid w:val="0047537A"/>
    <w:rsid w:val="00475C16"/>
    <w:rsid w:val="00475C6E"/>
    <w:rsid w:val="00475C70"/>
    <w:rsid w:val="00475F51"/>
    <w:rsid w:val="00477150"/>
    <w:rsid w:val="004776F1"/>
    <w:rsid w:val="00480972"/>
    <w:rsid w:val="00480D7C"/>
    <w:rsid w:val="0048104D"/>
    <w:rsid w:val="004815B1"/>
    <w:rsid w:val="004815E2"/>
    <w:rsid w:val="0048160A"/>
    <w:rsid w:val="00481B4D"/>
    <w:rsid w:val="00482360"/>
    <w:rsid w:val="0048295D"/>
    <w:rsid w:val="00482AEF"/>
    <w:rsid w:val="00482B70"/>
    <w:rsid w:val="00483292"/>
    <w:rsid w:val="004834F5"/>
    <w:rsid w:val="0048355B"/>
    <w:rsid w:val="004839D4"/>
    <w:rsid w:val="0048441F"/>
    <w:rsid w:val="00484BF9"/>
    <w:rsid w:val="00484EFA"/>
    <w:rsid w:val="004852EE"/>
    <w:rsid w:val="00485844"/>
    <w:rsid w:val="00485F3B"/>
    <w:rsid w:val="00486D6E"/>
    <w:rsid w:val="0048730A"/>
    <w:rsid w:val="0048794C"/>
    <w:rsid w:val="0049008F"/>
    <w:rsid w:val="00490278"/>
    <w:rsid w:val="004906CC"/>
    <w:rsid w:val="00490907"/>
    <w:rsid w:val="00490AD1"/>
    <w:rsid w:val="00490EC5"/>
    <w:rsid w:val="00490F62"/>
    <w:rsid w:val="004911BE"/>
    <w:rsid w:val="0049129E"/>
    <w:rsid w:val="00491405"/>
    <w:rsid w:val="00491519"/>
    <w:rsid w:val="004915DF"/>
    <w:rsid w:val="00491D2A"/>
    <w:rsid w:val="00492020"/>
    <w:rsid w:val="00492A3C"/>
    <w:rsid w:val="00493845"/>
    <w:rsid w:val="00493975"/>
    <w:rsid w:val="00493996"/>
    <w:rsid w:val="00493BEE"/>
    <w:rsid w:val="00493C23"/>
    <w:rsid w:val="00493C3F"/>
    <w:rsid w:val="0049471B"/>
    <w:rsid w:val="00494D36"/>
    <w:rsid w:val="00495871"/>
    <w:rsid w:val="004965FC"/>
    <w:rsid w:val="0049688A"/>
    <w:rsid w:val="00496992"/>
    <w:rsid w:val="00496A20"/>
    <w:rsid w:val="00496B91"/>
    <w:rsid w:val="00497A4A"/>
    <w:rsid w:val="00497EA1"/>
    <w:rsid w:val="004A002F"/>
    <w:rsid w:val="004A03F9"/>
    <w:rsid w:val="004A0B4E"/>
    <w:rsid w:val="004A166F"/>
    <w:rsid w:val="004A1695"/>
    <w:rsid w:val="004A18A1"/>
    <w:rsid w:val="004A2285"/>
    <w:rsid w:val="004A234A"/>
    <w:rsid w:val="004A2A9C"/>
    <w:rsid w:val="004A307F"/>
    <w:rsid w:val="004A349F"/>
    <w:rsid w:val="004A3B3D"/>
    <w:rsid w:val="004A3BBD"/>
    <w:rsid w:val="004A40D5"/>
    <w:rsid w:val="004A4F18"/>
    <w:rsid w:val="004A5F37"/>
    <w:rsid w:val="004A670E"/>
    <w:rsid w:val="004A69FA"/>
    <w:rsid w:val="004A7B46"/>
    <w:rsid w:val="004B0125"/>
    <w:rsid w:val="004B033A"/>
    <w:rsid w:val="004B0FC9"/>
    <w:rsid w:val="004B13FB"/>
    <w:rsid w:val="004B1582"/>
    <w:rsid w:val="004B16AF"/>
    <w:rsid w:val="004B2490"/>
    <w:rsid w:val="004B24B8"/>
    <w:rsid w:val="004B27F1"/>
    <w:rsid w:val="004B2BF8"/>
    <w:rsid w:val="004B2DF7"/>
    <w:rsid w:val="004B301E"/>
    <w:rsid w:val="004B3122"/>
    <w:rsid w:val="004B37E3"/>
    <w:rsid w:val="004B385F"/>
    <w:rsid w:val="004B3897"/>
    <w:rsid w:val="004B3C00"/>
    <w:rsid w:val="004B4144"/>
    <w:rsid w:val="004B421C"/>
    <w:rsid w:val="004B49EC"/>
    <w:rsid w:val="004B4BB8"/>
    <w:rsid w:val="004B4CDB"/>
    <w:rsid w:val="004B4EDB"/>
    <w:rsid w:val="004B4FE3"/>
    <w:rsid w:val="004B5512"/>
    <w:rsid w:val="004B5553"/>
    <w:rsid w:val="004B5667"/>
    <w:rsid w:val="004B5B64"/>
    <w:rsid w:val="004B5D22"/>
    <w:rsid w:val="004B5DEB"/>
    <w:rsid w:val="004B6203"/>
    <w:rsid w:val="004B63DF"/>
    <w:rsid w:val="004B6D69"/>
    <w:rsid w:val="004B6E9C"/>
    <w:rsid w:val="004B71E9"/>
    <w:rsid w:val="004B72F0"/>
    <w:rsid w:val="004B7313"/>
    <w:rsid w:val="004B7C02"/>
    <w:rsid w:val="004B7EB1"/>
    <w:rsid w:val="004C02BB"/>
    <w:rsid w:val="004C043B"/>
    <w:rsid w:val="004C056C"/>
    <w:rsid w:val="004C1253"/>
    <w:rsid w:val="004C1310"/>
    <w:rsid w:val="004C14DC"/>
    <w:rsid w:val="004C193E"/>
    <w:rsid w:val="004C19C7"/>
    <w:rsid w:val="004C1B51"/>
    <w:rsid w:val="004C22FE"/>
    <w:rsid w:val="004C24C9"/>
    <w:rsid w:val="004C29B0"/>
    <w:rsid w:val="004C2CE1"/>
    <w:rsid w:val="004C353E"/>
    <w:rsid w:val="004C3964"/>
    <w:rsid w:val="004C3B46"/>
    <w:rsid w:val="004C4030"/>
    <w:rsid w:val="004C45D1"/>
    <w:rsid w:val="004C4794"/>
    <w:rsid w:val="004C4B5E"/>
    <w:rsid w:val="004C4E4B"/>
    <w:rsid w:val="004C5521"/>
    <w:rsid w:val="004C5690"/>
    <w:rsid w:val="004C7785"/>
    <w:rsid w:val="004C7882"/>
    <w:rsid w:val="004C79F2"/>
    <w:rsid w:val="004C7D5A"/>
    <w:rsid w:val="004C7EB1"/>
    <w:rsid w:val="004C7FCB"/>
    <w:rsid w:val="004D086D"/>
    <w:rsid w:val="004D0A48"/>
    <w:rsid w:val="004D13FD"/>
    <w:rsid w:val="004D15C0"/>
    <w:rsid w:val="004D1B68"/>
    <w:rsid w:val="004D1C68"/>
    <w:rsid w:val="004D1F35"/>
    <w:rsid w:val="004D2397"/>
    <w:rsid w:val="004D249F"/>
    <w:rsid w:val="004D2ED6"/>
    <w:rsid w:val="004D319D"/>
    <w:rsid w:val="004D34F8"/>
    <w:rsid w:val="004D358A"/>
    <w:rsid w:val="004D3F92"/>
    <w:rsid w:val="004D4BBC"/>
    <w:rsid w:val="004D4FFD"/>
    <w:rsid w:val="004D5532"/>
    <w:rsid w:val="004D68A0"/>
    <w:rsid w:val="004D68FC"/>
    <w:rsid w:val="004D7913"/>
    <w:rsid w:val="004D7CF2"/>
    <w:rsid w:val="004E1625"/>
    <w:rsid w:val="004E19E3"/>
    <w:rsid w:val="004E1B25"/>
    <w:rsid w:val="004E20D1"/>
    <w:rsid w:val="004E2D40"/>
    <w:rsid w:val="004E2EF1"/>
    <w:rsid w:val="004E357E"/>
    <w:rsid w:val="004E3C8D"/>
    <w:rsid w:val="004E40A9"/>
    <w:rsid w:val="004E4643"/>
    <w:rsid w:val="004E491F"/>
    <w:rsid w:val="004E4C56"/>
    <w:rsid w:val="004E51A2"/>
    <w:rsid w:val="004E523E"/>
    <w:rsid w:val="004E5B58"/>
    <w:rsid w:val="004E5E56"/>
    <w:rsid w:val="004E618F"/>
    <w:rsid w:val="004E6D53"/>
    <w:rsid w:val="004E6EC3"/>
    <w:rsid w:val="004E75DD"/>
    <w:rsid w:val="004E7B80"/>
    <w:rsid w:val="004E7FCC"/>
    <w:rsid w:val="004F094E"/>
    <w:rsid w:val="004F0B64"/>
    <w:rsid w:val="004F1707"/>
    <w:rsid w:val="004F1D39"/>
    <w:rsid w:val="004F20BA"/>
    <w:rsid w:val="004F24E9"/>
    <w:rsid w:val="004F2990"/>
    <w:rsid w:val="004F35D4"/>
    <w:rsid w:val="004F3F71"/>
    <w:rsid w:val="004F4194"/>
    <w:rsid w:val="004F4202"/>
    <w:rsid w:val="004F522E"/>
    <w:rsid w:val="004F54D9"/>
    <w:rsid w:val="004F6B18"/>
    <w:rsid w:val="004F7D4D"/>
    <w:rsid w:val="004F7F9A"/>
    <w:rsid w:val="00500251"/>
    <w:rsid w:val="00500291"/>
    <w:rsid w:val="00500310"/>
    <w:rsid w:val="00500622"/>
    <w:rsid w:val="0050077F"/>
    <w:rsid w:val="00500A9D"/>
    <w:rsid w:val="00500C3F"/>
    <w:rsid w:val="005010E1"/>
    <w:rsid w:val="00501C50"/>
    <w:rsid w:val="00502609"/>
    <w:rsid w:val="00502C2C"/>
    <w:rsid w:val="00502D8C"/>
    <w:rsid w:val="00502E01"/>
    <w:rsid w:val="00502E93"/>
    <w:rsid w:val="00502FBC"/>
    <w:rsid w:val="005038C3"/>
    <w:rsid w:val="00503DCF"/>
    <w:rsid w:val="00503DE6"/>
    <w:rsid w:val="00503E3F"/>
    <w:rsid w:val="00503FCA"/>
    <w:rsid w:val="00504165"/>
    <w:rsid w:val="005045F7"/>
    <w:rsid w:val="00505320"/>
    <w:rsid w:val="00505786"/>
    <w:rsid w:val="00505C11"/>
    <w:rsid w:val="00505C2E"/>
    <w:rsid w:val="00505FF6"/>
    <w:rsid w:val="0050689A"/>
    <w:rsid w:val="00506AFC"/>
    <w:rsid w:val="00506ED2"/>
    <w:rsid w:val="00506FE3"/>
    <w:rsid w:val="0050799D"/>
    <w:rsid w:val="00507D34"/>
    <w:rsid w:val="0051019D"/>
    <w:rsid w:val="0051029D"/>
    <w:rsid w:val="00510A22"/>
    <w:rsid w:val="0051158F"/>
    <w:rsid w:val="005115EB"/>
    <w:rsid w:val="00511D30"/>
    <w:rsid w:val="00512058"/>
    <w:rsid w:val="00512E6E"/>
    <w:rsid w:val="005132DC"/>
    <w:rsid w:val="00513320"/>
    <w:rsid w:val="005138F0"/>
    <w:rsid w:val="0051464F"/>
    <w:rsid w:val="005146F8"/>
    <w:rsid w:val="00514C3E"/>
    <w:rsid w:val="00515097"/>
    <w:rsid w:val="005155D4"/>
    <w:rsid w:val="0051574B"/>
    <w:rsid w:val="00515909"/>
    <w:rsid w:val="00515DB2"/>
    <w:rsid w:val="0051628B"/>
    <w:rsid w:val="005174B6"/>
    <w:rsid w:val="00517DFE"/>
    <w:rsid w:val="005209B4"/>
    <w:rsid w:val="00521C5E"/>
    <w:rsid w:val="00521C7C"/>
    <w:rsid w:val="00521EE7"/>
    <w:rsid w:val="005224F2"/>
    <w:rsid w:val="00522E88"/>
    <w:rsid w:val="0052303B"/>
    <w:rsid w:val="0052340A"/>
    <w:rsid w:val="00523910"/>
    <w:rsid w:val="00524308"/>
    <w:rsid w:val="00524596"/>
    <w:rsid w:val="00525150"/>
    <w:rsid w:val="00525419"/>
    <w:rsid w:val="00525A7C"/>
    <w:rsid w:val="00525E15"/>
    <w:rsid w:val="00526187"/>
    <w:rsid w:val="005266F4"/>
    <w:rsid w:val="00526C9A"/>
    <w:rsid w:val="00526DCE"/>
    <w:rsid w:val="00526FAB"/>
    <w:rsid w:val="0052742D"/>
    <w:rsid w:val="005274B7"/>
    <w:rsid w:val="00527EF1"/>
    <w:rsid w:val="005300B3"/>
    <w:rsid w:val="00530142"/>
    <w:rsid w:val="00530B82"/>
    <w:rsid w:val="005312CB"/>
    <w:rsid w:val="005313E9"/>
    <w:rsid w:val="00531685"/>
    <w:rsid w:val="00531B76"/>
    <w:rsid w:val="00532044"/>
    <w:rsid w:val="00532266"/>
    <w:rsid w:val="00532297"/>
    <w:rsid w:val="00532306"/>
    <w:rsid w:val="005328F8"/>
    <w:rsid w:val="0053299B"/>
    <w:rsid w:val="00532AC5"/>
    <w:rsid w:val="00532CE4"/>
    <w:rsid w:val="00533002"/>
    <w:rsid w:val="00533114"/>
    <w:rsid w:val="0053424F"/>
    <w:rsid w:val="0053500B"/>
    <w:rsid w:val="005350F4"/>
    <w:rsid w:val="005353CA"/>
    <w:rsid w:val="005353CE"/>
    <w:rsid w:val="00535A4A"/>
    <w:rsid w:val="00535BEE"/>
    <w:rsid w:val="0053607F"/>
    <w:rsid w:val="00536693"/>
    <w:rsid w:val="00536D60"/>
    <w:rsid w:val="005372F2"/>
    <w:rsid w:val="005377C5"/>
    <w:rsid w:val="0053793E"/>
    <w:rsid w:val="00537BE9"/>
    <w:rsid w:val="00537DBB"/>
    <w:rsid w:val="00540651"/>
    <w:rsid w:val="00540749"/>
    <w:rsid w:val="0054088B"/>
    <w:rsid w:val="005415BF"/>
    <w:rsid w:val="005416BC"/>
    <w:rsid w:val="00541C21"/>
    <w:rsid w:val="0054262C"/>
    <w:rsid w:val="00542D37"/>
    <w:rsid w:val="00542E33"/>
    <w:rsid w:val="00544094"/>
    <w:rsid w:val="005441B8"/>
    <w:rsid w:val="005444C9"/>
    <w:rsid w:val="005446F1"/>
    <w:rsid w:val="005453F5"/>
    <w:rsid w:val="00545824"/>
    <w:rsid w:val="00545A1F"/>
    <w:rsid w:val="00545B69"/>
    <w:rsid w:val="00545C11"/>
    <w:rsid w:val="00545C52"/>
    <w:rsid w:val="00545D5D"/>
    <w:rsid w:val="00546062"/>
    <w:rsid w:val="00546346"/>
    <w:rsid w:val="005463B2"/>
    <w:rsid w:val="00546FD3"/>
    <w:rsid w:val="0054762F"/>
    <w:rsid w:val="0055049D"/>
    <w:rsid w:val="00550873"/>
    <w:rsid w:val="00550B66"/>
    <w:rsid w:val="00552438"/>
    <w:rsid w:val="00552F1D"/>
    <w:rsid w:val="005534AE"/>
    <w:rsid w:val="00553C38"/>
    <w:rsid w:val="00553C4D"/>
    <w:rsid w:val="00553CE6"/>
    <w:rsid w:val="00554ABF"/>
    <w:rsid w:val="00555603"/>
    <w:rsid w:val="00555886"/>
    <w:rsid w:val="00555A90"/>
    <w:rsid w:val="0055604B"/>
    <w:rsid w:val="00556487"/>
    <w:rsid w:val="00556619"/>
    <w:rsid w:val="00556A8D"/>
    <w:rsid w:val="00556D4F"/>
    <w:rsid w:val="00557820"/>
    <w:rsid w:val="0055782F"/>
    <w:rsid w:val="00557940"/>
    <w:rsid w:val="00557D2D"/>
    <w:rsid w:val="005600C5"/>
    <w:rsid w:val="005602D8"/>
    <w:rsid w:val="00560A4F"/>
    <w:rsid w:val="0056146D"/>
    <w:rsid w:val="0056183C"/>
    <w:rsid w:val="005621CC"/>
    <w:rsid w:val="00562821"/>
    <w:rsid w:val="0056300A"/>
    <w:rsid w:val="0056328F"/>
    <w:rsid w:val="00563940"/>
    <w:rsid w:val="005641EE"/>
    <w:rsid w:val="005645A9"/>
    <w:rsid w:val="00564CA1"/>
    <w:rsid w:val="00565864"/>
    <w:rsid w:val="005665C1"/>
    <w:rsid w:val="005666BA"/>
    <w:rsid w:val="00566F0A"/>
    <w:rsid w:val="00567216"/>
    <w:rsid w:val="00567226"/>
    <w:rsid w:val="00567763"/>
    <w:rsid w:val="00567BC6"/>
    <w:rsid w:val="00567C6D"/>
    <w:rsid w:val="00567EFB"/>
    <w:rsid w:val="00567F52"/>
    <w:rsid w:val="00567F8C"/>
    <w:rsid w:val="005700EA"/>
    <w:rsid w:val="00570879"/>
    <w:rsid w:val="005709CD"/>
    <w:rsid w:val="0057102D"/>
    <w:rsid w:val="00571402"/>
    <w:rsid w:val="00571436"/>
    <w:rsid w:val="00571E61"/>
    <w:rsid w:val="00572451"/>
    <w:rsid w:val="00573066"/>
    <w:rsid w:val="0057351A"/>
    <w:rsid w:val="00573785"/>
    <w:rsid w:val="0057459C"/>
    <w:rsid w:val="00574984"/>
    <w:rsid w:val="0057549B"/>
    <w:rsid w:val="005754F5"/>
    <w:rsid w:val="0057550C"/>
    <w:rsid w:val="005759C9"/>
    <w:rsid w:val="00575B3F"/>
    <w:rsid w:val="0057623E"/>
    <w:rsid w:val="00577374"/>
    <w:rsid w:val="005777C3"/>
    <w:rsid w:val="00577A19"/>
    <w:rsid w:val="00577E90"/>
    <w:rsid w:val="00577F25"/>
    <w:rsid w:val="005800DB"/>
    <w:rsid w:val="00580524"/>
    <w:rsid w:val="00581184"/>
    <w:rsid w:val="00581247"/>
    <w:rsid w:val="00581B47"/>
    <w:rsid w:val="00581D5B"/>
    <w:rsid w:val="00582767"/>
    <w:rsid w:val="00582D4C"/>
    <w:rsid w:val="00583025"/>
    <w:rsid w:val="005835CB"/>
    <w:rsid w:val="00583860"/>
    <w:rsid w:val="00583AC9"/>
    <w:rsid w:val="00584B24"/>
    <w:rsid w:val="00584DD6"/>
    <w:rsid w:val="00584DE4"/>
    <w:rsid w:val="005850CE"/>
    <w:rsid w:val="0058512F"/>
    <w:rsid w:val="00585C42"/>
    <w:rsid w:val="0058635D"/>
    <w:rsid w:val="0058663A"/>
    <w:rsid w:val="00586A3B"/>
    <w:rsid w:val="00587435"/>
    <w:rsid w:val="0058773B"/>
    <w:rsid w:val="00590BC9"/>
    <w:rsid w:val="00591031"/>
    <w:rsid w:val="00591BD8"/>
    <w:rsid w:val="00591D3D"/>
    <w:rsid w:val="00591DB4"/>
    <w:rsid w:val="00591E01"/>
    <w:rsid w:val="00593ED9"/>
    <w:rsid w:val="0059434C"/>
    <w:rsid w:val="005954D0"/>
    <w:rsid w:val="005957E7"/>
    <w:rsid w:val="00595ECF"/>
    <w:rsid w:val="00596312"/>
    <w:rsid w:val="00597B64"/>
    <w:rsid w:val="00597BEC"/>
    <w:rsid w:val="005A00FB"/>
    <w:rsid w:val="005A0453"/>
    <w:rsid w:val="005A05F5"/>
    <w:rsid w:val="005A10B1"/>
    <w:rsid w:val="005A12B2"/>
    <w:rsid w:val="005A1509"/>
    <w:rsid w:val="005A19D8"/>
    <w:rsid w:val="005A1E4D"/>
    <w:rsid w:val="005A26DD"/>
    <w:rsid w:val="005A2744"/>
    <w:rsid w:val="005A279C"/>
    <w:rsid w:val="005A2C58"/>
    <w:rsid w:val="005A2C7A"/>
    <w:rsid w:val="005A2E42"/>
    <w:rsid w:val="005A3341"/>
    <w:rsid w:val="005A36C3"/>
    <w:rsid w:val="005A3853"/>
    <w:rsid w:val="005A3FDF"/>
    <w:rsid w:val="005A440E"/>
    <w:rsid w:val="005A46A9"/>
    <w:rsid w:val="005A46AB"/>
    <w:rsid w:val="005A525C"/>
    <w:rsid w:val="005A5B20"/>
    <w:rsid w:val="005A60C2"/>
    <w:rsid w:val="005A6180"/>
    <w:rsid w:val="005A6696"/>
    <w:rsid w:val="005A6E0D"/>
    <w:rsid w:val="005A7C48"/>
    <w:rsid w:val="005A7EFE"/>
    <w:rsid w:val="005B0134"/>
    <w:rsid w:val="005B084D"/>
    <w:rsid w:val="005B0D49"/>
    <w:rsid w:val="005B17CA"/>
    <w:rsid w:val="005B17DB"/>
    <w:rsid w:val="005B1C30"/>
    <w:rsid w:val="005B205D"/>
    <w:rsid w:val="005B2337"/>
    <w:rsid w:val="005B2793"/>
    <w:rsid w:val="005B28F4"/>
    <w:rsid w:val="005B2F3C"/>
    <w:rsid w:val="005B3382"/>
    <w:rsid w:val="005B3901"/>
    <w:rsid w:val="005B3E3E"/>
    <w:rsid w:val="005B3EF6"/>
    <w:rsid w:val="005B3F8A"/>
    <w:rsid w:val="005B4314"/>
    <w:rsid w:val="005B43C8"/>
    <w:rsid w:val="005B582F"/>
    <w:rsid w:val="005B5B2E"/>
    <w:rsid w:val="005B5CA4"/>
    <w:rsid w:val="005B61A1"/>
    <w:rsid w:val="005B63CB"/>
    <w:rsid w:val="005B7851"/>
    <w:rsid w:val="005B7AF6"/>
    <w:rsid w:val="005B7C30"/>
    <w:rsid w:val="005C0431"/>
    <w:rsid w:val="005C09B6"/>
    <w:rsid w:val="005C11C9"/>
    <w:rsid w:val="005C1606"/>
    <w:rsid w:val="005C174D"/>
    <w:rsid w:val="005C1896"/>
    <w:rsid w:val="005C2BCF"/>
    <w:rsid w:val="005C31A8"/>
    <w:rsid w:val="005C31C3"/>
    <w:rsid w:val="005C3639"/>
    <w:rsid w:val="005C3B47"/>
    <w:rsid w:val="005C3D61"/>
    <w:rsid w:val="005C3E73"/>
    <w:rsid w:val="005C4478"/>
    <w:rsid w:val="005C4A47"/>
    <w:rsid w:val="005C5423"/>
    <w:rsid w:val="005C598D"/>
    <w:rsid w:val="005C5C1C"/>
    <w:rsid w:val="005C5C91"/>
    <w:rsid w:val="005C5CBA"/>
    <w:rsid w:val="005C5ED1"/>
    <w:rsid w:val="005C65FB"/>
    <w:rsid w:val="005C691F"/>
    <w:rsid w:val="005C6C87"/>
    <w:rsid w:val="005C7211"/>
    <w:rsid w:val="005C72BC"/>
    <w:rsid w:val="005C73A4"/>
    <w:rsid w:val="005D0672"/>
    <w:rsid w:val="005D07B2"/>
    <w:rsid w:val="005D0ADE"/>
    <w:rsid w:val="005D1292"/>
    <w:rsid w:val="005D183B"/>
    <w:rsid w:val="005D1EBE"/>
    <w:rsid w:val="005D2059"/>
    <w:rsid w:val="005D2142"/>
    <w:rsid w:val="005D2595"/>
    <w:rsid w:val="005D283C"/>
    <w:rsid w:val="005D2FDC"/>
    <w:rsid w:val="005D38F9"/>
    <w:rsid w:val="005D4103"/>
    <w:rsid w:val="005D4392"/>
    <w:rsid w:val="005D48EC"/>
    <w:rsid w:val="005D49EB"/>
    <w:rsid w:val="005D4F7D"/>
    <w:rsid w:val="005D52D9"/>
    <w:rsid w:val="005D5F20"/>
    <w:rsid w:val="005D6183"/>
    <w:rsid w:val="005D66AB"/>
    <w:rsid w:val="005D68E4"/>
    <w:rsid w:val="005D69C5"/>
    <w:rsid w:val="005D6B1B"/>
    <w:rsid w:val="005D6FDF"/>
    <w:rsid w:val="005D72C7"/>
    <w:rsid w:val="005D72CB"/>
    <w:rsid w:val="005D73D9"/>
    <w:rsid w:val="005D7576"/>
    <w:rsid w:val="005D764F"/>
    <w:rsid w:val="005D76B1"/>
    <w:rsid w:val="005D779C"/>
    <w:rsid w:val="005E0116"/>
    <w:rsid w:val="005E0707"/>
    <w:rsid w:val="005E078D"/>
    <w:rsid w:val="005E0984"/>
    <w:rsid w:val="005E0B32"/>
    <w:rsid w:val="005E1295"/>
    <w:rsid w:val="005E138C"/>
    <w:rsid w:val="005E1486"/>
    <w:rsid w:val="005E16BF"/>
    <w:rsid w:val="005E17CC"/>
    <w:rsid w:val="005E18DA"/>
    <w:rsid w:val="005E29F7"/>
    <w:rsid w:val="005E2CB5"/>
    <w:rsid w:val="005E34FB"/>
    <w:rsid w:val="005E39D0"/>
    <w:rsid w:val="005E420A"/>
    <w:rsid w:val="005E43C2"/>
    <w:rsid w:val="005E46B7"/>
    <w:rsid w:val="005E4E14"/>
    <w:rsid w:val="005E4E9A"/>
    <w:rsid w:val="005E538C"/>
    <w:rsid w:val="005E546F"/>
    <w:rsid w:val="005E58B0"/>
    <w:rsid w:val="005E5A45"/>
    <w:rsid w:val="005E5E28"/>
    <w:rsid w:val="005E5EB5"/>
    <w:rsid w:val="005E6839"/>
    <w:rsid w:val="005E7184"/>
    <w:rsid w:val="005E7851"/>
    <w:rsid w:val="005E7E01"/>
    <w:rsid w:val="005E7FFC"/>
    <w:rsid w:val="005F015A"/>
    <w:rsid w:val="005F079B"/>
    <w:rsid w:val="005F1AF5"/>
    <w:rsid w:val="005F2371"/>
    <w:rsid w:val="005F2766"/>
    <w:rsid w:val="005F3638"/>
    <w:rsid w:val="005F369F"/>
    <w:rsid w:val="005F37DD"/>
    <w:rsid w:val="005F3E81"/>
    <w:rsid w:val="005F3FF2"/>
    <w:rsid w:val="005F42E9"/>
    <w:rsid w:val="005F44DE"/>
    <w:rsid w:val="005F5FAA"/>
    <w:rsid w:val="005F65CA"/>
    <w:rsid w:val="005F6A5E"/>
    <w:rsid w:val="005F732C"/>
    <w:rsid w:val="005F782F"/>
    <w:rsid w:val="006002FE"/>
    <w:rsid w:val="00600341"/>
    <w:rsid w:val="00600790"/>
    <w:rsid w:val="0060089F"/>
    <w:rsid w:val="00602074"/>
    <w:rsid w:val="006023D2"/>
    <w:rsid w:val="0060289E"/>
    <w:rsid w:val="00602ADB"/>
    <w:rsid w:val="00602B64"/>
    <w:rsid w:val="00603140"/>
    <w:rsid w:val="0060356B"/>
    <w:rsid w:val="00603DC3"/>
    <w:rsid w:val="00603F39"/>
    <w:rsid w:val="006040CA"/>
    <w:rsid w:val="00605D2F"/>
    <w:rsid w:val="00605E6C"/>
    <w:rsid w:val="00606455"/>
    <w:rsid w:val="006068FB"/>
    <w:rsid w:val="0060696E"/>
    <w:rsid w:val="00606D09"/>
    <w:rsid w:val="0060701D"/>
    <w:rsid w:val="00607753"/>
    <w:rsid w:val="00607A24"/>
    <w:rsid w:val="00610178"/>
    <w:rsid w:val="00610415"/>
    <w:rsid w:val="00610493"/>
    <w:rsid w:val="00610752"/>
    <w:rsid w:val="00610902"/>
    <w:rsid w:val="00610DB2"/>
    <w:rsid w:val="00611208"/>
    <w:rsid w:val="00611954"/>
    <w:rsid w:val="00611A64"/>
    <w:rsid w:val="00611C1A"/>
    <w:rsid w:val="006122C6"/>
    <w:rsid w:val="00612821"/>
    <w:rsid w:val="00613547"/>
    <w:rsid w:val="006138DF"/>
    <w:rsid w:val="00613B45"/>
    <w:rsid w:val="00613C84"/>
    <w:rsid w:val="00614AD2"/>
    <w:rsid w:val="00614C25"/>
    <w:rsid w:val="00614F85"/>
    <w:rsid w:val="006161C3"/>
    <w:rsid w:val="00616755"/>
    <w:rsid w:val="00616DA6"/>
    <w:rsid w:val="00616DAF"/>
    <w:rsid w:val="0061701B"/>
    <w:rsid w:val="006175C0"/>
    <w:rsid w:val="00620BCF"/>
    <w:rsid w:val="00620C36"/>
    <w:rsid w:val="00621276"/>
    <w:rsid w:val="00621282"/>
    <w:rsid w:val="006213DF"/>
    <w:rsid w:val="006227AA"/>
    <w:rsid w:val="0062288B"/>
    <w:rsid w:val="00622A86"/>
    <w:rsid w:val="00622CE2"/>
    <w:rsid w:val="00623F4B"/>
    <w:rsid w:val="00624097"/>
    <w:rsid w:val="00624B98"/>
    <w:rsid w:val="00625C72"/>
    <w:rsid w:val="00626454"/>
    <w:rsid w:val="006265B0"/>
    <w:rsid w:val="00626F40"/>
    <w:rsid w:val="006274D6"/>
    <w:rsid w:val="00627A2B"/>
    <w:rsid w:val="00627A7D"/>
    <w:rsid w:val="00627BC2"/>
    <w:rsid w:val="00627E2A"/>
    <w:rsid w:val="006305C9"/>
    <w:rsid w:val="0063078B"/>
    <w:rsid w:val="00630DC7"/>
    <w:rsid w:val="00631094"/>
    <w:rsid w:val="00631527"/>
    <w:rsid w:val="006317A7"/>
    <w:rsid w:val="006319D6"/>
    <w:rsid w:val="00632097"/>
    <w:rsid w:val="00632292"/>
    <w:rsid w:val="006328BF"/>
    <w:rsid w:val="00632D52"/>
    <w:rsid w:val="00632F90"/>
    <w:rsid w:val="00633560"/>
    <w:rsid w:val="00633C2B"/>
    <w:rsid w:val="00633D41"/>
    <w:rsid w:val="00634840"/>
    <w:rsid w:val="00634922"/>
    <w:rsid w:val="00634C44"/>
    <w:rsid w:val="00635A99"/>
    <w:rsid w:val="006362EC"/>
    <w:rsid w:val="006370C2"/>
    <w:rsid w:val="00637613"/>
    <w:rsid w:val="006377AE"/>
    <w:rsid w:val="00637C36"/>
    <w:rsid w:val="006404A1"/>
    <w:rsid w:val="0064052C"/>
    <w:rsid w:val="00641BC9"/>
    <w:rsid w:val="0064294F"/>
    <w:rsid w:val="00642DE1"/>
    <w:rsid w:val="00642FB7"/>
    <w:rsid w:val="006438DC"/>
    <w:rsid w:val="006439C1"/>
    <w:rsid w:val="006440B2"/>
    <w:rsid w:val="006440FB"/>
    <w:rsid w:val="00644E0F"/>
    <w:rsid w:val="00644E69"/>
    <w:rsid w:val="0064531F"/>
    <w:rsid w:val="00645572"/>
    <w:rsid w:val="0064568B"/>
    <w:rsid w:val="006474B2"/>
    <w:rsid w:val="00647626"/>
    <w:rsid w:val="00650359"/>
    <w:rsid w:val="006507A0"/>
    <w:rsid w:val="00651054"/>
    <w:rsid w:val="006513FA"/>
    <w:rsid w:val="006518BD"/>
    <w:rsid w:val="00652123"/>
    <w:rsid w:val="0065221C"/>
    <w:rsid w:val="0065241D"/>
    <w:rsid w:val="006527F5"/>
    <w:rsid w:val="00652D82"/>
    <w:rsid w:val="00652F96"/>
    <w:rsid w:val="006530E9"/>
    <w:rsid w:val="0065341E"/>
    <w:rsid w:val="0065476D"/>
    <w:rsid w:val="0065489B"/>
    <w:rsid w:val="00654CFF"/>
    <w:rsid w:val="00655501"/>
    <w:rsid w:val="00655964"/>
    <w:rsid w:val="006560B1"/>
    <w:rsid w:val="00656579"/>
    <w:rsid w:val="0065759D"/>
    <w:rsid w:val="00657BDF"/>
    <w:rsid w:val="00657D54"/>
    <w:rsid w:val="00657F76"/>
    <w:rsid w:val="00660575"/>
    <w:rsid w:val="00660DEE"/>
    <w:rsid w:val="00661271"/>
    <w:rsid w:val="00661746"/>
    <w:rsid w:val="00661A69"/>
    <w:rsid w:val="006628B0"/>
    <w:rsid w:val="00662BA9"/>
    <w:rsid w:val="00663744"/>
    <w:rsid w:val="00663A83"/>
    <w:rsid w:val="00663DA0"/>
    <w:rsid w:val="00664738"/>
    <w:rsid w:val="00664A9C"/>
    <w:rsid w:val="00664D99"/>
    <w:rsid w:val="0066508D"/>
    <w:rsid w:val="0066533A"/>
    <w:rsid w:val="00665447"/>
    <w:rsid w:val="00665529"/>
    <w:rsid w:val="006655F7"/>
    <w:rsid w:val="00665622"/>
    <w:rsid w:val="00665BDF"/>
    <w:rsid w:val="00665E8D"/>
    <w:rsid w:val="006666CF"/>
    <w:rsid w:val="00666D86"/>
    <w:rsid w:val="00667655"/>
    <w:rsid w:val="00667683"/>
    <w:rsid w:val="00667C88"/>
    <w:rsid w:val="006701DF"/>
    <w:rsid w:val="0067045D"/>
    <w:rsid w:val="00670E8C"/>
    <w:rsid w:val="00670F48"/>
    <w:rsid w:val="00671604"/>
    <w:rsid w:val="0067177F"/>
    <w:rsid w:val="00671C15"/>
    <w:rsid w:val="00671DA4"/>
    <w:rsid w:val="00671E90"/>
    <w:rsid w:val="00672118"/>
    <w:rsid w:val="006728D6"/>
    <w:rsid w:val="00673342"/>
    <w:rsid w:val="006737F5"/>
    <w:rsid w:val="00673A84"/>
    <w:rsid w:val="006741A4"/>
    <w:rsid w:val="0067494D"/>
    <w:rsid w:val="0067560D"/>
    <w:rsid w:val="00675E9E"/>
    <w:rsid w:val="0067689E"/>
    <w:rsid w:val="00676B3C"/>
    <w:rsid w:val="006771A6"/>
    <w:rsid w:val="0067760D"/>
    <w:rsid w:val="006779A7"/>
    <w:rsid w:val="00677AB0"/>
    <w:rsid w:val="00677F0D"/>
    <w:rsid w:val="006803D8"/>
    <w:rsid w:val="006806B8"/>
    <w:rsid w:val="00680907"/>
    <w:rsid w:val="00680C4F"/>
    <w:rsid w:val="00682699"/>
    <w:rsid w:val="006826BA"/>
    <w:rsid w:val="0068283D"/>
    <w:rsid w:val="0068304D"/>
    <w:rsid w:val="0068325D"/>
    <w:rsid w:val="00683357"/>
    <w:rsid w:val="00683437"/>
    <w:rsid w:val="0068373B"/>
    <w:rsid w:val="00683BEB"/>
    <w:rsid w:val="0068448B"/>
    <w:rsid w:val="00684549"/>
    <w:rsid w:val="006857BA"/>
    <w:rsid w:val="00685A42"/>
    <w:rsid w:val="00685A50"/>
    <w:rsid w:val="00685BE2"/>
    <w:rsid w:val="00685D69"/>
    <w:rsid w:val="0068630A"/>
    <w:rsid w:val="0068633A"/>
    <w:rsid w:val="00686569"/>
    <w:rsid w:val="006867F1"/>
    <w:rsid w:val="00686C31"/>
    <w:rsid w:val="006879A5"/>
    <w:rsid w:val="0069007C"/>
    <w:rsid w:val="00690975"/>
    <w:rsid w:val="00690E7A"/>
    <w:rsid w:val="00690FEC"/>
    <w:rsid w:val="00691387"/>
    <w:rsid w:val="006913C1"/>
    <w:rsid w:val="006913E9"/>
    <w:rsid w:val="00691562"/>
    <w:rsid w:val="00691B27"/>
    <w:rsid w:val="00692032"/>
    <w:rsid w:val="00692299"/>
    <w:rsid w:val="0069246A"/>
    <w:rsid w:val="0069263C"/>
    <w:rsid w:val="006927B6"/>
    <w:rsid w:val="006932D4"/>
    <w:rsid w:val="006935D9"/>
    <w:rsid w:val="00693C90"/>
    <w:rsid w:val="00693EB6"/>
    <w:rsid w:val="00694366"/>
    <w:rsid w:val="00694CC2"/>
    <w:rsid w:val="006954F7"/>
    <w:rsid w:val="00695759"/>
    <w:rsid w:val="0069596C"/>
    <w:rsid w:val="00696052"/>
    <w:rsid w:val="00696487"/>
    <w:rsid w:val="0069673F"/>
    <w:rsid w:val="00696EF9"/>
    <w:rsid w:val="006973D8"/>
    <w:rsid w:val="006974E2"/>
    <w:rsid w:val="00697636"/>
    <w:rsid w:val="00697B60"/>
    <w:rsid w:val="006A02AE"/>
    <w:rsid w:val="006A0497"/>
    <w:rsid w:val="006A127B"/>
    <w:rsid w:val="006A17A6"/>
    <w:rsid w:val="006A27C0"/>
    <w:rsid w:val="006A2A90"/>
    <w:rsid w:val="006A2C68"/>
    <w:rsid w:val="006A34C5"/>
    <w:rsid w:val="006A3628"/>
    <w:rsid w:val="006A36A9"/>
    <w:rsid w:val="006A37E0"/>
    <w:rsid w:val="006A3B0C"/>
    <w:rsid w:val="006A442B"/>
    <w:rsid w:val="006A5015"/>
    <w:rsid w:val="006A54E2"/>
    <w:rsid w:val="006A569D"/>
    <w:rsid w:val="006A58DD"/>
    <w:rsid w:val="006A659F"/>
    <w:rsid w:val="006A6753"/>
    <w:rsid w:val="006A7077"/>
    <w:rsid w:val="006A7CBC"/>
    <w:rsid w:val="006A7D74"/>
    <w:rsid w:val="006A7E39"/>
    <w:rsid w:val="006B06CA"/>
    <w:rsid w:val="006B09B4"/>
    <w:rsid w:val="006B0ACB"/>
    <w:rsid w:val="006B0B46"/>
    <w:rsid w:val="006B14A8"/>
    <w:rsid w:val="006B1705"/>
    <w:rsid w:val="006B1CF9"/>
    <w:rsid w:val="006B22A0"/>
    <w:rsid w:val="006B2870"/>
    <w:rsid w:val="006B3053"/>
    <w:rsid w:val="006B390A"/>
    <w:rsid w:val="006B3B13"/>
    <w:rsid w:val="006B3CDA"/>
    <w:rsid w:val="006B49F2"/>
    <w:rsid w:val="006B4D07"/>
    <w:rsid w:val="006B4E5B"/>
    <w:rsid w:val="006B4FD6"/>
    <w:rsid w:val="006B5181"/>
    <w:rsid w:val="006B594B"/>
    <w:rsid w:val="006B5953"/>
    <w:rsid w:val="006B596C"/>
    <w:rsid w:val="006B61CF"/>
    <w:rsid w:val="006B62FE"/>
    <w:rsid w:val="006B6306"/>
    <w:rsid w:val="006B6497"/>
    <w:rsid w:val="006B663E"/>
    <w:rsid w:val="006B66A2"/>
    <w:rsid w:val="006B6932"/>
    <w:rsid w:val="006B6D16"/>
    <w:rsid w:val="006B7767"/>
    <w:rsid w:val="006B785D"/>
    <w:rsid w:val="006C0C61"/>
    <w:rsid w:val="006C0CFB"/>
    <w:rsid w:val="006C0EFF"/>
    <w:rsid w:val="006C10C4"/>
    <w:rsid w:val="006C1412"/>
    <w:rsid w:val="006C1755"/>
    <w:rsid w:val="006C1C23"/>
    <w:rsid w:val="006C1E8D"/>
    <w:rsid w:val="006C208C"/>
    <w:rsid w:val="006C21A5"/>
    <w:rsid w:val="006C2229"/>
    <w:rsid w:val="006C270E"/>
    <w:rsid w:val="006C2A24"/>
    <w:rsid w:val="006C2BC1"/>
    <w:rsid w:val="006C3056"/>
    <w:rsid w:val="006C33EC"/>
    <w:rsid w:val="006C3CFF"/>
    <w:rsid w:val="006C4159"/>
    <w:rsid w:val="006C4DE6"/>
    <w:rsid w:val="006C535E"/>
    <w:rsid w:val="006C552B"/>
    <w:rsid w:val="006C5CD3"/>
    <w:rsid w:val="006C5D94"/>
    <w:rsid w:val="006C77A9"/>
    <w:rsid w:val="006C7CDD"/>
    <w:rsid w:val="006D00FB"/>
    <w:rsid w:val="006D02F5"/>
    <w:rsid w:val="006D0317"/>
    <w:rsid w:val="006D0333"/>
    <w:rsid w:val="006D0B34"/>
    <w:rsid w:val="006D0EC4"/>
    <w:rsid w:val="006D1404"/>
    <w:rsid w:val="006D154E"/>
    <w:rsid w:val="006D229F"/>
    <w:rsid w:val="006D25FE"/>
    <w:rsid w:val="006D27C1"/>
    <w:rsid w:val="006D3470"/>
    <w:rsid w:val="006D381A"/>
    <w:rsid w:val="006D3C66"/>
    <w:rsid w:val="006D3DFE"/>
    <w:rsid w:val="006D485F"/>
    <w:rsid w:val="006D499F"/>
    <w:rsid w:val="006D4EDA"/>
    <w:rsid w:val="006D5044"/>
    <w:rsid w:val="006D5615"/>
    <w:rsid w:val="006D5EDE"/>
    <w:rsid w:val="006D6750"/>
    <w:rsid w:val="006D67A6"/>
    <w:rsid w:val="006D680D"/>
    <w:rsid w:val="006D6F74"/>
    <w:rsid w:val="006D7016"/>
    <w:rsid w:val="006D75B7"/>
    <w:rsid w:val="006D7B17"/>
    <w:rsid w:val="006D7B58"/>
    <w:rsid w:val="006D7BB5"/>
    <w:rsid w:val="006D7C4B"/>
    <w:rsid w:val="006E0E0C"/>
    <w:rsid w:val="006E138B"/>
    <w:rsid w:val="006E1C64"/>
    <w:rsid w:val="006E1CB7"/>
    <w:rsid w:val="006E272A"/>
    <w:rsid w:val="006E2E26"/>
    <w:rsid w:val="006E38ED"/>
    <w:rsid w:val="006E390E"/>
    <w:rsid w:val="006E4739"/>
    <w:rsid w:val="006E520C"/>
    <w:rsid w:val="006E561A"/>
    <w:rsid w:val="006E6045"/>
    <w:rsid w:val="006E67AA"/>
    <w:rsid w:val="006E6CE5"/>
    <w:rsid w:val="006E6D61"/>
    <w:rsid w:val="006E7137"/>
    <w:rsid w:val="006E7427"/>
    <w:rsid w:val="006E7B2C"/>
    <w:rsid w:val="006F03FE"/>
    <w:rsid w:val="006F0A0D"/>
    <w:rsid w:val="006F0FC3"/>
    <w:rsid w:val="006F1096"/>
    <w:rsid w:val="006F10E9"/>
    <w:rsid w:val="006F1831"/>
    <w:rsid w:val="006F1843"/>
    <w:rsid w:val="006F1B4A"/>
    <w:rsid w:val="006F2373"/>
    <w:rsid w:val="006F2392"/>
    <w:rsid w:val="006F253B"/>
    <w:rsid w:val="006F2BF3"/>
    <w:rsid w:val="006F2F55"/>
    <w:rsid w:val="006F33FA"/>
    <w:rsid w:val="006F4238"/>
    <w:rsid w:val="006F4281"/>
    <w:rsid w:val="006F5769"/>
    <w:rsid w:val="006F58F7"/>
    <w:rsid w:val="006F6047"/>
    <w:rsid w:val="006F656D"/>
    <w:rsid w:val="006F67D5"/>
    <w:rsid w:val="006F68E5"/>
    <w:rsid w:val="006F6A10"/>
    <w:rsid w:val="006F6C62"/>
    <w:rsid w:val="006F751D"/>
    <w:rsid w:val="006F7535"/>
    <w:rsid w:val="006F7AB9"/>
    <w:rsid w:val="006F7FE3"/>
    <w:rsid w:val="00700306"/>
    <w:rsid w:val="0070042C"/>
    <w:rsid w:val="00700C31"/>
    <w:rsid w:val="00701571"/>
    <w:rsid w:val="007015DC"/>
    <w:rsid w:val="007016FA"/>
    <w:rsid w:val="00701B86"/>
    <w:rsid w:val="007020D8"/>
    <w:rsid w:val="00702D96"/>
    <w:rsid w:val="0070342C"/>
    <w:rsid w:val="00703C61"/>
    <w:rsid w:val="00703F11"/>
    <w:rsid w:val="007041D0"/>
    <w:rsid w:val="0070420C"/>
    <w:rsid w:val="0070451A"/>
    <w:rsid w:val="00704816"/>
    <w:rsid w:val="0070481F"/>
    <w:rsid w:val="0070591E"/>
    <w:rsid w:val="00705A25"/>
    <w:rsid w:val="007064AE"/>
    <w:rsid w:val="00706716"/>
    <w:rsid w:val="00706732"/>
    <w:rsid w:val="007068B7"/>
    <w:rsid w:val="007074D0"/>
    <w:rsid w:val="0071007B"/>
    <w:rsid w:val="00710653"/>
    <w:rsid w:val="007109E3"/>
    <w:rsid w:val="00710AFB"/>
    <w:rsid w:val="00710C8F"/>
    <w:rsid w:val="0071117C"/>
    <w:rsid w:val="00711268"/>
    <w:rsid w:val="00711566"/>
    <w:rsid w:val="007118D2"/>
    <w:rsid w:val="00711B06"/>
    <w:rsid w:val="00711B75"/>
    <w:rsid w:val="00711B8C"/>
    <w:rsid w:val="00711F01"/>
    <w:rsid w:val="0071243A"/>
    <w:rsid w:val="00712491"/>
    <w:rsid w:val="0071291F"/>
    <w:rsid w:val="00712AA1"/>
    <w:rsid w:val="00712C87"/>
    <w:rsid w:val="00713058"/>
    <w:rsid w:val="0071444E"/>
    <w:rsid w:val="0071463D"/>
    <w:rsid w:val="00714D2A"/>
    <w:rsid w:val="00715747"/>
    <w:rsid w:val="0071641C"/>
    <w:rsid w:val="00716712"/>
    <w:rsid w:val="007167DB"/>
    <w:rsid w:val="00717386"/>
    <w:rsid w:val="00717766"/>
    <w:rsid w:val="00717BAE"/>
    <w:rsid w:val="00720044"/>
    <w:rsid w:val="007200F3"/>
    <w:rsid w:val="00720543"/>
    <w:rsid w:val="007207B2"/>
    <w:rsid w:val="00720F0C"/>
    <w:rsid w:val="0072155A"/>
    <w:rsid w:val="00721C35"/>
    <w:rsid w:val="00721CBE"/>
    <w:rsid w:val="00721E1A"/>
    <w:rsid w:val="00721EA7"/>
    <w:rsid w:val="00722677"/>
    <w:rsid w:val="00722EF2"/>
    <w:rsid w:val="00722F5D"/>
    <w:rsid w:val="00723151"/>
    <w:rsid w:val="00723234"/>
    <w:rsid w:val="0072348E"/>
    <w:rsid w:val="00723B38"/>
    <w:rsid w:val="007246CE"/>
    <w:rsid w:val="007246FD"/>
    <w:rsid w:val="00724C29"/>
    <w:rsid w:val="00725A96"/>
    <w:rsid w:val="00725B32"/>
    <w:rsid w:val="0072712C"/>
    <w:rsid w:val="007271C9"/>
    <w:rsid w:val="00727642"/>
    <w:rsid w:val="0072778E"/>
    <w:rsid w:val="00727A8A"/>
    <w:rsid w:val="007301B5"/>
    <w:rsid w:val="007307DC"/>
    <w:rsid w:val="007310B8"/>
    <w:rsid w:val="00731D4B"/>
    <w:rsid w:val="00731E20"/>
    <w:rsid w:val="00731E4B"/>
    <w:rsid w:val="00731FF5"/>
    <w:rsid w:val="007323F7"/>
    <w:rsid w:val="00732E24"/>
    <w:rsid w:val="007331AD"/>
    <w:rsid w:val="007334FE"/>
    <w:rsid w:val="00733F76"/>
    <w:rsid w:val="007340D5"/>
    <w:rsid w:val="00734B09"/>
    <w:rsid w:val="00734EF3"/>
    <w:rsid w:val="007351B1"/>
    <w:rsid w:val="007351DD"/>
    <w:rsid w:val="00735AC5"/>
    <w:rsid w:val="0073655B"/>
    <w:rsid w:val="007368B1"/>
    <w:rsid w:val="00736A46"/>
    <w:rsid w:val="00736DAB"/>
    <w:rsid w:val="0073705E"/>
    <w:rsid w:val="007373C8"/>
    <w:rsid w:val="00737CB6"/>
    <w:rsid w:val="00737E5F"/>
    <w:rsid w:val="00740D02"/>
    <w:rsid w:val="00740E42"/>
    <w:rsid w:val="00740EC8"/>
    <w:rsid w:val="00740F2F"/>
    <w:rsid w:val="00741C10"/>
    <w:rsid w:val="0074272D"/>
    <w:rsid w:val="007427EF"/>
    <w:rsid w:val="00742DCC"/>
    <w:rsid w:val="00743014"/>
    <w:rsid w:val="00743056"/>
    <w:rsid w:val="007430D8"/>
    <w:rsid w:val="0074316E"/>
    <w:rsid w:val="00743943"/>
    <w:rsid w:val="007439C4"/>
    <w:rsid w:val="00743FC8"/>
    <w:rsid w:val="0074412C"/>
    <w:rsid w:val="00744632"/>
    <w:rsid w:val="007446C6"/>
    <w:rsid w:val="00744911"/>
    <w:rsid w:val="007449F5"/>
    <w:rsid w:val="0074530F"/>
    <w:rsid w:val="00745532"/>
    <w:rsid w:val="007458D0"/>
    <w:rsid w:val="007464F6"/>
    <w:rsid w:val="00746DED"/>
    <w:rsid w:val="00746E74"/>
    <w:rsid w:val="007473BD"/>
    <w:rsid w:val="007474DD"/>
    <w:rsid w:val="007475F6"/>
    <w:rsid w:val="00747AF9"/>
    <w:rsid w:val="00747E3E"/>
    <w:rsid w:val="00750082"/>
    <w:rsid w:val="007505BF"/>
    <w:rsid w:val="00750AE8"/>
    <w:rsid w:val="00750E79"/>
    <w:rsid w:val="00750EDF"/>
    <w:rsid w:val="00751417"/>
    <w:rsid w:val="00751A2C"/>
    <w:rsid w:val="00751E0F"/>
    <w:rsid w:val="00751EF6"/>
    <w:rsid w:val="0075245B"/>
    <w:rsid w:val="00752651"/>
    <w:rsid w:val="0075272D"/>
    <w:rsid w:val="00753424"/>
    <w:rsid w:val="00753668"/>
    <w:rsid w:val="007539D2"/>
    <w:rsid w:val="00753D1C"/>
    <w:rsid w:val="0075425E"/>
    <w:rsid w:val="0075430C"/>
    <w:rsid w:val="00754B80"/>
    <w:rsid w:val="00755338"/>
    <w:rsid w:val="00755D2D"/>
    <w:rsid w:val="007561FF"/>
    <w:rsid w:val="007563FF"/>
    <w:rsid w:val="007566FE"/>
    <w:rsid w:val="00756F3E"/>
    <w:rsid w:val="00757124"/>
    <w:rsid w:val="00757622"/>
    <w:rsid w:val="00757747"/>
    <w:rsid w:val="007577E7"/>
    <w:rsid w:val="00757C7D"/>
    <w:rsid w:val="00757C88"/>
    <w:rsid w:val="0076043E"/>
    <w:rsid w:val="007615CD"/>
    <w:rsid w:val="00762B66"/>
    <w:rsid w:val="00762EBC"/>
    <w:rsid w:val="00762FC5"/>
    <w:rsid w:val="00763495"/>
    <w:rsid w:val="0076397D"/>
    <w:rsid w:val="00763DE3"/>
    <w:rsid w:val="007645C6"/>
    <w:rsid w:val="007645D4"/>
    <w:rsid w:val="00764AC8"/>
    <w:rsid w:val="00765949"/>
    <w:rsid w:val="00765B4F"/>
    <w:rsid w:val="00766437"/>
    <w:rsid w:val="007664F0"/>
    <w:rsid w:val="0076685C"/>
    <w:rsid w:val="0076688B"/>
    <w:rsid w:val="00766941"/>
    <w:rsid w:val="00767611"/>
    <w:rsid w:val="00767A4C"/>
    <w:rsid w:val="00767F49"/>
    <w:rsid w:val="00770560"/>
    <w:rsid w:val="00770804"/>
    <w:rsid w:val="00770937"/>
    <w:rsid w:val="0077093C"/>
    <w:rsid w:val="00770ABA"/>
    <w:rsid w:val="00770D85"/>
    <w:rsid w:val="0077118D"/>
    <w:rsid w:val="00771331"/>
    <w:rsid w:val="007714CE"/>
    <w:rsid w:val="00771BDF"/>
    <w:rsid w:val="00771DC7"/>
    <w:rsid w:val="00771E11"/>
    <w:rsid w:val="00772023"/>
    <w:rsid w:val="007724F9"/>
    <w:rsid w:val="0077250F"/>
    <w:rsid w:val="007726D3"/>
    <w:rsid w:val="00772848"/>
    <w:rsid w:val="00772CB6"/>
    <w:rsid w:val="00772E67"/>
    <w:rsid w:val="007735B4"/>
    <w:rsid w:val="00773C1F"/>
    <w:rsid w:val="0077546C"/>
    <w:rsid w:val="007754F7"/>
    <w:rsid w:val="007757E9"/>
    <w:rsid w:val="00775806"/>
    <w:rsid w:val="00775A7D"/>
    <w:rsid w:val="00775DAB"/>
    <w:rsid w:val="00776130"/>
    <w:rsid w:val="00776437"/>
    <w:rsid w:val="007769A8"/>
    <w:rsid w:val="00776C7A"/>
    <w:rsid w:val="00780229"/>
    <w:rsid w:val="00780934"/>
    <w:rsid w:val="007809D9"/>
    <w:rsid w:val="00781672"/>
    <w:rsid w:val="00781687"/>
    <w:rsid w:val="0078269D"/>
    <w:rsid w:val="00782BCA"/>
    <w:rsid w:val="00783758"/>
    <w:rsid w:val="007840A1"/>
    <w:rsid w:val="0078459E"/>
    <w:rsid w:val="00784A7C"/>
    <w:rsid w:val="00784CD2"/>
    <w:rsid w:val="00784D80"/>
    <w:rsid w:val="00784D9C"/>
    <w:rsid w:val="00784EC0"/>
    <w:rsid w:val="0078552C"/>
    <w:rsid w:val="00785C1A"/>
    <w:rsid w:val="0078617B"/>
    <w:rsid w:val="00786AB2"/>
    <w:rsid w:val="00786BE3"/>
    <w:rsid w:val="00786D07"/>
    <w:rsid w:val="00786F0E"/>
    <w:rsid w:val="007874A1"/>
    <w:rsid w:val="007874D0"/>
    <w:rsid w:val="007875A8"/>
    <w:rsid w:val="00790CA9"/>
    <w:rsid w:val="00790F81"/>
    <w:rsid w:val="00790FE9"/>
    <w:rsid w:val="00791206"/>
    <w:rsid w:val="00791429"/>
    <w:rsid w:val="00791994"/>
    <w:rsid w:val="00791BBD"/>
    <w:rsid w:val="00792871"/>
    <w:rsid w:val="00792C30"/>
    <w:rsid w:val="00792EB6"/>
    <w:rsid w:val="00793244"/>
    <w:rsid w:val="0079344E"/>
    <w:rsid w:val="00793600"/>
    <w:rsid w:val="0079374D"/>
    <w:rsid w:val="00793826"/>
    <w:rsid w:val="00793832"/>
    <w:rsid w:val="00793BF0"/>
    <w:rsid w:val="00793C6C"/>
    <w:rsid w:val="00794114"/>
    <w:rsid w:val="00794165"/>
    <w:rsid w:val="007950C2"/>
    <w:rsid w:val="00795A03"/>
    <w:rsid w:val="00795BF8"/>
    <w:rsid w:val="007963F1"/>
    <w:rsid w:val="0079653A"/>
    <w:rsid w:val="00797310"/>
    <w:rsid w:val="007974F9"/>
    <w:rsid w:val="007975DD"/>
    <w:rsid w:val="00797FDB"/>
    <w:rsid w:val="007A0772"/>
    <w:rsid w:val="007A087A"/>
    <w:rsid w:val="007A160D"/>
    <w:rsid w:val="007A19CC"/>
    <w:rsid w:val="007A1B70"/>
    <w:rsid w:val="007A24BF"/>
    <w:rsid w:val="007A2514"/>
    <w:rsid w:val="007A27B3"/>
    <w:rsid w:val="007A2DA9"/>
    <w:rsid w:val="007A34D6"/>
    <w:rsid w:val="007A3505"/>
    <w:rsid w:val="007A37FD"/>
    <w:rsid w:val="007A413F"/>
    <w:rsid w:val="007A462F"/>
    <w:rsid w:val="007A4AEE"/>
    <w:rsid w:val="007A5340"/>
    <w:rsid w:val="007A62BB"/>
    <w:rsid w:val="007A689E"/>
    <w:rsid w:val="007A70A4"/>
    <w:rsid w:val="007A7388"/>
    <w:rsid w:val="007A7963"/>
    <w:rsid w:val="007A7BFB"/>
    <w:rsid w:val="007B000A"/>
    <w:rsid w:val="007B0027"/>
    <w:rsid w:val="007B00FB"/>
    <w:rsid w:val="007B0BD7"/>
    <w:rsid w:val="007B0DCC"/>
    <w:rsid w:val="007B0DD8"/>
    <w:rsid w:val="007B0EB2"/>
    <w:rsid w:val="007B0EF1"/>
    <w:rsid w:val="007B1100"/>
    <w:rsid w:val="007B1181"/>
    <w:rsid w:val="007B18EF"/>
    <w:rsid w:val="007B1AD3"/>
    <w:rsid w:val="007B20B6"/>
    <w:rsid w:val="007B25ED"/>
    <w:rsid w:val="007B269F"/>
    <w:rsid w:val="007B2D00"/>
    <w:rsid w:val="007B2F9B"/>
    <w:rsid w:val="007B3075"/>
    <w:rsid w:val="007B3944"/>
    <w:rsid w:val="007B3FA6"/>
    <w:rsid w:val="007B44C6"/>
    <w:rsid w:val="007B46BC"/>
    <w:rsid w:val="007B4A88"/>
    <w:rsid w:val="007B4A95"/>
    <w:rsid w:val="007B53F5"/>
    <w:rsid w:val="007B5481"/>
    <w:rsid w:val="007B5CD5"/>
    <w:rsid w:val="007B633F"/>
    <w:rsid w:val="007B6ECC"/>
    <w:rsid w:val="007B702B"/>
    <w:rsid w:val="007B7EEA"/>
    <w:rsid w:val="007C0670"/>
    <w:rsid w:val="007C1349"/>
    <w:rsid w:val="007C1B26"/>
    <w:rsid w:val="007C1C8A"/>
    <w:rsid w:val="007C209C"/>
    <w:rsid w:val="007C282C"/>
    <w:rsid w:val="007C3828"/>
    <w:rsid w:val="007C3E1F"/>
    <w:rsid w:val="007C3E5E"/>
    <w:rsid w:val="007C40E7"/>
    <w:rsid w:val="007C4290"/>
    <w:rsid w:val="007C47C2"/>
    <w:rsid w:val="007C4AAB"/>
    <w:rsid w:val="007C4AC3"/>
    <w:rsid w:val="007C4FD9"/>
    <w:rsid w:val="007C5377"/>
    <w:rsid w:val="007C5674"/>
    <w:rsid w:val="007C5707"/>
    <w:rsid w:val="007C585C"/>
    <w:rsid w:val="007C5AF4"/>
    <w:rsid w:val="007C64FB"/>
    <w:rsid w:val="007C6D63"/>
    <w:rsid w:val="007C74BF"/>
    <w:rsid w:val="007C7991"/>
    <w:rsid w:val="007C7B77"/>
    <w:rsid w:val="007D0447"/>
    <w:rsid w:val="007D108B"/>
    <w:rsid w:val="007D13C8"/>
    <w:rsid w:val="007D1AEB"/>
    <w:rsid w:val="007D1ECB"/>
    <w:rsid w:val="007D23C2"/>
    <w:rsid w:val="007D2A96"/>
    <w:rsid w:val="007D3E09"/>
    <w:rsid w:val="007D40C3"/>
    <w:rsid w:val="007D4701"/>
    <w:rsid w:val="007D4972"/>
    <w:rsid w:val="007D548F"/>
    <w:rsid w:val="007D5861"/>
    <w:rsid w:val="007D59BB"/>
    <w:rsid w:val="007D5BE7"/>
    <w:rsid w:val="007D641D"/>
    <w:rsid w:val="007D65B7"/>
    <w:rsid w:val="007D666C"/>
    <w:rsid w:val="007D6A91"/>
    <w:rsid w:val="007D6B3F"/>
    <w:rsid w:val="007D6FE0"/>
    <w:rsid w:val="007D769D"/>
    <w:rsid w:val="007E042E"/>
    <w:rsid w:val="007E07FF"/>
    <w:rsid w:val="007E0C4C"/>
    <w:rsid w:val="007E11F3"/>
    <w:rsid w:val="007E1ABF"/>
    <w:rsid w:val="007E274B"/>
    <w:rsid w:val="007E27FF"/>
    <w:rsid w:val="007E2A59"/>
    <w:rsid w:val="007E2FD3"/>
    <w:rsid w:val="007E34BF"/>
    <w:rsid w:val="007E43C2"/>
    <w:rsid w:val="007E4F56"/>
    <w:rsid w:val="007E51EB"/>
    <w:rsid w:val="007E523E"/>
    <w:rsid w:val="007E545F"/>
    <w:rsid w:val="007E5708"/>
    <w:rsid w:val="007E5BAA"/>
    <w:rsid w:val="007E6333"/>
    <w:rsid w:val="007E642E"/>
    <w:rsid w:val="007E6501"/>
    <w:rsid w:val="007E65B2"/>
    <w:rsid w:val="007E671A"/>
    <w:rsid w:val="007E72B4"/>
    <w:rsid w:val="007E7D73"/>
    <w:rsid w:val="007F0655"/>
    <w:rsid w:val="007F165C"/>
    <w:rsid w:val="007F1712"/>
    <w:rsid w:val="007F19E3"/>
    <w:rsid w:val="007F1AE4"/>
    <w:rsid w:val="007F1D18"/>
    <w:rsid w:val="007F21C0"/>
    <w:rsid w:val="007F2229"/>
    <w:rsid w:val="007F22D3"/>
    <w:rsid w:val="007F2C5D"/>
    <w:rsid w:val="007F3421"/>
    <w:rsid w:val="007F372D"/>
    <w:rsid w:val="007F41DC"/>
    <w:rsid w:val="007F4240"/>
    <w:rsid w:val="007F5C52"/>
    <w:rsid w:val="007F6449"/>
    <w:rsid w:val="007F7191"/>
    <w:rsid w:val="007F7AA9"/>
    <w:rsid w:val="007F7EEF"/>
    <w:rsid w:val="00800950"/>
    <w:rsid w:val="0080124A"/>
    <w:rsid w:val="00801AE2"/>
    <w:rsid w:val="00801C83"/>
    <w:rsid w:val="00802CD4"/>
    <w:rsid w:val="0080333B"/>
    <w:rsid w:val="008033C9"/>
    <w:rsid w:val="008034BD"/>
    <w:rsid w:val="0080383C"/>
    <w:rsid w:val="0080388B"/>
    <w:rsid w:val="00803AB0"/>
    <w:rsid w:val="00803D5E"/>
    <w:rsid w:val="00804229"/>
    <w:rsid w:val="00804A32"/>
    <w:rsid w:val="00804CC5"/>
    <w:rsid w:val="00804FC6"/>
    <w:rsid w:val="00805653"/>
    <w:rsid w:val="00805688"/>
    <w:rsid w:val="008058A0"/>
    <w:rsid w:val="00805DEB"/>
    <w:rsid w:val="00805FB0"/>
    <w:rsid w:val="00806860"/>
    <w:rsid w:val="00806A81"/>
    <w:rsid w:val="00806E1B"/>
    <w:rsid w:val="008072B0"/>
    <w:rsid w:val="0080748C"/>
    <w:rsid w:val="00807EDE"/>
    <w:rsid w:val="008105F7"/>
    <w:rsid w:val="00810601"/>
    <w:rsid w:val="008117D9"/>
    <w:rsid w:val="00812293"/>
    <w:rsid w:val="008122F3"/>
    <w:rsid w:val="00812BC2"/>
    <w:rsid w:val="0081362E"/>
    <w:rsid w:val="00813839"/>
    <w:rsid w:val="00813C71"/>
    <w:rsid w:val="00813DA4"/>
    <w:rsid w:val="00814413"/>
    <w:rsid w:val="00814877"/>
    <w:rsid w:val="00814906"/>
    <w:rsid w:val="00814D5E"/>
    <w:rsid w:val="008157E2"/>
    <w:rsid w:val="00815E29"/>
    <w:rsid w:val="00815E8C"/>
    <w:rsid w:val="008160E0"/>
    <w:rsid w:val="008160F4"/>
    <w:rsid w:val="008160FA"/>
    <w:rsid w:val="008162C1"/>
    <w:rsid w:val="008170F3"/>
    <w:rsid w:val="008176DC"/>
    <w:rsid w:val="00817835"/>
    <w:rsid w:val="00817D8B"/>
    <w:rsid w:val="00820170"/>
    <w:rsid w:val="008207F1"/>
    <w:rsid w:val="00820D8B"/>
    <w:rsid w:val="008211E7"/>
    <w:rsid w:val="00821220"/>
    <w:rsid w:val="00821BB4"/>
    <w:rsid w:val="00821F91"/>
    <w:rsid w:val="008222AF"/>
    <w:rsid w:val="00822539"/>
    <w:rsid w:val="00822C1D"/>
    <w:rsid w:val="00822C38"/>
    <w:rsid w:val="00822DEE"/>
    <w:rsid w:val="00822E0C"/>
    <w:rsid w:val="00823201"/>
    <w:rsid w:val="0082349A"/>
    <w:rsid w:val="00823FA7"/>
    <w:rsid w:val="0082445D"/>
    <w:rsid w:val="00824F69"/>
    <w:rsid w:val="0082544C"/>
    <w:rsid w:val="00825BFD"/>
    <w:rsid w:val="00825DC1"/>
    <w:rsid w:val="0082653F"/>
    <w:rsid w:val="0082668B"/>
    <w:rsid w:val="00826723"/>
    <w:rsid w:val="00827200"/>
    <w:rsid w:val="008274AA"/>
    <w:rsid w:val="00827863"/>
    <w:rsid w:val="00827889"/>
    <w:rsid w:val="008302E5"/>
    <w:rsid w:val="00830952"/>
    <w:rsid w:val="00830D56"/>
    <w:rsid w:val="0083115C"/>
    <w:rsid w:val="008312A9"/>
    <w:rsid w:val="00831702"/>
    <w:rsid w:val="00831847"/>
    <w:rsid w:val="00831A6A"/>
    <w:rsid w:val="00831EAB"/>
    <w:rsid w:val="00831EAF"/>
    <w:rsid w:val="00832477"/>
    <w:rsid w:val="008328B3"/>
    <w:rsid w:val="00832BCE"/>
    <w:rsid w:val="0083310F"/>
    <w:rsid w:val="00833DBB"/>
    <w:rsid w:val="00834CA1"/>
    <w:rsid w:val="0083519A"/>
    <w:rsid w:val="00835500"/>
    <w:rsid w:val="00835F0B"/>
    <w:rsid w:val="00836104"/>
    <w:rsid w:val="00836200"/>
    <w:rsid w:val="0083629F"/>
    <w:rsid w:val="00836BC1"/>
    <w:rsid w:val="00836EC0"/>
    <w:rsid w:val="00837094"/>
    <w:rsid w:val="0083773B"/>
    <w:rsid w:val="00837AE3"/>
    <w:rsid w:val="00837BC1"/>
    <w:rsid w:val="00837D7B"/>
    <w:rsid w:val="00837F9E"/>
    <w:rsid w:val="00837FCD"/>
    <w:rsid w:val="00840382"/>
    <w:rsid w:val="00840AAD"/>
    <w:rsid w:val="00841038"/>
    <w:rsid w:val="00841259"/>
    <w:rsid w:val="0084170C"/>
    <w:rsid w:val="008418B1"/>
    <w:rsid w:val="00841D3F"/>
    <w:rsid w:val="00841EFF"/>
    <w:rsid w:val="00841FE5"/>
    <w:rsid w:val="0084216E"/>
    <w:rsid w:val="00843B84"/>
    <w:rsid w:val="008447E7"/>
    <w:rsid w:val="00844CF8"/>
    <w:rsid w:val="008455F9"/>
    <w:rsid w:val="00845D07"/>
    <w:rsid w:val="00846273"/>
    <w:rsid w:val="008467D5"/>
    <w:rsid w:val="0084701C"/>
    <w:rsid w:val="00847E32"/>
    <w:rsid w:val="00850755"/>
    <w:rsid w:val="0085094B"/>
    <w:rsid w:val="00851178"/>
    <w:rsid w:val="008517FA"/>
    <w:rsid w:val="00851ABB"/>
    <w:rsid w:val="00851BD7"/>
    <w:rsid w:val="00852632"/>
    <w:rsid w:val="00852B79"/>
    <w:rsid w:val="00852CD0"/>
    <w:rsid w:val="00852D25"/>
    <w:rsid w:val="00852EF5"/>
    <w:rsid w:val="008531BC"/>
    <w:rsid w:val="00853484"/>
    <w:rsid w:val="00853EC5"/>
    <w:rsid w:val="00853F88"/>
    <w:rsid w:val="008541C6"/>
    <w:rsid w:val="00854F12"/>
    <w:rsid w:val="008556F7"/>
    <w:rsid w:val="00856516"/>
    <w:rsid w:val="0085671C"/>
    <w:rsid w:val="00856847"/>
    <w:rsid w:val="00856FC5"/>
    <w:rsid w:val="008578A0"/>
    <w:rsid w:val="00857EFB"/>
    <w:rsid w:val="00857FF5"/>
    <w:rsid w:val="008602A2"/>
    <w:rsid w:val="008608F5"/>
    <w:rsid w:val="00860D5F"/>
    <w:rsid w:val="008612CE"/>
    <w:rsid w:val="008615E4"/>
    <w:rsid w:val="00861DCC"/>
    <w:rsid w:val="008620F5"/>
    <w:rsid w:val="00862175"/>
    <w:rsid w:val="0086284C"/>
    <w:rsid w:val="008631D0"/>
    <w:rsid w:val="008634EC"/>
    <w:rsid w:val="00863AA8"/>
    <w:rsid w:val="00863D06"/>
    <w:rsid w:val="00863F33"/>
    <w:rsid w:val="008645D2"/>
    <w:rsid w:val="00864676"/>
    <w:rsid w:val="008652B3"/>
    <w:rsid w:val="00865754"/>
    <w:rsid w:val="00865769"/>
    <w:rsid w:val="00866024"/>
    <w:rsid w:val="00866E3B"/>
    <w:rsid w:val="00867247"/>
    <w:rsid w:val="00867DC5"/>
    <w:rsid w:val="0087026C"/>
    <w:rsid w:val="0087054B"/>
    <w:rsid w:val="00870B42"/>
    <w:rsid w:val="00871360"/>
    <w:rsid w:val="00871F14"/>
    <w:rsid w:val="00872209"/>
    <w:rsid w:val="0087370F"/>
    <w:rsid w:val="00873A4F"/>
    <w:rsid w:val="00873B29"/>
    <w:rsid w:val="008740E4"/>
    <w:rsid w:val="00874CDE"/>
    <w:rsid w:val="00874E07"/>
    <w:rsid w:val="00874E72"/>
    <w:rsid w:val="0087532E"/>
    <w:rsid w:val="00875447"/>
    <w:rsid w:val="008759C2"/>
    <w:rsid w:val="0087669B"/>
    <w:rsid w:val="00876819"/>
    <w:rsid w:val="008769D1"/>
    <w:rsid w:val="00876ACD"/>
    <w:rsid w:val="0087769C"/>
    <w:rsid w:val="00877A30"/>
    <w:rsid w:val="0088031E"/>
    <w:rsid w:val="008807FA"/>
    <w:rsid w:val="0088084D"/>
    <w:rsid w:val="008808C6"/>
    <w:rsid w:val="00880F4D"/>
    <w:rsid w:val="00881085"/>
    <w:rsid w:val="008812C7"/>
    <w:rsid w:val="0088173A"/>
    <w:rsid w:val="00881A44"/>
    <w:rsid w:val="00882368"/>
    <w:rsid w:val="0088266C"/>
    <w:rsid w:val="008827D2"/>
    <w:rsid w:val="00882D8F"/>
    <w:rsid w:val="00882F39"/>
    <w:rsid w:val="00882F84"/>
    <w:rsid w:val="00883205"/>
    <w:rsid w:val="00884428"/>
    <w:rsid w:val="0088472B"/>
    <w:rsid w:val="00884760"/>
    <w:rsid w:val="00884C29"/>
    <w:rsid w:val="008851D5"/>
    <w:rsid w:val="00885333"/>
    <w:rsid w:val="008853C8"/>
    <w:rsid w:val="00885F6D"/>
    <w:rsid w:val="008863B3"/>
    <w:rsid w:val="00886886"/>
    <w:rsid w:val="00886A19"/>
    <w:rsid w:val="00886E13"/>
    <w:rsid w:val="0088702E"/>
    <w:rsid w:val="0088739E"/>
    <w:rsid w:val="0088778D"/>
    <w:rsid w:val="00887BD9"/>
    <w:rsid w:val="00887CC1"/>
    <w:rsid w:val="0089003B"/>
    <w:rsid w:val="00890B0C"/>
    <w:rsid w:val="00890DD4"/>
    <w:rsid w:val="0089160A"/>
    <w:rsid w:val="00891EAB"/>
    <w:rsid w:val="00891F57"/>
    <w:rsid w:val="00891FB8"/>
    <w:rsid w:val="0089235F"/>
    <w:rsid w:val="008927FE"/>
    <w:rsid w:val="0089288B"/>
    <w:rsid w:val="0089313E"/>
    <w:rsid w:val="00894365"/>
    <w:rsid w:val="00894D8E"/>
    <w:rsid w:val="00894F7F"/>
    <w:rsid w:val="00895304"/>
    <w:rsid w:val="00895B09"/>
    <w:rsid w:val="0089639D"/>
    <w:rsid w:val="008966E0"/>
    <w:rsid w:val="00896708"/>
    <w:rsid w:val="00897405"/>
    <w:rsid w:val="0089767A"/>
    <w:rsid w:val="008976F7"/>
    <w:rsid w:val="00897AA4"/>
    <w:rsid w:val="00897C87"/>
    <w:rsid w:val="008A0257"/>
    <w:rsid w:val="008A0586"/>
    <w:rsid w:val="008A0FE9"/>
    <w:rsid w:val="008A114D"/>
    <w:rsid w:val="008A12B9"/>
    <w:rsid w:val="008A218C"/>
    <w:rsid w:val="008A2362"/>
    <w:rsid w:val="008A26AF"/>
    <w:rsid w:val="008A2AAF"/>
    <w:rsid w:val="008A2BC3"/>
    <w:rsid w:val="008A2DB4"/>
    <w:rsid w:val="008A2DD8"/>
    <w:rsid w:val="008A3C1E"/>
    <w:rsid w:val="008A482E"/>
    <w:rsid w:val="008A56E7"/>
    <w:rsid w:val="008A57EE"/>
    <w:rsid w:val="008A5EFC"/>
    <w:rsid w:val="008A64DC"/>
    <w:rsid w:val="008A6566"/>
    <w:rsid w:val="008A6612"/>
    <w:rsid w:val="008A6D93"/>
    <w:rsid w:val="008A7F7B"/>
    <w:rsid w:val="008B0D26"/>
    <w:rsid w:val="008B0D69"/>
    <w:rsid w:val="008B12E2"/>
    <w:rsid w:val="008B16B5"/>
    <w:rsid w:val="008B1F26"/>
    <w:rsid w:val="008B26CD"/>
    <w:rsid w:val="008B2747"/>
    <w:rsid w:val="008B3852"/>
    <w:rsid w:val="008B3AB3"/>
    <w:rsid w:val="008B3BE7"/>
    <w:rsid w:val="008B41EB"/>
    <w:rsid w:val="008B45A4"/>
    <w:rsid w:val="008B485A"/>
    <w:rsid w:val="008B48A0"/>
    <w:rsid w:val="008B494A"/>
    <w:rsid w:val="008B518F"/>
    <w:rsid w:val="008B5BB4"/>
    <w:rsid w:val="008B5CF6"/>
    <w:rsid w:val="008B67BA"/>
    <w:rsid w:val="008B6D25"/>
    <w:rsid w:val="008B710D"/>
    <w:rsid w:val="008B7853"/>
    <w:rsid w:val="008B7FEC"/>
    <w:rsid w:val="008C008E"/>
    <w:rsid w:val="008C024A"/>
    <w:rsid w:val="008C0482"/>
    <w:rsid w:val="008C05F9"/>
    <w:rsid w:val="008C078F"/>
    <w:rsid w:val="008C0CF8"/>
    <w:rsid w:val="008C1643"/>
    <w:rsid w:val="008C1656"/>
    <w:rsid w:val="008C19F6"/>
    <w:rsid w:val="008C1FBA"/>
    <w:rsid w:val="008C2497"/>
    <w:rsid w:val="008C2526"/>
    <w:rsid w:val="008C280A"/>
    <w:rsid w:val="008C337C"/>
    <w:rsid w:val="008C34AF"/>
    <w:rsid w:val="008C3575"/>
    <w:rsid w:val="008C3598"/>
    <w:rsid w:val="008C3EC4"/>
    <w:rsid w:val="008C3FE4"/>
    <w:rsid w:val="008C4BA7"/>
    <w:rsid w:val="008C4EBC"/>
    <w:rsid w:val="008C57F9"/>
    <w:rsid w:val="008C6805"/>
    <w:rsid w:val="008C69DD"/>
    <w:rsid w:val="008C6B59"/>
    <w:rsid w:val="008C6D9F"/>
    <w:rsid w:val="008C6ED7"/>
    <w:rsid w:val="008C70EF"/>
    <w:rsid w:val="008C7953"/>
    <w:rsid w:val="008D0162"/>
    <w:rsid w:val="008D016D"/>
    <w:rsid w:val="008D0786"/>
    <w:rsid w:val="008D0EAC"/>
    <w:rsid w:val="008D18F9"/>
    <w:rsid w:val="008D1B32"/>
    <w:rsid w:val="008D1E0B"/>
    <w:rsid w:val="008D2D94"/>
    <w:rsid w:val="008D34AD"/>
    <w:rsid w:val="008D374F"/>
    <w:rsid w:val="008D411D"/>
    <w:rsid w:val="008D5035"/>
    <w:rsid w:val="008D5756"/>
    <w:rsid w:val="008D5BCB"/>
    <w:rsid w:val="008D6195"/>
    <w:rsid w:val="008D667E"/>
    <w:rsid w:val="008D6827"/>
    <w:rsid w:val="008D700A"/>
    <w:rsid w:val="008D783B"/>
    <w:rsid w:val="008E1068"/>
    <w:rsid w:val="008E143A"/>
    <w:rsid w:val="008E199C"/>
    <w:rsid w:val="008E2023"/>
    <w:rsid w:val="008E2CE3"/>
    <w:rsid w:val="008E2FAD"/>
    <w:rsid w:val="008E3183"/>
    <w:rsid w:val="008E330F"/>
    <w:rsid w:val="008E3822"/>
    <w:rsid w:val="008E3D0A"/>
    <w:rsid w:val="008E47BD"/>
    <w:rsid w:val="008E49B4"/>
    <w:rsid w:val="008E547C"/>
    <w:rsid w:val="008E5F9E"/>
    <w:rsid w:val="008E6004"/>
    <w:rsid w:val="008E61C0"/>
    <w:rsid w:val="008E636B"/>
    <w:rsid w:val="008E6922"/>
    <w:rsid w:val="008E6E31"/>
    <w:rsid w:val="008E7716"/>
    <w:rsid w:val="008E7D1B"/>
    <w:rsid w:val="008F033D"/>
    <w:rsid w:val="008F05E1"/>
    <w:rsid w:val="008F139D"/>
    <w:rsid w:val="008F141C"/>
    <w:rsid w:val="008F17F1"/>
    <w:rsid w:val="008F291D"/>
    <w:rsid w:val="008F2936"/>
    <w:rsid w:val="008F2A60"/>
    <w:rsid w:val="008F2ACB"/>
    <w:rsid w:val="008F35C9"/>
    <w:rsid w:val="008F35DB"/>
    <w:rsid w:val="008F38DF"/>
    <w:rsid w:val="008F5333"/>
    <w:rsid w:val="008F5454"/>
    <w:rsid w:val="008F5823"/>
    <w:rsid w:val="008F5938"/>
    <w:rsid w:val="008F6281"/>
    <w:rsid w:val="008F6748"/>
    <w:rsid w:val="008F6C0D"/>
    <w:rsid w:val="008F72D7"/>
    <w:rsid w:val="008F7319"/>
    <w:rsid w:val="008F76A0"/>
    <w:rsid w:val="00900F9A"/>
    <w:rsid w:val="00901032"/>
    <w:rsid w:val="00901C3C"/>
    <w:rsid w:val="0090209C"/>
    <w:rsid w:val="009024AA"/>
    <w:rsid w:val="009031A7"/>
    <w:rsid w:val="00903268"/>
    <w:rsid w:val="009044E5"/>
    <w:rsid w:val="0090469A"/>
    <w:rsid w:val="00905026"/>
    <w:rsid w:val="0090540F"/>
    <w:rsid w:val="009059BA"/>
    <w:rsid w:val="00906D4A"/>
    <w:rsid w:val="0090754C"/>
    <w:rsid w:val="00907759"/>
    <w:rsid w:val="00910207"/>
    <w:rsid w:val="009104B1"/>
    <w:rsid w:val="00910715"/>
    <w:rsid w:val="009116C2"/>
    <w:rsid w:val="00911A0A"/>
    <w:rsid w:val="00911A1B"/>
    <w:rsid w:val="00911DB0"/>
    <w:rsid w:val="00912339"/>
    <w:rsid w:val="00913283"/>
    <w:rsid w:val="00913928"/>
    <w:rsid w:val="00913F3B"/>
    <w:rsid w:val="00914411"/>
    <w:rsid w:val="009145CE"/>
    <w:rsid w:val="0091481A"/>
    <w:rsid w:val="009149B6"/>
    <w:rsid w:val="00914F29"/>
    <w:rsid w:val="00915073"/>
    <w:rsid w:val="009152C4"/>
    <w:rsid w:val="0091577E"/>
    <w:rsid w:val="00915A30"/>
    <w:rsid w:val="00915BBC"/>
    <w:rsid w:val="00916165"/>
    <w:rsid w:val="009162F9"/>
    <w:rsid w:val="0091676F"/>
    <w:rsid w:val="0091729F"/>
    <w:rsid w:val="00917745"/>
    <w:rsid w:val="00917783"/>
    <w:rsid w:val="00917984"/>
    <w:rsid w:val="009179A1"/>
    <w:rsid w:val="00917F69"/>
    <w:rsid w:val="00920598"/>
    <w:rsid w:val="00920844"/>
    <w:rsid w:val="00920FD8"/>
    <w:rsid w:val="00921446"/>
    <w:rsid w:val="009220B5"/>
    <w:rsid w:val="0092298D"/>
    <w:rsid w:val="00922C7F"/>
    <w:rsid w:val="009233ED"/>
    <w:rsid w:val="0092369E"/>
    <w:rsid w:val="009239A2"/>
    <w:rsid w:val="00924E63"/>
    <w:rsid w:val="009253C8"/>
    <w:rsid w:val="0092643B"/>
    <w:rsid w:val="00926649"/>
    <w:rsid w:val="009268ED"/>
    <w:rsid w:val="00926EC5"/>
    <w:rsid w:val="00927685"/>
    <w:rsid w:val="00927969"/>
    <w:rsid w:val="00927B3C"/>
    <w:rsid w:val="0093025D"/>
    <w:rsid w:val="00930AE8"/>
    <w:rsid w:val="0093116C"/>
    <w:rsid w:val="0093117A"/>
    <w:rsid w:val="00931956"/>
    <w:rsid w:val="00931EBA"/>
    <w:rsid w:val="00931F52"/>
    <w:rsid w:val="00931F95"/>
    <w:rsid w:val="00932381"/>
    <w:rsid w:val="009326E9"/>
    <w:rsid w:val="009329E8"/>
    <w:rsid w:val="00932C2E"/>
    <w:rsid w:val="009331CB"/>
    <w:rsid w:val="0093379F"/>
    <w:rsid w:val="00933DB2"/>
    <w:rsid w:val="00933F5B"/>
    <w:rsid w:val="0093485A"/>
    <w:rsid w:val="00934FB3"/>
    <w:rsid w:val="00935124"/>
    <w:rsid w:val="009352E5"/>
    <w:rsid w:val="0093591F"/>
    <w:rsid w:val="00935952"/>
    <w:rsid w:val="00935A59"/>
    <w:rsid w:val="009362E4"/>
    <w:rsid w:val="00937000"/>
    <w:rsid w:val="009370F0"/>
    <w:rsid w:val="00937928"/>
    <w:rsid w:val="00940098"/>
    <w:rsid w:val="00940409"/>
    <w:rsid w:val="00940C86"/>
    <w:rsid w:val="00940E59"/>
    <w:rsid w:val="00940F55"/>
    <w:rsid w:val="00941140"/>
    <w:rsid w:val="00941402"/>
    <w:rsid w:val="00941755"/>
    <w:rsid w:val="00941836"/>
    <w:rsid w:val="009418CD"/>
    <w:rsid w:val="009419D9"/>
    <w:rsid w:val="00941ADE"/>
    <w:rsid w:val="00941BC7"/>
    <w:rsid w:val="0094250E"/>
    <w:rsid w:val="0094259E"/>
    <w:rsid w:val="00943146"/>
    <w:rsid w:val="00943BF7"/>
    <w:rsid w:val="00944735"/>
    <w:rsid w:val="00944C9C"/>
    <w:rsid w:val="00944EFF"/>
    <w:rsid w:val="00944F7E"/>
    <w:rsid w:val="00945245"/>
    <w:rsid w:val="009457C8"/>
    <w:rsid w:val="00945F85"/>
    <w:rsid w:val="009460F1"/>
    <w:rsid w:val="009466B5"/>
    <w:rsid w:val="00946C16"/>
    <w:rsid w:val="009470B8"/>
    <w:rsid w:val="009473CB"/>
    <w:rsid w:val="0095049C"/>
    <w:rsid w:val="00952B41"/>
    <w:rsid w:val="00952BB8"/>
    <w:rsid w:val="00952D79"/>
    <w:rsid w:val="00953068"/>
    <w:rsid w:val="00953A97"/>
    <w:rsid w:val="00953C22"/>
    <w:rsid w:val="009551D8"/>
    <w:rsid w:val="009553B6"/>
    <w:rsid w:val="0095609F"/>
    <w:rsid w:val="009562EF"/>
    <w:rsid w:val="0095645D"/>
    <w:rsid w:val="009568B9"/>
    <w:rsid w:val="00957114"/>
    <w:rsid w:val="00957705"/>
    <w:rsid w:val="00957B9B"/>
    <w:rsid w:val="00957EEE"/>
    <w:rsid w:val="009602A4"/>
    <w:rsid w:val="00960510"/>
    <w:rsid w:val="0096080E"/>
    <w:rsid w:val="009614CB"/>
    <w:rsid w:val="00961520"/>
    <w:rsid w:val="009616EA"/>
    <w:rsid w:val="00961710"/>
    <w:rsid w:val="00962908"/>
    <w:rsid w:val="00962CFD"/>
    <w:rsid w:val="00962FD8"/>
    <w:rsid w:val="009630D6"/>
    <w:rsid w:val="009631E2"/>
    <w:rsid w:val="00963E9F"/>
    <w:rsid w:val="00964819"/>
    <w:rsid w:val="00964DB2"/>
    <w:rsid w:val="009650F0"/>
    <w:rsid w:val="009657A7"/>
    <w:rsid w:val="00965C53"/>
    <w:rsid w:val="00966060"/>
    <w:rsid w:val="00966818"/>
    <w:rsid w:val="00966894"/>
    <w:rsid w:val="0096692A"/>
    <w:rsid w:val="00966F05"/>
    <w:rsid w:val="00967121"/>
    <w:rsid w:val="00967C08"/>
    <w:rsid w:val="00967EAB"/>
    <w:rsid w:val="0097048C"/>
    <w:rsid w:val="00971CAE"/>
    <w:rsid w:val="00971EFA"/>
    <w:rsid w:val="0097215F"/>
    <w:rsid w:val="009726D2"/>
    <w:rsid w:val="00972736"/>
    <w:rsid w:val="00972D16"/>
    <w:rsid w:val="00972E75"/>
    <w:rsid w:val="009732A9"/>
    <w:rsid w:val="00973309"/>
    <w:rsid w:val="0097432C"/>
    <w:rsid w:val="00974F89"/>
    <w:rsid w:val="00975307"/>
    <w:rsid w:val="00975447"/>
    <w:rsid w:val="0097600B"/>
    <w:rsid w:val="009761BB"/>
    <w:rsid w:val="00976215"/>
    <w:rsid w:val="00977026"/>
    <w:rsid w:val="00977BF6"/>
    <w:rsid w:val="00977F0C"/>
    <w:rsid w:val="00977F22"/>
    <w:rsid w:val="009808BA"/>
    <w:rsid w:val="0098123F"/>
    <w:rsid w:val="009815B2"/>
    <w:rsid w:val="00981B93"/>
    <w:rsid w:val="009826B2"/>
    <w:rsid w:val="00982758"/>
    <w:rsid w:val="009827C7"/>
    <w:rsid w:val="00982915"/>
    <w:rsid w:val="009834A9"/>
    <w:rsid w:val="00983C7E"/>
    <w:rsid w:val="00984AC7"/>
    <w:rsid w:val="009861D4"/>
    <w:rsid w:val="0098655C"/>
    <w:rsid w:val="00986BF3"/>
    <w:rsid w:val="00987216"/>
    <w:rsid w:val="00987C50"/>
    <w:rsid w:val="00987CBA"/>
    <w:rsid w:val="009908D2"/>
    <w:rsid w:val="0099090F"/>
    <w:rsid w:val="00991104"/>
    <w:rsid w:val="00991294"/>
    <w:rsid w:val="0099140B"/>
    <w:rsid w:val="009918BB"/>
    <w:rsid w:val="00992218"/>
    <w:rsid w:val="009926F6"/>
    <w:rsid w:val="00992B14"/>
    <w:rsid w:val="00993085"/>
    <w:rsid w:val="00993768"/>
    <w:rsid w:val="009937F9"/>
    <w:rsid w:val="00993C45"/>
    <w:rsid w:val="00993E5A"/>
    <w:rsid w:val="0099497B"/>
    <w:rsid w:val="00994CA8"/>
    <w:rsid w:val="00994CB6"/>
    <w:rsid w:val="00995539"/>
    <w:rsid w:val="00995F7D"/>
    <w:rsid w:val="00997138"/>
    <w:rsid w:val="009971BB"/>
    <w:rsid w:val="00997459"/>
    <w:rsid w:val="00997590"/>
    <w:rsid w:val="0099779A"/>
    <w:rsid w:val="009A02FE"/>
    <w:rsid w:val="009A03B8"/>
    <w:rsid w:val="009A0948"/>
    <w:rsid w:val="009A0D93"/>
    <w:rsid w:val="009A1F81"/>
    <w:rsid w:val="009A2827"/>
    <w:rsid w:val="009A290A"/>
    <w:rsid w:val="009A2D66"/>
    <w:rsid w:val="009A3277"/>
    <w:rsid w:val="009A348D"/>
    <w:rsid w:val="009A3736"/>
    <w:rsid w:val="009A463D"/>
    <w:rsid w:val="009A4D80"/>
    <w:rsid w:val="009A518A"/>
    <w:rsid w:val="009A57DA"/>
    <w:rsid w:val="009A5FF4"/>
    <w:rsid w:val="009A61AF"/>
    <w:rsid w:val="009A62C0"/>
    <w:rsid w:val="009A63E8"/>
    <w:rsid w:val="009A6DCE"/>
    <w:rsid w:val="009A6E82"/>
    <w:rsid w:val="009A7957"/>
    <w:rsid w:val="009A7DF4"/>
    <w:rsid w:val="009B05E5"/>
    <w:rsid w:val="009B0B6F"/>
    <w:rsid w:val="009B0F4E"/>
    <w:rsid w:val="009B1377"/>
    <w:rsid w:val="009B171A"/>
    <w:rsid w:val="009B1B1D"/>
    <w:rsid w:val="009B1B3C"/>
    <w:rsid w:val="009B25CE"/>
    <w:rsid w:val="009B3B32"/>
    <w:rsid w:val="009B4D59"/>
    <w:rsid w:val="009B4ED0"/>
    <w:rsid w:val="009B510D"/>
    <w:rsid w:val="009B5691"/>
    <w:rsid w:val="009B6022"/>
    <w:rsid w:val="009B6168"/>
    <w:rsid w:val="009B61B3"/>
    <w:rsid w:val="009B6A80"/>
    <w:rsid w:val="009B7465"/>
    <w:rsid w:val="009B7528"/>
    <w:rsid w:val="009B77A5"/>
    <w:rsid w:val="009B7D86"/>
    <w:rsid w:val="009C0AA6"/>
    <w:rsid w:val="009C0F08"/>
    <w:rsid w:val="009C125B"/>
    <w:rsid w:val="009C1995"/>
    <w:rsid w:val="009C1EA3"/>
    <w:rsid w:val="009C1F26"/>
    <w:rsid w:val="009C20DA"/>
    <w:rsid w:val="009C2446"/>
    <w:rsid w:val="009C2477"/>
    <w:rsid w:val="009C2D2A"/>
    <w:rsid w:val="009C30CE"/>
    <w:rsid w:val="009C32B2"/>
    <w:rsid w:val="009C37A3"/>
    <w:rsid w:val="009C391A"/>
    <w:rsid w:val="009C4626"/>
    <w:rsid w:val="009C4CE6"/>
    <w:rsid w:val="009C5153"/>
    <w:rsid w:val="009C56B0"/>
    <w:rsid w:val="009C602E"/>
    <w:rsid w:val="009C6583"/>
    <w:rsid w:val="009C6606"/>
    <w:rsid w:val="009C66FD"/>
    <w:rsid w:val="009C759E"/>
    <w:rsid w:val="009D00B5"/>
    <w:rsid w:val="009D04BF"/>
    <w:rsid w:val="009D084A"/>
    <w:rsid w:val="009D0AEE"/>
    <w:rsid w:val="009D1234"/>
    <w:rsid w:val="009D181F"/>
    <w:rsid w:val="009D1C46"/>
    <w:rsid w:val="009D22E1"/>
    <w:rsid w:val="009D243D"/>
    <w:rsid w:val="009D3667"/>
    <w:rsid w:val="009D3827"/>
    <w:rsid w:val="009D383D"/>
    <w:rsid w:val="009D3B83"/>
    <w:rsid w:val="009D3BC2"/>
    <w:rsid w:val="009D422B"/>
    <w:rsid w:val="009D4339"/>
    <w:rsid w:val="009D4F8A"/>
    <w:rsid w:val="009D51C2"/>
    <w:rsid w:val="009D51DD"/>
    <w:rsid w:val="009D5223"/>
    <w:rsid w:val="009D54D9"/>
    <w:rsid w:val="009D54F8"/>
    <w:rsid w:val="009D5D6F"/>
    <w:rsid w:val="009D6413"/>
    <w:rsid w:val="009D66B8"/>
    <w:rsid w:val="009D6B7E"/>
    <w:rsid w:val="009D6E4B"/>
    <w:rsid w:val="009D7190"/>
    <w:rsid w:val="009D73F4"/>
    <w:rsid w:val="009E010E"/>
    <w:rsid w:val="009E05B6"/>
    <w:rsid w:val="009E06D4"/>
    <w:rsid w:val="009E1174"/>
    <w:rsid w:val="009E1614"/>
    <w:rsid w:val="009E17CA"/>
    <w:rsid w:val="009E211D"/>
    <w:rsid w:val="009E22CE"/>
    <w:rsid w:val="009E2F12"/>
    <w:rsid w:val="009E2F15"/>
    <w:rsid w:val="009E309B"/>
    <w:rsid w:val="009E31E4"/>
    <w:rsid w:val="009E3CB2"/>
    <w:rsid w:val="009E45AE"/>
    <w:rsid w:val="009E48BB"/>
    <w:rsid w:val="009E5238"/>
    <w:rsid w:val="009E5317"/>
    <w:rsid w:val="009E5582"/>
    <w:rsid w:val="009E6172"/>
    <w:rsid w:val="009E63C6"/>
    <w:rsid w:val="009E63D2"/>
    <w:rsid w:val="009E7421"/>
    <w:rsid w:val="009F004C"/>
    <w:rsid w:val="009F0279"/>
    <w:rsid w:val="009F05DC"/>
    <w:rsid w:val="009F062C"/>
    <w:rsid w:val="009F093A"/>
    <w:rsid w:val="009F0B3D"/>
    <w:rsid w:val="009F0EE3"/>
    <w:rsid w:val="009F0F8D"/>
    <w:rsid w:val="009F15C2"/>
    <w:rsid w:val="009F19AE"/>
    <w:rsid w:val="009F1D04"/>
    <w:rsid w:val="009F1E83"/>
    <w:rsid w:val="009F2327"/>
    <w:rsid w:val="009F2885"/>
    <w:rsid w:val="009F2AEC"/>
    <w:rsid w:val="009F2C1A"/>
    <w:rsid w:val="009F3ABA"/>
    <w:rsid w:val="009F4101"/>
    <w:rsid w:val="009F4749"/>
    <w:rsid w:val="009F4F66"/>
    <w:rsid w:val="009F53AB"/>
    <w:rsid w:val="009F5797"/>
    <w:rsid w:val="009F57D5"/>
    <w:rsid w:val="009F5A30"/>
    <w:rsid w:val="009F6C3C"/>
    <w:rsid w:val="009F6C68"/>
    <w:rsid w:val="009F6D40"/>
    <w:rsid w:val="00A003BA"/>
    <w:rsid w:val="00A00AE5"/>
    <w:rsid w:val="00A01112"/>
    <w:rsid w:val="00A01495"/>
    <w:rsid w:val="00A018A6"/>
    <w:rsid w:val="00A01986"/>
    <w:rsid w:val="00A01B5D"/>
    <w:rsid w:val="00A020BE"/>
    <w:rsid w:val="00A0221F"/>
    <w:rsid w:val="00A02B49"/>
    <w:rsid w:val="00A02FC1"/>
    <w:rsid w:val="00A034BE"/>
    <w:rsid w:val="00A03CC4"/>
    <w:rsid w:val="00A040C2"/>
    <w:rsid w:val="00A045D0"/>
    <w:rsid w:val="00A046ED"/>
    <w:rsid w:val="00A0472C"/>
    <w:rsid w:val="00A04F12"/>
    <w:rsid w:val="00A05AC3"/>
    <w:rsid w:val="00A065C4"/>
    <w:rsid w:val="00A06797"/>
    <w:rsid w:val="00A067CF"/>
    <w:rsid w:val="00A06ECF"/>
    <w:rsid w:val="00A07180"/>
    <w:rsid w:val="00A07212"/>
    <w:rsid w:val="00A0741B"/>
    <w:rsid w:val="00A07540"/>
    <w:rsid w:val="00A076D0"/>
    <w:rsid w:val="00A079C7"/>
    <w:rsid w:val="00A07B4E"/>
    <w:rsid w:val="00A07EAE"/>
    <w:rsid w:val="00A07FDD"/>
    <w:rsid w:val="00A10312"/>
    <w:rsid w:val="00A10328"/>
    <w:rsid w:val="00A1059C"/>
    <w:rsid w:val="00A10A98"/>
    <w:rsid w:val="00A116CD"/>
    <w:rsid w:val="00A119E6"/>
    <w:rsid w:val="00A11A6C"/>
    <w:rsid w:val="00A11D41"/>
    <w:rsid w:val="00A1245E"/>
    <w:rsid w:val="00A12A8C"/>
    <w:rsid w:val="00A12F02"/>
    <w:rsid w:val="00A131F1"/>
    <w:rsid w:val="00A1339C"/>
    <w:rsid w:val="00A13421"/>
    <w:rsid w:val="00A13986"/>
    <w:rsid w:val="00A14408"/>
    <w:rsid w:val="00A14C97"/>
    <w:rsid w:val="00A15098"/>
    <w:rsid w:val="00A15742"/>
    <w:rsid w:val="00A1638E"/>
    <w:rsid w:val="00A16C27"/>
    <w:rsid w:val="00A1757A"/>
    <w:rsid w:val="00A178A2"/>
    <w:rsid w:val="00A209C2"/>
    <w:rsid w:val="00A214AF"/>
    <w:rsid w:val="00A21545"/>
    <w:rsid w:val="00A2159E"/>
    <w:rsid w:val="00A21655"/>
    <w:rsid w:val="00A21B21"/>
    <w:rsid w:val="00A21BD2"/>
    <w:rsid w:val="00A226BD"/>
    <w:rsid w:val="00A22AF9"/>
    <w:rsid w:val="00A23049"/>
    <w:rsid w:val="00A233B4"/>
    <w:rsid w:val="00A238A3"/>
    <w:rsid w:val="00A23A82"/>
    <w:rsid w:val="00A23C79"/>
    <w:rsid w:val="00A23C7E"/>
    <w:rsid w:val="00A23E0C"/>
    <w:rsid w:val="00A23FFB"/>
    <w:rsid w:val="00A24291"/>
    <w:rsid w:val="00A245EA"/>
    <w:rsid w:val="00A24A3B"/>
    <w:rsid w:val="00A24AB0"/>
    <w:rsid w:val="00A24B23"/>
    <w:rsid w:val="00A25092"/>
    <w:rsid w:val="00A25158"/>
    <w:rsid w:val="00A2576E"/>
    <w:rsid w:val="00A258B4"/>
    <w:rsid w:val="00A2594D"/>
    <w:rsid w:val="00A25EC6"/>
    <w:rsid w:val="00A26254"/>
    <w:rsid w:val="00A263DD"/>
    <w:rsid w:val="00A26501"/>
    <w:rsid w:val="00A26548"/>
    <w:rsid w:val="00A26732"/>
    <w:rsid w:val="00A26C89"/>
    <w:rsid w:val="00A271E1"/>
    <w:rsid w:val="00A27C74"/>
    <w:rsid w:val="00A30469"/>
    <w:rsid w:val="00A30DAF"/>
    <w:rsid w:val="00A30FF5"/>
    <w:rsid w:val="00A31ACE"/>
    <w:rsid w:val="00A32091"/>
    <w:rsid w:val="00A3228F"/>
    <w:rsid w:val="00A322EE"/>
    <w:rsid w:val="00A32A45"/>
    <w:rsid w:val="00A32DDE"/>
    <w:rsid w:val="00A331BF"/>
    <w:rsid w:val="00A336AB"/>
    <w:rsid w:val="00A3405F"/>
    <w:rsid w:val="00A347EB"/>
    <w:rsid w:val="00A34816"/>
    <w:rsid w:val="00A34C2C"/>
    <w:rsid w:val="00A34D61"/>
    <w:rsid w:val="00A370E1"/>
    <w:rsid w:val="00A37135"/>
    <w:rsid w:val="00A37404"/>
    <w:rsid w:val="00A37776"/>
    <w:rsid w:val="00A37BE9"/>
    <w:rsid w:val="00A37C57"/>
    <w:rsid w:val="00A40172"/>
    <w:rsid w:val="00A40315"/>
    <w:rsid w:val="00A404D9"/>
    <w:rsid w:val="00A41196"/>
    <w:rsid w:val="00A4125F"/>
    <w:rsid w:val="00A4142D"/>
    <w:rsid w:val="00A41B26"/>
    <w:rsid w:val="00A41DC0"/>
    <w:rsid w:val="00A41E48"/>
    <w:rsid w:val="00A41FD4"/>
    <w:rsid w:val="00A42910"/>
    <w:rsid w:val="00A43698"/>
    <w:rsid w:val="00A436AE"/>
    <w:rsid w:val="00A43F4B"/>
    <w:rsid w:val="00A44876"/>
    <w:rsid w:val="00A448DA"/>
    <w:rsid w:val="00A45619"/>
    <w:rsid w:val="00A45AEA"/>
    <w:rsid w:val="00A4641A"/>
    <w:rsid w:val="00A468D1"/>
    <w:rsid w:val="00A46B9A"/>
    <w:rsid w:val="00A46BCA"/>
    <w:rsid w:val="00A46EC0"/>
    <w:rsid w:val="00A4734D"/>
    <w:rsid w:val="00A477FB"/>
    <w:rsid w:val="00A47F8B"/>
    <w:rsid w:val="00A5037B"/>
    <w:rsid w:val="00A507AE"/>
    <w:rsid w:val="00A50968"/>
    <w:rsid w:val="00A50DBA"/>
    <w:rsid w:val="00A51BF0"/>
    <w:rsid w:val="00A52B0E"/>
    <w:rsid w:val="00A52E19"/>
    <w:rsid w:val="00A53666"/>
    <w:rsid w:val="00A54004"/>
    <w:rsid w:val="00A5495C"/>
    <w:rsid w:val="00A54F05"/>
    <w:rsid w:val="00A55710"/>
    <w:rsid w:val="00A56DFB"/>
    <w:rsid w:val="00A57F1B"/>
    <w:rsid w:val="00A604FD"/>
    <w:rsid w:val="00A6124F"/>
    <w:rsid w:val="00A612BC"/>
    <w:rsid w:val="00A620D1"/>
    <w:rsid w:val="00A62E83"/>
    <w:rsid w:val="00A64207"/>
    <w:rsid w:val="00A6423C"/>
    <w:rsid w:val="00A64467"/>
    <w:rsid w:val="00A6454D"/>
    <w:rsid w:val="00A645CB"/>
    <w:rsid w:val="00A64E84"/>
    <w:rsid w:val="00A64F18"/>
    <w:rsid w:val="00A65231"/>
    <w:rsid w:val="00A6528B"/>
    <w:rsid w:val="00A656FC"/>
    <w:rsid w:val="00A658BD"/>
    <w:rsid w:val="00A65ABB"/>
    <w:rsid w:val="00A662A3"/>
    <w:rsid w:val="00A66710"/>
    <w:rsid w:val="00A66C93"/>
    <w:rsid w:val="00A67019"/>
    <w:rsid w:val="00A678AF"/>
    <w:rsid w:val="00A6792E"/>
    <w:rsid w:val="00A70278"/>
    <w:rsid w:val="00A70445"/>
    <w:rsid w:val="00A70D6D"/>
    <w:rsid w:val="00A7115F"/>
    <w:rsid w:val="00A71320"/>
    <w:rsid w:val="00A7146A"/>
    <w:rsid w:val="00A717EC"/>
    <w:rsid w:val="00A71A15"/>
    <w:rsid w:val="00A71E72"/>
    <w:rsid w:val="00A72113"/>
    <w:rsid w:val="00A73BE3"/>
    <w:rsid w:val="00A73DB1"/>
    <w:rsid w:val="00A74558"/>
    <w:rsid w:val="00A74804"/>
    <w:rsid w:val="00A7481E"/>
    <w:rsid w:val="00A749E3"/>
    <w:rsid w:val="00A74ECC"/>
    <w:rsid w:val="00A7505E"/>
    <w:rsid w:val="00A7528E"/>
    <w:rsid w:val="00A7530D"/>
    <w:rsid w:val="00A75D36"/>
    <w:rsid w:val="00A764D1"/>
    <w:rsid w:val="00A769DB"/>
    <w:rsid w:val="00A770DD"/>
    <w:rsid w:val="00A775CE"/>
    <w:rsid w:val="00A7785E"/>
    <w:rsid w:val="00A77BAE"/>
    <w:rsid w:val="00A77D25"/>
    <w:rsid w:val="00A81B4E"/>
    <w:rsid w:val="00A820BB"/>
    <w:rsid w:val="00A82661"/>
    <w:rsid w:val="00A83403"/>
    <w:rsid w:val="00A83532"/>
    <w:rsid w:val="00A83D9F"/>
    <w:rsid w:val="00A84E96"/>
    <w:rsid w:val="00A84EBF"/>
    <w:rsid w:val="00A859F5"/>
    <w:rsid w:val="00A85AC9"/>
    <w:rsid w:val="00A85BF8"/>
    <w:rsid w:val="00A85E6C"/>
    <w:rsid w:val="00A86AB3"/>
    <w:rsid w:val="00A86AFE"/>
    <w:rsid w:val="00A8720B"/>
    <w:rsid w:val="00A87295"/>
    <w:rsid w:val="00A87416"/>
    <w:rsid w:val="00A87466"/>
    <w:rsid w:val="00A87B32"/>
    <w:rsid w:val="00A91835"/>
    <w:rsid w:val="00A91982"/>
    <w:rsid w:val="00A91FE9"/>
    <w:rsid w:val="00A92126"/>
    <w:rsid w:val="00A9291A"/>
    <w:rsid w:val="00A92A76"/>
    <w:rsid w:val="00A92B88"/>
    <w:rsid w:val="00A93074"/>
    <w:rsid w:val="00A93305"/>
    <w:rsid w:val="00A938D8"/>
    <w:rsid w:val="00A93965"/>
    <w:rsid w:val="00A93DA7"/>
    <w:rsid w:val="00A941B3"/>
    <w:rsid w:val="00A94535"/>
    <w:rsid w:val="00A94B99"/>
    <w:rsid w:val="00A95C3C"/>
    <w:rsid w:val="00A95D3F"/>
    <w:rsid w:val="00A95F15"/>
    <w:rsid w:val="00A95F55"/>
    <w:rsid w:val="00A965C9"/>
    <w:rsid w:val="00A96F20"/>
    <w:rsid w:val="00A97BB2"/>
    <w:rsid w:val="00AA0123"/>
    <w:rsid w:val="00AA040C"/>
    <w:rsid w:val="00AA0418"/>
    <w:rsid w:val="00AA05A4"/>
    <w:rsid w:val="00AA09BC"/>
    <w:rsid w:val="00AA11E3"/>
    <w:rsid w:val="00AA126F"/>
    <w:rsid w:val="00AA12A7"/>
    <w:rsid w:val="00AA1A26"/>
    <w:rsid w:val="00AA2391"/>
    <w:rsid w:val="00AA2510"/>
    <w:rsid w:val="00AA2838"/>
    <w:rsid w:val="00AA2A7D"/>
    <w:rsid w:val="00AA2CD4"/>
    <w:rsid w:val="00AA2DE5"/>
    <w:rsid w:val="00AA2FD8"/>
    <w:rsid w:val="00AA3438"/>
    <w:rsid w:val="00AA39AC"/>
    <w:rsid w:val="00AA406A"/>
    <w:rsid w:val="00AA433A"/>
    <w:rsid w:val="00AA4519"/>
    <w:rsid w:val="00AA457D"/>
    <w:rsid w:val="00AA4793"/>
    <w:rsid w:val="00AA4EC2"/>
    <w:rsid w:val="00AA5232"/>
    <w:rsid w:val="00AA53AA"/>
    <w:rsid w:val="00AA5448"/>
    <w:rsid w:val="00AA62A6"/>
    <w:rsid w:val="00AA6473"/>
    <w:rsid w:val="00AA7CFE"/>
    <w:rsid w:val="00AB0486"/>
    <w:rsid w:val="00AB0674"/>
    <w:rsid w:val="00AB0865"/>
    <w:rsid w:val="00AB0A38"/>
    <w:rsid w:val="00AB0C8A"/>
    <w:rsid w:val="00AB0F19"/>
    <w:rsid w:val="00AB1219"/>
    <w:rsid w:val="00AB1226"/>
    <w:rsid w:val="00AB1235"/>
    <w:rsid w:val="00AB1A75"/>
    <w:rsid w:val="00AB1F7C"/>
    <w:rsid w:val="00AB22A6"/>
    <w:rsid w:val="00AB296C"/>
    <w:rsid w:val="00AB390A"/>
    <w:rsid w:val="00AB3B06"/>
    <w:rsid w:val="00AB3EDE"/>
    <w:rsid w:val="00AB52B9"/>
    <w:rsid w:val="00AB5381"/>
    <w:rsid w:val="00AB5609"/>
    <w:rsid w:val="00AB560F"/>
    <w:rsid w:val="00AB5BAE"/>
    <w:rsid w:val="00AB630F"/>
    <w:rsid w:val="00AB6EFD"/>
    <w:rsid w:val="00AB762D"/>
    <w:rsid w:val="00AB7BA0"/>
    <w:rsid w:val="00AC06C9"/>
    <w:rsid w:val="00AC0841"/>
    <w:rsid w:val="00AC11D3"/>
    <w:rsid w:val="00AC157D"/>
    <w:rsid w:val="00AC1E05"/>
    <w:rsid w:val="00AC284B"/>
    <w:rsid w:val="00AC2B49"/>
    <w:rsid w:val="00AC2ED9"/>
    <w:rsid w:val="00AC321D"/>
    <w:rsid w:val="00AC34DC"/>
    <w:rsid w:val="00AC3735"/>
    <w:rsid w:val="00AC44BA"/>
    <w:rsid w:val="00AC4F6D"/>
    <w:rsid w:val="00AC551B"/>
    <w:rsid w:val="00AC636F"/>
    <w:rsid w:val="00AC67A9"/>
    <w:rsid w:val="00AC6BD8"/>
    <w:rsid w:val="00AC70A6"/>
    <w:rsid w:val="00AC7F60"/>
    <w:rsid w:val="00AD0075"/>
    <w:rsid w:val="00AD00DE"/>
    <w:rsid w:val="00AD021C"/>
    <w:rsid w:val="00AD067D"/>
    <w:rsid w:val="00AD094D"/>
    <w:rsid w:val="00AD0EF7"/>
    <w:rsid w:val="00AD1523"/>
    <w:rsid w:val="00AD1FD1"/>
    <w:rsid w:val="00AD2D6A"/>
    <w:rsid w:val="00AD3285"/>
    <w:rsid w:val="00AD3CB2"/>
    <w:rsid w:val="00AD4899"/>
    <w:rsid w:val="00AD4BFC"/>
    <w:rsid w:val="00AD4C70"/>
    <w:rsid w:val="00AD5938"/>
    <w:rsid w:val="00AD5A44"/>
    <w:rsid w:val="00AD5C8D"/>
    <w:rsid w:val="00AD5CDD"/>
    <w:rsid w:val="00AD5EE5"/>
    <w:rsid w:val="00AD6995"/>
    <w:rsid w:val="00AD6BE5"/>
    <w:rsid w:val="00AD6DC9"/>
    <w:rsid w:val="00AD6E29"/>
    <w:rsid w:val="00AD6E7D"/>
    <w:rsid w:val="00AD6FCE"/>
    <w:rsid w:val="00AD7122"/>
    <w:rsid w:val="00AD7600"/>
    <w:rsid w:val="00AD7A97"/>
    <w:rsid w:val="00AD7CF4"/>
    <w:rsid w:val="00AD7E59"/>
    <w:rsid w:val="00AE027B"/>
    <w:rsid w:val="00AE0A97"/>
    <w:rsid w:val="00AE1A73"/>
    <w:rsid w:val="00AE1B8F"/>
    <w:rsid w:val="00AE21B6"/>
    <w:rsid w:val="00AE2436"/>
    <w:rsid w:val="00AE2461"/>
    <w:rsid w:val="00AE26C2"/>
    <w:rsid w:val="00AE26E7"/>
    <w:rsid w:val="00AE292B"/>
    <w:rsid w:val="00AE30D0"/>
    <w:rsid w:val="00AE3327"/>
    <w:rsid w:val="00AE4582"/>
    <w:rsid w:val="00AE4E00"/>
    <w:rsid w:val="00AE6748"/>
    <w:rsid w:val="00AE6BE7"/>
    <w:rsid w:val="00AE7162"/>
    <w:rsid w:val="00AE770C"/>
    <w:rsid w:val="00AE7A01"/>
    <w:rsid w:val="00AE7C40"/>
    <w:rsid w:val="00AF014E"/>
    <w:rsid w:val="00AF05E8"/>
    <w:rsid w:val="00AF0625"/>
    <w:rsid w:val="00AF110E"/>
    <w:rsid w:val="00AF15C9"/>
    <w:rsid w:val="00AF1B7D"/>
    <w:rsid w:val="00AF28F2"/>
    <w:rsid w:val="00AF34C2"/>
    <w:rsid w:val="00AF385D"/>
    <w:rsid w:val="00AF4DCC"/>
    <w:rsid w:val="00AF4EAD"/>
    <w:rsid w:val="00AF5389"/>
    <w:rsid w:val="00AF558A"/>
    <w:rsid w:val="00AF5F26"/>
    <w:rsid w:val="00AF6927"/>
    <w:rsid w:val="00AF69BB"/>
    <w:rsid w:val="00AF6B44"/>
    <w:rsid w:val="00AF6C9D"/>
    <w:rsid w:val="00AF75B0"/>
    <w:rsid w:val="00AF7B32"/>
    <w:rsid w:val="00AF7CFC"/>
    <w:rsid w:val="00AF7FF0"/>
    <w:rsid w:val="00B00100"/>
    <w:rsid w:val="00B004B4"/>
    <w:rsid w:val="00B005B4"/>
    <w:rsid w:val="00B005C3"/>
    <w:rsid w:val="00B00EF1"/>
    <w:rsid w:val="00B02E69"/>
    <w:rsid w:val="00B02F38"/>
    <w:rsid w:val="00B036E6"/>
    <w:rsid w:val="00B0374A"/>
    <w:rsid w:val="00B045E5"/>
    <w:rsid w:val="00B0483E"/>
    <w:rsid w:val="00B05775"/>
    <w:rsid w:val="00B059E9"/>
    <w:rsid w:val="00B05BD3"/>
    <w:rsid w:val="00B05F23"/>
    <w:rsid w:val="00B07552"/>
    <w:rsid w:val="00B079E6"/>
    <w:rsid w:val="00B07D15"/>
    <w:rsid w:val="00B10405"/>
    <w:rsid w:val="00B1040C"/>
    <w:rsid w:val="00B107D7"/>
    <w:rsid w:val="00B1089C"/>
    <w:rsid w:val="00B1179F"/>
    <w:rsid w:val="00B123A7"/>
    <w:rsid w:val="00B12522"/>
    <w:rsid w:val="00B12A6F"/>
    <w:rsid w:val="00B1348A"/>
    <w:rsid w:val="00B138B3"/>
    <w:rsid w:val="00B13F24"/>
    <w:rsid w:val="00B1466B"/>
    <w:rsid w:val="00B149E4"/>
    <w:rsid w:val="00B1592E"/>
    <w:rsid w:val="00B15E4D"/>
    <w:rsid w:val="00B1611D"/>
    <w:rsid w:val="00B16656"/>
    <w:rsid w:val="00B172A2"/>
    <w:rsid w:val="00B175E0"/>
    <w:rsid w:val="00B1769B"/>
    <w:rsid w:val="00B1790D"/>
    <w:rsid w:val="00B17CFF"/>
    <w:rsid w:val="00B17DBA"/>
    <w:rsid w:val="00B201C9"/>
    <w:rsid w:val="00B205BD"/>
    <w:rsid w:val="00B21AE1"/>
    <w:rsid w:val="00B22F64"/>
    <w:rsid w:val="00B235C7"/>
    <w:rsid w:val="00B2369F"/>
    <w:rsid w:val="00B237AD"/>
    <w:rsid w:val="00B2497B"/>
    <w:rsid w:val="00B2499E"/>
    <w:rsid w:val="00B24B0C"/>
    <w:rsid w:val="00B25449"/>
    <w:rsid w:val="00B25728"/>
    <w:rsid w:val="00B2609B"/>
    <w:rsid w:val="00B2652C"/>
    <w:rsid w:val="00B267FD"/>
    <w:rsid w:val="00B26E31"/>
    <w:rsid w:val="00B27040"/>
    <w:rsid w:val="00B2786F"/>
    <w:rsid w:val="00B27A47"/>
    <w:rsid w:val="00B27BE7"/>
    <w:rsid w:val="00B27DD5"/>
    <w:rsid w:val="00B30A3C"/>
    <w:rsid w:val="00B30FBC"/>
    <w:rsid w:val="00B31132"/>
    <w:rsid w:val="00B31232"/>
    <w:rsid w:val="00B31FCF"/>
    <w:rsid w:val="00B3259E"/>
    <w:rsid w:val="00B328AB"/>
    <w:rsid w:val="00B3293F"/>
    <w:rsid w:val="00B33131"/>
    <w:rsid w:val="00B331A0"/>
    <w:rsid w:val="00B33308"/>
    <w:rsid w:val="00B336A6"/>
    <w:rsid w:val="00B336F0"/>
    <w:rsid w:val="00B3380B"/>
    <w:rsid w:val="00B33A2B"/>
    <w:rsid w:val="00B34486"/>
    <w:rsid w:val="00B34AD8"/>
    <w:rsid w:val="00B34FBC"/>
    <w:rsid w:val="00B350F4"/>
    <w:rsid w:val="00B35327"/>
    <w:rsid w:val="00B355CC"/>
    <w:rsid w:val="00B35775"/>
    <w:rsid w:val="00B35959"/>
    <w:rsid w:val="00B3690B"/>
    <w:rsid w:val="00B369AA"/>
    <w:rsid w:val="00B36D8B"/>
    <w:rsid w:val="00B371B7"/>
    <w:rsid w:val="00B37567"/>
    <w:rsid w:val="00B37943"/>
    <w:rsid w:val="00B40028"/>
    <w:rsid w:val="00B40AFA"/>
    <w:rsid w:val="00B40CE6"/>
    <w:rsid w:val="00B41298"/>
    <w:rsid w:val="00B41425"/>
    <w:rsid w:val="00B42202"/>
    <w:rsid w:val="00B424F7"/>
    <w:rsid w:val="00B424FC"/>
    <w:rsid w:val="00B426D5"/>
    <w:rsid w:val="00B42838"/>
    <w:rsid w:val="00B42CE6"/>
    <w:rsid w:val="00B43B0F"/>
    <w:rsid w:val="00B4481E"/>
    <w:rsid w:val="00B449E3"/>
    <w:rsid w:val="00B46432"/>
    <w:rsid w:val="00B46ABD"/>
    <w:rsid w:val="00B46D28"/>
    <w:rsid w:val="00B47255"/>
    <w:rsid w:val="00B506BF"/>
    <w:rsid w:val="00B5162E"/>
    <w:rsid w:val="00B518A7"/>
    <w:rsid w:val="00B518CE"/>
    <w:rsid w:val="00B51DEC"/>
    <w:rsid w:val="00B52628"/>
    <w:rsid w:val="00B526C6"/>
    <w:rsid w:val="00B52711"/>
    <w:rsid w:val="00B52932"/>
    <w:rsid w:val="00B52E8A"/>
    <w:rsid w:val="00B5326D"/>
    <w:rsid w:val="00B533AF"/>
    <w:rsid w:val="00B53852"/>
    <w:rsid w:val="00B5466D"/>
    <w:rsid w:val="00B55448"/>
    <w:rsid w:val="00B5556C"/>
    <w:rsid w:val="00B55B21"/>
    <w:rsid w:val="00B56A1C"/>
    <w:rsid w:val="00B571E8"/>
    <w:rsid w:val="00B5721E"/>
    <w:rsid w:val="00B572EB"/>
    <w:rsid w:val="00B57300"/>
    <w:rsid w:val="00B57CBC"/>
    <w:rsid w:val="00B60934"/>
    <w:rsid w:val="00B610D5"/>
    <w:rsid w:val="00B61E89"/>
    <w:rsid w:val="00B61EA4"/>
    <w:rsid w:val="00B63771"/>
    <w:rsid w:val="00B63B91"/>
    <w:rsid w:val="00B63F79"/>
    <w:rsid w:val="00B640B0"/>
    <w:rsid w:val="00B64B10"/>
    <w:rsid w:val="00B6509A"/>
    <w:rsid w:val="00B6531A"/>
    <w:rsid w:val="00B65588"/>
    <w:rsid w:val="00B65619"/>
    <w:rsid w:val="00B65A13"/>
    <w:rsid w:val="00B65E2D"/>
    <w:rsid w:val="00B66D27"/>
    <w:rsid w:val="00B67414"/>
    <w:rsid w:val="00B67612"/>
    <w:rsid w:val="00B707D5"/>
    <w:rsid w:val="00B7096A"/>
    <w:rsid w:val="00B70BC9"/>
    <w:rsid w:val="00B70D03"/>
    <w:rsid w:val="00B70D7B"/>
    <w:rsid w:val="00B7144F"/>
    <w:rsid w:val="00B71CE0"/>
    <w:rsid w:val="00B71D04"/>
    <w:rsid w:val="00B726F8"/>
    <w:rsid w:val="00B72F28"/>
    <w:rsid w:val="00B734B7"/>
    <w:rsid w:val="00B736E0"/>
    <w:rsid w:val="00B7511C"/>
    <w:rsid w:val="00B7524E"/>
    <w:rsid w:val="00B7574C"/>
    <w:rsid w:val="00B75804"/>
    <w:rsid w:val="00B75FFB"/>
    <w:rsid w:val="00B76154"/>
    <w:rsid w:val="00B761D5"/>
    <w:rsid w:val="00B761EF"/>
    <w:rsid w:val="00B765C7"/>
    <w:rsid w:val="00B76BA0"/>
    <w:rsid w:val="00B772F2"/>
    <w:rsid w:val="00B777CB"/>
    <w:rsid w:val="00B77995"/>
    <w:rsid w:val="00B77D65"/>
    <w:rsid w:val="00B8004B"/>
    <w:rsid w:val="00B80483"/>
    <w:rsid w:val="00B80A33"/>
    <w:rsid w:val="00B82548"/>
    <w:rsid w:val="00B825A0"/>
    <w:rsid w:val="00B829F9"/>
    <w:rsid w:val="00B82D4A"/>
    <w:rsid w:val="00B82EF6"/>
    <w:rsid w:val="00B8314B"/>
    <w:rsid w:val="00B83DCB"/>
    <w:rsid w:val="00B848C8"/>
    <w:rsid w:val="00B84912"/>
    <w:rsid w:val="00B855B1"/>
    <w:rsid w:val="00B85D26"/>
    <w:rsid w:val="00B85E1A"/>
    <w:rsid w:val="00B8602C"/>
    <w:rsid w:val="00B8658A"/>
    <w:rsid w:val="00B86794"/>
    <w:rsid w:val="00B867BA"/>
    <w:rsid w:val="00B869D4"/>
    <w:rsid w:val="00B86E1D"/>
    <w:rsid w:val="00B86EF6"/>
    <w:rsid w:val="00B87695"/>
    <w:rsid w:val="00B90463"/>
    <w:rsid w:val="00B90918"/>
    <w:rsid w:val="00B90E66"/>
    <w:rsid w:val="00B91328"/>
    <w:rsid w:val="00B914A4"/>
    <w:rsid w:val="00B9188A"/>
    <w:rsid w:val="00B91E58"/>
    <w:rsid w:val="00B9202C"/>
    <w:rsid w:val="00B920A0"/>
    <w:rsid w:val="00B927F0"/>
    <w:rsid w:val="00B92A4D"/>
    <w:rsid w:val="00B92D48"/>
    <w:rsid w:val="00B938E4"/>
    <w:rsid w:val="00B93F68"/>
    <w:rsid w:val="00B93F81"/>
    <w:rsid w:val="00B9413D"/>
    <w:rsid w:val="00B949CE"/>
    <w:rsid w:val="00B94EE7"/>
    <w:rsid w:val="00B95050"/>
    <w:rsid w:val="00B951F0"/>
    <w:rsid w:val="00B95967"/>
    <w:rsid w:val="00B95A5E"/>
    <w:rsid w:val="00B95FD5"/>
    <w:rsid w:val="00B96F65"/>
    <w:rsid w:val="00BA049C"/>
    <w:rsid w:val="00BA1E07"/>
    <w:rsid w:val="00BA218E"/>
    <w:rsid w:val="00BA239F"/>
    <w:rsid w:val="00BA281A"/>
    <w:rsid w:val="00BA2979"/>
    <w:rsid w:val="00BA320F"/>
    <w:rsid w:val="00BA39A4"/>
    <w:rsid w:val="00BA3B2B"/>
    <w:rsid w:val="00BA3B76"/>
    <w:rsid w:val="00BA3C3B"/>
    <w:rsid w:val="00BA3EA9"/>
    <w:rsid w:val="00BA4906"/>
    <w:rsid w:val="00BA5730"/>
    <w:rsid w:val="00BA57E0"/>
    <w:rsid w:val="00BA5F35"/>
    <w:rsid w:val="00BA662F"/>
    <w:rsid w:val="00BA683E"/>
    <w:rsid w:val="00BA6A09"/>
    <w:rsid w:val="00BA6A53"/>
    <w:rsid w:val="00BA79AA"/>
    <w:rsid w:val="00BB03BA"/>
    <w:rsid w:val="00BB0E5E"/>
    <w:rsid w:val="00BB1178"/>
    <w:rsid w:val="00BB195F"/>
    <w:rsid w:val="00BB1B46"/>
    <w:rsid w:val="00BB1CEC"/>
    <w:rsid w:val="00BB2077"/>
    <w:rsid w:val="00BB3E9D"/>
    <w:rsid w:val="00BB443F"/>
    <w:rsid w:val="00BB4E52"/>
    <w:rsid w:val="00BB4F48"/>
    <w:rsid w:val="00BB50DA"/>
    <w:rsid w:val="00BB5A91"/>
    <w:rsid w:val="00BB5D22"/>
    <w:rsid w:val="00BB63A7"/>
    <w:rsid w:val="00BB683D"/>
    <w:rsid w:val="00BB6C02"/>
    <w:rsid w:val="00BB6C98"/>
    <w:rsid w:val="00BB707D"/>
    <w:rsid w:val="00BB7E48"/>
    <w:rsid w:val="00BC02F1"/>
    <w:rsid w:val="00BC03C5"/>
    <w:rsid w:val="00BC0412"/>
    <w:rsid w:val="00BC063D"/>
    <w:rsid w:val="00BC09F9"/>
    <w:rsid w:val="00BC0BE1"/>
    <w:rsid w:val="00BC1024"/>
    <w:rsid w:val="00BC1125"/>
    <w:rsid w:val="00BC12AB"/>
    <w:rsid w:val="00BC197A"/>
    <w:rsid w:val="00BC19C6"/>
    <w:rsid w:val="00BC1A4A"/>
    <w:rsid w:val="00BC1FC2"/>
    <w:rsid w:val="00BC20DF"/>
    <w:rsid w:val="00BC29C1"/>
    <w:rsid w:val="00BC333B"/>
    <w:rsid w:val="00BC3660"/>
    <w:rsid w:val="00BC378A"/>
    <w:rsid w:val="00BC4566"/>
    <w:rsid w:val="00BC45CE"/>
    <w:rsid w:val="00BC4BCD"/>
    <w:rsid w:val="00BC552C"/>
    <w:rsid w:val="00BC55BF"/>
    <w:rsid w:val="00BC5BF7"/>
    <w:rsid w:val="00BC5EF4"/>
    <w:rsid w:val="00BC608E"/>
    <w:rsid w:val="00BC659C"/>
    <w:rsid w:val="00BC65BC"/>
    <w:rsid w:val="00BC71D9"/>
    <w:rsid w:val="00BC76EA"/>
    <w:rsid w:val="00BC799B"/>
    <w:rsid w:val="00BC7B91"/>
    <w:rsid w:val="00BD0B12"/>
    <w:rsid w:val="00BD12E7"/>
    <w:rsid w:val="00BD16DC"/>
    <w:rsid w:val="00BD1832"/>
    <w:rsid w:val="00BD2146"/>
    <w:rsid w:val="00BD2150"/>
    <w:rsid w:val="00BD2155"/>
    <w:rsid w:val="00BD23AB"/>
    <w:rsid w:val="00BD2877"/>
    <w:rsid w:val="00BD2903"/>
    <w:rsid w:val="00BD3551"/>
    <w:rsid w:val="00BD35EE"/>
    <w:rsid w:val="00BD3993"/>
    <w:rsid w:val="00BD3D4B"/>
    <w:rsid w:val="00BD4145"/>
    <w:rsid w:val="00BD4405"/>
    <w:rsid w:val="00BD4536"/>
    <w:rsid w:val="00BD516A"/>
    <w:rsid w:val="00BD5624"/>
    <w:rsid w:val="00BD5AFE"/>
    <w:rsid w:val="00BD5CC9"/>
    <w:rsid w:val="00BD6B8E"/>
    <w:rsid w:val="00BD714C"/>
    <w:rsid w:val="00BD7357"/>
    <w:rsid w:val="00BD7929"/>
    <w:rsid w:val="00BD7B76"/>
    <w:rsid w:val="00BD7FC8"/>
    <w:rsid w:val="00BE0490"/>
    <w:rsid w:val="00BE0CF3"/>
    <w:rsid w:val="00BE1030"/>
    <w:rsid w:val="00BE1334"/>
    <w:rsid w:val="00BE1358"/>
    <w:rsid w:val="00BE157E"/>
    <w:rsid w:val="00BE2285"/>
    <w:rsid w:val="00BE236A"/>
    <w:rsid w:val="00BE27CB"/>
    <w:rsid w:val="00BE2CFF"/>
    <w:rsid w:val="00BE2FD7"/>
    <w:rsid w:val="00BE325D"/>
    <w:rsid w:val="00BE334A"/>
    <w:rsid w:val="00BE3A52"/>
    <w:rsid w:val="00BE3B9B"/>
    <w:rsid w:val="00BE3BCF"/>
    <w:rsid w:val="00BE3C90"/>
    <w:rsid w:val="00BE3F90"/>
    <w:rsid w:val="00BE48D1"/>
    <w:rsid w:val="00BE4A26"/>
    <w:rsid w:val="00BE4B8E"/>
    <w:rsid w:val="00BE5278"/>
    <w:rsid w:val="00BE5EA3"/>
    <w:rsid w:val="00BE634C"/>
    <w:rsid w:val="00BE6F16"/>
    <w:rsid w:val="00BE703B"/>
    <w:rsid w:val="00BE7570"/>
    <w:rsid w:val="00BE796D"/>
    <w:rsid w:val="00BE7D45"/>
    <w:rsid w:val="00BF017D"/>
    <w:rsid w:val="00BF0367"/>
    <w:rsid w:val="00BF06C8"/>
    <w:rsid w:val="00BF0A53"/>
    <w:rsid w:val="00BF1BC3"/>
    <w:rsid w:val="00BF1E29"/>
    <w:rsid w:val="00BF1FBC"/>
    <w:rsid w:val="00BF217D"/>
    <w:rsid w:val="00BF23A8"/>
    <w:rsid w:val="00BF256B"/>
    <w:rsid w:val="00BF2914"/>
    <w:rsid w:val="00BF3216"/>
    <w:rsid w:val="00BF37AE"/>
    <w:rsid w:val="00BF3FF0"/>
    <w:rsid w:val="00BF40C7"/>
    <w:rsid w:val="00BF5474"/>
    <w:rsid w:val="00BF5AC9"/>
    <w:rsid w:val="00BF5EB8"/>
    <w:rsid w:val="00BF68DC"/>
    <w:rsid w:val="00BF7B22"/>
    <w:rsid w:val="00BF7D0C"/>
    <w:rsid w:val="00C00C4C"/>
    <w:rsid w:val="00C0105F"/>
    <w:rsid w:val="00C01E33"/>
    <w:rsid w:val="00C02A2E"/>
    <w:rsid w:val="00C02A81"/>
    <w:rsid w:val="00C02E7D"/>
    <w:rsid w:val="00C02EFD"/>
    <w:rsid w:val="00C038F6"/>
    <w:rsid w:val="00C03D63"/>
    <w:rsid w:val="00C03D7F"/>
    <w:rsid w:val="00C043F7"/>
    <w:rsid w:val="00C0495D"/>
    <w:rsid w:val="00C04A65"/>
    <w:rsid w:val="00C05071"/>
    <w:rsid w:val="00C061EE"/>
    <w:rsid w:val="00C0641E"/>
    <w:rsid w:val="00C06743"/>
    <w:rsid w:val="00C06D35"/>
    <w:rsid w:val="00C07054"/>
    <w:rsid w:val="00C07EB7"/>
    <w:rsid w:val="00C101F0"/>
    <w:rsid w:val="00C10C92"/>
    <w:rsid w:val="00C10E16"/>
    <w:rsid w:val="00C1116C"/>
    <w:rsid w:val="00C11CBD"/>
    <w:rsid w:val="00C11D11"/>
    <w:rsid w:val="00C11EA2"/>
    <w:rsid w:val="00C12B63"/>
    <w:rsid w:val="00C12C2E"/>
    <w:rsid w:val="00C131F4"/>
    <w:rsid w:val="00C13DFB"/>
    <w:rsid w:val="00C13F7A"/>
    <w:rsid w:val="00C1414B"/>
    <w:rsid w:val="00C1417C"/>
    <w:rsid w:val="00C141D6"/>
    <w:rsid w:val="00C14246"/>
    <w:rsid w:val="00C147F0"/>
    <w:rsid w:val="00C14AEE"/>
    <w:rsid w:val="00C14F71"/>
    <w:rsid w:val="00C1545B"/>
    <w:rsid w:val="00C15BA4"/>
    <w:rsid w:val="00C15D07"/>
    <w:rsid w:val="00C15E2A"/>
    <w:rsid w:val="00C1620D"/>
    <w:rsid w:val="00C16257"/>
    <w:rsid w:val="00C162E6"/>
    <w:rsid w:val="00C16946"/>
    <w:rsid w:val="00C17357"/>
    <w:rsid w:val="00C17539"/>
    <w:rsid w:val="00C2035B"/>
    <w:rsid w:val="00C2134B"/>
    <w:rsid w:val="00C21F94"/>
    <w:rsid w:val="00C226E3"/>
    <w:rsid w:val="00C22B3C"/>
    <w:rsid w:val="00C235A7"/>
    <w:rsid w:val="00C2392D"/>
    <w:rsid w:val="00C23DBF"/>
    <w:rsid w:val="00C241D9"/>
    <w:rsid w:val="00C24895"/>
    <w:rsid w:val="00C249B1"/>
    <w:rsid w:val="00C24D7C"/>
    <w:rsid w:val="00C250D8"/>
    <w:rsid w:val="00C259A2"/>
    <w:rsid w:val="00C25A14"/>
    <w:rsid w:val="00C25AF0"/>
    <w:rsid w:val="00C2636A"/>
    <w:rsid w:val="00C305BB"/>
    <w:rsid w:val="00C30EF2"/>
    <w:rsid w:val="00C30FAB"/>
    <w:rsid w:val="00C31CEC"/>
    <w:rsid w:val="00C31D9E"/>
    <w:rsid w:val="00C32366"/>
    <w:rsid w:val="00C325CF"/>
    <w:rsid w:val="00C328C8"/>
    <w:rsid w:val="00C337C0"/>
    <w:rsid w:val="00C34B26"/>
    <w:rsid w:val="00C34EB4"/>
    <w:rsid w:val="00C359B2"/>
    <w:rsid w:val="00C3677A"/>
    <w:rsid w:val="00C36CF0"/>
    <w:rsid w:val="00C36FA1"/>
    <w:rsid w:val="00C3777E"/>
    <w:rsid w:val="00C3778A"/>
    <w:rsid w:val="00C40373"/>
    <w:rsid w:val="00C40A68"/>
    <w:rsid w:val="00C410D0"/>
    <w:rsid w:val="00C4123E"/>
    <w:rsid w:val="00C41788"/>
    <w:rsid w:val="00C429E8"/>
    <w:rsid w:val="00C42F93"/>
    <w:rsid w:val="00C4312E"/>
    <w:rsid w:val="00C44079"/>
    <w:rsid w:val="00C440F2"/>
    <w:rsid w:val="00C44340"/>
    <w:rsid w:val="00C44348"/>
    <w:rsid w:val="00C44BCB"/>
    <w:rsid w:val="00C44CEC"/>
    <w:rsid w:val="00C44D92"/>
    <w:rsid w:val="00C45071"/>
    <w:rsid w:val="00C45BEA"/>
    <w:rsid w:val="00C460C9"/>
    <w:rsid w:val="00C46391"/>
    <w:rsid w:val="00C46592"/>
    <w:rsid w:val="00C46B30"/>
    <w:rsid w:val="00C46EAE"/>
    <w:rsid w:val="00C4732E"/>
    <w:rsid w:val="00C47438"/>
    <w:rsid w:val="00C4757E"/>
    <w:rsid w:val="00C475C8"/>
    <w:rsid w:val="00C47EEB"/>
    <w:rsid w:val="00C50309"/>
    <w:rsid w:val="00C5036D"/>
    <w:rsid w:val="00C50503"/>
    <w:rsid w:val="00C50525"/>
    <w:rsid w:val="00C50854"/>
    <w:rsid w:val="00C508AA"/>
    <w:rsid w:val="00C50A61"/>
    <w:rsid w:val="00C523AA"/>
    <w:rsid w:val="00C52A91"/>
    <w:rsid w:val="00C52EE7"/>
    <w:rsid w:val="00C53404"/>
    <w:rsid w:val="00C539FB"/>
    <w:rsid w:val="00C53AE1"/>
    <w:rsid w:val="00C540EB"/>
    <w:rsid w:val="00C54188"/>
    <w:rsid w:val="00C54489"/>
    <w:rsid w:val="00C54568"/>
    <w:rsid w:val="00C546A6"/>
    <w:rsid w:val="00C55245"/>
    <w:rsid w:val="00C55537"/>
    <w:rsid w:val="00C55699"/>
    <w:rsid w:val="00C56741"/>
    <w:rsid w:val="00C56E2D"/>
    <w:rsid w:val="00C5708D"/>
    <w:rsid w:val="00C57208"/>
    <w:rsid w:val="00C5741D"/>
    <w:rsid w:val="00C5764C"/>
    <w:rsid w:val="00C5793F"/>
    <w:rsid w:val="00C579DF"/>
    <w:rsid w:val="00C60215"/>
    <w:rsid w:val="00C6032B"/>
    <w:rsid w:val="00C60408"/>
    <w:rsid w:val="00C604B2"/>
    <w:rsid w:val="00C60B19"/>
    <w:rsid w:val="00C60BA9"/>
    <w:rsid w:val="00C61311"/>
    <w:rsid w:val="00C61509"/>
    <w:rsid w:val="00C61656"/>
    <w:rsid w:val="00C62251"/>
    <w:rsid w:val="00C62433"/>
    <w:rsid w:val="00C62914"/>
    <w:rsid w:val="00C62B14"/>
    <w:rsid w:val="00C632DD"/>
    <w:rsid w:val="00C632FE"/>
    <w:rsid w:val="00C6350E"/>
    <w:rsid w:val="00C63BBC"/>
    <w:rsid w:val="00C63CC8"/>
    <w:rsid w:val="00C64023"/>
    <w:rsid w:val="00C64207"/>
    <w:rsid w:val="00C64236"/>
    <w:rsid w:val="00C642BE"/>
    <w:rsid w:val="00C646DC"/>
    <w:rsid w:val="00C64C18"/>
    <w:rsid w:val="00C64F50"/>
    <w:rsid w:val="00C65C85"/>
    <w:rsid w:val="00C65DFE"/>
    <w:rsid w:val="00C66213"/>
    <w:rsid w:val="00C66617"/>
    <w:rsid w:val="00C6669E"/>
    <w:rsid w:val="00C66B8A"/>
    <w:rsid w:val="00C66D10"/>
    <w:rsid w:val="00C672E2"/>
    <w:rsid w:val="00C675A5"/>
    <w:rsid w:val="00C67BBE"/>
    <w:rsid w:val="00C67C7A"/>
    <w:rsid w:val="00C70554"/>
    <w:rsid w:val="00C70876"/>
    <w:rsid w:val="00C70F16"/>
    <w:rsid w:val="00C711EB"/>
    <w:rsid w:val="00C719D8"/>
    <w:rsid w:val="00C723B6"/>
    <w:rsid w:val="00C723DB"/>
    <w:rsid w:val="00C72EA2"/>
    <w:rsid w:val="00C73034"/>
    <w:rsid w:val="00C73448"/>
    <w:rsid w:val="00C73E50"/>
    <w:rsid w:val="00C74241"/>
    <w:rsid w:val="00C74B1B"/>
    <w:rsid w:val="00C74E04"/>
    <w:rsid w:val="00C74E1C"/>
    <w:rsid w:val="00C7548B"/>
    <w:rsid w:val="00C75C11"/>
    <w:rsid w:val="00C75E49"/>
    <w:rsid w:val="00C763FF"/>
    <w:rsid w:val="00C768CF"/>
    <w:rsid w:val="00C76A0F"/>
    <w:rsid w:val="00C77054"/>
    <w:rsid w:val="00C770B6"/>
    <w:rsid w:val="00C77331"/>
    <w:rsid w:val="00C80C0C"/>
    <w:rsid w:val="00C80C4B"/>
    <w:rsid w:val="00C8136A"/>
    <w:rsid w:val="00C81D91"/>
    <w:rsid w:val="00C82221"/>
    <w:rsid w:val="00C82B74"/>
    <w:rsid w:val="00C82C60"/>
    <w:rsid w:val="00C82F1C"/>
    <w:rsid w:val="00C839BD"/>
    <w:rsid w:val="00C840E2"/>
    <w:rsid w:val="00C848E0"/>
    <w:rsid w:val="00C85594"/>
    <w:rsid w:val="00C85FB9"/>
    <w:rsid w:val="00C861A4"/>
    <w:rsid w:val="00C86859"/>
    <w:rsid w:val="00C87EE2"/>
    <w:rsid w:val="00C91327"/>
    <w:rsid w:val="00C91AA4"/>
    <w:rsid w:val="00C91C63"/>
    <w:rsid w:val="00C91EF4"/>
    <w:rsid w:val="00C92B6E"/>
    <w:rsid w:val="00C92C4D"/>
    <w:rsid w:val="00C93063"/>
    <w:rsid w:val="00C9316E"/>
    <w:rsid w:val="00C9380B"/>
    <w:rsid w:val="00C93ABE"/>
    <w:rsid w:val="00C93B40"/>
    <w:rsid w:val="00C93B57"/>
    <w:rsid w:val="00C93BFB"/>
    <w:rsid w:val="00C94032"/>
    <w:rsid w:val="00C94944"/>
    <w:rsid w:val="00C9520F"/>
    <w:rsid w:val="00C95E13"/>
    <w:rsid w:val="00C96375"/>
    <w:rsid w:val="00C96BC5"/>
    <w:rsid w:val="00CA0033"/>
    <w:rsid w:val="00CA01EC"/>
    <w:rsid w:val="00CA0B98"/>
    <w:rsid w:val="00CA103B"/>
    <w:rsid w:val="00CA106D"/>
    <w:rsid w:val="00CA1231"/>
    <w:rsid w:val="00CA1235"/>
    <w:rsid w:val="00CA1F4B"/>
    <w:rsid w:val="00CA2151"/>
    <w:rsid w:val="00CA253D"/>
    <w:rsid w:val="00CA26C6"/>
    <w:rsid w:val="00CA3306"/>
    <w:rsid w:val="00CA3655"/>
    <w:rsid w:val="00CA37F1"/>
    <w:rsid w:val="00CA4271"/>
    <w:rsid w:val="00CA427E"/>
    <w:rsid w:val="00CA5428"/>
    <w:rsid w:val="00CA5D93"/>
    <w:rsid w:val="00CA61CE"/>
    <w:rsid w:val="00CA61DB"/>
    <w:rsid w:val="00CA649B"/>
    <w:rsid w:val="00CA67AD"/>
    <w:rsid w:val="00CA67FB"/>
    <w:rsid w:val="00CA6E28"/>
    <w:rsid w:val="00CA6FC1"/>
    <w:rsid w:val="00CA771E"/>
    <w:rsid w:val="00CA7A81"/>
    <w:rsid w:val="00CA7C23"/>
    <w:rsid w:val="00CA7C7A"/>
    <w:rsid w:val="00CA7F54"/>
    <w:rsid w:val="00CB0399"/>
    <w:rsid w:val="00CB08D2"/>
    <w:rsid w:val="00CB0C4D"/>
    <w:rsid w:val="00CB0C4F"/>
    <w:rsid w:val="00CB0DE9"/>
    <w:rsid w:val="00CB0FC3"/>
    <w:rsid w:val="00CB15D5"/>
    <w:rsid w:val="00CB20F1"/>
    <w:rsid w:val="00CB22D9"/>
    <w:rsid w:val="00CB263A"/>
    <w:rsid w:val="00CB267E"/>
    <w:rsid w:val="00CB2910"/>
    <w:rsid w:val="00CB3428"/>
    <w:rsid w:val="00CB37B7"/>
    <w:rsid w:val="00CB3F4B"/>
    <w:rsid w:val="00CB4422"/>
    <w:rsid w:val="00CB45F7"/>
    <w:rsid w:val="00CB4C3E"/>
    <w:rsid w:val="00CB5674"/>
    <w:rsid w:val="00CB59F5"/>
    <w:rsid w:val="00CB6426"/>
    <w:rsid w:val="00CB6526"/>
    <w:rsid w:val="00CB66F5"/>
    <w:rsid w:val="00CB6930"/>
    <w:rsid w:val="00CB6A29"/>
    <w:rsid w:val="00CB6D98"/>
    <w:rsid w:val="00CB74DF"/>
    <w:rsid w:val="00CB7662"/>
    <w:rsid w:val="00CB77A1"/>
    <w:rsid w:val="00CB7997"/>
    <w:rsid w:val="00CB7999"/>
    <w:rsid w:val="00CC078E"/>
    <w:rsid w:val="00CC0BF9"/>
    <w:rsid w:val="00CC0FAB"/>
    <w:rsid w:val="00CC1446"/>
    <w:rsid w:val="00CC1BF6"/>
    <w:rsid w:val="00CC1E5D"/>
    <w:rsid w:val="00CC2884"/>
    <w:rsid w:val="00CC2E16"/>
    <w:rsid w:val="00CC3EDB"/>
    <w:rsid w:val="00CC40B4"/>
    <w:rsid w:val="00CC4164"/>
    <w:rsid w:val="00CC45C3"/>
    <w:rsid w:val="00CC4AE0"/>
    <w:rsid w:val="00CC56B0"/>
    <w:rsid w:val="00CC5C76"/>
    <w:rsid w:val="00CC68D8"/>
    <w:rsid w:val="00CC7023"/>
    <w:rsid w:val="00CC781C"/>
    <w:rsid w:val="00CC793A"/>
    <w:rsid w:val="00CC7DFF"/>
    <w:rsid w:val="00CD05DC"/>
    <w:rsid w:val="00CD1284"/>
    <w:rsid w:val="00CD1788"/>
    <w:rsid w:val="00CD17D9"/>
    <w:rsid w:val="00CD1B41"/>
    <w:rsid w:val="00CD1D10"/>
    <w:rsid w:val="00CD2103"/>
    <w:rsid w:val="00CD24A0"/>
    <w:rsid w:val="00CD278B"/>
    <w:rsid w:val="00CD2CED"/>
    <w:rsid w:val="00CD2F4B"/>
    <w:rsid w:val="00CD31B2"/>
    <w:rsid w:val="00CD3430"/>
    <w:rsid w:val="00CD359D"/>
    <w:rsid w:val="00CD36F2"/>
    <w:rsid w:val="00CD3B2C"/>
    <w:rsid w:val="00CD3C04"/>
    <w:rsid w:val="00CD3D7D"/>
    <w:rsid w:val="00CD3E83"/>
    <w:rsid w:val="00CD43D9"/>
    <w:rsid w:val="00CD44A5"/>
    <w:rsid w:val="00CD4614"/>
    <w:rsid w:val="00CD4985"/>
    <w:rsid w:val="00CD4C7B"/>
    <w:rsid w:val="00CD4D0B"/>
    <w:rsid w:val="00CD53F6"/>
    <w:rsid w:val="00CD624D"/>
    <w:rsid w:val="00CD6ECC"/>
    <w:rsid w:val="00CD776A"/>
    <w:rsid w:val="00CE00CB"/>
    <w:rsid w:val="00CE0405"/>
    <w:rsid w:val="00CE0726"/>
    <w:rsid w:val="00CE0C97"/>
    <w:rsid w:val="00CE0D03"/>
    <w:rsid w:val="00CE0EF6"/>
    <w:rsid w:val="00CE17D4"/>
    <w:rsid w:val="00CE1CB1"/>
    <w:rsid w:val="00CE20F2"/>
    <w:rsid w:val="00CE2373"/>
    <w:rsid w:val="00CE2EA6"/>
    <w:rsid w:val="00CE325E"/>
    <w:rsid w:val="00CE3A65"/>
    <w:rsid w:val="00CE47CC"/>
    <w:rsid w:val="00CE4D74"/>
    <w:rsid w:val="00CE55C9"/>
    <w:rsid w:val="00CE59CB"/>
    <w:rsid w:val="00CE65E6"/>
    <w:rsid w:val="00CE6E52"/>
    <w:rsid w:val="00CE71BA"/>
    <w:rsid w:val="00CE7DB5"/>
    <w:rsid w:val="00CE7DBB"/>
    <w:rsid w:val="00CF033A"/>
    <w:rsid w:val="00CF0C63"/>
    <w:rsid w:val="00CF0FBC"/>
    <w:rsid w:val="00CF12E8"/>
    <w:rsid w:val="00CF15F8"/>
    <w:rsid w:val="00CF170E"/>
    <w:rsid w:val="00CF1946"/>
    <w:rsid w:val="00CF20F4"/>
    <w:rsid w:val="00CF249F"/>
    <w:rsid w:val="00CF27A4"/>
    <w:rsid w:val="00CF2907"/>
    <w:rsid w:val="00CF2FC2"/>
    <w:rsid w:val="00CF37EF"/>
    <w:rsid w:val="00CF3820"/>
    <w:rsid w:val="00CF411E"/>
    <w:rsid w:val="00CF4322"/>
    <w:rsid w:val="00CF4395"/>
    <w:rsid w:val="00CF43EC"/>
    <w:rsid w:val="00CF485B"/>
    <w:rsid w:val="00CF5635"/>
    <w:rsid w:val="00CF5E0D"/>
    <w:rsid w:val="00CF6128"/>
    <w:rsid w:val="00CF6893"/>
    <w:rsid w:val="00CF68E4"/>
    <w:rsid w:val="00CF6C54"/>
    <w:rsid w:val="00CF6F4B"/>
    <w:rsid w:val="00CF752C"/>
    <w:rsid w:val="00CF7A0F"/>
    <w:rsid w:val="00CF7D2A"/>
    <w:rsid w:val="00D00196"/>
    <w:rsid w:val="00D00677"/>
    <w:rsid w:val="00D00993"/>
    <w:rsid w:val="00D00C94"/>
    <w:rsid w:val="00D00DAA"/>
    <w:rsid w:val="00D0197E"/>
    <w:rsid w:val="00D02783"/>
    <w:rsid w:val="00D02A10"/>
    <w:rsid w:val="00D02A6D"/>
    <w:rsid w:val="00D03009"/>
    <w:rsid w:val="00D03CCB"/>
    <w:rsid w:val="00D0401A"/>
    <w:rsid w:val="00D053FD"/>
    <w:rsid w:val="00D05BBF"/>
    <w:rsid w:val="00D05CA4"/>
    <w:rsid w:val="00D05D89"/>
    <w:rsid w:val="00D060C6"/>
    <w:rsid w:val="00D061F4"/>
    <w:rsid w:val="00D06721"/>
    <w:rsid w:val="00D067D9"/>
    <w:rsid w:val="00D070AA"/>
    <w:rsid w:val="00D076FC"/>
    <w:rsid w:val="00D07CD0"/>
    <w:rsid w:val="00D10111"/>
    <w:rsid w:val="00D1023D"/>
    <w:rsid w:val="00D10774"/>
    <w:rsid w:val="00D109D1"/>
    <w:rsid w:val="00D10BC4"/>
    <w:rsid w:val="00D11C96"/>
    <w:rsid w:val="00D12C3C"/>
    <w:rsid w:val="00D12E83"/>
    <w:rsid w:val="00D12FD8"/>
    <w:rsid w:val="00D13445"/>
    <w:rsid w:val="00D13698"/>
    <w:rsid w:val="00D136B1"/>
    <w:rsid w:val="00D139D4"/>
    <w:rsid w:val="00D144A3"/>
    <w:rsid w:val="00D14D33"/>
    <w:rsid w:val="00D161AA"/>
    <w:rsid w:val="00D165D8"/>
    <w:rsid w:val="00D16DCE"/>
    <w:rsid w:val="00D17253"/>
    <w:rsid w:val="00D1759B"/>
    <w:rsid w:val="00D17686"/>
    <w:rsid w:val="00D17F37"/>
    <w:rsid w:val="00D2033F"/>
    <w:rsid w:val="00D208F2"/>
    <w:rsid w:val="00D20909"/>
    <w:rsid w:val="00D2095F"/>
    <w:rsid w:val="00D20D16"/>
    <w:rsid w:val="00D2118B"/>
    <w:rsid w:val="00D211D8"/>
    <w:rsid w:val="00D21A70"/>
    <w:rsid w:val="00D21F35"/>
    <w:rsid w:val="00D22471"/>
    <w:rsid w:val="00D22A99"/>
    <w:rsid w:val="00D22E0C"/>
    <w:rsid w:val="00D231C5"/>
    <w:rsid w:val="00D238C0"/>
    <w:rsid w:val="00D23F5B"/>
    <w:rsid w:val="00D23F5F"/>
    <w:rsid w:val="00D23F76"/>
    <w:rsid w:val="00D24B4C"/>
    <w:rsid w:val="00D24D8B"/>
    <w:rsid w:val="00D2663A"/>
    <w:rsid w:val="00D27037"/>
    <w:rsid w:val="00D27087"/>
    <w:rsid w:val="00D2725E"/>
    <w:rsid w:val="00D30609"/>
    <w:rsid w:val="00D30746"/>
    <w:rsid w:val="00D30AE1"/>
    <w:rsid w:val="00D312C3"/>
    <w:rsid w:val="00D31403"/>
    <w:rsid w:val="00D3189B"/>
    <w:rsid w:val="00D321B9"/>
    <w:rsid w:val="00D322DA"/>
    <w:rsid w:val="00D3279A"/>
    <w:rsid w:val="00D32839"/>
    <w:rsid w:val="00D32842"/>
    <w:rsid w:val="00D32DE0"/>
    <w:rsid w:val="00D32F49"/>
    <w:rsid w:val="00D3335C"/>
    <w:rsid w:val="00D33388"/>
    <w:rsid w:val="00D335C6"/>
    <w:rsid w:val="00D336A4"/>
    <w:rsid w:val="00D3401E"/>
    <w:rsid w:val="00D342EE"/>
    <w:rsid w:val="00D344B8"/>
    <w:rsid w:val="00D34D42"/>
    <w:rsid w:val="00D34FF0"/>
    <w:rsid w:val="00D35578"/>
    <w:rsid w:val="00D35C1D"/>
    <w:rsid w:val="00D362D6"/>
    <w:rsid w:val="00D365CE"/>
    <w:rsid w:val="00D36779"/>
    <w:rsid w:val="00D36B97"/>
    <w:rsid w:val="00D36C9D"/>
    <w:rsid w:val="00D36D9E"/>
    <w:rsid w:val="00D36F33"/>
    <w:rsid w:val="00D37A38"/>
    <w:rsid w:val="00D37E39"/>
    <w:rsid w:val="00D37E70"/>
    <w:rsid w:val="00D40C5A"/>
    <w:rsid w:val="00D410EF"/>
    <w:rsid w:val="00D41378"/>
    <w:rsid w:val="00D41685"/>
    <w:rsid w:val="00D4186F"/>
    <w:rsid w:val="00D41DA7"/>
    <w:rsid w:val="00D41FCD"/>
    <w:rsid w:val="00D4256C"/>
    <w:rsid w:val="00D42E1F"/>
    <w:rsid w:val="00D43702"/>
    <w:rsid w:val="00D43880"/>
    <w:rsid w:val="00D43A01"/>
    <w:rsid w:val="00D44385"/>
    <w:rsid w:val="00D446E7"/>
    <w:rsid w:val="00D44914"/>
    <w:rsid w:val="00D44A4A"/>
    <w:rsid w:val="00D44F1E"/>
    <w:rsid w:val="00D4586C"/>
    <w:rsid w:val="00D45876"/>
    <w:rsid w:val="00D459B2"/>
    <w:rsid w:val="00D45BA8"/>
    <w:rsid w:val="00D45EAE"/>
    <w:rsid w:val="00D46269"/>
    <w:rsid w:val="00D4673E"/>
    <w:rsid w:val="00D46AC7"/>
    <w:rsid w:val="00D46E7F"/>
    <w:rsid w:val="00D47A76"/>
    <w:rsid w:val="00D50484"/>
    <w:rsid w:val="00D50E60"/>
    <w:rsid w:val="00D50F0F"/>
    <w:rsid w:val="00D50FDE"/>
    <w:rsid w:val="00D51128"/>
    <w:rsid w:val="00D51597"/>
    <w:rsid w:val="00D5182B"/>
    <w:rsid w:val="00D51D7E"/>
    <w:rsid w:val="00D51E9A"/>
    <w:rsid w:val="00D52551"/>
    <w:rsid w:val="00D52BC6"/>
    <w:rsid w:val="00D532E8"/>
    <w:rsid w:val="00D5355D"/>
    <w:rsid w:val="00D5461E"/>
    <w:rsid w:val="00D548B2"/>
    <w:rsid w:val="00D5496E"/>
    <w:rsid w:val="00D54AA7"/>
    <w:rsid w:val="00D55019"/>
    <w:rsid w:val="00D550F1"/>
    <w:rsid w:val="00D553EE"/>
    <w:rsid w:val="00D5542D"/>
    <w:rsid w:val="00D56730"/>
    <w:rsid w:val="00D570F0"/>
    <w:rsid w:val="00D57C2C"/>
    <w:rsid w:val="00D60627"/>
    <w:rsid w:val="00D60B2C"/>
    <w:rsid w:val="00D61B9A"/>
    <w:rsid w:val="00D61DBF"/>
    <w:rsid w:val="00D61DD1"/>
    <w:rsid w:val="00D6225C"/>
    <w:rsid w:val="00D62522"/>
    <w:rsid w:val="00D62736"/>
    <w:rsid w:val="00D6288B"/>
    <w:rsid w:val="00D62E52"/>
    <w:rsid w:val="00D63446"/>
    <w:rsid w:val="00D63A35"/>
    <w:rsid w:val="00D63F06"/>
    <w:rsid w:val="00D64BC3"/>
    <w:rsid w:val="00D64CE2"/>
    <w:rsid w:val="00D64D9E"/>
    <w:rsid w:val="00D65262"/>
    <w:rsid w:val="00D6569B"/>
    <w:rsid w:val="00D65750"/>
    <w:rsid w:val="00D657CD"/>
    <w:rsid w:val="00D658D0"/>
    <w:rsid w:val="00D65AF2"/>
    <w:rsid w:val="00D65C94"/>
    <w:rsid w:val="00D65ECE"/>
    <w:rsid w:val="00D66379"/>
    <w:rsid w:val="00D66409"/>
    <w:rsid w:val="00D66858"/>
    <w:rsid w:val="00D672CE"/>
    <w:rsid w:val="00D67708"/>
    <w:rsid w:val="00D67F66"/>
    <w:rsid w:val="00D70436"/>
    <w:rsid w:val="00D728E0"/>
    <w:rsid w:val="00D72A33"/>
    <w:rsid w:val="00D731D7"/>
    <w:rsid w:val="00D7348F"/>
    <w:rsid w:val="00D73ACA"/>
    <w:rsid w:val="00D74FF4"/>
    <w:rsid w:val="00D7532A"/>
    <w:rsid w:val="00D7573D"/>
    <w:rsid w:val="00D776DE"/>
    <w:rsid w:val="00D77B5F"/>
    <w:rsid w:val="00D77D4E"/>
    <w:rsid w:val="00D80888"/>
    <w:rsid w:val="00D80B43"/>
    <w:rsid w:val="00D80B92"/>
    <w:rsid w:val="00D80BE9"/>
    <w:rsid w:val="00D80DC6"/>
    <w:rsid w:val="00D8134D"/>
    <w:rsid w:val="00D813A5"/>
    <w:rsid w:val="00D81469"/>
    <w:rsid w:val="00D81631"/>
    <w:rsid w:val="00D827D7"/>
    <w:rsid w:val="00D82A92"/>
    <w:rsid w:val="00D82DBA"/>
    <w:rsid w:val="00D830B5"/>
    <w:rsid w:val="00D83372"/>
    <w:rsid w:val="00D83B93"/>
    <w:rsid w:val="00D83CA1"/>
    <w:rsid w:val="00D83FD4"/>
    <w:rsid w:val="00D83FD5"/>
    <w:rsid w:val="00D8453E"/>
    <w:rsid w:val="00D84938"/>
    <w:rsid w:val="00D84A1E"/>
    <w:rsid w:val="00D84F51"/>
    <w:rsid w:val="00D85568"/>
    <w:rsid w:val="00D8567E"/>
    <w:rsid w:val="00D85A04"/>
    <w:rsid w:val="00D85E03"/>
    <w:rsid w:val="00D85F2C"/>
    <w:rsid w:val="00D8618F"/>
    <w:rsid w:val="00D8679A"/>
    <w:rsid w:val="00D86A7B"/>
    <w:rsid w:val="00D873CC"/>
    <w:rsid w:val="00D87430"/>
    <w:rsid w:val="00D87448"/>
    <w:rsid w:val="00D87726"/>
    <w:rsid w:val="00D87964"/>
    <w:rsid w:val="00D87974"/>
    <w:rsid w:val="00D87978"/>
    <w:rsid w:val="00D879B5"/>
    <w:rsid w:val="00D9012A"/>
    <w:rsid w:val="00D9097D"/>
    <w:rsid w:val="00D90CD1"/>
    <w:rsid w:val="00D910F5"/>
    <w:rsid w:val="00D9142C"/>
    <w:rsid w:val="00D91635"/>
    <w:rsid w:val="00D91A1B"/>
    <w:rsid w:val="00D91AA3"/>
    <w:rsid w:val="00D91C32"/>
    <w:rsid w:val="00D91F3F"/>
    <w:rsid w:val="00D920DE"/>
    <w:rsid w:val="00D924A8"/>
    <w:rsid w:val="00D92826"/>
    <w:rsid w:val="00D93073"/>
    <w:rsid w:val="00D93200"/>
    <w:rsid w:val="00D93A03"/>
    <w:rsid w:val="00D93B0D"/>
    <w:rsid w:val="00D93C1C"/>
    <w:rsid w:val="00D93CAA"/>
    <w:rsid w:val="00D93CCB"/>
    <w:rsid w:val="00D94310"/>
    <w:rsid w:val="00D94A72"/>
    <w:rsid w:val="00D95021"/>
    <w:rsid w:val="00D953F8"/>
    <w:rsid w:val="00D95870"/>
    <w:rsid w:val="00D96010"/>
    <w:rsid w:val="00D96157"/>
    <w:rsid w:val="00D966DF"/>
    <w:rsid w:val="00D9789F"/>
    <w:rsid w:val="00D97F5A"/>
    <w:rsid w:val="00DA02B9"/>
    <w:rsid w:val="00DA0388"/>
    <w:rsid w:val="00DA0BFD"/>
    <w:rsid w:val="00DA0C22"/>
    <w:rsid w:val="00DA0DF8"/>
    <w:rsid w:val="00DA0F09"/>
    <w:rsid w:val="00DA125D"/>
    <w:rsid w:val="00DA1647"/>
    <w:rsid w:val="00DA1AAD"/>
    <w:rsid w:val="00DA1C8A"/>
    <w:rsid w:val="00DA1D60"/>
    <w:rsid w:val="00DA1EB4"/>
    <w:rsid w:val="00DA210F"/>
    <w:rsid w:val="00DA234E"/>
    <w:rsid w:val="00DA258A"/>
    <w:rsid w:val="00DA2648"/>
    <w:rsid w:val="00DA2781"/>
    <w:rsid w:val="00DA2A17"/>
    <w:rsid w:val="00DA2C3B"/>
    <w:rsid w:val="00DA302D"/>
    <w:rsid w:val="00DA3057"/>
    <w:rsid w:val="00DA3541"/>
    <w:rsid w:val="00DA37E0"/>
    <w:rsid w:val="00DA3C3B"/>
    <w:rsid w:val="00DA3CCC"/>
    <w:rsid w:val="00DA3CF0"/>
    <w:rsid w:val="00DA52E9"/>
    <w:rsid w:val="00DA62D3"/>
    <w:rsid w:val="00DA6998"/>
    <w:rsid w:val="00DA6DCD"/>
    <w:rsid w:val="00DA6E16"/>
    <w:rsid w:val="00DA7BEA"/>
    <w:rsid w:val="00DA7D99"/>
    <w:rsid w:val="00DA7DBF"/>
    <w:rsid w:val="00DB10C0"/>
    <w:rsid w:val="00DB1D0B"/>
    <w:rsid w:val="00DB25D9"/>
    <w:rsid w:val="00DB25EA"/>
    <w:rsid w:val="00DB2875"/>
    <w:rsid w:val="00DB2B5D"/>
    <w:rsid w:val="00DB2D9F"/>
    <w:rsid w:val="00DB345B"/>
    <w:rsid w:val="00DB3C34"/>
    <w:rsid w:val="00DB3FC0"/>
    <w:rsid w:val="00DB48EA"/>
    <w:rsid w:val="00DB4ED6"/>
    <w:rsid w:val="00DB51ED"/>
    <w:rsid w:val="00DB5934"/>
    <w:rsid w:val="00DB5BEB"/>
    <w:rsid w:val="00DB5FFE"/>
    <w:rsid w:val="00DB6216"/>
    <w:rsid w:val="00DB62A0"/>
    <w:rsid w:val="00DB63BB"/>
    <w:rsid w:val="00DB6836"/>
    <w:rsid w:val="00DB688E"/>
    <w:rsid w:val="00DB6E2A"/>
    <w:rsid w:val="00DB792E"/>
    <w:rsid w:val="00DC08B6"/>
    <w:rsid w:val="00DC0C29"/>
    <w:rsid w:val="00DC1308"/>
    <w:rsid w:val="00DC15FF"/>
    <w:rsid w:val="00DC1F09"/>
    <w:rsid w:val="00DC2160"/>
    <w:rsid w:val="00DC2361"/>
    <w:rsid w:val="00DC23A0"/>
    <w:rsid w:val="00DC2505"/>
    <w:rsid w:val="00DC2B8D"/>
    <w:rsid w:val="00DC2F0F"/>
    <w:rsid w:val="00DC4B91"/>
    <w:rsid w:val="00DC4E25"/>
    <w:rsid w:val="00DC5230"/>
    <w:rsid w:val="00DC5269"/>
    <w:rsid w:val="00DC556D"/>
    <w:rsid w:val="00DC5A01"/>
    <w:rsid w:val="00DC5BBF"/>
    <w:rsid w:val="00DC5D63"/>
    <w:rsid w:val="00DC6192"/>
    <w:rsid w:val="00DC62E0"/>
    <w:rsid w:val="00DC6E20"/>
    <w:rsid w:val="00DC6FD4"/>
    <w:rsid w:val="00DD00BA"/>
    <w:rsid w:val="00DD07D3"/>
    <w:rsid w:val="00DD0E67"/>
    <w:rsid w:val="00DD1000"/>
    <w:rsid w:val="00DD175F"/>
    <w:rsid w:val="00DD1973"/>
    <w:rsid w:val="00DD2312"/>
    <w:rsid w:val="00DD249D"/>
    <w:rsid w:val="00DD25BC"/>
    <w:rsid w:val="00DD2A76"/>
    <w:rsid w:val="00DD3F20"/>
    <w:rsid w:val="00DD44D0"/>
    <w:rsid w:val="00DD4838"/>
    <w:rsid w:val="00DD4A46"/>
    <w:rsid w:val="00DD4AFF"/>
    <w:rsid w:val="00DD4BE3"/>
    <w:rsid w:val="00DD4CD0"/>
    <w:rsid w:val="00DD52B0"/>
    <w:rsid w:val="00DD52FD"/>
    <w:rsid w:val="00DD5538"/>
    <w:rsid w:val="00DD55DF"/>
    <w:rsid w:val="00DD57E0"/>
    <w:rsid w:val="00DD5973"/>
    <w:rsid w:val="00DD5CD6"/>
    <w:rsid w:val="00DD5D9B"/>
    <w:rsid w:val="00DD6391"/>
    <w:rsid w:val="00DD6A08"/>
    <w:rsid w:val="00DD6AAB"/>
    <w:rsid w:val="00DD6B0B"/>
    <w:rsid w:val="00DD71C1"/>
    <w:rsid w:val="00DD7203"/>
    <w:rsid w:val="00DD7819"/>
    <w:rsid w:val="00DD7DC4"/>
    <w:rsid w:val="00DE042B"/>
    <w:rsid w:val="00DE04D5"/>
    <w:rsid w:val="00DE0738"/>
    <w:rsid w:val="00DE0A18"/>
    <w:rsid w:val="00DE10C9"/>
    <w:rsid w:val="00DE1969"/>
    <w:rsid w:val="00DE19B7"/>
    <w:rsid w:val="00DE1A1B"/>
    <w:rsid w:val="00DE2248"/>
    <w:rsid w:val="00DE2784"/>
    <w:rsid w:val="00DE314A"/>
    <w:rsid w:val="00DE35EF"/>
    <w:rsid w:val="00DE3D18"/>
    <w:rsid w:val="00DE4237"/>
    <w:rsid w:val="00DE443B"/>
    <w:rsid w:val="00DE4603"/>
    <w:rsid w:val="00DE473D"/>
    <w:rsid w:val="00DE4942"/>
    <w:rsid w:val="00DE4AA8"/>
    <w:rsid w:val="00DE52CC"/>
    <w:rsid w:val="00DE5A64"/>
    <w:rsid w:val="00DE5F49"/>
    <w:rsid w:val="00DE601E"/>
    <w:rsid w:val="00DE606A"/>
    <w:rsid w:val="00DE6388"/>
    <w:rsid w:val="00DE6468"/>
    <w:rsid w:val="00DE65EF"/>
    <w:rsid w:val="00DE6780"/>
    <w:rsid w:val="00DE6AF5"/>
    <w:rsid w:val="00DE6D05"/>
    <w:rsid w:val="00DE6D52"/>
    <w:rsid w:val="00DE7226"/>
    <w:rsid w:val="00DE7385"/>
    <w:rsid w:val="00DE7E52"/>
    <w:rsid w:val="00DE7F77"/>
    <w:rsid w:val="00DF0548"/>
    <w:rsid w:val="00DF06F7"/>
    <w:rsid w:val="00DF13BA"/>
    <w:rsid w:val="00DF1C1A"/>
    <w:rsid w:val="00DF2424"/>
    <w:rsid w:val="00DF24D9"/>
    <w:rsid w:val="00DF30A1"/>
    <w:rsid w:val="00DF3E1D"/>
    <w:rsid w:val="00DF3E37"/>
    <w:rsid w:val="00DF484D"/>
    <w:rsid w:val="00DF4DB6"/>
    <w:rsid w:val="00DF5577"/>
    <w:rsid w:val="00DF5BEF"/>
    <w:rsid w:val="00DF5C28"/>
    <w:rsid w:val="00DF5E80"/>
    <w:rsid w:val="00DF639F"/>
    <w:rsid w:val="00DF664A"/>
    <w:rsid w:val="00DF73D6"/>
    <w:rsid w:val="00DF740A"/>
    <w:rsid w:val="00DF77D8"/>
    <w:rsid w:val="00E0036D"/>
    <w:rsid w:val="00E00840"/>
    <w:rsid w:val="00E00CE3"/>
    <w:rsid w:val="00E017B4"/>
    <w:rsid w:val="00E018BB"/>
    <w:rsid w:val="00E01957"/>
    <w:rsid w:val="00E02176"/>
    <w:rsid w:val="00E025AE"/>
    <w:rsid w:val="00E02759"/>
    <w:rsid w:val="00E0295D"/>
    <w:rsid w:val="00E02A41"/>
    <w:rsid w:val="00E03085"/>
    <w:rsid w:val="00E0376D"/>
    <w:rsid w:val="00E03B4D"/>
    <w:rsid w:val="00E04121"/>
    <w:rsid w:val="00E04949"/>
    <w:rsid w:val="00E04FD2"/>
    <w:rsid w:val="00E0509B"/>
    <w:rsid w:val="00E055B6"/>
    <w:rsid w:val="00E05681"/>
    <w:rsid w:val="00E058C6"/>
    <w:rsid w:val="00E05AEB"/>
    <w:rsid w:val="00E05DC0"/>
    <w:rsid w:val="00E062D8"/>
    <w:rsid w:val="00E063D9"/>
    <w:rsid w:val="00E06643"/>
    <w:rsid w:val="00E06A07"/>
    <w:rsid w:val="00E07029"/>
    <w:rsid w:val="00E07381"/>
    <w:rsid w:val="00E1066E"/>
    <w:rsid w:val="00E107C5"/>
    <w:rsid w:val="00E117D0"/>
    <w:rsid w:val="00E11A4C"/>
    <w:rsid w:val="00E126AF"/>
    <w:rsid w:val="00E127CD"/>
    <w:rsid w:val="00E12BE9"/>
    <w:rsid w:val="00E13250"/>
    <w:rsid w:val="00E136F4"/>
    <w:rsid w:val="00E146D8"/>
    <w:rsid w:val="00E1525D"/>
    <w:rsid w:val="00E1575B"/>
    <w:rsid w:val="00E158D3"/>
    <w:rsid w:val="00E17433"/>
    <w:rsid w:val="00E1789B"/>
    <w:rsid w:val="00E17951"/>
    <w:rsid w:val="00E17A2A"/>
    <w:rsid w:val="00E17A2F"/>
    <w:rsid w:val="00E17AF9"/>
    <w:rsid w:val="00E17BD8"/>
    <w:rsid w:val="00E20294"/>
    <w:rsid w:val="00E202B3"/>
    <w:rsid w:val="00E20A65"/>
    <w:rsid w:val="00E20AA3"/>
    <w:rsid w:val="00E20B5B"/>
    <w:rsid w:val="00E2109B"/>
    <w:rsid w:val="00E21200"/>
    <w:rsid w:val="00E2192E"/>
    <w:rsid w:val="00E21B8B"/>
    <w:rsid w:val="00E226A7"/>
    <w:rsid w:val="00E2273F"/>
    <w:rsid w:val="00E22885"/>
    <w:rsid w:val="00E22EC2"/>
    <w:rsid w:val="00E23C20"/>
    <w:rsid w:val="00E25373"/>
    <w:rsid w:val="00E25741"/>
    <w:rsid w:val="00E25D5E"/>
    <w:rsid w:val="00E25F30"/>
    <w:rsid w:val="00E261A0"/>
    <w:rsid w:val="00E2653A"/>
    <w:rsid w:val="00E26DBB"/>
    <w:rsid w:val="00E270F7"/>
    <w:rsid w:val="00E27164"/>
    <w:rsid w:val="00E2755B"/>
    <w:rsid w:val="00E27A39"/>
    <w:rsid w:val="00E27A4D"/>
    <w:rsid w:val="00E30192"/>
    <w:rsid w:val="00E3044F"/>
    <w:rsid w:val="00E30702"/>
    <w:rsid w:val="00E30AC5"/>
    <w:rsid w:val="00E31967"/>
    <w:rsid w:val="00E31CD6"/>
    <w:rsid w:val="00E31D6B"/>
    <w:rsid w:val="00E31E6C"/>
    <w:rsid w:val="00E32184"/>
    <w:rsid w:val="00E322E8"/>
    <w:rsid w:val="00E338A8"/>
    <w:rsid w:val="00E33C54"/>
    <w:rsid w:val="00E340A7"/>
    <w:rsid w:val="00E34506"/>
    <w:rsid w:val="00E34691"/>
    <w:rsid w:val="00E34795"/>
    <w:rsid w:val="00E34B88"/>
    <w:rsid w:val="00E35108"/>
    <w:rsid w:val="00E3538B"/>
    <w:rsid w:val="00E353AA"/>
    <w:rsid w:val="00E35505"/>
    <w:rsid w:val="00E3556B"/>
    <w:rsid w:val="00E35965"/>
    <w:rsid w:val="00E35AA9"/>
    <w:rsid w:val="00E35DEF"/>
    <w:rsid w:val="00E3618A"/>
    <w:rsid w:val="00E366F2"/>
    <w:rsid w:val="00E36824"/>
    <w:rsid w:val="00E36C00"/>
    <w:rsid w:val="00E376BE"/>
    <w:rsid w:val="00E37C00"/>
    <w:rsid w:val="00E40768"/>
    <w:rsid w:val="00E407C7"/>
    <w:rsid w:val="00E4085E"/>
    <w:rsid w:val="00E40BDF"/>
    <w:rsid w:val="00E40BFA"/>
    <w:rsid w:val="00E41AB2"/>
    <w:rsid w:val="00E421F9"/>
    <w:rsid w:val="00E4228E"/>
    <w:rsid w:val="00E430AE"/>
    <w:rsid w:val="00E43BB3"/>
    <w:rsid w:val="00E44501"/>
    <w:rsid w:val="00E44CAD"/>
    <w:rsid w:val="00E45419"/>
    <w:rsid w:val="00E45464"/>
    <w:rsid w:val="00E45D94"/>
    <w:rsid w:val="00E46B62"/>
    <w:rsid w:val="00E46EF2"/>
    <w:rsid w:val="00E4710F"/>
    <w:rsid w:val="00E47D31"/>
    <w:rsid w:val="00E508D2"/>
    <w:rsid w:val="00E50AFB"/>
    <w:rsid w:val="00E51147"/>
    <w:rsid w:val="00E511EB"/>
    <w:rsid w:val="00E51464"/>
    <w:rsid w:val="00E52A4E"/>
    <w:rsid w:val="00E534F4"/>
    <w:rsid w:val="00E537AD"/>
    <w:rsid w:val="00E54826"/>
    <w:rsid w:val="00E54B94"/>
    <w:rsid w:val="00E551E1"/>
    <w:rsid w:val="00E554EE"/>
    <w:rsid w:val="00E55C93"/>
    <w:rsid w:val="00E56723"/>
    <w:rsid w:val="00E56984"/>
    <w:rsid w:val="00E569E8"/>
    <w:rsid w:val="00E56E5A"/>
    <w:rsid w:val="00E56ED0"/>
    <w:rsid w:val="00E5700D"/>
    <w:rsid w:val="00E5712B"/>
    <w:rsid w:val="00E57131"/>
    <w:rsid w:val="00E57C5C"/>
    <w:rsid w:val="00E57F26"/>
    <w:rsid w:val="00E600C8"/>
    <w:rsid w:val="00E61485"/>
    <w:rsid w:val="00E61661"/>
    <w:rsid w:val="00E619B8"/>
    <w:rsid w:val="00E61A95"/>
    <w:rsid w:val="00E61CB5"/>
    <w:rsid w:val="00E62B90"/>
    <w:rsid w:val="00E62D86"/>
    <w:rsid w:val="00E6345F"/>
    <w:rsid w:val="00E6395D"/>
    <w:rsid w:val="00E63FEF"/>
    <w:rsid w:val="00E65192"/>
    <w:rsid w:val="00E65CEA"/>
    <w:rsid w:val="00E65DBA"/>
    <w:rsid w:val="00E66398"/>
    <w:rsid w:val="00E6668E"/>
    <w:rsid w:val="00E66725"/>
    <w:rsid w:val="00E668E3"/>
    <w:rsid w:val="00E66EA8"/>
    <w:rsid w:val="00E678C8"/>
    <w:rsid w:val="00E67ABE"/>
    <w:rsid w:val="00E67D87"/>
    <w:rsid w:val="00E67FD4"/>
    <w:rsid w:val="00E70718"/>
    <w:rsid w:val="00E711A3"/>
    <w:rsid w:val="00E71B04"/>
    <w:rsid w:val="00E7216B"/>
    <w:rsid w:val="00E724FF"/>
    <w:rsid w:val="00E72742"/>
    <w:rsid w:val="00E72ACF"/>
    <w:rsid w:val="00E7320F"/>
    <w:rsid w:val="00E73445"/>
    <w:rsid w:val="00E73F64"/>
    <w:rsid w:val="00E74386"/>
    <w:rsid w:val="00E743EE"/>
    <w:rsid w:val="00E7467C"/>
    <w:rsid w:val="00E75415"/>
    <w:rsid w:val="00E75553"/>
    <w:rsid w:val="00E75CF0"/>
    <w:rsid w:val="00E75F9E"/>
    <w:rsid w:val="00E763A0"/>
    <w:rsid w:val="00E768C5"/>
    <w:rsid w:val="00E76D6E"/>
    <w:rsid w:val="00E77072"/>
    <w:rsid w:val="00E770AF"/>
    <w:rsid w:val="00E77A0A"/>
    <w:rsid w:val="00E77B8F"/>
    <w:rsid w:val="00E77BB6"/>
    <w:rsid w:val="00E80285"/>
    <w:rsid w:val="00E803CB"/>
    <w:rsid w:val="00E8070E"/>
    <w:rsid w:val="00E811C5"/>
    <w:rsid w:val="00E814B3"/>
    <w:rsid w:val="00E8222A"/>
    <w:rsid w:val="00E8274B"/>
    <w:rsid w:val="00E82A87"/>
    <w:rsid w:val="00E835FD"/>
    <w:rsid w:val="00E8403D"/>
    <w:rsid w:val="00E844FC"/>
    <w:rsid w:val="00E84DC9"/>
    <w:rsid w:val="00E85359"/>
    <w:rsid w:val="00E85AF1"/>
    <w:rsid w:val="00E85F71"/>
    <w:rsid w:val="00E86152"/>
    <w:rsid w:val="00E8698A"/>
    <w:rsid w:val="00E86FD5"/>
    <w:rsid w:val="00E873F2"/>
    <w:rsid w:val="00E8745C"/>
    <w:rsid w:val="00E8779E"/>
    <w:rsid w:val="00E903A5"/>
    <w:rsid w:val="00E9094E"/>
    <w:rsid w:val="00E9148F"/>
    <w:rsid w:val="00E92077"/>
    <w:rsid w:val="00E920A3"/>
    <w:rsid w:val="00E920C9"/>
    <w:rsid w:val="00E926F6"/>
    <w:rsid w:val="00E92DF6"/>
    <w:rsid w:val="00E931FD"/>
    <w:rsid w:val="00E933B8"/>
    <w:rsid w:val="00E939B1"/>
    <w:rsid w:val="00E942E7"/>
    <w:rsid w:val="00E943B2"/>
    <w:rsid w:val="00E9488F"/>
    <w:rsid w:val="00E94BBB"/>
    <w:rsid w:val="00E9505D"/>
    <w:rsid w:val="00E95375"/>
    <w:rsid w:val="00E955BA"/>
    <w:rsid w:val="00E955CF"/>
    <w:rsid w:val="00E957B3"/>
    <w:rsid w:val="00E9588D"/>
    <w:rsid w:val="00E958CD"/>
    <w:rsid w:val="00E95B19"/>
    <w:rsid w:val="00E95CEA"/>
    <w:rsid w:val="00E95EE7"/>
    <w:rsid w:val="00E9616A"/>
    <w:rsid w:val="00E9649F"/>
    <w:rsid w:val="00E96B44"/>
    <w:rsid w:val="00E96DE6"/>
    <w:rsid w:val="00E96E84"/>
    <w:rsid w:val="00E97C04"/>
    <w:rsid w:val="00EA0741"/>
    <w:rsid w:val="00EA0780"/>
    <w:rsid w:val="00EA097D"/>
    <w:rsid w:val="00EA1074"/>
    <w:rsid w:val="00EA1406"/>
    <w:rsid w:val="00EA318F"/>
    <w:rsid w:val="00EA32E8"/>
    <w:rsid w:val="00EA34F1"/>
    <w:rsid w:val="00EA35B9"/>
    <w:rsid w:val="00EA35DD"/>
    <w:rsid w:val="00EA3A24"/>
    <w:rsid w:val="00EA3B81"/>
    <w:rsid w:val="00EA4045"/>
    <w:rsid w:val="00EA4133"/>
    <w:rsid w:val="00EA43B7"/>
    <w:rsid w:val="00EA4894"/>
    <w:rsid w:val="00EA4C29"/>
    <w:rsid w:val="00EA5392"/>
    <w:rsid w:val="00EA55BF"/>
    <w:rsid w:val="00EA5809"/>
    <w:rsid w:val="00EA5BAD"/>
    <w:rsid w:val="00EA5E53"/>
    <w:rsid w:val="00EA63E8"/>
    <w:rsid w:val="00EA63F4"/>
    <w:rsid w:val="00EA6F40"/>
    <w:rsid w:val="00EA7AEF"/>
    <w:rsid w:val="00EB04AD"/>
    <w:rsid w:val="00EB07A0"/>
    <w:rsid w:val="00EB08FD"/>
    <w:rsid w:val="00EB0A7B"/>
    <w:rsid w:val="00EB1212"/>
    <w:rsid w:val="00EB19F0"/>
    <w:rsid w:val="00EB1A3E"/>
    <w:rsid w:val="00EB1CF5"/>
    <w:rsid w:val="00EB1D08"/>
    <w:rsid w:val="00EB1F6E"/>
    <w:rsid w:val="00EB1FBB"/>
    <w:rsid w:val="00EB20A6"/>
    <w:rsid w:val="00EB24BE"/>
    <w:rsid w:val="00EB265F"/>
    <w:rsid w:val="00EB375D"/>
    <w:rsid w:val="00EB3788"/>
    <w:rsid w:val="00EB4064"/>
    <w:rsid w:val="00EB4170"/>
    <w:rsid w:val="00EB46B8"/>
    <w:rsid w:val="00EB482B"/>
    <w:rsid w:val="00EB482E"/>
    <w:rsid w:val="00EB4F45"/>
    <w:rsid w:val="00EB5483"/>
    <w:rsid w:val="00EB579B"/>
    <w:rsid w:val="00EB5AA5"/>
    <w:rsid w:val="00EB5AF1"/>
    <w:rsid w:val="00EB6DED"/>
    <w:rsid w:val="00EB6DEE"/>
    <w:rsid w:val="00EB7374"/>
    <w:rsid w:val="00EB7644"/>
    <w:rsid w:val="00EB7860"/>
    <w:rsid w:val="00EB79FC"/>
    <w:rsid w:val="00EB7F76"/>
    <w:rsid w:val="00EC0150"/>
    <w:rsid w:val="00EC0526"/>
    <w:rsid w:val="00EC0868"/>
    <w:rsid w:val="00EC0ACA"/>
    <w:rsid w:val="00EC19AA"/>
    <w:rsid w:val="00EC1B3F"/>
    <w:rsid w:val="00EC2723"/>
    <w:rsid w:val="00EC2FA5"/>
    <w:rsid w:val="00EC3325"/>
    <w:rsid w:val="00EC3933"/>
    <w:rsid w:val="00EC3DB8"/>
    <w:rsid w:val="00EC47C0"/>
    <w:rsid w:val="00EC4AA7"/>
    <w:rsid w:val="00EC4EC0"/>
    <w:rsid w:val="00EC519E"/>
    <w:rsid w:val="00EC5A77"/>
    <w:rsid w:val="00EC602E"/>
    <w:rsid w:val="00EC6995"/>
    <w:rsid w:val="00EC6D2E"/>
    <w:rsid w:val="00EC6E21"/>
    <w:rsid w:val="00EC7B0F"/>
    <w:rsid w:val="00ED0036"/>
    <w:rsid w:val="00ED0168"/>
    <w:rsid w:val="00ED05F1"/>
    <w:rsid w:val="00ED1D4B"/>
    <w:rsid w:val="00ED2054"/>
    <w:rsid w:val="00ED2277"/>
    <w:rsid w:val="00ED2498"/>
    <w:rsid w:val="00ED28AA"/>
    <w:rsid w:val="00ED2CA6"/>
    <w:rsid w:val="00ED307E"/>
    <w:rsid w:val="00ED30D1"/>
    <w:rsid w:val="00ED33D1"/>
    <w:rsid w:val="00ED3C05"/>
    <w:rsid w:val="00ED3FE2"/>
    <w:rsid w:val="00ED4246"/>
    <w:rsid w:val="00ED4858"/>
    <w:rsid w:val="00ED4A25"/>
    <w:rsid w:val="00ED4E2F"/>
    <w:rsid w:val="00ED504D"/>
    <w:rsid w:val="00ED59BD"/>
    <w:rsid w:val="00ED5CBD"/>
    <w:rsid w:val="00ED6D00"/>
    <w:rsid w:val="00ED72E7"/>
    <w:rsid w:val="00ED7A8E"/>
    <w:rsid w:val="00EE03E5"/>
    <w:rsid w:val="00EE06D1"/>
    <w:rsid w:val="00EE0894"/>
    <w:rsid w:val="00EE0985"/>
    <w:rsid w:val="00EE0B16"/>
    <w:rsid w:val="00EE0C04"/>
    <w:rsid w:val="00EE1676"/>
    <w:rsid w:val="00EE1863"/>
    <w:rsid w:val="00EE19FA"/>
    <w:rsid w:val="00EE1CE6"/>
    <w:rsid w:val="00EE1EA6"/>
    <w:rsid w:val="00EE2330"/>
    <w:rsid w:val="00EE26D5"/>
    <w:rsid w:val="00EE2745"/>
    <w:rsid w:val="00EE2AB5"/>
    <w:rsid w:val="00EE2ECD"/>
    <w:rsid w:val="00EE3EF5"/>
    <w:rsid w:val="00EE40A7"/>
    <w:rsid w:val="00EE4184"/>
    <w:rsid w:val="00EE44AC"/>
    <w:rsid w:val="00EE4CEE"/>
    <w:rsid w:val="00EE50E6"/>
    <w:rsid w:val="00EE54C6"/>
    <w:rsid w:val="00EE65B7"/>
    <w:rsid w:val="00EE66F0"/>
    <w:rsid w:val="00EE6759"/>
    <w:rsid w:val="00EE69D6"/>
    <w:rsid w:val="00EE6F3D"/>
    <w:rsid w:val="00EE7103"/>
    <w:rsid w:val="00EE7104"/>
    <w:rsid w:val="00EE723C"/>
    <w:rsid w:val="00EE7455"/>
    <w:rsid w:val="00EE7AD2"/>
    <w:rsid w:val="00EE7B9A"/>
    <w:rsid w:val="00EE7BB7"/>
    <w:rsid w:val="00EE7DBF"/>
    <w:rsid w:val="00EF0352"/>
    <w:rsid w:val="00EF050C"/>
    <w:rsid w:val="00EF0D16"/>
    <w:rsid w:val="00EF0DA8"/>
    <w:rsid w:val="00EF0FEA"/>
    <w:rsid w:val="00EF19F2"/>
    <w:rsid w:val="00EF244D"/>
    <w:rsid w:val="00EF2FD2"/>
    <w:rsid w:val="00EF3121"/>
    <w:rsid w:val="00EF330D"/>
    <w:rsid w:val="00EF35BA"/>
    <w:rsid w:val="00EF3C1F"/>
    <w:rsid w:val="00EF3D08"/>
    <w:rsid w:val="00EF3FDA"/>
    <w:rsid w:val="00EF41F7"/>
    <w:rsid w:val="00EF46FA"/>
    <w:rsid w:val="00EF4D20"/>
    <w:rsid w:val="00EF58D1"/>
    <w:rsid w:val="00EF594D"/>
    <w:rsid w:val="00EF655E"/>
    <w:rsid w:val="00EF690C"/>
    <w:rsid w:val="00EF6C00"/>
    <w:rsid w:val="00EF6C63"/>
    <w:rsid w:val="00EF6FEA"/>
    <w:rsid w:val="00EF70D1"/>
    <w:rsid w:val="00EF7272"/>
    <w:rsid w:val="00EF7FAA"/>
    <w:rsid w:val="00F00032"/>
    <w:rsid w:val="00F0016E"/>
    <w:rsid w:val="00F009FE"/>
    <w:rsid w:val="00F00A12"/>
    <w:rsid w:val="00F00AC8"/>
    <w:rsid w:val="00F01B24"/>
    <w:rsid w:val="00F02B6C"/>
    <w:rsid w:val="00F02E68"/>
    <w:rsid w:val="00F034D8"/>
    <w:rsid w:val="00F036AD"/>
    <w:rsid w:val="00F03B52"/>
    <w:rsid w:val="00F03BA5"/>
    <w:rsid w:val="00F04812"/>
    <w:rsid w:val="00F04B9B"/>
    <w:rsid w:val="00F04DDE"/>
    <w:rsid w:val="00F0515B"/>
    <w:rsid w:val="00F05932"/>
    <w:rsid w:val="00F05D2E"/>
    <w:rsid w:val="00F05DAE"/>
    <w:rsid w:val="00F05E6F"/>
    <w:rsid w:val="00F05F66"/>
    <w:rsid w:val="00F06077"/>
    <w:rsid w:val="00F075AB"/>
    <w:rsid w:val="00F077E7"/>
    <w:rsid w:val="00F078AD"/>
    <w:rsid w:val="00F07AD3"/>
    <w:rsid w:val="00F07BA0"/>
    <w:rsid w:val="00F07D2C"/>
    <w:rsid w:val="00F10060"/>
    <w:rsid w:val="00F10694"/>
    <w:rsid w:val="00F108A6"/>
    <w:rsid w:val="00F10BE6"/>
    <w:rsid w:val="00F1177C"/>
    <w:rsid w:val="00F11912"/>
    <w:rsid w:val="00F12936"/>
    <w:rsid w:val="00F129AF"/>
    <w:rsid w:val="00F13BE1"/>
    <w:rsid w:val="00F13F33"/>
    <w:rsid w:val="00F14E0F"/>
    <w:rsid w:val="00F15145"/>
    <w:rsid w:val="00F157AF"/>
    <w:rsid w:val="00F15F76"/>
    <w:rsid w:val="00F162A7"/>
    <w:rsid w:val="00F16683"/>
    <w:rsid w:val="00F167FF"/>
    <w:rsid w:val="00F16E8A"/>
    <w:rsid w:val="00F1701B"/>
    <w:rsid w:val="00F17674"/>
    <w:rsid w:val="00F1774E"/>
    <w:rsid w:val="00F17C14"/>
    <w:rsid w:val="00F20ADE"/>
    <w:rsid w:val="00F20B6D"/>
    <w:rsid w:val="00F215BD"/>
    <w:rsid w:val="00F21700"/>
    <w:rsid w:val="00F21DA6"/>
    <w:rsid w:val="00F226F3"/>
    <w:rsid w:val="00F22A1D"/>
    <w:rsid w:val="00F22B6B"/>
    <w:rsid w:val="00F22C6D"/>
    <w:rsid w:val="00F2318D"/>
    <w:rsid w:val="00F2336A"/>
    <w:rsid w:val="00F23842"/>
    <w:rsid w:val="00F23B53"/>
    <w:rsid w:val="00F23B73"/>
    <w:rsid w:val="00F23CD1"/>
    <w:rsid w:val="00F23D9F"/>
    <w:rsid w:val="00F23FE9"/>
    <w:rsid w:val="00F24139"/>
    <w:rsid w:val="00F244DC"/>
    <w:rsid w:val="00F248CB"/>
    <w:rsid w:val="00F24B1A"/>
    <w:rsid w:val="00F24E64"/>
    <w:rsid w:val="00F25010"/>
    <w:rsid w:val="00F2503B"/>
    <w:rsid w:val="00F251F0"/>
    <w:rsid w:val="00F2530B"/>
    <w:rsid w:val="00F25336"/>
    <w:rsid w:val="00F25C36"/>
    <w:rsid w:val="00F264A4"/>
    <w:rsid w:val="00F2660A"/>
    <w:rsid w:val="00F267B8"/>
    <w:rsid w:val="00F26EF1"/>
    <w:rsid w:val="00F2723F"/>
    <w:rsid w:val="00F27719"/>
    <w:rsid w:val="00F27C40"/>
    <w:rsid w:val="00F27DB0"/>
    <w:rsid w:val="00F3033A"/>
    <w:rsid w:val="00F30A57"/>
    <w:rsid w:val="00F30CD1"/>
    <w:rsid w:val="00F30DB6"/>
    <w:rsid w:val="00F30F9B"/>
    <w:rsid w:val="00F312AD"/>
    <w:rsid w:val="00F31317"/>
    <w:rsid w:val="00F31E69"/>
    <w:rsid w:val="00F32415"/>
    <w:rsid w:val="00F3263B"/>
    <w:rsid w:val="00F33144"/>
    <w:rsid w:val="00F33EC3"/>
    <w:rsid w:val="00F34143"/>
    <w:rsid w:val="00F348AB"/>
    <w:rsid w:val="00F34AEC"/>
    <w:rsid w:val="00F34DE8"/>
    <w:rsid w:val="00F34F23"/>
    <w:rsid w:val="00F35125"/>
    <w:rsid w:val="00F351D5"/>
    <w:rsid w:val="00F354AC"/>
    <w:rsid w:val="00F354D7"/>
    <w:rsid w:val="00F355F9"/>
    <w:rsid w:val="00F35C9F"/>
    <w:rsid w:val="00F3623E"/>
    <w:rsid w:val="00F36798"/>
    <w:rsid w:val="00F40567"/>
    <w:rsid w:val="00F408CD"/>
    <w:rsid w:val="00F40EC0"/>
    <w:rsid w:val="00F412A2"/>
    <w:rsid w:val="00F417DB"/>
    <w:rsid w:val="00F422F0"/>
    <w:rsid w:val="00F4230F"/>
    <w:rsid w:val="00F42791"/>
    <w:rsid w:val="00F43B37"/>
    <w:rsid w:val="00F43C32"/>
    <w:rsid w:val="00F44226"/>
    <w:rsid w:val="00F44DC0"/>
    <w:rsid w:val="00F45527"/>
    <w:rsid w:val="00F4583E"/>
    <w:rsid w:val="00F458F6"/>
    <w:rsid w:val="00F459DA"/>
    <w:rsid w:val="00F45B10"/>
    <w:rsid w:val="00F45D68"/>
    <w:rsid w:val="00F46244"/>
    <w:rsid w:val="00F4636F"/>
    <w:rsid w:val="00F464D4"/>
    <w:rsid w:val="00F4652E"/>
    <w:rsid w:val="00F46D72"/>
    <w:rsid w:val="00F4716C"/>
    <w:rsid w:val="00F479B7"/>
    <w:rsid w:val="00F47FA0"/>
    <w:rsid w:val="00F506A8"/>
    <w:rsid w:val="00F50D62"/>
    <w:rsid w:val="00F51610"/>
    <w:rsid w:val="00F517BA"/>
    <w:rsid w:val="00F51B24"/>
    <w:rsid w:val="00F520C1"/>
    <w:rsid w:val="00F52163"/>
    <w:rsid w:val="00F528E3"/>
    <w:rsid w:val="00F53383"/>
    <w:rsid w:val="00F535E0"/>
    <w:rsid w:val="00F53988"/>
    <w:rsid w:val="00F53F9B"/>
    <w:rsid w:val="00F53FC5"/>
    <w:rsid w:val="00F5408D"/>
    <w:rsid w:val="00F54368"/>
    <w:rsid w:val="00F54410"/>
    <w:rsid w:val="00F545C0"/>
    <w:rsid w:val="00F547D7"/>
    <w:rsid w:val="00F547ED"/>
    <w:rsid w:val="00F54E0B"/>
    <w:rsid w:val="00F551C1"/>
    <w:rsid w:val="00F55428"/>
    <w:rsid w:val="00F557A3"/>
    <w:rsid w:val="00F55AB6"/>
    <w:rsid w:val="00F563A2"/>
    <w:rsid w:val="00F566BB"/>
    <w:rsid w:val="00F56CBA"/>
    <w:rsid w:val="00F570A5"/>
    <w:rsid w:val="00F600FC"/>
    <w:rsid w:val="00F6037B"/>
    <w:rsid w:val="00F60A34"/>
    <w:rsid w:val="00F61194"/>
    <w:rsid w:val="00F6141A"/>
    <w:rsid w:val="00F6145E"/>
    <w:rsid w:val="00F618A9"/>
    <w:rsid w:val="00F61D04"/>
    <w:rsid w:val="00F61EE9"/>
    <w:rsid w:val="00F61FDB"/>
    <w:rsid w:val="00F625B1"/>
    <w:rsid w:val="00F62D21"/>
    <w:rsid w:val="00F6355D"/>
    <w:rsid w:val="00F639FA"/>
    <w:rsid w:val="00F64535"/>
    <w:rsid w:val="00F64E7D"/>
    <w:rsid w:val="00F6509A"/>
    <w:rsid w:val="00F65508"/>
    <w:rsid w:val="00F656BA"/>
    <w:rsid w:val="00F65704"/>
    <w:rsid w:val="00F659AC"/>
    <w:rsid w:val="00F65FB5"/>
    <w:rsid w:val="00F66774"/>
    <w:rsid w:val="00F669F1"/>
    <w:rsid w:val="00F66D85"/>
    <w:rsid w:val="00F66D94"/>
    <w:rsid w:val="00F66E4B"/>
    <w:rsid w:val="00F66F20"/>
    <w:rsid w:val="00F6726F"/>
    <w:rsid w:val="00F67A8F"/>
    <w:rsid w:val="00F705CD"/>
    <w:rsid w:val="00F70A26"/>
    <w:rsid w:val="00F71524"/>
    <w:rsid w:val="00F72191"/>
    <w:rsid w:val="00F72A54"/>
    <w:rsid w:val="00F72AC1"/>
    <w:rsid w:val="00F72DE9"/>
    <w:rsid w:val="00F73172"/>
    <w:rsid w:val="00F73AF1"/>
    <w:rsid w:val="00F73F18"/>
    <w:rsid w:val="00F742E4"/>
    <w:rsid w:val="00F74494"/>
    <w:rsid w:val="00F75712"/>
    <w:rsid w:val="00F759BD"/>
    <w:rsid w:val="00F766A3"/>
    <w:rsid w:val="00F77106"/>
    <w:rsid w:val="00F774A5"/>
    <w:rsid w:val="00F77553"/>
    <w:rsid w:val="00F7766E"/>
    <w:rsid w:val="00F77A29"/>
    <w:rsid w:val="00F77C09"/>
    <w:rsid w:val="00F77EEB"/>
    <w:rsid w:val="00F803B3"/>
    <w:rsid w:val="00F806D7"/>
    <w:rsid w:val="00F80DB4"/>
    <w:rsid w:val="00F81074"/>
    <w:rsid w:val="00F8118D"/>
    <w:rsid w:val="00F81B23"/>
    <w:rsid w:val="00F820B2"/>
    <w:rsid w:val="00F82215"/>
    <w:rsid w:val="00F83719"/>
    <w:rsid w:val="00F83BEC"/>
    <w:rsid w:val="00F83C07"/>
    <w:rsid w:val="00F83FFC"/>
    <w:rsid w:val="00F8400B"/>
    <w:rsid w:val="00F84230"/>
    <w:rsid w:val="00F8541E"/>
    <w:rsid w:val="00F8595C"/>
    <w:rsid w:val="00F866B4"/>
    <w:rsid w:val="00F868D2"/>
    <w:rsid w:val="00F86AF7"/>
    <w:rsid w:val="00F86D04"/>
    <w:rsid w:val="00F876AF"/>
    <w:rsid w:val="00F87749"/>
    <w:rsid w:val="00F87C61"/>
    <w:rsid w:val="00F87F66"/>
    <w:rsid w:val="00F90740"/>
    <w:rsid w:val="00F91129"/>
    <w:rsid w:val="00F9174C"/>
    <w:rsid w:val="00F91F74"/>
    <w:rsid w:val="00F926FF"/>
    <w:rsid w:val="00F92AFB"/>
    <w:rsid w:val="00F92B5B"/>
    <w:rsid w:val="00F92D61"/>
    <w:rsid w:val="00F92DC2"/>
    <w:rsid w:val="00F9319B"/>
    <w:rsid w:val="00F93816"/>
    <w:rsid w:val="00F93A4F"/>
    <w:rsid w:val="00F93BF0"/>
    <w:rsid w:val="00F93FB6"/>
    <w:rsid w:val="00F9407B"/>
    <w:rsid w:val="00F94456"/>
    <w:rsid w:val="00F947E3"/>
    <w:rsid w:val="00F94D34"/>
    <w:rsid w:val="00F94DE6"/>
    <w:rsid w:val="00F95877"/>
    <w:rsid w:val="00F95F93"/>
    <w:rsid w:val="00F961E5"/>
    <w:rsid w:val="00F969DA"/>
    <w:rsid w:val="00F96CB7"/>
    <w:rsid w:val="00F9746F"/>
    <w:rsid w:val="00F97551"/>
    <w:rsid w:val="00F97844"/>
    <w:rsid w:val="00FA03E6"/>
    <w:rsid w:val="00FA09D1"/>
    <w:rsid w:val="00FA0C4A"/>
    <w:rsid w:val="00FA11C1"/>
    <w:rsid w:val="00FA1226"/>
    <w:rsid w:val="00FA12F4"/>
    <w:rsid w:val="00FA15E0"/>
    <w:rsid w:val="00FA16CE"/>
    <w:rsid w:val="00FA1845"/>
    <w:rsid w:val="00FA1B9A"/>
    <w:rsid w:val="00FA31F3"/>
    <w:rsid w:val="00FA324E"/>
    <w:rsid w:val="00FA3CFC"/>
    <w:rsid w:val="00FA4199"/>
    <w:rsid w:val="00FA4747"/>
    <w:rsid w:val="00FA4868"/>
    <w:rsid w:val="00FA4C67"/>
    <w:rsid w:val="00FA54B4"/>
    <w:rsid w:val="00FA5513"/>
    <w:rsid w:val="00FA583D"/>
    <w:rsid w:val="00FA58D9"/>
    <w:rsid w:val="00FA6B63"/>
    <w:rsid w:val="00FB0220"/>
    <w:rsid w:val="00FB13AD"/>
    <w:rsid w:val="00FB18E5"/>
    <w:rsid w:val="00FB1D0F"/>
    <w:rsid w:val="00FB1F77"/>
    <w:rsid w:val="00FB1F9E"/>
    <w:rsid w:val="00FB2141"/>
    <w:rsid w:val="00FB215E"/>
    <w:rsid w:val="00FB22D9"/>
    <w:rsid w:val="00FB2A52"/>
    <w:rsid w:val="00FB2E46"/>
    <w:rsid w:val="00FB36A1"/>
    <w:rsid w:val="00FB3DB3"/>
    <w:rsid w:val="00FB3DC7"/>
    <w:rsid w:val="00FB3FA6"/>
    <w:rsid w:val="00FB4004"/>
    <w:rsid w:val="00FB4C26"/>
    <w:rsid w:val="00FB50B6"/>
    <w:rsid w:val="00FB52A4"/>
    <w:rsid w:val="00FB5BBE"/>
    <w:rsid w:val="00FB5C54"/>
    <w:rsid w:val="00FB7307"/>
    <w:rsid w:val="00FB7EAA"/>
    <w:rsid w:val="00FC02BC"/>
    <w:rsid w:val="00FC0B32"/>
    <w:rsid w:val="00FC0C8F"/>
    <w:rsid w:val="00FC0EBD"/>
    <w:rsid w:val="00FC0EBE"/>
    <w:rsid w:val="00FC1285"/>
    <w:rsid w:val="00FC1BE7"/>
    <w:rsid w:val="00FC2397"/>
    <w:rsid w:val="00FC2AA1"/>
    <w:rsid w:val="00FC35CF"/>
    <w:rsid w:val="00FC392C"/>
    <w:rsid w:val="00FC3B8A"/>
    <w:rsid w:val="00FC3CC4"/>
    <w:rsid w:val="00FC4AFD"/>
    <w:rsid w:val="00FC56CC"/>
    <w:rsid w:val="00FC57F1"/>
    <w:rsid w:val="00FC5889"/>
    <w:rsid w:val="00FC591E"/>
    <w:rsid w:val="00FC5ECB"/>
    <w:rsid w:val="00FC5F09"/>
    <w:rsid w:val="00FC6118"/>
    <w:rsid w:val="00FC6151"/>
    <w:rsid w:val="00FC6537"/>
    <w:rsid w:val="00FC698C"/>
    <w:rsid w:val="00FC6AB1"/>
    <w:rsid w:val="00FC6ABD"/>
    <w:rsid w:val="00FC707F"/>
    <w:rsid w:val="00FC7267"/>
    <w:rsid w:val="00FC78A4"/>
    <w:rsid w:val="00FC7E3A"/>
    <w:rsid w:val="00FD030E"/>
    <w:rsid w:val="00FD032B"/>
    <w:rsid w:val="00FD0525"/>
    <w:rsid w:val="00FD089E"/>
    <w:rsid w:val="00FD0F52"/>
    <w:rsid w:val="00FD163E"/>
    <w:rsid w:val="00FD163F"/>
    <w:rsid w:val="00FD1B2D"/>
    <w:rsid w:val="00FD26EF"/>
    <w:rsid w:val="00FD2D21"/>
    <w:rsid w:val="00FD3045"/>
    <w:rsid w:val="00FD30FE"/>
    <w:rsid w:val="00FD36E0"/>
    <w:rsid w:val="00FD3A48"/>
    <w:rsid w:val="00FD3F01"/>
    <w:rsid w:val="00FD3FB1"/>
    <w:rsid w:val="00FD4251"/>
    <w:rsid w:val="00FD440A"/>
    <w:rsid w:val="00FD4698"/>
    <w:rsid w:val="00FD4B77"/>
    <w:rsid w:val="00FD64CD"/>
    <w:rsid w:val="00FD64F3"/>
    <w:rsid w:val="00FD68D1"/>
    <w:rsid w:val="00FD6C07"/>
    <w:rsid w:val="00FD6C34"/>
    <w:rsid w:val="00FD6E8F"/>
    <w:rsid w:val="00FD7385"/>
    <w:rsid w:val="00FE0116"/>
    <w:rsid w:val="00FE0140"/>
    <w:rsid w:val="00FE0152"/>
    <w:rsid w:val="00FE023C"/>
    <w:rsid w:val="00FE0378"/>
    <w:rsid w:val="00FE06F4"/>
    <w:rsid w:val="00FE0E72"/>
    <w:rsid w:val="00FE101A"/>
    <w:rsid w:val="00FE10CA"/>
    <w:rsid w:val="00FE12A4"/>
    <w:rsid w:val="00FE13CD"/>
    <w:rsid w:val="00FE16D8"/>
    <w:rsid w:val="00FE192B"/>
    <w:rsid w:val="00FE1C10"/>
    <w:rsid w:val="00FE2066"/>
    <w:rsid w:val="00FE25DA"/>
    <w:rsid w:val="00FE331F"/>
    <w:rsid w:val="00FE33C0"/>
    <w:rsid w:val="00FE36A9"/>
    <w:rsid w:val="00FE3AFA"/>
    <w:rsid w:val="00FE3CED"/>
    <w:rsid w:val="00FE3DD2"/>
    <w:rsid w:val="00FE3FD4"/>
    <w:rsid w:val="00FE44CE"/>
    <w:rsid w:val="00FE461B"/>
    <w:rsid w:val="00FE4C3C"/>
    <w:rsid w:val="00FE50AA"/>
    <w:rsid w:val="00FE511D"/>
    <w:rsid w:val="00FE5775"/>
    <w:rsid w:val="00FE5836"/>
    <w:rsid w:val="00FE58F1"/>
    <w:rsid w:val="00FE592A"/>
    <w:rsid w:val="00FE59B0"/>
    <w:rsid w:val="00FE621B"/>
    <w:rsid w:val="00FE6433"/>
    <w:rsid w:val="00FE69F0"/>
    <w:rsid w:val="00FE6A99"/>
    <w:rsid w:val="00FE6BAF"/>
    <w:rsid w:val="00FE74A9"/>
    <w:rsid w:val="00FE7D32"/>
    <w:rsid w:val="00FF04C4"/>
    <w:rsid w:val="00FF0C6C"/>
    <w:rsid w:val="00FF0E0B"/>
    <w:rsid w:val="00FF164F"/>
    <w:rsid w:val="00FF1CEE"/>
    <w:rsid w:val="00FF2EAF"/>
    <w:rsid w:val="00FF3138"/>
    <w:rsid w:val="00FF3407"/>
    <w:rsid w:val="00FF4037"/>
    <w:rsid w:val="00FF4848"/>
    <w:rsid w:val="00FF5982"/>
    <w:rsid w:val="00FF5B0A"/>
    <w:rsid w:val="00FF5FE5"/>
    <w:rsid w:val="00FF681A"/>
    <w:rsid w:val="00FF6B61"/>
    <w:rsid w:val="00FF6C5F"/>
    <w:rsid w:val="00FF6E6F"/>
    <w:rsid w:val="00FF7638"/>
    <w:rsid w:val="00FF7E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6AEC708-1F4B-44AE-8671-AD069F859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3FCA"/>
    <w:pPr>
      <w:spacing w:before="120" w:line="360" w:lineRule="auto"/>
      <w:jc w:val="both"/>
    </w:pPr>
    <w:rPr>
      <w:rFonts w:ascii="Arial" w:hAnsi="Arial" w:cs="Arial"/>
      <w:color w:val="17365D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522E88"/>
    <w:pPr>
      <w:keepNext/>
      <w:numPr>
        <w:numId w:val="26"/>
      </w:numPr>
      <w:outlineLvl w:val="0"/>
    </w:pPr>
    <w:rPr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9826B2"/>
    <w:pPr>
      <w:keepNext/>
      <w:widowControl w:val="0"/>
      <w:numPr>
        <w:ilvl w:val="1"/>
        <w:numId w:val="26"/>
      </w:numPr>
      <w:tabs>
        <w:tab w:val="clear" w:pos="1419"/>
        <w:tab w:val="num" w:pos="709"/>
      </w:tabs>
      <w:autoSpaceDE w:val="0"/>
      <w:autoSpaceDN w:val="0"/>
      <w:adjustRightInd w:val="0"/>
      <w:spacing w:before="240" w:after="240"/>
      <w:ind w:left="0" w:right="748"/>
      <w:outlineLvl w:val="1"/>
    </w:pPr>
    <w:rPr>
      <w:b/>
      <w:bCs/>
      <w:sz w:val="24"/>
      <w:szCs w:val="20"/>
    </w:rPr>
  </w:style>
  <w:style w:type="paragraph" w:styleId="Heading3">
    <w:name w:val="heading 3"/>
    <w:basedOn w:val="Normal"/>
    <w:next w:val="Normal"/>
    <w:link w:val="Heading3Char"/>
    <w:autoRedefine/>
    <w:qFormat/>
    <w:rsid w:val="00312334"/>
    <w:pPr>
      <w:keepNext/>
      <w:keepLines/>
      <w:numPr>
        <w:ilvl w:val="2"/>
        <w:numId w:val="26"/>
      </w:numPr>
      <w:outlineLvl w:val="2"/>
    </w:pPr>
    <w:rPr>
      <w:rFonts w:cs="Times New Roman"/>
      <w:b/>
      <w:bCs/>
      <w:szCs w:val="24"/>
    </w:rPr>
  </w:style>
  <w:style w:type="paragraph" w:styleId="Heading4">
    <w:name w:val="heading 4"/>
    <w:basedOn w:val="Normal"/>
    <w:next w:val="Normal"/>
    <w:link w:val="Heading4Char"/>
    <w:autoRedefine/>
    <w:qFormat/>
    <w:rsid w:val="0091676F"/>
    <w:pPr>
      <w:keepNext/>
      <w:numPr>
        <w:numId w:val="56"/>
      </w:numPr>
      <w:ind w:left="284" w:hanging="284"/>
      <w:outlineLvl w:val="3"/>
    </w:pPr>
    <w:rPr>
      <w:b/>
      <w:szCs w:val="26"/>
    </w:rPr>
  </w:style>
  <w:style w:type="paragraph" w:styleId="Heading5">
    <w:name w:val="heading 5"/>
    <w:basedOn w:val="Normal"/>
    <w:next w:val="Normal"/>
    <w:link w:val="Heading5Char"/>
    <w:autoRedefine/>
    <w:qFormat/>
    <w:rsid w:val="00503FCA"/>
    <w:pPr>
      <w:keepNext/>
      <w:widowControl w:val="0"/>
      <w:numPr>
        <w:ilvl w:val="4"/>
        <w:numId w:val="26"/>
      </w:numPr>
      <w:outlineLvl w:val="4"/>
    </w:pPr>
    <w:rPr>
      <w:b/>
      <w:szCs w:val="20"/>
    </w:rPr>
  </w:style>
  <w:style w:type="paragraph" w:styleId="Heading6">
    <w:name w:val="heading 6"/>
    <w:basedOn w:val="Normal"/>
    <w:next w:val="Normal"/>
    <w:link w:val="Heading6Char"/>
    <w:autoRedefine/>
    <w:qFormat/>
    <w:rsid w:val="00503FCA"/>
    <w:pPr>
      <w:widowControl w:val="0"/>
      <w:numPr>
        <w:ilvl w:val="5"/>
        <w:numId w:val="26"/>
      </w:numPr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autoRedefine/>
    <w:qFormat/>
    <w:rsid w:val="00503FCA"/>
    <w:pPr>
      <w:widowControl w:val="0"/>
      <w:numPr>
        <w:ilvl w:val="6"/>
        <w:numId w:val="26"/>
      </w:numPr>
      <w:kinsoku w:val="0"/>
      <w:overflowPunct w:val="0"/>
      <w:autoSpaceDE w:val="0"/>
      <w:autoSpaceDN w:val="0"/>
      <w:adjustRightInd w:val="0"/>
      <w:snapToGrid w:val="0"/>
      <w:outlineLvl w:val="6"/>
    </w:pPr>
    <w:rPr>
      <w:b/>
      <w:szCs w:val="20"/>
    </w:rPr>
  </w:style>
  <w:style w:type="paragraph" w:styleId="Heading8">
    <w:name w:val="heading 8"/>
    <w:basedOn w:val="Normal"/>
    <w:next w:val="Normal"/>
    <w:link w:val="Heading8Char"/>
    <w:autoRedefine/>
    <w:qFormat/>
    <w:rsid w:val="004A0B4E"/>
    <w:pPr>
      <w:widowControl w:val="0"/>
      <w:numPr>
        <w:ilvl w:val="7"/>
        <w:numId w:val="26"/>
      </w:numPr>
      <w:outlineLvl w:val="7"/>
    </w:pPr>
    <w:rPr>
      <w:b/>
      <w:szCs w:val="20"/>
    </w:rPr>
  </w:style>
  <w:style w:type="paragraph" w:styleId="Heading9">
    <w:name w:val="heading 9"/>
    <w:basedOn w:val="Normal"/>
    <w:next w:val="Normal"/>
    <w:link w:val="Heading9Char"/>
    <w:autoRedefine/>
    <w:qFormat/>
    <w:rsid w:val="004A0B4E"/>
    <w:pPr>
      <w:widowControl w:val="0"/>
      <w:numPr>
        <w:ilvl w:val="8"/>
        <w:numId w:val="26"/>
      </w:numPr>
      <w:outlineLvl w:val="8"/>
    </w:pPr>
    <w:rPr>
      <w:b/>
      <w:i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503FCA"/>
    <w:rPr>
      <w:rFonts w:ascii="Arial" w:hAnsi="Arial" w:cs="Arial"/>
      <w:b/>
      <w:color w:val="17365D"/>
      <w:sz w:val="22"/>
      <w:szCs w:val="22"/>
    </w:rPr>
  </w:style>
  <w:style w:type="paragraph" w:styleId="BodyText">
    <w:name w:val="Body Text"/>
    <w:basedOn w:val="Normal"/>
    <w:link w:val="BodyTextChar"/>
    <w:semiHidden/>
    <w:rsid w:val="00997459"/>
    <w:pPr>
      <w:widowControl w:val="0"/>
      <w:autoSpaceDE w:val="0"/>
      <w:autoSpaceDN w:val="0"/>
      <w:adjustRightInd w:val="0"/>
    </w:pPr>
    <w:rPr>
      <w:sz w:val="20"/>
      <w:szCs w:val="20"/>
    </w:rPr>
  </w:style>
  <w:style w:type="paragraph" w:styleId="Header">
    <w:name w:val="header"/>
    <w:link w:val="HeaderChar"/>
    <w:rsid w:val="00FD1B2D"/>
    <w:pPr>
      <w:widowControl w:val="0"/>
      <w:kinsoku w:val="0"/>
      <w:overflowPunct w:val="0"/>
      <w:autoSpaceDE w:val="0"/>
      <w:autoSpaceDN w:val="0"/>
      <w:adjustRightInd w:val="0"/>
      <w:snapToGrid w:val="0"/>
      <w:spacing w:before="40" w:after="40"/>
    </w:pPr>
    <w:rPr>
      <w:rFonts w:ascii="Arial" w:hAnsi="Arial" w:cs="Arial"/>
      <w:color w:val="333399"/>
      <w:sz w:val="18"/>
      <w:szCs w:val="22"/>
    </w:rPr>
  </w:style>
  <w:style w:type="paragraph" w:styleId="TOC3">
    <w:name w:val="toc 3"/>
    <w:basedOn w:val="Normal"/>
    <w:next w:val="Normal"/>
    <w:autoRedefine/>
    <w:uiPriority w:val="39"/>
    <w:rsid w:val="006C270E"/>
    <w:pPr>
      <w:spacing w:before="0"/>
      <w:ind w:left="240"/>
      <w:jc w:val="left"/>
    </w:pPr>
    <w:rPr>
      <w:rFonts w:cstheme="minorHAnsi"/>
      <w:szCs w:val="20"/>
    </w:rPr>
  </w:style>
  <w:style w:type="paragraph" w:styleId="TOC2">
    <w:name w:val="toc 2"/>
    <w:basedOn w:val="NormalWeb"/>
    <w:next w:val="Normal"/>
    <w:autoRedefine/>
    <w:uiPriority w:val="39"/>
    <w:rsid w:val="0079653A"/>
    <w:pPr>
      <w:spacing w:after="120"/>
      <w:jc w:val="left"/>
    </w:pPr>
    <w:rPr>
      <w:rFonts w:ascii="Arial" w:hAnsi="Arial" w:cstheme="minorHAnsi"/>
      <w:bCs/>
      <w:szCs w:val="20"/>
    </w:rPr>
  </w:style>
  <w:style w:type="paragraph" w:styleId="TOC4">
    <w:name w:val="toc 4"/>
    <w:basedOn w:val="Normal"/>
    <w:next w:val="Normal"/>
    <w:autoRedefine/>
    <w:uiPriority w:val="39"/>
    <w:rsid w:val="006C270E"/>
    <w:pPr>
      <w:spacing w:before="0"/>
      <w:ind w:left="480"/>
      <w:jc w:val="left"/>
    </w:pPr>
    <w:rPr>
      <w:rFonts w:cstheme="minorHAnsi"/>
      <w:szCs w:val="20"/>
    </w:rPr>
  </w:style>
  <w:style w:type="character" w:styleId="PageNumber">
    <w:name w:val="page number"/>
    <w:basedOn w:val="DefaultParagraphFont"/>
    <w:semiHidden/>
    <w:rsid w:val="00997459"/>
  </w:style>
  <w:style w:type="paragraph" w:styleId="TOC5">
    <w:name w:val="toc 5"/>
    <w:basedOn w:val="Normal"/>
    <w:next w:val="Normal"/>
    <w:autoRedefine/>
    <w:uiPriority w:val="39"/>
    <w:rsid w:val="006C270E"/>
    <w:pPr>
      <w:spacing w:before="0"/>
      <w:ind w:left="720"/>
      <w:jc w:val="left"/>
    </w:pPr>
    <w:rPr>
      <w:rFonts w:cstheme="minorHAnsi"/>
      <w:szCs w:val="20"/>
    </w:rPr>
  </w:style>
  <w:style w:type="character" w:styleId="Hyperlink">
    <w:name w:val="Hyperlink"/>
    <w:basedOn w:val="CommentReference"/>
    <w:uiPriority w:val="99"/>
    <w:unhideWhenUsed/>
    <w:rsid w:val="000F58D0"/>
    <w:rPr>
      <w:rFonts w:ascii="Arial" w:eastAsia="GulimChe" w:hAnsi="Arial"/>
      <w:b/>
      <w:i w:val="0"/>
      <w:color w:val="17365D"/>
      <w:sz w:val="24"/>
      <w:szCs w:val="16"/>
      <w:u w:val="none"/>
      <w:lang w:val="en-US" w:eastAsia="en-US" w:bidi="ar-SA"/>
    </w:rPr>
  </w:style>
  <w:style w:type="table" w:styleId="TableGrid">
    <w:name w:val="Table Grid"/>
    <w:aliases w:val="Table format,Table"/>
    <w:basedOn w:val="TableNormal"/>
    <w:rsid w:val="009974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semiHidden/>
    <w:rsid w:val="0099745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StyleHeading1LinespacingMultiple13li">
    <w:name w:val="Style Heading 1 + Line spacing:  Multiple 1.3 li"/>
    <w:basedOn w:val="Heading1"/>
    <w:semiHidden/>
    <w:rsid w:val="0019283B"/>
    <w:rPr>
      <w:rFonts w:cs="Times New Roman"/>
      <w:szCs w:val="20"/>
    </w:rPr>
  </w:style>
  <w:style w:type="paragraph" w:customStyle="1" w:styleId="StyleHeading3LinespacingMultiple13li">
    <w:name w:val="Style Heading 3 + Line spacing:  Multiple 1.3 li"/>
    <w:basedOn w:val="Heading3"/>
    <w:semiHidden/>
    <w:rsid w:val="0019283B"/>
    <w:rPr>
      <w:szCs w:val="20"/>
    </w:rPr>
  </w:style>
  <w:style w:type="paragraph" w:customStyle="1" w:styleId="StyleHeading2LinespacingMultiple13li">
    <w:name w:val="Style Heading 2 + Line spacing:  Multiple 1.3 li"/>
    <w:basedOn w:val="Heading2"/>
    <w:semiHidden/>
    <w:rsid w:val="0019283B"/>
    <w:rPr>
      <w:rFonts w:cs="Times New Roman"/>
    </w:rPr>
  </w:style>
  <w:style w:type="paragraph" w:styleId="BodyTextIndent">
    <w:name w:val="Body Text Indent"/>
    <w:basedOn w:val="Normal"/>
    <w:link w:val="BodyTextIndentChar"/>
    <w:semiHidden/>
    <w:rsid w:val="004D086D"/>
    <w:pPr>
      <w:spacing w:after="120"/>
      <w:ind w:left="360"/>
    </w:pPr>
  </w:style>
  <w:style w:type="paragraph" w:customStyle="1" w:styleId="Style7">
    <w:name w:val="Style7"/>
    <w:basedOn w:val="Normal"/>
    <w:semiHidden/>
    <w:rsid w:val="00D93CAA"/>
    <w:pPr>
      <w:tabs>
        <w:tab w:val="left" w:pos="851"/>
      </w:tabs>
      <w:spacing w:after="120"/>
      <w:ind w:firstLine="567"/>
    </w:pPr>
    <w:rPr>
      <w:rFonts w:ascii=".VnArial" w:hAnsi=".VnArial"/>
      <w:szCs w:val="20"/>
    </w:rPr>
  </w:style>
  <w:style w:type="paragraph" w:customStyle="1" w:styleId="Style1">
    <w:name w:val="Style1"/>
    <w:basedOn w:val="Normal"/>
    <w:link w:val="Style1Char"/>
    <w:semiHidden/>
    <w:rsid w:val="00313559"/>
    <w:pPr>
      <w:ind w:firstLine="567"/>
    </w:pPr>
    <w:rPr>
      <w:rFonts w:ascii=".VnArial" w:hAnsi=".VnArial"/>
      <w:szCs w:val="20"/>
    </w:rPr>
  </w:style>
  <w:style w:type="character" w:customStyle="1" w:styleId="Style1Char">
    <w:name w:val="Style1 Char"/>
    <w:basedOn w:val="DefaultParagraphFont"/>
    <w:link w:val="Style1"/>
    <w:rsid w:val="00740F2F"/>
    <w:rPr>
      <w:rFonts w:ascii=".VnArial" w:hAnsi=".VnArial"/>
      <w:color w:val="333399"/>
      <w:sz w:val="22"/>
      <w:lang w:val="en-US" w:eastAsia="en-US" w:bidi="ar-SA"/>
    </w:rPr>
  </w:style>
  <w:style w:type="paragraph" w:customStyle="1" w:styleId="Style6">
    <w:name w:val="Style6"/>
    <w:basedOn w:val="Normal"/>
    <w:semiHidden/>
    <w:rsid w:val="00D93CAA"/>
    <w:pPr>
      <w:tabs>
        <w:tab w:val="num" w:pos="360"/>
      </w:tabs>
      <w:spacing w:before="240" w:after="120"/>
      <w:ind w:left="357" w:hanging="357"/>
    </w:pPr>
    <w:rPr>
      <w:rFonts w:ascii=".VnArial" w:hAnsi=".VnArial"/>
      <w:szCs w:val="20"/>
    </w:rPr>
  </w:style>
  <w:style w:type="paragraph" w:customStyle="1" w:styleId="StyleArial10ptCenteredLinespacing15lines">
    <w:name w:val="Style Arial 10 pt Centered Line spacing:  1.5 lines"/>
    <w:basedOn w:val="Normal"/>
    <w:semiHidden/>
    <w:rsid w:val="00FB3DC7"/>
    <w:pPr>
      <w:jc w:val="center"/>
    </w:pPr>
    <w:rPr>
      <w:rFonts w:eastAsia="MS Mincho"/>
      <w:szCs w:val="20"/>
      <w:lang w:eastAsia="ja-JP"/>
    </w:rPr>
  </w:style>
  <w:style w:type="paragraph" w:customStyle="1" w:styleId="Headding6">
    <w:name w:val="Head ding 6"/>
    <w:basedOn w:val="Normal"/>
    <w:semiHidden/>
    <w:rsid w:val="00D93CAA"/>
    <w:pPr>
      <w:tabs>
        <w:tab w:val="num" w:pos="360"/>
      </w:tabs>
      <w:spacing w:line="288" w:lineRule="auto"/>
      <w:ind w:left="360" w:hanging="360"/>
      <w:outlineLvl w:val="0"/>
    </w:pPr>
  </w:style>
  <w:style w:type="paragraph" w:customStyle="1" w:styleId="Style3">
    <w:name w:val="Style3"/>
    <w:basedOn w:val="Heading3"/>
    <w:semiHidden/>
    <w:rsid w:val="00375BF8"/>
  </w:style>
  <w:style w:type="paragraph" w:customStyle="1" w:styleId="StyleHeading4TimesNewRoman1">
    <w:name w:val="Style Heading 4 + Times New Roman1"/>
    <w:basedOn w:val="Heading4"/>
    <w:semiHidden/>
    <w:rsid w:val="00375BF8"/>
    <w:rPr>
      <w:bCs/>
      <w:lang w:val="vi-VN"/>
    </w:rPr>
  </w:style>
  <w:style w:type="paragraph" w:customStyle="1" w:styleId="Style2">
    <w:name w:val="Style2"/>
    <w:basedOn w:val="Heading2"/>
    <w:semiHidden/>
    <w:rsid w:val="00375BF8"/>
  </w:style>
  <w:style w:type="paragraph" w:styleId="Footer">
    <w:name w:val="footer"/>
    <w:basedOn w:val="Normal"/>
    <w:link w:val="FooterChar"/>
    <w:uiPriority w:val="99"/>
    <w:rsid w:val="00F313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1317"/>
    <w:rPr>
      <w:rFonts w:ascii="Arial" w:hAnsi="Arial" w:cs="Arial"/>
      <w:color w:val="17365D"/>
      <w:sz w:val="24"/>
      <w:szCs w:val="22"/>
    </w:rPr>
  </w:style>
  <w:style w:type="paragraph" w:styleId="TOC1">
    <w:name w:val="toc 1"/>
    <w:basedOn w:val="Normal"/>
    <w:next w:val="Normal"/>
    <w:autoRedefine/>
    <w:uiPriority w:val="39"/>
    <w:rsid w:val="0079653A"/>
    <w:pPr>
      <w:spacing w:after="120"/>
      <w:jc w:val="left"/>
    </w:pPr>
    <w:rPr>
      <w:b/>
      <w:bCs/>
      <w:caps/>
      <w:szCs w:val="24"/>
    </w:rPr>
  </w:style>
  <w:style w:type="character" w:styleId="FollowedHyperlink">
    <w:name w:val="FollowedHyperlink"/>
    <w:basedOn w:val="DefaultParagraphFont"/>
    <w:semiHidden/>
    <w:rsid w:val="00200904"/>
    <w:rPr>
      <w:rFonts w:ascii="Arial" w:eastAsia="GulimChe" w:hAnsi="Arial"/>
      <w:b/>
      <w:i/>
      <w:color w:val="800080"/>
      <w:sz w:val="24"/>
      <w:u w:val="single"/>
      <w:lang w:val="en-US" w:eastAsia="en-US" w:bidi="ar-SA"/>
    </w:rPr>
  </w:style>
  <w:style w:type="paragraph" w:customStyle="1" w:styleId="Heading2Font">
    <w:name w:val="Heading 2 Font"/>
    <w:basedOn w:val="Heading2"/>
    <w:next w:val="BodyText"/>
    <w:semiHidden/>
    <w:rsid w:val="00375BF8"/>
    <w:pPr>
      <w:widowControl/>
      <w:numPr>
        <w:ilvl w:val="0"/>
        <w:numId w:val="0"/>
      </w:numPr>
      <w:tabs>
        <w:tab w:val="left" w:pos="720"/>
        <w:tab w:val="num" w:pos="1080"/>
      </w:tabs>
      <w:overflowPunct w:val="0"/>
      <w:ind w:left="1080" w:hanging="720"/>
      <w:textAlignment w:val="baseline"/>
      <w:outlineLvl w:val="9"/>
    </w:pPr>
    <w:rPr>
      <w:rFonts w:eastAsia="BatangChe" w:cs="Times New Roman"/>
      <w:bCs w:val="0"/>
      <w:i/>
      <w:lang w:val="en-GB" w:eastAsia="ko-KR"/>
    </w:rPr>
  </w:style>
  <w:style w:type="paragraph" w:customStyle="1" w:styleId="NormalTableText">
    <w:name w:val="Normal Table Text"/>
    <w:basedOn w:val="Normal"/>
    <w:semiHidden/>
    <w:rsid w:val="00375BF8"/>
    <w:pPr>
      <w:overflowPunct w:val="0"/>
      <w:autoSpaceDE w:val="0"/>
      <w:autoSpaceDN w:val="0"/>
      <w:adjustRightInd w:val="0"/>
      <w:textAlignment w:val="baseline"/>
    </w:pPr>
    <w:rPr>
      <w:rFonts w:eastAsia="BatangChe"/>
      <w:sz w:val="20"/>
      <w:szCs w:val="20"/>
      <w:lang w:val="en-GB" w:eastAsia="ko-KR"/>
    </w:rPr>
  </w:style>
  <w:style w:type="paragraph" w:customStyle="1" w:styleId="InfoBlue">
    <w:name w:val="InfoBlue"/>
    <w:basedOn w:val="Normal"/>
    <w:next w:val="BodyText"/>
    <w:autoRedefine/>
    <w:semiHidden/>
    <w:rsid w:val="00375BF8"/>
    <w:pPr>
      <w:widowControl w:val="0"/>
      <w:spacing w:after="120" w:line="240" w:lineRule="atLeast"/>
      <w:ind w:left="720"/>
    </w:pPr>
    <w:rPr>
      <w:i/>
      <w:color w:val="0000FF"/>
      <w:sz w:val="20"/>
      <w:szCs w:val="20"/>
    </w:rPr>
  </w:style>
  <w:style w:type="paragraph" w:customStyle="1" w:styleId="a3">
    <w:name w:val="문서제목"/>
    <w:basedOn w:val="BodyText3"/>
    <w:semiHidden/>
    <w:rsid w:val="00634840"/>
    <w:pPr>
      <w:spacing w:before="60" w:after="0"/>
      <w:jc w:val="right"/>
    </w:pPr>
    <w:rPr>
      <w:rFonts w:ascii="Arial Black" w:eastAsia="GulimChe" w:hAnsi="Arial Black"/>
      <w:b/>
      <w:color w:val="FFFFFF"/>
      <w:sz w:val="64"/>
      <w:szCs w:val="20"/>
      <w:lang w:eastAsia="ko-KR"/>
    </w:rPr>
  </w:style>
  <w:style w:type="paragraph" w:styleId="BodyText3">
    <w:name w:val="Body Text 3"/>
    <w:basedOn w:val="Normal"/>
    <w:link w:val="BodyText3Char"/>
    <w:semiHidden/>
    <w:rsid w:val="00634840"/>
    <w:pPr>
      <w:spacing w:after="120"/>
    </w:pPr>
    <w:rPr>
      <w:sz w:val="16"/>
      <w:szCs w:val="16"/>
    </w:rPr>
  </w:style>
  <w:style w:type="paragraph" w:customStyle="1" w:styleId="26">
    <w:name w:val="*26"/>
    <w:semiHidden/>
    <w:rsid w:val="00634840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character" w:customStyle="1" w:styleId="StyleBold">
    <w:name w:val="Style Bold"/>
    <w:basedOn w:val="DefaultParagraphFont"/>
    <w:semiHidden/>
    <w:rsid w:val="00AD094D"/>
    <w:rPr>
      <w:rFonts w:ascii="Arial" w:hAnsi="Arial"/>
      <w:b/>
      <w:bCs/>
      <w:i/>
      <w:color w:val="333399"/>
      <w:sz w:val="22"/>
    </w:rPr>
  </w:style>
  <w:style w:type="paragraph" w:customStyle="1" w:styleId="TP-Graphic">
    <w:name w:val="TP-Graphic"/>
    <w:basedOn w:val="Normal"/>
    <w:semiHidden/>
    <w:rsid w:val="00076446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/>
      <w:color w:val="auto"/>
      <w:sz w:val="40"/>
      <w:szCs w:val="20"/>
      <w:lang w:val="en-GB" w:eastAsia="ko-KR"/>
    </w:rPr>
  </w:style>
  <w:style w:type="paragraph" w:customStyle="1" w:styleId="4">
    <w:name w:val="개요 4 바탕글"/>
    <w:semiHidden/>
    <w:rsid w:val="0007644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1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Text">
    <w:name w:val="annotation text"/>
    <w:basedOn w:val="Normal"/>
    <w:link w:val="CommentTextChar"/>
    <w:uiPriority w:val="99"/>
    <w:semiHidden/>
    <w:rsid w:val="00F65508"/>
    <w:rPr>
      <w:sz w:val="20"/>
      <w:szCs w:val="20"/>
    </w:rPr>
  </w:style>
  <w:style w:type="paragraph" w:customStyle="1" w:styleId="Style114ptRight">
    <w:name w:val="Style1 + 14 pt Right"/>
    <w:basedOn w:val="Style1"/>
    <w:semiHidden/>
    <w:rsid w:val="00740F2F"/>
    <w:pPr>
      <w:snapToGrid w:val="0"/>
      <w:spacing w:before="60" w:after="60" w:line="240" w:lineRule="auto"/>
      <w:ind w:firstLine="0"/>
      <w:jc w:val="right"/>
    </w:pPr>
    <w:rPr>
      <w:rFonts w:ascii="Arial" w:hAnsi="Arial"/>
      <w:b/>
      <w:bCs/>
      <w:sz w:val="28"/>
    </w:rPr>
  </w:style>
  <w:style w:type="paragraph" w:styleId="TOC6">
    <w:name w:val="toc 6"/>
    <w:basedOn w:val="Normal"/>
    <w:next w:val="Normal"/>
    <w:semiHidden/>
    <w:rsid w:val="006C270E"/>
    <w:pPr>
      <w:spacing w:before="0"/>
      <w:ind w:left="960"/>
      <w:jc w:val="left"/>
    </w:pPr>
    <w:rPr>
      <w:rFonts w:cstheme="minorHAnsi"/>
      <w:szCs w:val="20"/>
    </w:rPr>
  </w:style>
  <w:style w:type="paragraph" w:styleId="TableofFigures">
    <w:name w:val="table of figures"/>
    <w:basedOn w:val="Normal"/>
    <w:next w:val="Normal"/>
    <w:semiHidden/>
    <w:rsid w:val="00C15E2A"/>
  </w:style>
  <w:style w:type="paragraph" w:customStyle="1" w:styleId="StyleHeading6">
    <w:name w:val="Style Heading 6 +"/>
    <w:basedOn w:val="Heading6"/>
    <w:link w:val="StyleHeading6Char"/>
    <w:semiHidden/>
    <w:rsid w:val="00D93CAA"/>
    <w:pPr>
      <w:widowControl/>
      <w:numPr>
        <w:ilvl w:val="0"/>
        <w:numId w:val="0"/>
      </w:numPr>
      <w:tabs>
        <w:tab w:val="num" w:pos="360"/>
      </w:tabs>
      <w:snapToGrid w:val="0"/>
      <w:spacing w:line="240" w:lineRule="auto"/>
      <w:ind w:left="360" w:hanging="360"/>
    </w:pPr>
    <w:rPr>
      <w:rFonts w:eastAsia="GulimChe"/>
      <w:b w:val="0"/>
      <w:bCs/>
      <w:i/>
      <w:lang w:eastAsia="ko-KR"/>
    </w:rPr>
  </w:style>
  <w:style w:type="character" w:customStyle="1" w:styleId="StyleHeading6Char">
    <w:name w:val="Style Heading 6 + Char"/>
    <w:basedOn w:val="Heading6Char"/>
    <w:link w:val="StyleHeading6"/>
    <w:rsid w:val="00D93CAA"/>
    <w:rPr>
      <w:rFonts w:ascii="Arial" w:eastAsia="GulimChe" w:hAnsi="Arial" w:cs="Arial"/>
      <w:b/>
      <w:bCs/>
      <w:color w:val="17365D"/>
      <w:sz w:val="26"/>
      <w:szCs w:val="22"/>
      <w:lang w:eastAsia="ko-KR"/>
    </w:rPr>
  </w:style>
  <w:style w:type="paragraph" w:styleId="TOC7">
    <w:name w:val="toc 7"/>
    <w:basedOn w:val="Normal"/>
    <w:next w:val="Normal"/>
    <w:semiHidden/>
    <w:rsid w:val="006C270E"/>
    <w:pPr>
      <w:spacing w:before="0"/>
      <w:ind w:left="1200"/>
      <w:jc w:val="left"/>
    </w:pPr>
    <w:rPr>
      <w:rFonts w:cstheme="minorHAnsi"/>
      <w:szCs w:val="20"/>
    </w:rPr>
  </w:style>
  <w:style w:type="paragraph" w:styleId="TOC8">
    <w:name w:val="toc 8"/>
    <w:basedOn w:val="Normal"/>
    <w:next w:val="Normal"/>
    <w:semiHidden/>
    <w:rsid w:val="006C270E"/>
    <w:pPr>
      <w:spacing w:before="0"/>
      <w:ind w:left="1440"/>
      <w:jc w:val="left"/>
    </w:pPr>
    <w:rPr>
      <w:rFonts w:cstheme="minorHAnsi"/>
      <w:szCs w:val="20"/>
    </w:rPr>
  </w:style>
  <w:style w:type="paragraph" w:styleId="TOC9">
    <w:name w:val="toc 9"/>
    <w:basedOn w:val="Normal"/>
    <w:next w:val="Normal"/>
    <w:semiHidden/>
    <w:rsid w:val="006C270E"/>
    <w:pPr>
      <w:spacing w:before="0"/>
      <w:ind w:left="1680"/>
      <w:jc w:val="left"/>
    </w:pPr>
    <w:rPr>
      <w:rFonts w:cstheme="minorHAnsi"/>
      <w:szCs w:val="20"/>
    </w:rPr>
  </w:style>
  <w:style w:type="paragraph" w:styleId="NormalIndent">
    <w:name w:val="Normal Indent"/>
    <w:basedOn w:val="Normal"/>
    <w:semiHidden/>
    <w:rsid w:val="00200904"/>
    <w:pPr>
      <w:spacing w:before="60" w:after="60"/>
      <w:ind w:left="360"/>
    </w:pPr>
    <w:rPr>
      <w:rFonts w:eastAsia="GulimChe" w:cs="Times New Roman"/>
      <w:szCs w:val="20"/>
      <w:lang w:eastAsia="ko-KR"/>
    </w:rPr>
  </w:style>
  <w:style w:type="paragraph" w:styleId="FootnoteText">
    <w:name w:val="footnote text"/>
    <w:basedOn w:val="Normal"/>
    <w:semiHidden/>
    <w:rsid w:val="00200904"/>
    <w:pPr>
      <w:spacing w:after="60"/>
    </w:pPr>
    <w:rPr>
      <w:rFonts w:eastAsia="GulimChe" w:cs="Times New Roman"/>
      <w:szCs w:val="20"/>
    </w:rPr>
  </w:style>
  <w:style w:type="paragraph" w:styleId="Caption">
    <w:name w:val="caption"/>
    <w:basedOn w:val="Normal"/>
    <w:next w:val="Normal"/>
    <w:qFormat/>
    <w:rsid w:val="00503FCA"/>
    <w:pPr>
      <w:jc w:val="center"/>
    </w:pPr>
    <w:rPr>
      <w:bCs/>
      <w:szCs w:val="20"/>
    </w:rPr>
  </w:style>
  <w:style w:type="paragraph" w:styleId="TOAHeading">
    <w:name w:val="toa heading"/>
    <w:basedOn w:val="Normal"/>
    <w:next w:val="Normal"/>
    <w:semiHidden/>
    <w:rsid w:val="00200904"/>
    <w:pPr>
      <w:spacing w:after="60"/>
    </w:pPr>
    <w:rPr>
      <w:rFonts w:eastAsia="GulimChe"/>
      <w:b/>
      <w:bCs/>
      <w:szCs w:val="24"/>
      <w:lang w:eastAsia="ko-KR"/>
    </w:rPr>
  </w:style>
  <w:style w:type="paragraph" w:styleId="BodyText2">
    <w:name w:val="Body Text 2"/>
    <w:basedOn w:val="Normal"/>
    <w:link w:val="BodyText2Char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styleId="BodyTextIndent2">
    <w:name w:val="Body Text Indent 2"/>
    <w:basedOn w:val="Normal"/>
    <w:link w:val="BodyTextIndent2Char"/>
    <w:semiHidden/>
    <w:rsid w:val="00200904"/>
    <w:pPr>
      <w:numPr>
        <w:ilvl w:val="12"/>
      </w:numPr>
      <w:spacing w:before="60" w:after="60"/>
      <w:ind w:left="360" w:hanging="360"/>
    </w:pPr>
    <w:rPr>
      <w:rFonts w:eastAsia="GulimChe" w:cs="Times New Roman"/>
      <w:szCs w:val="20"/>
      <w:lang w:eastAsia="ko-KR"/>
    </w:rPr>
  </w:style>
  <w:style w:type="paragraph" w:styleId="BodyTextIndent3">
    <w:name w:val="Body Text Indent 3"/>
    <w:basedOn w:val="Normal"/>
    <w:link w:val="BodyTextIndent3Char"/>
    <w:semiHidden/>
    <w:rsid w:val="00200904"/>
    <w:pPr>
      <w:spacing w:before="60" w:after="60"/>
      <w:ind w:left="720"/>
    </w:pPr>
    <w:rPr>
      <w:rFonts w:eastAsia="GulimChe" w:cs="Times New Roman"/>
      <w:szCs w:val="20"/>
      <w:lang w:eastAsia="ko-KR"/>
    </w:rPr>
  </w:style>
  <w:style w:type="paragraph" w:styleId="PlainText">
    <w:name w:val="Plain Text"/>
    <w:basedOn w:val="Normal"/>
    <w:semiHidden/>
    <w:rsid w:val="00200904"/>
    <w:pPr>
      <w:spacing w:before="60" w:after="60"/>
    </w:pPr>
    <w:rPr>
      <w:rFonts w:ascii="Courier New" w:eastAsia="GulimChe" w:hAnsi="Courier New" w:cs="Times New Roman"/>
      <w:szCs w:val="20"/>
      <w:lang w:eastAsia="ko-KR"/>
    </w:rPr>
  </w:style>
  <w:style w:type="paragraph" w:customStyle="1" w:styleId="SubItalS2">
    <w:name w:val="Sub Ital (S2)"/>
    <w:semiHidden/>
    <w:rsid w:val="00200904"/>
    <w:pPr>
      <w:tabs>
        <w:tab w:val="right" w:pos="10800"/>
      </w:tabs>
      <w:spacing w:after="200" w:line="240" w:lineRule="atLeast"/>
      <w:ind w:left="3283"/>
    </w:pPr>
    <w:rPr>
      <w:rFonts w:ascii="ITCCentury Book" w:eastAsia="BatangChe" w:hAnsi="ITCCentury Book"/>
      <w:i/>
      <w:color w:val="000000"/>
      <w:lang w:eastAsia="ko-KR"/>
    </w:rPr>
  </w:style>
  <w:style w:type="paragraph" w:customStyle="1" w:styleId="Subhead">
    <w:name w:val="Subhead"/>
    <w:semiHidden/>
    <w:rsid w:val="00200904"/>
    <w:pPr>
      <w:spacing w:before="72" w:after="72"/>
    </w:pPr>
    <w:rPr>
      <w:rFonts w:eastAsia="BatangChe"/>
      <w:b/>
      <w:color w:val="000000"/>
      <w:lang w:eastAsia="ko-KR"/>
    </w:rPr>
  </w:style>
  <w:style w:type="paragraph" w:customStyle="1" w:styleId="Bullet">
    <w:name w:val="Bullet"/>
    <w:aliases w:val="dash"/>
    <w:semiHidden/>
    <w:rsid w:val="00200904"/>
    <w:rPr>
      <w:rFonts w:eastAsia="BatangChe"/>
      <w:color w:val="000000"/>
      <w:sz w:val="24"/>
      <w:lang w:eastAsia="ko-KR"/>
    </w:rPr>
  </w:style>
  <w:style w:type="paragraph" w:customStyle="1" w:styleId="Outline1">
    <w:name w:val="Outline1"/>
    <w:next w:val="BodyText"/>
    <w:semiHidden/>
    <w:rsid w:val="00200904"/>
    <w:pPr>
      <w:tabs>
        <w:tab w:val="left" w:pos="553"/>
      </w:tabs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-check">
    <w:name w:val="Bullet-check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-diamon">
    <w:name w:val="Bullet-diamon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a4">
    <w:name w:val="*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level1">
    <w:name w:val="Bullet level 1"/>
    <w:basedOn w:val="Normal"/>
    <w:link w:val="Bulletlevel1Char"/>
    <w:qFormat/>
    <w:rsid w:val="00503FCA"/>
    <w:pPr>
      <w:numPr>
        <w:numId w:val="31"/>
      </w:numPr>
      <w:contextualSpacing/>
    </w:pPr>
  </w:style>
  <w:style w:type="paragraph" w:customStyle="1" w:styleId="5">
    <w:name w:val="*5"/>
    <w:next w:val="BodyText"/>
    <w:semiHidden/>
    <w:rsid w:val="00200904"/>
    <w:pPr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double">
    <w:name w:val="Bullet double"/>
    <w:semiHidden/>
    <w:rsid w:val="00200904"/>
    <w:pPr>
      <w:spacing w:after="200" w:line="240" w:lineRule="atLeast"/>
      <w:ind w:left="226" w:hanging="226"/>
    </w:pPr>
    <w:rPr>
      <w:rFonts w:ascii="ITCCenturyBookT" w:eastAsia="BatangChe" w:hAnsi="ITCCenturyBookT"/>
      <w:color w:val="000000"/>
      <w:lang w:eastAsia="ko-KR"/>
    </w:rPr>
  </w:style>
  <w:style w:type="paragraph" w:customStyle="1" w:styleId="TableText2">
    <w:name w:val="Table Text 2"/>
    <w:semiHidden/>
    <w:rsid w:val="00200904"/>
    <w:pPr>
      <w:spacing w:before="60" w:after="60"/>
    </w:pPr>
    <w:rPr>
      <w:rFonts w:ascii="BatangChe" w:eastAsia="MS Mincho" w:hAnsi="CenturySchoolbook"/>
      <w:color w:val="000000"/>
    </w:rPr>
  </w:style>
  <w:style w:type="paragraph" w:customStyle="1" w:styleId="BulletBP">
    <w:name w:val="Bullet (BP)"/>
    <w:semiHidden/>
    <w:rsid w:val="00200904"/>
    <w:rPr>
      <w:rFonts w:ascii="ITCCentury Book" w:eastAsia="BatangChe" w:hAnsi="ITCCentury Book"/>
      <w:color w:val="000000"/>
    </w:rPr>
  </w:style>
  <w:style w:type="paragraph" w:customStyle="1" w:styleId="Level2">
    <w:name w:val="Level 2"/>
    <w:semiHidden/>
    <w:rsid w:val="00200904"/>
    <w:pPr>
      <w:spacing w:after="288"/>
    </w:pPr>
    <w:rPr>
      <w:rFonts w:eastAsia="BatangChe"/>
      <w:color w:val="000000"/>
      <w:sz w:val="24"/>
      <w:lang w:eastAsia="ko-KR"/>
    </w:rPr>
  </w:style>
  <w:style w:type="paragraph" w:customStyle="1" w:styleId="BodySingle">
    <w:name w:val="Body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Double0">
    <w:name w:val="Bullet Double"/>
    <w:basedOn w:val="BodyText"/>
    <w:semiHidden/>
    <w:rsid w:val="00200904"/>
    <w:pPr>
      <w:widowControl/>
      <w:suppressAutoHyphens/>
      <w:autoSpaceDE/>
      <w:autoSpaceDN/>
      <w:adjustRightInd/>
      <w:spacing w:after="200"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Single">
    <w:name w:val="Bullet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Heading">
    <w:name w:val="Heading"/>
    <w:basedOn w:val="Normal"/>
    <w:semiHidden/>
    <w:rsid w:val="00200904"/>
    <w:pPr>
      <w:tabs>
        <w:tab w:val="left" w:pos="454"/>
      </w:tabs>
      <w:suppressAutoHyphens/>
      <w:spacing w:before="60" w:after="60" w:line="-240" w:lineRule="auto"/>
    </w:pPr>
    <w:rPr>
      <w:rFonts w:ascii="ITCCenturyBookT" w:eastAsia="GulimChe" w:hAnsi="ITCCenturyBookT" w:cs="Times New Roman"/>
      <w:b/>
      <w:szCs w:val="20"/>
      <w:lang w:eastAsia="ko-KR"/>
    </w:rPr>
  </w:style>
  <w:style w:type="paragraph" w:customStyle="1" w:styleId="SubheadBold">
    <w:name w:val="Subhead Bold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color w:val="auto"/>
      <w:lang w:eastAsia="ko-KR"/>
    </w:rPr>
  </w:style>
  <w:style w:type="paragraph" w:customStyle="1" w:styleId="SubheadBoldItalic">
    <w:name w:val="Subhead BoldItalic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i/>
      <w:color w:val="auto"/>
      <w:lang w:eastAsia="ko-KR"/>
    </w:rPr>
  </w:style>
  <w:style w:type="paragraph" w:customStyle="1" w:styleId="NumbersRN">
    <w:name w:val="Numbers (RN)"/>
    <w:semiHidden/>
    <w:rsid w:val="00200904"/>
    <w:pPr>
      <w:tabs>
        <w:tab w:val="left" w:pos="1701"/>
        <w:tab w:val="right" w:pos="3135"/>
        <w:tab w:val="left" w:pos="3288"/>
      </w:tabs>
      <w:ind w:left="3288" w:hanging="1587"/>
    </w:pPr>
    <w:rPr>
      <w:rFonts w:ascii="ITCCenturyBookT" w:eastAsia="BatangChe" w:hAnsi="ITCCenturyBookT"/>
      <w:color w:val="000000"/>
      <w:lang w:eastAsia="ko-KR"/>
    </w:rPr>
  </w:style>
  <w:style w:type="paragraph" w:customStyle="1" w:styleId="Bullet11">
    <w:name w:val="Bullet 1"/>
    <w:semiHidden/>
    <w:rsid w:val="00200904"/>
    <w:pPr>
      <w:numPr>
        <w:numId w:val="9"/>
      </w:numPr>
      <w:snapToGrid w:val="0"/>
      <w:spacing w:before="60"/>
    </w:pPr>
    <w:rPr>
      <w:rFonts w:ascii="Arial" w:eastAsia="BatangChe" w:hAnsi="Arial"/>
      <w:color w:val="333399"/>
      <w:sz w:val="22"/>
    </w:rPr>
  </w:style>
  <w:style w:type="paragraph" w:customStyle="1" w:styleId="SubBoldS1">
    <w:name w:val="Sub Bold (S1)"/>
    <w:semiHidden/>
    <w:rsid w:val="00200904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rFonts w:ascii="ITCCenturyBookT" w:eastAsia="BatangChe" w:hAnsi="ITCCenturyBookT"/>
      <w:b/>
      <w:color w:val="000000"/>
    </w:rPr>
  </w:style>
  <w:style w:type="paragraph" w:customStyle="1" w:styleId="NumberList">
    <w:name w:val="Number List"/>
    <w:semiHidden/>
    <w:rsid w:val="00200904"/>
    <w:pPr>
      <w:tabs>
        <w:tab w:val="left" w:pos="576"/>
      </w:tabs>
    </w:pPr>
    <w:rPr>
      <w:rFonts w:eastAsia="BatangChe"/>
      <w:color w:val="000000"/>
      <w:lang w:eastAsia="ko-KR"/>
    </w:rPr>
  </w:style>
  <w:style w:type="paragraph" w:customStyle="1" w:styleId="14">
    <w:name w:val="*14"/>
    <w:semiHidden/>
    <w:rsid w:val="00200904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paragraph" w:customStyle="1" w:styleId="SubBItalS3">
    <w:name w:val="Sub BItal(S3)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b/>
      <w:i/>
      <w:color w:val="000000"/>
    </w:rPr>
  </w:style>
  <w:style w:type="paragraph" w:customStyle="1" w:styleId="Caption2C2">
    <w:name w:val="Caption 2(C2)"/>
    <w:semiHidden/>
    <w:rsid w:val="00200904"/>
    <w:pPr>
      <w:tabs>
        <w:tab w:val="left" w:pos="3288"/>
      </w:tabs>
      <w:snapToGrid w:val="0"/>
      <w:spacing w:after="160" w:line="180" w:lineRule="atLeast"/>
      <w:ind w:left="1530"/>
    </w:pPr>
    <w:rPr>
      <w:rFonts w:ascii="ITCCenturyBookT" w:eastAsia="BatangChe" w:hAnsi="ITCCenturyBookT"/>
      <w:b/>
      <w:color w:val="000000"/>
      <w:sz w:val="16"/>
    </w:rPr>
  </w:style>
  <w:style w:type="paragraph" w:customStyle="1" w:styleId="13">
    <w:name w:val="*13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-BulletBD">
    <w:name w:val="- Bullet (BD)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Caption3C3">
    <w:name w:val="Caption 3(C3)"/>
    <w:semiHidden/>
    <w:rsid w:val="00200904"/>
    <w:pPr>
      <w:snapToGrid w:val="0"/>
      <w:spacing w:after="160" w:line="180" w:lineRule="atLeast"/>
      <w:ind w:left="3288"/>
    </w:pPr>
    <w:rPr>
      <w:rFonts w:ascii="ITCCenturyBookT" w:eastAsia="BatangChe" w:hAnsi="ITCCenturyBookT"/>
      <w:b/>
      <w:color w:val="000000"/>
      <w:sz w:val="16"/>
    </w:rPr>
  </w:style>
  <w:style w:type="paragraph" w:customStyle="1" w:styleId="CaptionHalfline">
    <w:name w:val="Caption Halfline"/>
    <w:basedOn w:val="Normal"/>
    <w:next w:val="BodyText"/>
    <w:semiHidden/>
    <w:rsid w:val="0040648E"/>
    <w:pPr>
      <w:spacing w:after="120" w:line="200" w:lineRule="exact"/>
      <w:ind w:left="1531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Level1">
    <w:name w:val="Level 1"/>
    <w:basedOn w:val="Normal"/>
    <w:semiHidden/>
    <w:rsid w:val="00200904"/>
    <w:pPr>
      <w:spacing w:before="60" w:after="288"/>
    </w:pPr>
    <w:rPr>
      <w:rFonts w:eastAsia="GulimChe" w:cs="Times New Roman"/>
      <w:b/>
      <w:szCs w:val="20"/>
      <w:lang w:eastAsia="ko-KR"/>
    </w:rPr>
  </w:style>
  <w:style w:type="paragraph" w:customStyle="1" w:styleId="Level3">
    <w:name w:val="Level 3"/>
    <w:basedOn w:val="Normal"/>
    <w:next w:val="Level1"/>
    <w:semiHidden/>
    <w:rsid w:val="00200904"/>
    <w:pPr>
      <w:spacing w:before="60" w:after="288"/>
    </w:pPr>
    <w:rPr>
      <w:rFonts w:eastAsia="GulimChe" w:cs="Times New Roman"/>
      <w:szCs w:val="20"/>
      <w:lang w:eastAsia="ko-KR"/>
    </w:rPr>
  </w:style>
  <w:style w:type="paragraph" w:customStyle="1" w:styleId="DefaultText">
    <w:name w:val="Default Text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ulletlevel2">
    <w:name w:val="Bullet level 2"/>
    <w:basedOn w:val="Bulletlevel1"/>
    <w:link w:val="Bulletlevel2Char"/>
    <w:qFormat/>
    <w:rsid w:val="008740E4"/>
    <w:pPr>
      <w:numPr>
        <w:ilvl w:val="1"/>
        <w:numId w:val="30"/>
      </w:numPr>
      <w:kinsoku w:val="0"/>
      <w:overflowPunct w:val="0"/>
      <w:autoSpaceDE w:val="0"/>
      <w:autoSpaceDN w:val="0"/>
    </w:pPr>
    <w:rPr>
      <w:rFonts w:eastAsia="Batang"/>
    </w:rPr>
  </w:style>
  <w:style w:type="paragraph" w:customStyle="1" w:styleId="Endash">
    <w:name w:val="Endash"/>
    <w:semiHidden/>
    <w:rsid w:val="00200904"/>
    <w:pPr>
      <w:tabs>
        <w:tab w:val="left" w:pos="216"/>
        <w:tab w:val="num" w:pos="360"/>
      </w:tabs>
      <w:ind w:left="456" w:hanging="216"/>
    </w:pPr>
    <w:rPr>
      <w:rFonts w:ascii="ITCCenturyBookT" w:eastAsia="BatangChe" w:hAnsi="ITCCenturyBookT"/>
      <w:noProof/>
      <w:lang w:eastAsia="ko-KR"/>
    </w:rPr>
  </w:style>
  <w:style w:type="character" w:customStyle="1" w:styleId="Bulletlevel1Char">
    <w:name w:val="Bullet level 1 Char"/>
    <w:basedOn w:val="DefaultParagraphFont"/>
    <w:link w:val="Bulletlevel1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lletDash">
    <w:name w:val="Bullet Dash"/>
    <w:basedOn w:val="BodyText"/>
    <w:semiHidden/>
    <w:rsid w:val="00200904"/>
    <w:pPr>
      <w:widowControl/>
      <w:suppressAutoHyphens/>
      <w:autoSpaceDE/>
      <w:autoSpaceDN/>
      <w:adjustRightInd/>
      <w:spacing w:line="240" w:lineRule="exact"/>
      <w:ind w:left="3513" w:hanging="230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level3">
    <w:name w:val="Bullet level 3"/>
    <w:basedOn w:val="Normal"/>
    <w:link w:val="Bulletlevel3Char"/>
    <w:qFormat/>
    <w:rsid w:val="00503FCA"/>
    <w:pPr>
      <w:numPr>
        <w:ilvl w:val="2"/>
        <w:numId w:val="29"/>
      </w:numPr>
      <w:contextualSpacing/>
    </w:pPr>
  </w:style>
  <w:style w:type="paragraph" w:customStyle="1" w:styleId="TableHalfline">
    <w:name w:val="Table Halfline"/>
    <w:basedOn w:val="CaptionHalfline"/>
    <w:next w:val="BodyText"/>
    <w:semiHidden/>
    <w:rsid w:val="00200904"/>
  </w:style>
  <w:style w:type="paragraph" w:customStyle="1" w:styleId="CaptionBodyText">
    <w:name w:val="Caption Body Text"/>
    <w:basedOn w:val="Normal"/>
    <w:next w:val="BodyText"/>
    <w:semiHidden/>
    <w:rsid w:val="0040648E"/>
    <w:pPr>
      <w:spacing w:after="120" w:line="200" w:lineRule="exact"/>
      <w:ind w:left="3289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25">
    <w:name w:val="*25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TopLine">
    <w:name w:val="Top Line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color w:val="000000"/>
    </w:rPr>
  </w:style>
  <w:style w:type="paragraph" w:customStyle="1" w:styleId="a5">
    <w:name w:val="본문순서"/>
    <w:basedOn w:val="BodyText"/>
    <w:semiHidden/>
    <w:rsid w:val="00200904"/>
    <w:pPr>
      <w:widowControl/>
      <w:tabs>
        <w:tab w:val="left" w:pos="1843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6">
    <w:name w:val="본문강조"/>
    <w:basedOn w:val="BodyText"/>
    <w:autoRedefine/>
    <w:semiHidden/>
    <w:rsid w:val="00200904"/>
    <w:pPr>
      <w:widowControl/>
      <w:autoSpaceDE/>
      <w:autoSpaceDN/>
      <w:adjustRightInd/>
      <w:spacing w:line="312" w:lineRule="auto"/>
    </w:pPr>
    <w:rPr>
      <w:rFonts w:ascii="Tahoma" w:eastAsia="BatangChe" w:hAnsi="Tahoma" w:cs="Times New Roman"/>
      <w:color w:val="000000"/>
      <w:lang w:eastAsia="ko-KR"/>
    </w:rPr>
  </w:style>
  <w:style w:type="paragraph" w:customStyle="1" w:styleId="a">
    <w:name w:val="본문설명"/>
    <w:basedOn w:val="BodyText"/>
    <w:semiHidden/>
    <w:rsid w:val="00200904"/>
    <w:pPr>
      <w:widowControl/>
      <w:numPr>
        <w:ilvl w:val="4"/>
        <w:numId w:val="1"/>
      </w:numPr>
      <w:autoSpaceDE/>
      <w:autoSpaceDN/>
      <w:adjustRightInd/>
    </w:pPr>
    <w:rPr>
      <w:rFonts w:ascii="Times New Roman" w:eastAsia="BatangChe" w:hAnsi="Times New Roman" w:cs="Times New Roman"/>
      <w:i/>
      <w:color w:val="000000"/>
      <w:lang w:eastAsia="ko-KR"/>
    </w:rPr>
  </w:style>
  <w:style w:type="paragraph" w:customStyle="1" w:styleId="2">
    <w:name w:val="몬문강조2"/>
    <w:basedOn w:val="a6"/>
    <w:semiHidden/>
    <w:rsid w:val="00200904"/>
    <w:pPr>
      <w:numPr>
        <w:numId w:val="2"/>
      </w:numPr>
      <w:ind w:left="1616"/>
    </w:pPr>
  </w:style>
  <w:style w:type="paragraph" w:customStyle="1" w:styleId="a2">
    <w:name w:val="본문요약"/>
    <w:basedOn w:val="BodyText"/>
    <w:semiHidden/>
    <w:rsid w:val="00200904"/>
    <w:pPr>
      <w:widowControl/>
      <w:numPr>
        <w:numId w:val="3"/>
      </w:numPr>
      <w:autoSpaceDE/>
      <w:autoSpaceDN/>
      <w:adjustRightInd/>
      <w:ind w:left="1894"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1">
    <w:name w:val="본문순서a"/>
    <w:basedOn w:val="BodyText"/>
    <w:semiHidden/>
    <w:rsid w:val="00200904"/>
    <w:pPr>
      <w:widowControl/>
      <w:numPr>
        <w:numId w:val="4"/>
      </w:numPr>
      <w:tabs>
        <w:tab w:val="left" w:pos="2126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bc">
    <w:name w:val="본문순서abc"/>
    <w:basedOn w:val="a5"/>
    <w:next w:val="BodyText"/>
    <w:semiHidden/>
    <w:rsid w:val="00200904"/>
  </w:style>
  <w:style w:type="paragraph" w:customStyle="1" w:styleId="1">
    <w:name w:val="유형1"/>
    <w:basedOn w:val="Normal"/>
    <w:autoRedefine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jc w:val="center"/>
    </w:pPr>
    <w:rPr>
      <w:rFonts w:ascii="BatangChe" w:cs="Times New Roman"/>
      <w:b/>
      <w:color w:val="auto"/>
      <w:szCs w:val="20"/>
      <w:lang w:eastAsia="ko-KR"/>
    </w:rPr>
  </w:style>
  <w:style w:type="paragraph" w:customStyle="1" w:styleId="a0">
    <w:name w:val="본문순서글머리"/>
    <w:basedOn w:val="a5"/>
    <w:semiHidden/>
    <w:rsid w:val="00200904"/>
    <w:pPr>
      <w:numPr>
        <w:numId w:val="5"/>
      </w:numPr>
    </w:pPr>
  </w:style>
  <w:style w:type="paragraph" w:customStyle="1" w:styleId="TableHeading">
    <w:name w:val="Table Heading"/>
    <w:basedOn w:val="Normal"/>
    <w:autoRedefine/>
    <w:semiHidden/>
    <w:rsid w:val="00200904"/>
    <w:pPr>
      <w:overflowPunct w:val="0"/>
      <w:autoSpaceDE w:val="0"/>
      <w:autoSpaceDN w:val="0"/>
      <w:adjustRightInd w:val="0"/>
      <w:snapToGrid w:val="0"/>
      <w:spacing w:before="60" w:after="60"/>
      <w:jc w:val="center"/>
    </w:pPr>
    <w:rPr>
      <w:rFonts w:eastAsia="BatangChe" w:cs="Times New Roman"/>
      <w:b/>
      <w:color w:val="000080"/>
      <w:lang w:eastAsia="ko-KR"/>
    </w:rPr>
  </w:style>
  <w:style w:type="paragraph" w:customStyle="1" w:styleId="TP-Title">
    <w:name w:val="TP-Title"/>
    <w:basedOn w:val="Normal"/>
    <w:semiHidden/>
    <w:rsid w:val="00200904"/>
    <w:pPr>
      <w:tabs>
        <w:tab w:val="left" w:pos="14490"/>
      </w:tabs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40"/>
      <w:szCs w:val="20"/>
      <w:lang w:val="en-GB" w:eastAsia="ko-KR"/>
    </w:rPr>
  </w:style>
  <w:style w:type="paragraph" w:customStyle="1" w:styleId="TP-DocumentID">
    <w:name w:val="TP-Document ID"/>
    <w:basedOn w:val="Normal"/>
    <w:semiHidden/>
    <w:rsid w:val="00200904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32"/>
      <w:szCs w:val="20"/>
      <w:lang w:val="en-GB" w:eastAsia="ko-KR"/>
    </w:rPr>
  </w:style>
  <w:style w:type="paragraph" w:customStyle="1" w:styleId="a7">
    <w:name w:val="부록"/>
    <w:basedOn w:val="Normal"/>
    <w:semiHidden/>
    <w:rsid w:val="00200904"/>
    <w:pPr>
      <w:tabs>
        <w:tab w:val="left" w:pos="-1440"/>
        <w:tab w:val="left" w:pos="-720"/>
        <w:tab w:val="left" w:pos="1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overflowPunct w:val="0"/>
      <w:autoSpaceDE w:val="0"/>
      <w:autoSpaceDN w:val="0"/>
      <w:adjustRightInd w:val="0"/>
      <w:spacing w:before="60" w:after="240" w:line="240" w:lineRule="atLeast"/>
    </w:pPr>
    <w:rPr>
      <w:rFonts w:ascii="BatangChe" w:eastAsia="GulimChe" w:cs="Times New Roman"/>
      <w:sz w:val="28"/>
      <w:szCs w:val="20"/>
      <w:lang w:eastAsia="ko-KR"/>
    </w:rPr>
  </w:style>
  <w:style w:type="paragraph" w:customStyle="1" w:styleId="10">
    <w:name w:val="제목10"/>
    <w:basedOn w:val="Normal"/>
    <w:semiHidden/>
    <w:rsid w:val="00200904"/>
    <w:pPr>
      <w:widowControl w:val="0"/>
      <w:adjustRightInd w:val="0"/>
      <w:spacing w:before="60" w:after="60" w:line="360" w:lineRule="atLeast"/>
    </w:pPr>
    <w:rPr>
      <w:rFonts w:ascii="Book Antiqua" w:eastAsia="BatangChe" w:hAnsi="Book Antiqua" w:cs="Times New Roman"/>
      <w:szCs w:val="20"/>
      <w:lang w:eastAsia="ko-KR"/>
    </w:rPr>
  </w:style>
  <w:style w:type="paragraph" w:customStyle="1" w:styleId="a8">
    <w:name w:val="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2" w:lineRule="auto"/>
      <w:jc w:val="both"/>
    </w:pPr>
    <w:rPr>
      <w:rFonts w:ascii="BatangChe" w:eastAsia="MS Mincho"/>
      <w:color w:val="000000"/>
      <w:lang w:eastAsia="ko-KR"/>
    </w:rPr>
  </w:style>
  <w:style w:type="character" w:customStyle="1" w:styleId="Bulletlevel2Char">
    <w:name w:val="Bullet level 2 Char"/>
    <w:basedOn w:val="DefaultParagraphFont"/>
    <w:link w:val="Bulletlevel2"/>
    <w:rsid w:val="008740E4"/>
    <w:rPr>
      <w:rFonts w:ascii="Arial" w:eastAsia="Batang" w:hAnsi="Arial" w:cs="Arial"/>
      <w:color w:val="17365D"/>
      <w:sz w:val="22"/>
      <w:szCs w:val="22"/>
    </w:rPr>
  </w:style>
  <w:style w:type="paragraph" w:customStyle="1" w:styleId="a9">
    <w:name w:val="표내부본문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textAlignment w:val="bottom"/>
    </w:pPr>
    <w:rPr>
      <w:rFonts w:eastAsia="DotumChe" w:cs="Times New Roman"/>
      <w:color w:val="auto"/>
      <w:szCs w:val="20"/>
      <w:lang w:eastAsia="ko-KR"/>
    </w:rPr>
  </w:style>
  <w:style w:type="paragraph" w:customStyle="1" w:styleId="BodyText21">
    <w:name w:val="Body Text 21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odyTextVnTime">
    <w:name w:val="Body Text + .VnTime"/>
    <w:aliases w:val="Before:  3 pt,After:  3 pt,Line spacing:  Multiple 1.3..."/>
    <w:basedOn w:val="BodyText"/>
    <w:semiHidden/>
    <w:rsid w:val="00200904"/>
    <w:pPr>
      <w:widowControl/>
      <w:tabs>
        <w:tab w:val="num" w:pos="978"/>
      </w:tabs>
      <w:autoSpaceDE/>
      <w:autoSpaceDN/>
      <w:adjustRightInd/>
      <w:spacing w:before="60" w:after="60" w:line="312" w:lineRule="auto"/>
      <w:ind w:left="978" w:hanging="360"/>
    </w:pPr>
    <w:rPr>
      <w:rFonts w:ascii=".VnTime" w:eastAsia="BatangChe" w:hAnsi=".VnTime" w:cs="Times New Roman"/>
      <w:color w:val="000000"/>
      <w:lang w:eastAsia="ko-KR"/>
    </w:rPr>
  </w:style>
  <w:style w:type="paragraph" w:customStyle="1" w:styleId="Bulletlevel4">
    <w:name w:val="Bullet level 4"/>
    <w:basedOn w:val="Bulletlevel3"/>
    <w:link w:val="Bulletlevel4Char"/>
    <w:qFormat/>
    <w:rsid w:val="004F522E"/>
    <w:pPr>
      <w:numPr>
        <w:ilvl w:val="3"/>
      </w:numPr>
    </w:pPr>
  </w:style>
  <w:style w:type="paragraph" w:styleId="ListNumber">
    <w:name w:val="List Number"/>
    <w:basedOn w:val="Normal"/>
    <w:semiHidden/>
    <w:rsid w:val="00200904"/>
    <w:pPr>
      <w:numPr>
        <w:numId w:val="6"/>
      </w:numPr>
    </w:pPr>
    <w:rPr>
      <w:rFonts w:eastAsia="GulimChe" w:cs="Times New Roman"/>
      <w:b/>
      <w:szCs w:val="20"/>
      <w:lang w:eastAsia="ko-KR"/>
    </w:rPr>
  </w:style>
  <w:style w:type="character" w:customStyle="1" w:styleId="Bulletlevel3Char">
    <w:name w:val="Bullet level 3 Char"/>
    <w:basedOn w:val="DefaultParagraphFont"/>
    <w:link w:val="Bulletlevel3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ttletlevel5">
    <w:name w:val="Buttlet level 5"/>
    <w:basedOn w:val="Bulletlevel4"/>
    <w:link w:val="Buttletlevel5Char"/>
    <w:qFormat/>
    <w:rsid w:val="004F522E"/>
    <w:pPr>
      <w:numPr>
        <w:ilvl w:val="4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270E"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customStyle="1" w:styleId="new1">
    <w:name w:val="new1"/>
    <w:basedOn w:val="Normal"/>
    <w:semiHidden/>
    <w:rsid w:val="00200904"/>
    <w:pPr>
      <w:numPr>
        <w:numId w:val="8"/>
      </w:numPr>
      <w:spacing w:before="240" w:line="360" w:lineRule="exact"/>
    </w:pPr>
    <w:rPr>
      <w:rFonts w:ascii="Times New Roman" w:hAnsi="Times New Roman" w:cs="Times New Roman"/>
      <w:color w:val="auto"/>
      <w:sz w:val="28"/>
      <w:szCs w:val="28"/>
    </w:rPr>
  </w:style>
  <w:style w:type="paragraph" w:customStyle="1" w:styleId="UsrBodyText">
    <w:name w:val="UsrBodyText"/>
    <w:basedOn w:val="Normal"/>
    <w:semiHidden/>
    <w:rsid w:val="00200904"/>
    <w:pPr>
      <w:ind w:left="245" w:firstLine="475"/>
    </w:pPr>
    <w:rPr>
      <w:rFonts w:ascii="Times New Roman" w:hAnsi="Times New Roman" w:cs="Times New Roman"/>
      <w:color w:val="auto"/>
      <w:szCs w:val="20"/>
      <w:lang w:val="de-DE"/>
    </w:rPr>
  </w:style>
  <w:style w:type="paragraph" w:styleId="BalloonText">
    <w:name w:val="Balloon Text"/>
    <w:basedOn w:val="Normal"/>
    <w:semiHidden/>
    <w:rsid w:val="00200904"/>
    <w:rPr>
      <w:rFonts w:ascii="Tahoma" w:eastAsia="GulimChe" w:hAnsi="Tahoma" w:cs="Tahoma"/>
      <w:color w:val="000000"/>
      <w:sz w:val="16"/>
      <w:szCs w:val="16"/>
      <w:lang w:eastAsia="ko-KR"/>
    </w:rPr>
  </w:style>
  <w:style w:type="character" w:customStyle="1" w:styleId="Bulletlevel4Char">
    <w:name w:val="Bullet level 4 Char"/>
    <w:basedOn w:val="Bulletlevel3Char"/>
    <w:link w:val="Bulletlevel4"/>
    <w:rsid w:val="004F522E"/>
    <w:rPr>
      <w:rFonts w:ascii="Arial" w:hAnsi="Arial" w:cs="Arial"/>
      <w:color w:val="17365D"/>
      <w:sz w:val="22"/>
      <w:szCs w:val="22"/>
    </w:rPr>
  </w:style>
  <w:style w:type="numbering" w:customStyle="1" w:styleId="bullet1">
    <w:name w:val="bullet1"/>
    <w:basedOn w:val="NoList"/>
    <w:semiHidden/>
    <w:rsid w:val="00200904"/>
    <w:pPr>
      <w:numPr>
        <w:numId w:val="10"/>
      </w:numPr>
    </w:pPr>
  </w:style>
  <w:style w:type="paragraph" w:customStyle="1" w:styleId="Paragraph">
    <w:name w:val="Paragraph"/>
    <w:basedOn w:val="Normal"/>
    <w:link w:val="ParagraphChar"/>
    <w:semiHidden/>
    <w:rsid w:val="00200904"/>
    <w:pPr>
      <w:spacing w:after="60" w:line="312" w:lineRule="auto"/>
    </w:pPr>
    <w:rPr>
      <w:rFonts w:cs="Times New Roman"/>
      <w:color w:val="auto"/>
      <w:szCs w:val="24"/>
    </w:rPr>
  </w:style>
  <w:style w:type="character" w:customStyle="1" w:styleId="ParagraphChar">
    <w:name w:val="Paragraph Char"/>
    <w:basedOn w:val="DefaultParagraphFont"/>
    <w:link w:val="Paragraph"/>
    <w:rsid w:val="00200904"/>
    <w:rPr>
      <w:rFonts w:ascii="Arial" w:hAnsi="Arial"/>
      <w:sz w:val="24"/>
      <w:szCs w:val="24"/>
      <w:lang w:val="en-US" w:eastAsia="en-US" w:bidi="ar-SA"/>
    </w:rPr>
  </w:style>
  <w:style w:type="paragraph" w:customStyle="1" w:styleId="Bullet20">
    <w:name w:val="Bullet 2"/>
    <w:basedOn w:val="Normal"/>
    <w:next w:val="Index2"/>
    <w:link w:val="Bullet2CharChar"/>
    <w:autoRedefine/>
    <w:semiHidden/>
    <w:rsid w:val="00200904"/>
    <w:pPr>
      <w:numPr>
        <w:numId w:val="11"/>
      </w:numPr>
      <w:spacing w:line="288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paragraph" w:customStyle="1" w:styleId="bullet10">
    <w:name w:val="bullet 1"/>
    <w:basedOn w:val="Normal"/>
    <w:next w:val="Normal"/>
    <w:semiHidden/>
    <w:rsid w:val="00200904"/>
    <w:pPr>
      <w:numPr>
        <w:numId w:val="12"/>
      </w:numPr>
      <w:spacing w:before="40" w:after="40" w:line="264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character" w:customStyle="1" w:styleId="Bullet2CharChar">
    <w:name w:val="Bullet 2 Char Char"/>
    <w:basedOn w:val="DefaultParagraphFont"/>
    <w:link w:val="Bullet20"/>
    <w:semiHidden/>
    <w:rsid w:val="00200904"/>
    <w:rPr>
      <w:rFonts w:eastAsia="MS Mincho"/>
      <w:noProof/>
      <w:sz w:val="22"/>
      <w:szCs w:val="24"/>
    </w:rPr>
  </w:style>
  <w:style w:type="paragraph" w:styleId="Index2">
    <w:name w:val="index 2"/>
    <w:basedOn w:val="Normal"/>
    <w:next w:val="Normal"/>
    <w:autoRedefine/>
    <w:semiHidden/>
    <w:rsid w:val="00200904"/>
    <w:pPr>
      <w:spacing w:before="60" w:after="60"/>
      <w:ind w:left="440" w:hanging="220"/>
    </w:pPr>
    <w:rPr>
      <w:rFonts w:eastAsia="GulimChe" w:cs="Times New Roman"/>
      <w:szCs w:val="20"/>
      <w:lang w:eastAsia="ko-KR"/>
    </w:rPr>
  </w:style>
  <w:style w:type="paragraph" w:styleId="ListNumber2">
    <w:name w:val="List Number 2"/>
    <w:basedOn w:val="Normal"/>
    <w:semiHidden/>
    <w:rsid w:val="00200904"/>
    <w:pPr>
      <w:numPr>
        <w:numId w:val="13"/>
      </w:numPr>
    </w:pPr>
    <w:rPr>
      <w:rFonts w:eastAsia="GulimChe" w:cs="Times New Roman"/>
      <w:szCs w:val="20"/>
      <w:lang w:eastAsia="ko-KR"/>
    </w:rPr>
  </w:style>
  <w:style w:type="paragraph" w:customStyle="1" w:styleId="bullet2">
    <w:name w:val="bullet2"/>
    <w:basedOn w:val="Normal"/>
    <w:semiHidden/>
    <w:rsid w:val="00200904"/>
    <w:pPr>
      <w:numPr>
        <w:numId w:val="7"/>
      </w:numPr>
    </w:pPr>
    <w:rPr>
      <w:rFonts w:eastAsia="GulimChe" w:cs="Times New Roman"/>
      <w:szCs w:val="20"/>
      <w:lang w:eastAsia="ko-KR"/>
    </w:rPr>
  </w:style>
  <w:style w:type="character" w:styleId="CommentReference">
    <w:name w:val="annotation reference"/>
    <w:basedOn w:val="DefaultParagraphFont"/>
    <w:uiPriority w:val="99"/>
    <w:semiHidden/>
    <w:rsid w:val="00200904"/>
    <w:rPr>
      <w:rFonts w:ascii="Arial" w:eastAsia="GulimChe" w:hAnsi="Arial"/>
      <w:b/>
      <w:i/>
      <w:color w:val="333399"/>
      <w:sz w:val="16"/>
      <w:szCs w:val="16"/>
      <w:lang w:val="en-US" w:eastAsia="en-US" w:bidi="ar-SA"/>
    </w:rPr>
  </w:style>
  <w:style w:type="paragraph" w:customStyle="1" w:styleId="50">
    <w:name w:val="개요5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Style4">
    <w:name w:val="Style4"/>
    <w:basedOn w:val="Heading6"/>
    <w:semiHidden/>
    <w:rsid w:val="00D93CAA"/>
    <w:pPr>
      <w:widowControl/>
      <w:numPr>
        <w:ilvl w:val="0"/>
        <w:numId w:val="0"/>
      </w:numPr>
      <w:tabs>
        <w:tab w:val="num" w:pos="360"/>
        <w:tab w:val="num" w:pos="4320"/>
      </w:tabs>
      <w:snapToGrid w:val="0"/>
      <w:spacing w:line="240" w:lineRule="auto"/>
      <w:ind w:left="2880" w:hanging="180"/>
    </w:pPr>
    <w:rPr>
      <w:rFonts w:ascii="Times New Roman" w:eastAsia="MS Mincho" w:hAnsi="Times New Roman" w:cs="Times New Roman"/>
      <w:bCs/>
      <w:i/>
      <w:color w:val="auto"/>
      <w:lang w:eastAsia="ja-JP"/>
    </w:rPr>
  </w:style>
  <w:style w:type="paragraph" w:customStyle="1" w:styleId="Style5">
    <w:name w:val="Style5"/>
    <w:basedOn w:val="Heading7"/>
    <w:semiHidden/>
    <w:rsid w:val="00D93CAA"/>
    <w:pPr>
      <w:widowControl/>
      <w:numPr>
        <w:ilvl w:val="0"/>
        <w:numId w:val="0"/>
      </w:numPr>
      <w:tabs>
        <w:tab w:val="num" w:pos="360"/>
        <w:tab w:val="num" w:pos="5040"/>
      </w:tabs>
      <w:spacing w:line="240" w:lineRule="auto"/>
      <w:ind w:left="2880" w:hanging="360"/>
    </w:pPr>
    <w:rPr>
      <w:rFonts w:ascii="Times New Roman" w:eastAsia="MS Mincho" w:hAnsi="Times New Roman" w:cs="Times New Roman"/>
      <w:b w:val="0"/>
      <w:color w:val="auto"/>
      <w:szCs w:val="24"/>
      <w:lang w:eastAsia="ja-JP"/>
    </w:rPr>
  </w:style>
  <w:style w:type="paragraph" w:customStyle="1" w:styleId="aa">
    <w:name w:val="표제목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jc w:val="center"/>
      <w:textAlignment w:val="bottom"/>
    </w:pPr>
    <w:rPr>
      <w:rFonts w:eastAsia="DotumChe" w:cs="Times New Roman"/>
      <w:b/>
      <w:color w:val="auto"/>
      <w:szCs w:val="20"/>
      <w:lang w:eastAsia="ko-KR"/>
    </w:rPr>
  </w:style>
  <w:style w:type="paragraph" w:customStyle="1" w:styleId="11">
    <w:name w:val="표 1"/>
    <w:basedOn w:val="Normal"/>
    <w:semiHidden/>
    <w:rsid w:val="00200904"/>
    <w:pPr>
      <w:adjustRightInd w:val="0"/>
      <w:spacing w:before="60" w:after="60"/>
      <w:ind w:left="113" w:right="113"/>
      <w:textAlignment w:val="baseline"/>
    </w:pPr>
    <w:rPr>
      <w:rFonts w:eastAsia="GulimChe" w:cs="Times New Roman"/>
      <w:color w:val="000000"/>
      <w:szCs w:val="20"/>
      <w:lang w:eastAsia="ko-KR"/>
    </w:rPr>
  </w:style>
  <w:style w:type="paragraph" w:customStyle="1" w:styleId="ABLOCKPARA">
    <w:name w:val="A BLOCK PARA"/>
    <w:basedOn w:val="Normal"/>
    <w:semiHidden/>
    <w:rsid w:val="00200904"/>
    <w:pPr>
      <w:overflowPunct w:val="0"/>
      <w:autoSpaceDE w:val="0"/>
      <w:autoSpaceDN w:val="0"/>
      <w:adjustRightInd w:val="0"/>
      <w:textAlignment w:val="baseline"/>
    </w:pPr>
    <w:rPr>
      <w:rFonts w:ascii="Book Antiqua" w:eastAsia="BatangChe" w:hAnsi="Book Antiqua" w:cs="Times New Roman"/>
      <w:color w:val="auto"/>
      <w:szCs w:val="20"/>
      <w:lang w:eastAsia="ko-KR"/>
    </w:rPr>
  </w:style>
  <w:style w:type="paragraph" w:customStyle="1" w:styleId="40">
    <w:name w:val="개요 4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11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20">
    <w:name w:val="개요2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70" w:line="296" w:lineRule="auto"/>
      <w:ind w:left="6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12">
    <w:name w:val="1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370" w:lineRule="auto"/>
      <w:jc w:val="both"/>
    </w:pPr>
    <w:rPr>
      <w:rFonts w:ascii="BatangChe" w:eastAsia="BatangChe"/>
      <w:color w:val="000000"/>
      <w:sz w:val="32"/>
      <w:lang w:eastAsia="ko-KR"/>
    </w:rPr>
  </w:style>
  <w:style w:type="paragraph" w:customStyle="1" w:styleId="15">
    <w:name w:val="개요1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before="567" w:line="370" w:lineRule="auto"/>
    </w:pPr>
    <w:rPr>
      <w:rFonts w:ascii="Batang" w:eastAsia="Batang"/>
      <w:b/>
      <w:bCs/>
      <w:color w:val="000000"/>
      <w:sz w:val="40"/>
      <w:szCs w:val="40"/>
      <w:lang w:eastAsia="ko-KR"/>
    </w:rPr>
  </w:style>
  <w:style w:type="paragraph" w:customStyle="1" w:styleId="21">
    <w:name w:val="개요2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453" w:line="370" w:lineRule="auto"/>
      <w:ind w:left="200"/>
      <w:jc w:val="both"/>
    </w:pPr>
    <w:rPr>
      <w:rFonts w:ascii="Batang" w:eastAsia="Batang"/>
      <w:b/>
      <w:bCs/>
      <w:color w:val="000000"/>
      <w:sz w:val="30"/>
      <w:szCs w:val="30"/>
      <w:lang w:eastAsia="ko-KR"/>
    </w:rPr>
  </w:style>
  <w:style w:type="paragraph" w:customStyle="1" w:styleId="3">
    <w:name w:val="개요 3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800"/>
      <w:jc w:val="both"/>
    </w:pPr>
    <w:rPr>
      <w:rFonts w:ascii="Batang" w:eastAsia="Batang"/>
      <w:color w:val="000000"/>
      <w:sz w:val="22"/>
      <w:szCs w:val="22"/>
      <w:lang w:eastAsia="ko-KR"/>
    </w:rPr>
  </w:style>
  <w:style w:type="paragraph" w:customStyle="1" w:styleId="30">
    <w:name w:val="개요 3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283" w:line="296" w:lineRule="auto"/>
      <w:ind w:left="800" w:hanging="400"/>
      <w:jc w:val="both"/>
    </w:pPr>
    <w:rPr>
      <w:rFonts w:ascii="Batang" w:eastAsia="Batang"/>
      <w:color w:val="000000"/>
      <w:sz w:val="26"/>
      <w:szCs w:val="26"/>
      <w:lang w:eastAsia="ko-KR"/>
    </w:rPr>
  </w:style>
  <w:style w:type="paragraph" w:customStyle="1" w:styleId="22">
    <w:name w:val="개요 2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348" w:hanging="148"/>
      <w:jc w:val="both"/>
    </w:pPr>
    <w:rPr>
      <w:rFonts w:ascii="BatangChe" w:eastAsia="BatangChe"/>
      <w:color w:val="000000"/>
      <w:lang w:eastAsia="ko-KR"/>
    </w:rPr>
  </w:style>
  <w:style w:type="paragraph" w:customStyle="1" w:styleId="51">
    <w:name w:val="개요 5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Subject">
    <w:name w:val="annotation subject"/>
    <w:basedOn w:val="CommentText"/>
    <w:next w:val="CommentText"/>
    <w:semiHidden/>
    <w:rsid w:val="00200904"/>
    <w:rPr>
      <w:rFonts w:ascii="Times New Roman" w:eastAsia="MS Mincho" w:hAnsi="Times New Roman" w:cs="Times New Roman"/>
      <w:b/>
      <w:bCs/>
      <w:color w:val="auto"/>
      <w:lang w:eastAsia="ja-JP"/>
    </w:rPr>
  </w:style>
  <w:style w:type="paragraph" w:customStyle="1" w:styleId="bullet4">
    <w:name w:val="bullet 4"/>
    <w:basedOn w:val="Normal"/>
    <w:semiHidden/>
    <w:rsid w:val="00200904"/>
    <w:pPr>
      <w:numPr>
        <w:numId w:val="14"/>
      </w:numPr>
    </w:pPr>
    <w:rPr>
      <w:rFonts w:ascii="Tahoma" w:hAnsi="Tahoma" w:cs="Times New Roman"/>
      <w:color w:val="auto"/>
      <w:szCs w:val="20"/>
      <w:lang w:eastAsia="ko-KR"/>
    </w:rPr>
  </w:style>
  <w:style w:type="paragraph" w:customStyle="1" w:styleId="bullet3">
    <w:name w:val="bullet3"/>
    <w:basedOn w:val="bullet2"/>
    <w:semiHidden/>
    <w:rsid w:val="00200904"/>
    <w:pPr>
      <w:numPr>
        <w:numId w:val="15"/>
      </w:numPr>
    </w:pPr>
  </w:style>
  <w:style w:type="paragraph" w:customStyle="1" w:styleId="Stylefigureindex-ibps1AsianMSMincho">
    <w:name w:val="Style figureindex-ibps1 + (Asian) MS Mincho"/>
    <w:basedOn w:val="Normal"/>
    <w:link w:val="Stylefigureindex-ibps1AsianMSMinchoChar"/>
    <w:semiHidden/>
    <w:rsid w:val="0040648E"/>
    <w:pPr>
      <w:numPr>
        <w:numId w:val="16"/>
      </w:numPr>
      <w:kinsoku w:val="0"/>
      <w:overflowPunct w:val="0"/>
      <w:autoSpaceDE w:val="0"/>
      <w:autoSpaceDN w:val="0"/>
      <w:snapToGrid w:val="0"/>
      <w:jc w:val="center"/>
    </w:pPr>
    <w:rPr>
      <w:rFonts w:eastAsia="MS Mincho" w:cs="Times New Roman"/>
      <w:b/>
      <w:bCs/>
      <w:i/>
      <w:iCs/>
      <w:szCs w:val="24"/>
    </w:rPr>
  </w:style>
  <w:style w:type="character" w:customStyle="1" w:styleId="Stylefigureindex-ibps1AsianMSMinchoChar">
    <w:name w:val="Style figureindex-ibps1 + (Asian) MS Mincho Char"/>
    <w:basedOn w:val="DefaultParagraphFont"/>
    <w:link w:val="Stylefigureindex-ibps1AsianMSMincho"/>
    <w:semiHidden/>
    <w:rsid w:val="0040648E"/>
    <w:rPr>
      <w:rFonts w:ascii="Arial" w:eastAsia="MS Mincho" w:hAnsi="Arial"/>
      <w:b/>
      <w:bCs/>
      <w:i/>
      <w:iCs/>
      <w:color w:val="17365D"/>
      <w:sz w:val="22"/>
      <w:szCs w:val="24"/>
    </w:rPr>
  </w:style>
  <w:style w:type="numbering" w:customStyle="1" w:styleId="CurrentList1">
    <w:name w:val="Current List1"/>
    <w:semiHidden/>
    <w:rsid w:val="00200904"/>
    <w:pPr>
      <w:numPr>
        <w:numId w:val="17"/>
      </w:numPr>
    </w:pPr>
  </w:style>
  <w:style w:type="character" w:styleId="LineNumber">
    <w:name w:val="line number"/>
    <w:basedOn w:val="DefaultParagraphFont"/>
    <w:semiHidden/>
    <w:rsid w:val="00200904"/>
    <w:rPr>
      <w:rFonts w:ascii="Arial" w:eastAsia="GulimChe" w:hAnsi="Arial"/>
      <w:b/>
      <w:i/>
      <w:color w:val="333399"/>
      <w:sz w:val="24"/>
      <w:lang w:val="en-US" w:eastAsia="en-US" w:bidi="ar-SA"/>
    </w:rPr>
  </w:style>
  <w:style w:type="paragraph" w:customStyle="1" w:styleId="DocsName">
    <w:name w:val="DocsName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40"/>
    </w:rPr>
  </w:style>
  <w:style w:type="paragraph" w:customStyle="1" w:styleId="Key">
    <w:name w:val="Key"/>
    <w:basedOn w:val="Normal"/>
    <w:semiHidden/>
    <w:rsid w:val="00200904"/>
    <w:pPr>
      <w:spacing w:before="60" w:after="60"/>
      <w:ind w:left="-16"/>
    </w:pPr>
    <w:rPr>
      <w:rFonts w:eastAsia="GulimChe" w:cs="Times New Roman"/>
      <w:b/>
      <w:bCs/>
      <w:color w:val="FF0000"/>
      <w:szCs w:val="20"/>
      <w:lang w:eastAsia="ko-KR"/>
    </w:rPr>
  </w:style>
  <w:style w:type="paragraph" w:customStyle="1" w:styleId="Red">
    <w:name w:val="Red"/>
    <w:basedOn w:val="Normal"/>
    <w:semiHidden/>
    <w:rsid w:val="00200904"/>
    <w:pPr>
      <w:spacing w:before="60" w:after="60"/>
      <w:ind w:left="-16"/>
    </w:pPr>
    <w:rPr>
      <w:rFonts w:eastAsia="GulimChe" w:cs="Times New Roman"/>
      <w:color w:val="FF0000"/>
      <w:szCs w:val="20"/>
      <w:lang w:eastAsia="ko-KR"/>
    </w:rPr>
  </w:style>
  <w:style w:type="paragraph" w:customStyle="1" w:styleId="Style001">
    <w:name w:val="Style001"/>
    <w:basedOn w:val="Normal"/>
    <w:semiHidden/>
    <w:rsid w:val="00200904"/>
    <w:pPr>
      <w:spacing w:before="60" w:after="60"/>
      <w:jc w:val="right"/>
    </w:pPr>
    <w:rPr>
      <w:rFonts w:eastAsia="GulimChe" w:cs="Times New Roman"/>
      <w:b/>
      <w:bCs/>
      <w:color w:val="800000"/>
      <w:sz w:val="32"/>
      <w:szCs w:val="20"/>
      <w:lang w:eastAsia="ko-KR"/>
    </w:rPr>
  </w:style>
  <w:style w:type="paragraph" w:customStyle="1" w:styleId="DocsName0">
    <w:name w:val="DocsName0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68"/>
      <w:u w:val="single"/>
    </w:rPr>
  </w:style>
  <w:style w:type="table" w:customStyle="1" w:styleId="TableGrid1">
    <w:name w:val="Table Grid1"/>
    <w:basedOn w:val="TableNormal"/>
    <w:next w:val="TableGrid"/>
    <w:semiHidden/>
    <w:rsid w:val="00200904"/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">
    <w:name w:val="Headin"/>
    <w:basedOn w:val="Normal"/>
    <w:next w:val="Heading4"/>
    <w:semiHidden/>
    <w:rsid w:val="00B67612"/>
    <w:pPr>
      <w:numPr>
        <w:numId w:val="19"/>
      </w:numPr>
      <w:spacing w:before="100" w:beforeAutospacing="1" w:after="100" w:afterAutospacing="1"/>
    </w:pPr>
    <w:rPr>
      <w:rFonts w:eastAsia="GulimChe" w:cs="Times New Roman"/>
      <w:b/>
      <w:i/>
      <w:szCs w:val="24"/>
    </w:rPr>
  </w:style>
  <w:style w:type="paragraph" w:customStyle="1" w:styleId="Char">
    <w:name w:val="Char"/>
    <w:basedOn w:val="Normal"/>
    <w:semiHidden/>
    <w:rsid w:val="00200904"/>
    <w:pPr>
      <w:tabs>
        <w:tab w:val="num" w:pos="720"/>
      </w:tabs>
      <w:spacing w:before="100" w:beforeAutospacing="1" w:after="100" w:afterAutospacing="1"/>
      <w:ind w:left="1077" w:hanging="357"/>
    </w:pPr>
    <w:rPr>
      <w:rFonts w:eastAsia="GulimChe" w:cs="Times New Roman"/>
      <w:b/>
      <w:i/>
      <w:szCs w:val="20"/>
    </w:rPr>
  </w:style>
  <w:style w:type="paragraph" w:customStyle="1" w:styleId="Listbulles1">
    <w:name w:val="List bulles 1"/>
    <w:basedOn w:val="Normal"/>
    <w:autoRedefine/>
    <w:semiHidden/>
    <w:rsid w:val="009179A1"/>
    <w:pPr>
      <w:numPr>
        <w:numId w:val="20"/>
      </w:numPr>
      <w:tabs>
        <w:tab w:val="clear" w:pos="720"/>
        <w:tab w:val="num" w:pos="900"/>
      </w:tabs>
      <w:ind w:left="900" w:hanging="540"/>
    </w:pPr>
    <w:rPr>
      <w:rFonts w:cs="Times New Roman"/>
      <w:szCs w:val="24"/>
    </w:rPr>
  </w:style>
  <w:style w:type="paragraph" w:customStyle="1" w:styleId="StyleTimesNewRomanJustifiedLinespacing15lines1">
    <w:name w:val="Style Times New Roman Justified Line spacing:  1.5 lines1"/>
    <w:basedOn w:val="Normal"/>
    <w:semiHidden/>
    <w:rsid w:val="00F80DB4"/>
    <w:pPr>
      <w:spacing w:before="0"/>
    </w:pPr>
    <w:rPr>
      <w:rFonts w:cs="Times New Roman"/>
      <w:szCs w:val="20"/>
    </w:rPr>
  </w:style>
  <w:style w:type="paragraph" w:customStyle="1" w:styleId="CharCharCharChar">
    <w:name w:val="Char Char Char Char"/>
    <w:basedOn w:val="Normal"/>
    <w:semiHidden/>
    <w:rsid w:val="008072B0"/>
    <w:pPr>
      <w:tabs>
        <w:tab w:val="num" w:pos="720"/>
      </w:tabs>
      <w:spacing w:before="100" w:beforeAutospacing="1" w:after="100" w:afterAutospacing="1"/>
      <w:ind w:left="697" w:hanging="357"/>
    </w:pPr>
    <w:rPr>
      <w:rFonts w:eastAsia="GulimChe" w:cs="Times New Roman"/>
      <w:b/>
      <w:i/>
      <w:szCs w:val="20"/>
    </w:rPr>
  </w:style>
  <w:style w:type="table" w:styleId="TableTheme">
    <w:name w:val="Table Theme"/>
    <w:basedOn w:val="TableNormal"/>
    <w:semiHidden/>
    <w:rsid w:val="00D62736"/>
    <w:pPr>
      <w:kinsoku w:val="0"/>
      <w:overflowPunct w:val="0"/>
      <w:autoSpaceDE w:val="0"/>
      <w:autoSpaceDN w:val="0"/>
      <w:spacing w:before="60" w:after="60"/>
      <w:jc w:val="center"/>
    </w:pPr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table" w:styleId="TableGrid10">
    <w:name w:val="Table Grid 1"/>
    <w:basedOn w:val="TableNormal"/>
    <w:rsid w:val="009F0B3D"/>
    <w:pPr>
      <w:kinsoku w:val="0"/>
      <w:overflowPunct w:val="0"/>
      <w:autoSpaceDE w:val="0"/>
      <w:autoSpaceDN w:val="0"/>
    </w:pPr>
    <w:rPr>
      <w:rFonts w:ascii="Arial" w:eastAsia="Batang" w:hAnsi="Arial"/>
      <w:color w:val="17365D"/>
      <w:sz w:val="24"/>
      <w:szCs w:val="22"/>
    </w:rPr>
    <w:tblPr>
      <w:tblStyleRowBandSize w:val="1"/>
      <w:tblInd w:w="0" w:type="dxa"/>
      <w:tblBorders>
        <w:top w:val="single" w:sz="6" w:space="0" w:color="17365D"/>
        <w:left w:val="single" w:sz="6" w:space="0" w:color="17365D"/>
        <w:bottom w:val="single" w:sz="6" w:space="0" w:color="17365D"/>
        <w:right w:val="single" w:sz="6" w:space="0" w:color="17365D"/>
        <w:insideH w:val="single" w:sz="6" w:space="0" w:color="17365D"/>
        <w:insideV w:val="single" w:sz="6" w:space="0" w:color="17365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jc w:val="center"/>
      </w:pPr>
      <w:rPr>
        <w:rFonts w:ascii="Arial" w:hAnsi="Arial"/>
        <w:b/>
        <w:sz w:val="24"/>
        <w:u w:val="none"/>
      </w:rPr>
      <w:tblPr/>
      <w:tcPr>
        <w:shd w:val="clear" w:color="auto" w:fill="EEECE1"/>
        <w:vAlign w:val="center"/>
      </w:tcPr>
    </w:tblStyle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7Char">
    <w:name w:val="Heading 7 Char"/>
    <w:basedOn w:val="DefaultParagraphFont"/>
    <w:link w:val="Heading7"/>
    <w:rsid w:val="00503FCA"/>
    <w:rPr>
      <w:rFonts w:ascii="Arial" w:hAnsi="Arial" w:cs="Arial"/>
      <w:b/>
      <w:color w:val="17365D"/>
      <w:sz w:val="22"/>
    </w:rPr>
  </w:style>
  <w:style w:type="character" w:customStyle="1" w:styleId="Heading3Char">
    <w:name w:val="Heading 3 Char"/>
    <w:basedOn w:val="DefaultParagraphFont"/>
    <w:link w:val="Heading3"/>
    <w:rsid w:val="00312334"/>
    <w:rPr>
      <w:rFonts w:ascii="Arial" w:hAnsi="Arial"/>
      <w:b/>
      <w:bCs/>
      <w:color w:val="17365D"/>
      <w:sz w:val="22"/>
      <w:szCs w:val="24"/>
    </w:rPr>
  </w:style>
  <w:style w:type="numbering" w:customStyle="1" w:styleId="CurrentList2">
    <w:name w:val="Current List2"/>
    <w:semiHidden/>
    <w:rsid w:val="00D93CAA"/>
    <w:pPr>
      <w:numPr>
        <w:numId w:val="18"/>
      </w:numPr>
    </w:pPr>
  </w:style>
  <w:style w:type="character" w:customStyle="1" w:styleId="Heading1Char">
    <w:name w:val="Heading 1 Char"/>
    <w:basedOn w:val="DefaultParagraphFont"/>
    <w:link w:val="Heading1"/>
    <w:rsid w:val="00522E88"/>
    <w:rPr>
      <w:rFonts w:ascii="Arial" w:hAnsi="Arial" w:cs="Arial"/>
      <w:b/>
      <w:bCs/>
      <w:color w:val="17365D"/>
      <w:kern w:val="32"/>
      <w:sz w:val="24"/>
      <w:szCs w:val="32"/>
    </w:rPr>
  </w:style>
  <w:style w:type="paragraph" w:customStyle="1" w:styleId="16">
    <w:name w:val="표준1"/>
    <w:basedOn w:val="Normal"/>
    <w:semiHidden/>
    <w:rsid w:val="00480972"/>
    <w:pPr>
      <w:widowControl w:val="0"/>
      <w:wordWrap w:val="0"/>
      <w:adjustRightInd w:val="0"/>
      <w:spacing w:before="0" w:line="240" w:lineRule="atLeast"/>
      <w:ind w:left="720"/>
      <w:textAlignment w:val="baseline"/>
    </w:pPr>
    <w:rPr>
      <w:rFonts w:ascii="Times New Roman" w:eastAsia="BatangChe" w:hAnsi="Times New Roman" w:cs="Times New Roman"/>
      <w:noProof/>
      <w:color w:val="auto"/>
      <w:szCs w:val="20"/>
      <w:lang w:eastAsia="ko-KR"/>
    </w:rPr>
  </w:style>
  <w:style w:type="numbering" w:styleId="111111">
    <w:name w:val="Outline List 2"/>
    <w:basedOn w:val="NoList"/>
    <w:semiHidden/>
    <w:rsid w:val="008E330F"/>
    <w:pPr>
      <w:numPr>
        <w:numId w:val="24"/>
      </w:numPr>
    </w:pPr>
  </w:style>
  <w:style w:type="numbering" w:styleId="1ai">
    <w:name w:val="Outline List 1"/>
    <w:basedOn w:val="NoList"/>
    <w:semiHidden/>
    <w:rsid w:val="008E330F"/>
    <w:pPr>
      <w:numPr>
        <w:numId w:val="25"/>
      </w:numPr>
    </w:pPr>
  </w:style>
  <w:style w:type="paragraph" w:styleId="BlockText">
    <w:name w:val="Block Text"/>
    <w:basedOn w:val="Normal"/>
    <w:semiHidden/>
    <w:rsid w:val="008E330F"/>
    <w:pPr>
      <w:spacing w:after="120"/>
      <w:ind w:left="1440" w:right="1440"/>
    </w:pPr>
  </w:style>
  <w:style w:type="paragraph" w:styleId="BodyTextFirstIndent">
    <w:name w:val="Body Text First Indent"/>
    <w:basedOn w:val="BodyText"/>
    <w:semiHidden/>
    <w:rsid w:val="008E330F"/>
    <w:pPr>
      <w:widowControl/>
      <w:autoSpaceDE/>
      <w:autoSpaceDN/>
      <w:adjustRightInd/>
      <w:spacing w:after="120"/>
      <w:ind w:firstLine="210"/>
    </w:pPr>
    <w:rPr>
      <w:sz w:val="22"/>
      <w:szCs w:val="22"/>
    </w:rPr>
  </w:style>
  <w:style w:type="paragraph" w:styleId="BodyTextFirstIndent2">
    <w:name w:val="Body Text First Indent 2"/>
    <w:basedOn w:val="BodyTextIndent"/>
    <w:semiHidden/>
    <w:rsid w:val="008E330F"/>
    <w:pPr>
      <w:ind w:firstLine="210"/>
    </w:pPr>
  </w:style>
  <w:style w:type="paragraph" w:styleId="Closing">
    <w:name w:val="Closing"/>
    <w:basedOn w:val="Normal"/>
    <w:semiHidden/>
    <w:rsid w:val="008E330F"/>
    <w:pPr>
      <w:ind w:left="4320"/>
    </w:pPr>
  </w:style>
  <w:style w:type="paragraph" w:styleId="Date">
    <w:name w:val="Date"/>
    <w:basedOn w:val="Normal"/>
    <w:next w:val="Normal"/>
    <w:semiHidden/>
    <w:rsid w:val="008E330F"/>
  </w:style>
  <w:style w:type="paragraph" w:styleId="E-mailSignature">
    <w:name w:val="E-mail Signature"/>
    <w:basedOn w:val="Normal"/>
    <w:semiHidden/>
    <w:rsid w:val="008E330F"/>
  </w:style>
  <w:style w:type="paragraph" w:styleId="EnvelopeAddress">
    <w:name w:val="envelope address"/>
    <w:basedOn w:val="Normal"/>
    <w:semiHidden/>
    <w:rsid w:val="008E330F"/>
    <w:pPr>
      <w:framePr w:w="7920" w:h="1980" w:hRule="exact" w:hSpace="180" w:wrap="auto" w:hAnchor="page" w:xAlign="center" w:yAlign="bottom"/>
      <w:ind w:left="2880"/>
    </w:pPr>
    <w:rPr>
      <w:szCs w:val="24"/>
    </w:rPr>
  </w:style>
  <w:style w:type="paragraph" w:styleId="EnvelopeReturn">
    <w:name w:val="envelope return"/>
    <w:basedOn w:val="Normal"/>
    <w:semiHidden/>
    <w:rsid w:val="008E330F"/>
    <w:rPr>
      <w:sz w:val="20"/>
      <w:szCs w:val="20"/>
    </w:rPr>
  </w:style>
  <w:style w:type="character" w:styleId="HTMLAcronym">
    <w:name w:val="HTML Acronym"/>
    <w:basedOn w:val="DefaultParagraphFont"/>
    <w:semiHidden/>
    <w:rsid w:val="008E330F"/>
  </w:style>
  <w:style w:type="paragraph" w:styleId="HTMLAddress">
    <w:name w:val="HTML Address"/>
    <w:basedOn w:val="Normal"/>
    <w:semiHidden/>
    <w:rsid w:val="008E330F"/>
    <w:rPr>
      <w:i/>
      <w:iCs/>
    </w:rPr>
  </w:style>
  <w:style w:type="character" w:styleId="HTMLCite">
    <w:name w:val="HTML Cite"/>
    <w:basedOn w:val="DefaultParagraphFont"/>
    <w:semiHidden/>
    <w:rsid w:val="008E330F"/>
    <w:rPr>
      <w:i/>
      <w:iCs/>
    </w:rPr>
  </w:style>
  <w:style w:type="character" w:styleId="HTMLCode">
    <w:name w:val="HTML Code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8E330F"/>
    <w:rPr>
      <w:i/>
      <w:iCs/>
    </w:rPr>
  </w:style>
  <w:style w:type="character" w:styleId="HTMLKeyboard">
    <w:name w:val="HTML Keyboard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8E330F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8E330F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8E330F"/>
    <w:rPr>
      <w:i/>
      <w:iCs/>
    </w:rPr>
  </w:style>
  <w:style w:type="paragraph" w:styleId="List">
    <w:name w:val="List"/>
    <w:basedOn w:val="Normal"/>
    <w:semiHidden/>
    <w:rsid w:val="008E330F"/>
    <w:pPr>
      <w:ind w:left="360" w:hanging="360"/>
    </w:pPr>
  </w:style>
  <w:style w:type="paragraph" w:styleId="List2">
    <w:name w:val="List 2"/>
    <w:basedOn w:val="Normal"/>
    <w:semiHidden/>
    <w:rsid w:val="008E330F"/>
    <w:pPr>
      <w:ind w:left="720" w:hanging="360"/>
    </w:pPr>
  </w:style>
  <w:style w:type="paragraph" w:styleId="List3">
    <w:name w:val="List 3"/>
    <w:basedOn w:val="Normal"/>
    <w:semiHidden/>
    <w:rsid w:val="008E330F"/>
    <w:pPr>
      <w:ind w:left="1080" w:hanging="360"/>
    </w:pPr>
  </w:style>
  <w:style w:type="paragraph" w:styleId="List4">
    <w:name w:val="List 4"/>
    <w:basedOn w:val="Normal"/>
    <w:semiHidden/>
    <w:rsid w:val="008E330F"/>
    <w:pPr>
      <w:ind w:left="1440" w:hanging="360"/>
    </w:pPr>
  </w:style>
  <w:style w:type="paragraph" w:styleId="List5">
    <w:name w:val="List 5"/>
    <w:basedOn w:val="Normal"/>
    <w:semiHidden/>
    <w:rsid w:val="008E330F"/>
    <w:pPr>
      <w:ind w:left="1800" w:hanging="360"/>
    </w:pPr>
  </w:style>
  <w:style w:type="paragraph" w:styleId="ListContinue">
    <w:name w:val="List Continue"/>
    <w:basedOn w:val="Normal"/>
    <w:semiHidden/>
    <w:rsid w:val="008E330F"/>
    <w:pPr>
      <w:spacing w:after="120"/>
      <w:ind w:left="360"/>
    </w:pPr>
  </w:style>
  <w:style w:type="paragraph" w:styleId="ListContinue2">
    <w:name w:val="List Continue 2"/>
    <w:basedOn w:val="Normal"/>
    <w:semiHidden/>
    <w:rsid w:val="008E330F"/>
    <w:pPr>
      <w:spacing w:after="120"/>
      <w:ind w:left="720"/>
    </w:pPr>
  </w:style>
  <w:style w:type="paragraph" w:styleId="ListContinue3">
    <w:name w:val="List Continue 3"/>
    <w:basedOn w:val="Normal"/>
    <w:semiHidden/>
    <w:rsid w:val="008E330F"/>
    <w:pPr>
      <w:spacing w:after="120"/>
      <w:ind w:left="1080"/>
    </w:pPr>
  </w:style>
  <w:style w:type="paragraph" w:styleId="ListContinue4">
    <w:name w:val="List Continue 4"/>
    <w:basedOn w:val="Normal"/>
    <w:semiHidden/>
    <w:rsid w:val="008E330F"/>
    <w:pPr>
      <w:spacing w:after="120"/>
      <w:ind w:left="1440"/>
    </w:pPr>
  </w:style>
  <w:style w:type="paragraph" w:styleId="ListContinue5">
    <w:name w:val="List Continue 5"/>
    <w:basedOn w:val="Normal"/>
    <w:semiHidden/>
    <w:rsid w:val="008E330F"/>
    <w:pPr>
      <w:spacing w:after="120"/>
      <w:ind w:left="1800"/>
    </w:pPr>
  </w:style>
  <w:style w:type="paragraph" w:styleId="ListNumber3">
    <w:name w:val="List Number 3"/>
    <w:basedOn w:val="Normal"/>
    <w:semiHidden/>
    <w:rsid w:val="008E330F"/>
    <w:pPr>
      <w:numPr>
        <w:numId w:val="21"/>
      </w:numPr>
    </w:pPr>
  </w:style>
  <w:style w:type="paragraph" w:styleId="ListNumber4">
    <w:name w:val="List Number 4"/>
    <w:basedOn w:val="Normal"/>
    <w:semiHidden/>
    <w:rsid w:val="008E330F"/>
    <w:pPr>
      <w:numPr>
        <w:numId w:val="22"/>
      </w:numPr>
    </w:pPr>
  </w:style>
  <w:style w:type="paragraph" w:styleId="ListNumber5">
    <w:name w:val="List Number 5"/>
    <w:basedOn w:val="Normal"/>
    <w:semiHidden/>
    <w:rsid w:val="008E330F"/>
    <w:pPr>
      <w:numPr>
        <w:numId w:val="23"/>
      </w:numPr>
    </w:pPr>
  </w:style>
  <w:style w:type="paragraph" w:styleId="MessageHeader">
    <w:name w:val="Message Header"/>
    <w:basedOn w:val="Normal"/>
    <w:semiHidden/>
    <w:rsid w:val="008E330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Cs w:val="24"/>
    </w:rPr>
  </w:style>
  <w:style w:type="paragraph" w:styleId="NormalWeb">
    <w:name w:val="Normal (Web)"/>
    <w:basedOn w:val="Normal"/>
    <w:uiPriority w:val="99"/>
    <w:rsid w:val="006C270E"/>
    <w:rPr>
      <w:rFonts w:ascii="Times New Roman" w:hAnsi="Times New Roman" w:cs="Times New Roman"/>
      <w:szCs w:val="24"/>
    </w:rPr>
  </w:style>
  <w:style w:type="paragraph" w:styleId="NoteHeading">
    <w:name w:val="Note Heading"/>
    <w:basedOn w:val="Normal"/>
    <w:next w:val="Normal"/>
    <w:semiHidden/>
    <w:rsid w:val="008E330F"/>
  </w:style>
  <w:style w:type="paragraph" w:styleId="Salutation">
    <w:name w:val="Salutation"/>
    <w:basedOn w:val="Normal"/>
    <w:next w:val="Normal"/>
    <w:semiHidden/>
    <w:rsid w:val="008E330F"/>
  </w:style>
  <w:style w:type="paragraph" w:styleId="Signature">
    <w:name w:val="Signature"/>
    <w:basedOn w:val="Normal"/>
    <w:semiHidden/>
    <w:rsid w:val="008E330F"/>
    <w:pPr>
      <w:ind w:left="4320"/>
    </w:pPr>
  </w:style>
  <w:style w:type="table" w:styleId="Table3Deffects1">
    <w:name w:val="Table 3D effects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8E330F"/>
    <w:pPr>
      <w:spacing w:before="60" w:after="60" w:line="312" w:lineRule="auto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8E330F"/>
    <w:pPr>
      <w:spacing w:before="60" w:after="60" w:line="312" w:lineRule="auto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CD53F6"/>
    <w:pPr>
      <w:spacing w:before="60" w:after="60"/>
      <w:jc w:val="both"/>
    </w:pPr>
    <w:rPr>
      <w:rFonts w:ascii="Arial" w:hAnsi="Arial"/>
      <w:color w:val="333399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shd w:val="clear" w:color="auto" w:fill="99CCFF"/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B6531A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B6531A"/>
    <w:pPr>
      <w:spacing w:before="60" w:after="60" w:line="312" w:lineRule="auto"/>
      <w:jc w:val="both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CurrentList24">
    <w:name w:val="Current List24"/>
    <w:semiHidden/>
    <w:rsid w:val="008C6ED7"/>
    <w:pPr>
      <w:numPr>
        <w:numId w:val="27"/>
      </w:numPr>
    </w:pPr>
  </w:style>
  <w:style w:type="character" w:customStyle="1" w:styleId="Heading5Char">
    <w:name w:val="Heading 5 Char"/>
    <w:basedOn w:val="DefaultParagraphFont"/>
    <w:link w:val="Heading5"/>
    <w:rsid w:val="00503FCA"/>
    <w:rPr>
      <w:rFonts w:ascii="Arial" w:hAnsi="Arial" w:cs="Arial"/>
      <w:b/>
      <w:color w:val="17365D"/>
      <w:sz w:val="22"/>
    </w:rPr>
  </w:style>
  <w:style w:type="character" w:customStyle="1" w:styleId="Heading9Char">
    <w:name w:val="Heading 9 Char"/>
    <w:basedOn w:val="DefaultParagraphFont"/>
    <w:link w:val="Heading9"/>
    <w:rsid w:val="004A0B4E"/>
    <w:rPr>
      <w:rFonts w:ascii="Arial" w:hAnsi="Arial" w:cs="Arial"/>
      <w:b/>
      <w:i/>
      <w:color w:val="17365D"/>
      <w:sz w:val="22"/>
    </w:rPr>
  </w:style>
  <w:style w:type="character" w:customStyle="1" w:styleId="Heading2Char">
    <w:name w:val="Heading 2 Char"/>
    <w:basedOn w:val="DefaultParagraphFont"/>
    <w:link w:val="Heading2"/>
    <w:locked/>
    <w:rsid w:val="009826B2"/>
    <w:rPr>
      <w:rFonts w:ascii="Arial" w:hAnsi="Arial" w:cs="Arial"/>
      <w:b/>
      <w:bCs/>
      <w:color w:val="17365D"/>
      <w:sz w:val="24"/>
    </w:rPr>
  </w:style>
  <w:style w:type="character" w:customStyle="1" w:styleId="Heading4Char">
    <w:name w:val="Heading 4 Char"/>
    <w:basedOn w:val="DefaultParagraphFont"/>
    <w:link w:val="Heading4"/>
    <w:locked/>
    <w:rsid w:val="0091676F"/>
    <w:rPr>
      <w:rFonts w:ascii="Arial" w:hAnsi="Arial" w:cs="Arial"/>
      <w:b/>
      <w:color w:val="17365D"/>
      <w:sz w:val="22"/>
      <w:szCs w:val="26"/>
    </w:rPr>
  </w:style>
  <w:style w:type="character" w:customStyle="1" w:styleId="Heading8Char">
    <w:name w:val="Heading 8 Char"/>
    <w:basedOn w:val="DefaultParagraphFont"/>
    <w:link w:val="Heading8"/>
    <w:locked/>
    <w:rsid w:val="004A0B4E"/>
    <w:rPr>
      <w:rFonts w:ascii="Arial" w:hAnsi="Arial" w:cs="Arial"/>
      <w:b/>
      <w:color w:val="17365D"/>
      <w:sz w:val="22"/>
    </w:rPr>
  </w:style>
  <w:style w:type="character" w:customStyle="1" w:styleId="HeaderChar">
    <w:name w:val="Header Char"/>
    <w:basedOn w:val="DefaultParagraphFont"/>
    <w:link w:val="Header"/>
    <w:locked/>
    <w:rsid w:val="000D5A69"/>
    <w:rPr>
      <w:rFonts w:ascii="Arial" w:hAnsi="Arial" w:cs="Arial"/>
      <w:color w:val="333399"/>
      <w:sz w:val="18"/>
      <w:szCs w:val="22"/>
      <w:lang w:val="en-US" w:eastAsia="en-US" w:bidi="ar-SA"/>
    </w:rPr>
  </w:style>
  <w:style w:type="character" w:customStyle="1" w:styleId="BodyText3Char">
    <w:name w:val="Body Text 3 Char"/>
    <w:basedOn w:val="DefaultParagraphFont"/>
    <w:link w:val="BodyText3"/>
    <w:locked/>
    <w:rsid w:val="000D5A69"/>
    <w:rPr>
      <w:rFonts w:ascii="Arial" w:hAnsi="Arial" w:cs="Arial"/>
      <w:color w:val="333399"/>
      <w:sz w:val="16"/>
      <w:szCs w:val="16"/>
      <w:lang w:val="en-US" w:eastAsia="en-US" w:bidi="ar-SA"/>
    </w:rPr>
  </w:style>
  <w:style w:type="character" w:customStyle="1" w:styleId="BodyTextIndentChar">
    <w:name w:val="Body Text Indent Char"/>
    <w:basedOn w:val="DefaultParagraphFont"/>
    <w:link w:val="BodyTextIndent"/>
    <w:locked/>
    <w:rsid w:val="000D5A69"/>
    <w:rPr>
      <w:rFonts w:ascii="Arial" w:hAnsi="Arial" w:cs="Arial"/>
      <w:color w:val="333399"/>
      <w:sz w:val="22"/>
      <w:szCs w:val="22"/>
      <w:lang w:val="en-US" w:eastAsia="en-US" w:bidi="ar-SA"/>
    </w:rPr>
  </w:style>
  <w:style w:type="character" w:customStyle="1" w:styleId="BodyText2Char">
    <w:name w:val="Body Text 2 Char"/>
    <w:basedOn w:val="DefaultParagraphFont"/>
    <w:link w:val="BodyTex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Char">
    <w:name w:val="Body Text Char"/>
    <w:basedOn w:val="DefaultParagraphFont"/>
    <w:link w:val="BodyText"/>
    <w:locked/>
    <w:rsid w:val="000D5A69"/>
    <w:rPr>
      <w:rFonts w:ascii="Arial" w:hAnsi="Arial" w:cs="Arial"/>
      <w:color w:val="333399"/>
      <w:lang w:val="en-US" w:eastAsia="en-US" w:bidi="ar-SA"/>
    </w:rPr>
  </w:style>
  <w:style w:type="character" w:customStyle="1" w:styleId="BodyTextIndent2Char">
    <w:name w:val="Body Text Indent 2 Char"/>
    <w:basedOn w:val="DefaultParagraphFont"/>
    <w:link w:val="BodyTextInden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Indent3Char">
    <w:name w:val="Body Text Indent 3 Char"/>
    <w:basedOn w:val="DefaultParagraphFont"/>
    <w:link w:val="BodyTextIndent3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DocumentMapChar">
    <w:name w:val="Document Map Char"/>
    <w:basedOn w:val="DefaultParagraphFont"/>
    <w:link w:val="DocumentMap"/>
    <w:rsid w:val="000D5A69"/>
    <w:rPr>
      <w:rFonts w:ascii="Tahoma" w:hAnsi="Tahoma" w:cs="Tahoma"/>
      <w:color w:val="333399"/>
      <w:lang w:val="en-US" w:eastAsia="en-US" w:bidi="ar-SA"/>
    </w:rPr>
  </w:style>
  <w:style w:type="character" w:styleId="Strong">
    <w:name w:val="Strong"/>
    <w:basedOn w:val="DefaultParagraphFont"/>
    <w:uiPriority w:val="22"/>
    <w:qFormat/>
    <w:rsid w:val="0070591E"/>
    <w:rPr>
      <w:b/>
      <w:bCs/>
    </w:rPr>
  </w:style>
  <w:style w:type="paragraph" w:customStyle="1" w:styleId="Buttletlevel6">
    <w:name w:val="Buttlet level 6"/>
    <w:basedOn w:val="Buttletlevel5"/>
    <w:link w:val="Buttletlevel6Char"/>
    <w:qFormat/>
    <w:rsid w:val="004F522E"/>
    <w:pPr>
      <w:numPr>
        <w:ilvl w:val="5"/>
      </w:numPr>
    </w:pPr>
  </w:style>
  <w:style w:type="character" w:customStyle="1" w:styleId="Buttletlevel5Char">
    <w:name w:val="Buttlet level 5 Char"/>
    <w:basedOn w:val="Bulletlevel4Char"/>
    <w:link w:val="Buttletlevel5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7">
    <w:name w:val="Buttlet level 7"/>
    <w:basedOn w:val="Buttletlevel6"/>
    <w:link w:val="Buttletlevel7Char"/>
    <w:qFormat/>
    <w:rsid w:val="004F522E"/>
    <w:pPr>
      <w:numPr>
        <w:ilvl w:val="6"/>
      </w:numPr>
    </w:pPr>
  </w:style>
  <w:style w:type="character" w:customStyle="1" w:styleId="Buttletlevel6Char">
    <w:name w:val="Buttlet level 6 Char"/>
    <w:basedOn w:val="Buttletlevel5Char"/>
    <w:link w:val="Buttletlevel6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8">
    <w:name w:val="Buttlet level 8"/>
    <w:basedOn w:val="Buttletlevel7"/>
    <w:link w:val="Buttletlevel8Char"/>
    <w:qFormat/>
    <w:rsid w:val="004F522E"/>
    <w:pPr>
      <w:numPr>
        <w:ilvl w:val="7"/>
      </w:numPr>
    </w:pPr>
  </w:style>
  <w:style w:type="character" w:customStyle="1" w:styleId="Buttletlevel7Char">
    <w:name w:val="Buttlet level 7 Char"/>
    <w:basedOn w:val="Buttletlevel6Char"/>
    <w:link w:val="Buttletlevel7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9">
    <w:name w:val="Buttlet level 9"/>
    <w:basedOn w:val="Buttletlevel8"/>
    <w:link w:val="Buttletlevel9Char"/>
    <w:qFormat/>
    <w:rsid w:val="004F522E"/>
    <w:pPr>
      <w:numPr>
        <w:ilvl w:val="8"/>
      </w:numPr>
    </w:pPr>
  </w:style>
  <w:style w:type="character" w:customStyle="1" w:styleId="Buttletlevel8Char">
    <w:name w:val="Buttlet level 8 Char"/>
    <w:basedOn w:val="Buttletlevel7Char"/>
    <w:link w:val="Buttletlevel8"/>
    <w:rsid w:val="004F522E"/>
    <w:rPr>
      <w:rFonts w:ascii="Arial" w:hAnsi="Arial" w:cs="Arial"/>
      <w:color w:val="17365D"/>
      <w:sz w:val="22"/>
      <w:szCs w:val="22"/>
    </w:rPr>
  </w:style>
  <w:style w:type="character" w:customStyle="1" w:styleId="Buttletlevel9Char">
    <w:name w:val="Buttlet level 9 Char"/>
    <w:basedOn w:val="Buttletlevel8Char"/>
    <w:link w:val="Buttletlevel9"/>
    <w:rsid w:val="004F522E"/>
    <w:rPr>
      <w:rFonts w:ascii="Arial" w:hAnsi="Arial" w:cs="Arial"/>
      <w:color w:val="17365D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4E20D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01AB2"/>
    <w:rPr>
      <w:i/>
      <w:iCs/>
    </w:rPr>
  </w:style>
  <w:style w:type="paragraph" w:customStyle="1" w:styleId="bullet-level1">
    <w:name w:val="bullet-level1"/>
    <w:basedOn w:val="Normal"/>
    <w:link w:val="bullet-level1Char"/>
    <w:autoRedefine/>
    <w:uiPriority w:val="99"/>
    <w:qFormat/>
    <w:rsid w:val="0079344E"/>
    <w:pPr>
      <w:numPr>
        <w:numId w:val="32"/>
      </w:numPr>
      <w:spacing w:before="0"/>
      <w:ind w:left="357" w:hanging="357"/>
    </w:pPr>
  </w:style>
  <w:style w:type="paragraph" w:customStyle="1" w:styleId="bullet-level2">
    <w:name w:val="bullet-level2"/>
    <w:basedOn w:val="Normal"/>
    <w:link w:val="bullet-level2Char"/>
    <w:autoRedefine/>
    <w:qFormat/>
    <w:rsid w:val="00503FCA"/>
    <w:pPr>
      <w:numPr>
        <w:ilvl w:val="1"/>
        <w:numId w:val="32"/>
      </w:numPr>
    </w:pPr>
    <w:rPr>
      <w:szCs w:val="24"/>
      <w:lang w:val="vi-VN"/>
    </w:rPr>
  </w:style>
  <w:style w:type="paragraph" w:customStyle="1" w:styleId="bullet-level3">
    <w:name w:val="bullet-level3"/>
    <w:basedOn w:val="Normal"/>
    <w:autoRedefine/>
    <w:qFormat/>
    <w:rsid w:val="00503FCA"/>
    <w:pPr>
      <w:numPr>
        <w:ilvl w:val="2"/>
        <w:numId w:val="32"/>
      </w:numPr>
      <w:spacing w:line="312" w:lineRule="auto"/>
      <w:ind w:left="1077" w:hanging="357"/>
    </w:pPr>
    <w:rPr>
      <w:rFonts w:ascii="Times New Roman" w:hAnsi="Times New Roman"/>
    </w:rPr>
  </w:style>
  <w:style w:type="character" w:customStyle="1" w:styleId="bullet-level2Char">
    <w:name w:val="bullet-level2 Char"/>
    <w:basedOn w:val="DefaultParagraphFont"/>
    <w:link w:val="bullet-level2"/>
    <w:rsid w:val="00503FCA"/>
    <w:rPr>
      <w:rFonts w:ascii="Arial" w:hAnsi="Arial" w:cs="Arial"/>
      <w:color w:val="17365D"/>
      <w:sz w:val="22"/>
      <w:szCs w:val="24"/>
      <w:lang w:val="vi-VN"/>
    </w:rPr>
  </w:style>
  <w:style w:type="character" w:customStyle="1" w:styleId="bullet-level1Char">
    <w:name w:val="bullet-level1 Char"/>
    <w:basedOn w:val="DefaultParagraphFont"/>
    <w:link w:val="bullet-level1"/>
    <w:uiPriority w:val="99"/>
    <w:rsid w:val="0079344E"/>
    <w:rPr>
      <w:rFonts w:ascii="Arial" w:hAnsi="Arial" w:cs="Arial"/>
      <w:color w:val="17365D"/>
      <w:sz w:val="22"/>
      <w:szCs w:val="2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344E"/>
    <w:rPr>
      <w:rFonts w:ascii="Arial" w:hAnsi="Arial" w:cs="Arial"/>
      <w:color w:val="17365D"/>
    </w:rPr>
  </w:style>
  <w:style w:type="character" w:styleId="PlaceholderText">
    <w:name w:val="Placeholder Text"/>
    <w:basedOn w:val="DefaultParagraphFont"/>
    <w:uiPriority w:val="99"/>
    <w:semiHidden/>
    <w:rsid w:val="004B2DF7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B3E9D"/>
    <w:rPr>
      <w:rFonts w:ascii="Arial" w:hAnsi="Arial" w:cs="Arial"/>
      <w:color w:val="17365D"/>
      <w:sz w:val="24"/>
      <w:szCs w:val="22"/>
    </w:rPr>
  </w:style>
  <w:style w:type="paragraph" w:customStyle="1" w:styleId="NumberTable">
    <w:name w:val="NumberTable"/>
    <w:basedOn w:val="Normal"/>
    <w:uiPriority w:val="99"/>
    <w:qFormat/>
    <w:rsid w:val="004B3122"/>
    <w:pPr>
      <w:numPr>
        <w:numId w:val="36"/>
      </w:numPr>
      <w:kinsoku w:val="0"/>
      <w:overflowPunct w:val="0"/>
      <w:autoSpaceDE w:val="0"/>
      <w:autoSpaceDN w:val="0"/>
      <w:jc w:val="center"/>
    </w:pPr>
    <w:rPr>
      <w:rFonts w:eastAsia="Bata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3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39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76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18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18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87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61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66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067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01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96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79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51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7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\Java\Quiuoc_Template\Phan_tich_tem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DB1F77-A2E3-4C34-A2FE-CBE79A7BC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Phan_tich_temp</Template>
  <TotalTime>2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 Company</Company>
  <LinksUpToDate>false</LinksUpToDate>
  <CharactersWithSpaces>1008</CharactersWithSpaces>
  <SharedDoc>false</SharedDoc>
  <HLinks>
    <vt:vector size="264" baseType="variant">
      <vt:variant>
        <vt:i4>1507377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_Toc282111082</vt:lpwstr>
      </vt:variant>
      <vt:variant>
        <vt:i4>1507377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_Toc282111081</vt:lpwstr>
      </vt:variant>
      <vt:variant>
        <vt:i4>1507377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_Toc282111080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_Toc282111079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_Toc282111078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_Toc282111077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_Toc282111076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_Toc282111075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_Toc282111074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_Toc282111073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_Toc282111072</vt:lpwstr>
      </vt:variant>
      <vt:variant>
        <vt:i4>1572913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_Toc282111071</vt:lpwstr>
      </vt:variant>
      <vt:variant>
        <vt:i4>1572913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_Toc282111070</vt:lpwstr>
      </vt:variant>
      <vt:variant>
        <vt:i4>1638449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_Toc282111069</vt:lpwstr>
      </vt:variant>
      <vt:variant>
        <vt:i4>1638449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_Toc282111068</vt:lpwstr>
      </vt:variant>
      <vt:variant>
        <vt:i4>1638449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_Toc282111067</vt:lpwstr>
      </vt:variant>
      <vt:variant>
        <vt:i4>1638449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_Toc282111066</vt:lpwstr>
      </vt:variant>
      <vt:variant>
        <vt:i4>1638449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_Toc282111065</vt:lpwstr>
      </vt:variant>
      <vt:variant>
        <vt:i4>1638449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_Toc282111064</vt:lpwstr>
      </vt:variant>
      <vt:variant>
        <vt:i4>1638449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_Toc282111063</vt:lpwstr>
      </vt:variant>
      <vt:variant>
        <vt:i4>1638449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_Toc282111062</vt:lpwstr>
      </vt:variant>
      <vt:variant>
        <vt:i4>1638449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_Toc282111061</vt:lpwstr>
      </vt:variant>
      <vt:variant>
        <vt:i4>1638449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_Toc282111060</vt:lpwstr>
      </vt:variant>
      <vt:variant>
        <vt:i4>1703985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_Toc282111059</vt:lpwstr>
      </vt:variant>
      <vt:variant>
        <vt:i4>1703985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_Toc282111058</vt:lpwstr>
      </vt:variant>
      <vt:variant>
        <vt:i4>1703985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_Toc282111057</vt:lpwstr>
      </vt:variant>
      <vt:variant>
        <vt:i4>1703985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_Toc282111056</vt:lpwstr>
      </vt:variant>
      <vt:variant>
        <vt:i4>1703985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_Toc282111055</vt:lpwstr>
      </vt:variant>
      <vt:variant>
        <vt:i4>1703985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_Toc282111054</vt:lpwstr>
      </vt:variant>
      <vt:variant>
        <vt:i4>1703985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_Toc282111053</vt:lpwstr>
      </vt:variant>
      <vt:variant>
        <vt:i4>1703985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_Toc282111052</vt:lpwstr>
      </vt:variant>
      <vt:variant>
        <vt:i4>1703985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_Toc282111051</vt:lpwstr>
      </vt:variant>
      <vt:variant>
        <vt:i4>1703985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_Toc282111050</vt:lpwstr>
      </vt:variant>
      <vt:variant>
        <vt:i4>1769521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_Toc282111049</vt:lpwstr>
      </vt:variant>
      <vt:variant>
        <vt:i4>1769521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_Toc282111048</vt:lpwstr>
      </vt:variant>
      <vt:variant>
        <vt:i4>1769521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_Toc282111047</vt:lpwstr>
      </vt:variant>
      <vt:variant>
        <vt:i4>1769521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_Toc282111046</vt:lpwstr>
      </vt:variant>
      <vt:variant>
        <vt:i4>1769521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_Toc282111045</vt:lpwstr>
      </vt:variant>
      <vt:variant>
        <vt:i4>1769521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_Toc282111044</vt:lpwstr>
      </vt:variant>
      <vt:variant>
        <vt:i4>1769521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_Toc282111043</vt:lpwstr>
      </vt:variant>
      <vt:variant>
        <vt:i4>1769521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_Toc282111042</vt:lpwstr>
      </vt:variant>
      <vt:variant>
        <vt:i4>1769521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_Toc282111041</vt:lpwstr>
      </vt:variant>
      <vt:variant>
        <vt:i4>1769521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_Toc282111040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_Toc282111039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ADmin</dc:creator>
  <cp:lastModifiedBy>trang nguyen</cp:lastModifiedBy>
  <cp:revision>4</cp:revision>
  <cp:lastPrinted>2013-09-05T10:55:00Z</cp:lastPrinted>
  <dcterms:created xsi:type="dcterms:W3CDTF">2014-08-30T03:17:00Z</dcterms:created>
  <dcterms:modified xsi:type="dcterms:W3CDTF">2014-09-04T02:07:00Z</dcterms:modified>
</cp:coreProperties>
</file>