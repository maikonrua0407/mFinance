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B0" w:rsidRDefault="00A24AB0" w:rsidP="00A24AB0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</w:t>
      </w:r>
      <w:r w:rsidR="005A2287">
        <w:t>Thêm mới tỉnh thành</w:t>
      </w:r>
    </w:p>
    <w:p w:rsidR="004D2397" w:rsidRDefault="00032013" w:rsidP="004D2397">
      <w:r>
        <w:t xml:space="preserve">Phân hệ chung </w:t>
      </w:r>
      <w:r>
        <w:sym w:font="Wingdings" w:char="F0E0"/>
      </w:r>
      <w:r>
        <w:t xml:space="preserve"> Danh mục </w:t>
      </w:r>
      <w:r>
        <w:sym w:font="Wingdings" w:char="F0E0"/>
      </w:r>
      <w:r>
        <w:t xml:space="preserve"> Tỉnh thành </w:t>
      </w:r>
      <w:r>
        <w:sym w:font="Wingdings" w:char="F0E0"/>
      </w:r>
      <w:r>
        <w:t xml:space="preserve"> Thêm mới tỉnh thành</w:t>
      </w:r>
    </w:p>
    <w:p w:rsidR="00F9174C" w:rsidRDefault="00032013" w:rsidP="00F9174C">
      <w:r>
        <w:rPr>
          <w:noProof/>
        </w:rPr>
        <w:drawing>
          <wp:inline distT="0" distB="0" distL="0" distR="0" wp14:anchorId="53284B77" wp14:editId="4BE3FA0F">
            <wp:extent cx="5943600" cy="10337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22" w:rsidRDefault="004B3122" w:rsidP="004B3122">
      <w:pPr>
        <w:pStyle w:val="NumberTable"/>
      </w:pPr>
      <w:bookmarkStart w:id="1" w:name="_Ref345096307"/>
      <w:bookmarkStart w:id="2" w:name="_Toc345331659"/>
      <w:bookmarkStart w:id="3" w:name="_Toc356170929"/>
      <w:r>
        <w:t xml:space="preserve">Cây thực đơn truy cập chức năng </w:t>
      </w:r>
      <w:bookmarkEnd w:id="1"/>
      <w:bookmarkEnd w:id="2"/>
      <w:bookmarkEnd w:id="3"/>
      <w:r w:rsidR="005A2287">
        <w:t>Thêm mới tỉnh thành</w:t>
      </w:r>
    </w:p>
    <w:p w:rsidR="00A24AB0" w:rsidRDefault="00A24AB0" w:rsidP="00A24AB0">
      <w:pPr>
        <w:pStyle w:val="Heading5"/>
        <w:numPr>
          <w:ilvl w:val="4"/>
          <w:numId w:val="33"/>
        </w:numPr>
      </w:pPr>
      <w:r>
        <w:t xml:space="preserve">Khai báo thông tin </w:t>
      </w:r>
      <w:r w:rsidR="005A2287">
        <w:t>tỉnh thành</w:t>
      </w:r>
    </w:p>
    <w:p w:rsidR="00A24AB0" w:rsidRDefault="00A24AB0" w:rsidP="00A258B4">
      <w:pPr>
        <w:pStyle w:val="Bulletlevel1"/>
      </w:pPr>
      <w:r>
        <w:t>Giao diện</w:t>
      </w:r>
      <w:r w:rsidR="00032013">
        <w:tab/>
      </w:r>
    </w:p>
    <w:p w:rsidR="00556A8D" w:rsidRDefault="00032013" w:rsidP="00556A8D">
      <w:r>
        <w:rPr>
          <w:noProof/>
        </w:rPr>
        <w:drawing>
          <wp:inline distT="0" distB="0" distL="0" distR="0" wp14:anchorId="03FCE586" wp14:editId="17FDF184">
            <wp:extent cx="6364605" cy="4350804"/>
            <wp:effectExtent l="0" t="0" r="0" b="0"/>
            <wp:docPr id="24" name="Picture 24" descr="C:\Users\OanhXinh\AppData\Local\Temp\SNAGHTML598c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anhXinh\AppData\Local\Temp\SNAGHTML598c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22" w:rsidRPr="00F9174C" w:rsidRDefault="004B3122" w:rsidP="00865754">
      <w:pPr>
        <w:pStyle w:val="NumberTable"/>
      </w:pPr>
      <w:r>
        <w:t xml:space="preserve">Đăng ký </w:t>
      </w:r>
      <w:r w:rsidR="00032013">
        <w:t>tỉnh thành</w:t>
      </w:r>
    </w:p>
    <w:p w:rsidR="00A24AB0" w:rsidRDefault="00A24AB0" w:rsidP="00A258B4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72348E" w:rsidRPr="00394FB3" w:rsidTr="00377691">
        <w:tc>
          <w:tcPr>
            <w:tcW w:w="632" w:type="dxa"/>
            <w:hideMark/>
          </w:tcPr>
          <w:p w:rsidR="0072348E" w:rsidRPr="00394FB3" w:rsidRDefault="0072348E" w:rsidP="00377691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72348E" w:rsidRPr="00394FB3" w:rsidRDefault="0072348E" w:rsidP="00377691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72348E" w:rsidRPr="00394FB3" w:rsidRDefault="0072348E" w:rsidP="00377691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72348E" w:rsidRPr="00394FB3" w:rsidTr="00377691">
        <w:tc>
          <w:tcPr>
            <w:tcW w:w="10170" w:type="dxa"/>
            <w:gridSpan w:val="3"/>
          </w:tcPr>
          <w:p w:rsidR="0072348E" w:rsidRPr="00394FB3" w:rsidRDefault="0072348E" w:rsidP="005A2287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032013">
              <w:rPr>
                <w:b/>
                <w:i/>
              </w:rPr>
              <w:t>chung</w:t>
            </w:r>
          </w:p>
        </w:tc>
      </w:tr>
      <w:tr w:rsidR="0072348E" w:rsidRPr="00394FB3" w:rsidTr="00377691">
        <w:tc>
          <w:tcPr>
            <w:tcW w:w="632" w:type="dxa"/>
          </w:tcPr>
          <w:p w:rsidR="0072348E" w:rsidRPr="00394FB3" w:rsidRDefault="0072348E" w:rsidP="00AF7FF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520" w:type="dxa"/>
          </w:tcPr>
          <w:p w:rsidR="0072348E" w:rsidRPr="00394FB3" w:rsidRDefault="00032013" w:rsidP="00377691">
            <w:r>
              <w:t xml:space="preserve">Mã tỉnh / TP </w:t>
            </w:r>
            <w:r w:rsidRPr="00032013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72348E" w:rsidRDefault="00032013" w:rsidP="00032013">
            <w:pPr>
              <w:pStyle w:val="Bulletlevel1"/>
            </w:pPr>
            <w:r>
              <w:t>Tự nhập từ bàn phím</w:t>
            </w:r>
          </w:p>
          <w:p w:rsidR="00032013" w:rsidRPr="00394FB3" w:rsidRDefault="00032013" w:rsidP="00032013">
            <w:pPr>
              <w:pStyle w:val="Bulletlevel1"/>
            </w:pPr>
            <w:r>
              <w:t>Mã tỉnh / TP là duy nhất</w:t>
            </w:r>
          </w:p>
        </w:tc>
      </w:tr>
      <w:tr w:rsidR="0072348E" w:rsidRPr="00394FB3" w:rsidTr="00377691">
        <w:tc>
          <w:tcPr>
            <w:tcW w:w="632" w:type="dxa"/>
          </w:tcPr>
          <w:p w:rsidR="0072348E" w:rsidRPr="00394FB3" w:rsidRDefault="0072348E" w:rsidP="00AF7FF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520" w:type="dxa"/>
          </w:tcPr>
          <w:p w:rsidR="0072348E" w:rsidRPr="00394FB3" w:rsidRDefault="00032013" w:rsidP="00377691">
            <w:r>
              <w:t>Tên đầy đủ</w:t>
            </w:r>
            <w:r w:rsidR="008709D7">
              <w:t xml:space="preserve"> </w:t>
            </w:r>
            <w:r w:rsidR="008709D7" w:rsidRPr="00032013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72348E" w:rsidRPr="00394FB3" w:rsidRDefault="00032013" w:rsidP="00A258B4">
            <w:pPr>
              <w:pStyle w:val="Bulletlevel1"/>
            </w:pPr>
            <w:r>
              <w:t>Tự nhập từ bàn phím</w:t>
            </w:r>
            <w:r w:rsidR="00235AD3">
              <w:t xml:space="preserve"> theo quy tắc đặt tên sản phẩm của đơn vị.</w:t>
            </w:r>
          </w:p>
        </w:tc>
      </w:tr>
      <w:tr w:rsidR="0072348E" w:rsidRPr="00394FB3" w:rsidTr="00377691">
        <w:tc>
          <w:tcPr>
            <w:tcW w:w="632" w:type="dxa"/>
          </w:tcPr>
          <w:p w:rsidR="0072348E" w:rsidRPr="00394FB3" w:rsidRDefault="0072348E" w:rsidP="00AF7FF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520" w:type="dxa"/>
          </w:tcPr>
          <w:p w:rsidR="0072348E" w:rsidRPr="00394FB3" w:rsidRDefault="00032013" w:rsidP="00377691">
            <w:r>
              <w:t>Tên tắt</w:t>
            </w:r>
            <w:r w:rsidR="008709D7">
              <w:t xml:space="preserve"> </w:t>
            </w:r>
            <w:r w:rsidR="008709D7" w:rsidRPr="00032013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72348E" w:rsidRPr="00394FB3" w:rsidRDefault="00032013" w:rsidP="00A258B4">
            <w:pPr>
              <w:pStyle w:val="Bulletlevel1"/>
            </w:pPr>
            <w:r>
              <w:t>Tự nhập từ bàn phím</w:t>
            </w:r>
            <w:r w:rsidR="00235AD3">
              <w:t xml:space="preserve"> theo quy tắc đặt tên sản phẩm của đơn vị.</w:t>
            </w:r>
          </w:p>
        </w:tc>
      </w:tr>
      <w:tr w:rsidR="0072348E" w:rsidRPr="00394FB3" w:rsidTr="00377691">
        <w:tc>
          <w:tcPr>
            <w:tcW w:w="632" w:type="dxa"/>
          </w:tcPr>
          <w:p w:rsidR="0072348E" w:rsidRPr="00394FB3" w:rsidRDefault="0072348E" w:rsidP="00AF7FF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520" w:type="dxa"/>
          </w:tcPr>
          <w:p w:rsidR="0072348E" w:rsidRPr="00394FB3" w:rsidRDefault="00032013" w:rsidP="00377691">
            <w:r>
              <w:t>Thuộc miền</w:t>
            </w:r>
            <w:r w:rsidR="008709D7">
              <w:t xml:space="preserve"> </w:t>
            </w:r>
            <w:r w:rsidR="008709D7" w:rsidRPr="00032013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235AD3" w:rsidRDefault="00235AD3" w:rsidP="00032013">
            <w:pPr>
              <w:pStyle w:val="Bulletlevel1"/>
            </w:pPr>
            <w:r>
              <w:t>Gồm 3 giá trị:</w:t>
            </w:r>
          </w:p>
          <w:p w:rsidR="00235AD3" w:rsidRDefault="00235AD3" w:rsidP="00235AD3">
            <w:pPr>
              <w:pStyle w:val="Bulletlevel2"/>
            </w:pPr>
            <w:r>
              <w:t>Bắc</w:t>
            </w:r>
          </w:p>
          <w:p w:rsidR="00235AD3" w:rsidRDefault="00235AD3" w:rsidP="00235AD3">
            <w:pPr>
              <w:pStyle w:val="Bulletlevel2"/>
            </w:pPr>
            <w:r>
              <w:t>Trung</w:t>
            </w:r>
          </w:p>
          <w:p w:rsidR="00235AD3" w:rsidRDefault="00235AD3" w:rsidP="00235AD3">
            <w:pPr>
              <w:pStyle w:val="Bulletlevel2"/>
            </w:pPr>
            <w:r>
              <w:t>Nam</w:t>
            </w:r>
          </w:p>
          <w:p w:rsidR="0072348E" w:rsidRDefault="00032013" w:rsidP="00032013">
            <w:pPr>
              <w:pStyle w:val="Bulletlevel1"/>
            </w:pPr>
            <w:r>
              <w:t xml:space="preserve">Chọn từ Miền </w:t>
            </w:r>
            <w:r w:rsidR="00085813">
              <w:t>từ hộp danh sách sau:</w:t>
            </w:r>
          </w:p>
          <w:p w:rsidR="00085813" w:rsidRPr="00085813" w:rsidRDefault="00085813" w:rsidP="00085813">
            <w:r>
              <w:rPr>
                <w:noProof/>
              </w:rPr>
              <w:drawing>
                <wp:inline distT="0" distB="0" distL="0" distR="0" wp14:anchorId="04271266" wp14:editId="69F9846E">
                  <wp:extent cx="3038095" cy="86666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8E" w:rsidRPr="00394FB3" w:rsidTr="00377691">
        <w:tc>
          <w:tcPr>
            <w:tcW w:w="632" w:type="dxa"/>
          </w:tcPr>
          <w:p w:rsidR="0072348E" w:rsidRPr="00394FB3" w:rsidRDefault="0072348E" w:rsidP="00AF7FF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520" w:type="dxa"/>
          </w:tcPr>
          <w:p w:rsidR="0072348E" w:rsidRPr="00394FB3" w:rsidRDefault="00032013" w:rsidP="00377691">
            <w:r>
              <w:t>Thuộc vùng</w:t>
            </w:r>
            <w:r w:rsidR="008709D7">
              <w:t xml:space="preserve"> </w:t>
            </w:r>
            <w:r w:rsidR="008709D7" w:rsidRPr="00032013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235AD3" w:rsidRDefault="00235AD3" w:rsidP="00085813">
            <w:pPr>
              <w:pStyle w:val="Bulletlevel1"/>
            </w:pPr>
            <w:r>
              <w:t>Vùng thuộc miền đã được chọn.</w:t>
            </w:r>
          </w:p>
          <w:p w:rsidR="0072348E" w:rsidRDefault="00085813" w:rsidP="00085813">
            <w:pPr>
              <w:pStyle w:val="Bulletlevel1"/>
            </w:pPr>
            <w:r>
              <w:t>Chọn vùng từ hộp danh sách sau:</w:t>
            </w:r>
          </w:p>
          <w:p w:rsidR="00085813" w:rsidRPr="00085813" w:rsidRDefault="00085813" w:rsidP="00085813">
            <w:r>
              <w:rPr>
                <w:noProof/>
              </w:rPr>
              <w:drawing>
                <wp:inline distT="0" distB="0" distL="0" distR="0" wp14:anchorId="245A64B4" wp14:editId="3AD600B8">
                  <wp:extent cx="3028572" cy="1476191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572" cy="14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5754" w:rsidRPr="00865754" w:rsidRDefault="00865754" w:rsidP="00865754"/>
    <w:p w:rsidR="00A24AB0" w:rsidRDefault="00A24AB0" w:rsidP="00A24AB0">
      <w:pPr>
        <w:pStyle w:val="Heading5"/>
        <w:numPr>
          <w:ilvl w:val="4"/>
          <w:numId w:val="33"/>
        </w:numPr>
      </w:pPr>
      <w:r>
        <w:t xml:space="preserve">Lưu </w:t>
      </w:r>
      <w:r w:rsidR="005A2287">
        <w:t>thông tin tỉnh thành</w:t>
      </w:r>
    </w:p>
    <w:p w:rsidR="00E127CD" w:rsidRDefault="00085813" w:rsidP="00E127CD">
      <w:pPr>
        <w:pStyle w:val="Bulletlevel1"/>
      </w:pPr>
      <w:r>
        <w:rPr>
          <w:noProof/>
        </w:rPr>
        <w:drawing>
          <wp:inline distT="0" distB="0" distL="0" distR="0" wp14:anchorId="3EE65694" wp14:editId="25944D66">
            <wp:extent cx="476191" cy="228571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3E9">
        <w:t>: Lưu</w:t>
      </w:r>
      <w:r>
        <w:t xml:space="preserve"> </w:t>
      </w:r>
      <w:r w:rsidR="00235AD3">
        <w:t xml:space="preserve">thông tin </w:t>
      </w:r>
      <w:r>
        <w:t>tỉnh thành ở trạng thái đã duyệt</w:t>
      </w:r>
      <w:r w:rsidR="00E127CD">
        <w:t>.</w:t>
      </w:r>
      <w:bookmarkEnd w:id="0"/>
    </w:p>
    <w:p w:rsidR="008F1914" w:rsidRDefault="008F1914" w:rsidP="008F1914">
      <w:pPr>
        <w:pStyle w:val="Heading5"/>
        <w:numPr>
          <w:ilvl w:val="4"/>
          <w:numId w:val="33"/>
        </w:numPr>
      </w:pPr>
      <w:r>
        <w:t>Điều kiện ràng buộc</w:t>
      </w:r>
    </w:p>
    <w:p w:rsidR="008F1914" w:rsidRPr="00D5067A" w:rsidRDefault="008F1914" w:rsidP="008F1914">
      <w:pPr>
        <w:pStyle w:val="Bulletlevel1"/>
      </w:pPr>
      <w:r>
        <w:t>Đã thiết lập Danh sách vùng, Danh sách miền.</w:t>
      </w:r>
    </w:p>
    <w:p w:rsidR="008F1914" w:rsidRPr="008F1914" w:rsidRDefault="008F1914" w:rsidP="008F1914">
      <w:bookmarkStart w:id="4" w:name="_GoBack"/>
      <w:bookmarkEnd w:id="4"/>
    </w:p>
    <w:sectPr w:rsidR="008F1914" w:rsidRPr="008F1914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AA1" w:rsidRDefault="00F12AA1" w:rsidP="00E57131">
      <w:r>
        <w:separator/>
      </w:r>
    </w:p>
    <w:p w:rsidR="00F12AA1" w:rsidRDefault="00F12AA1" w:rsidP="00E57131"/>
    <w:p w:rsidR="00F12AA1" w:rsidRDefault="00F12AA1" w:rsidP="00E57131"/>
    <w:p w:rsidR="00F12AA1" w:rsidRDefault="00F12AA1" w:rsidP="00E57131"/>
    <w:p w:rsidR="00F12AA1" w:rsidRDefault="00F12AA1"/>
  </w:endnote>
  <w:endnote w:type="continuationSeparator" w:id="0">
    <w:p w:rsidR="00F12AA1" w:rsidRDefault="00F12AA1" w:rsidP="00E57131">
      <w:r>
        <w:continuationSeparator/>
      </w:r>
    </w:p>
    <w:p w:rsidR="00F12AA1" w:rsidRDefault="00F12AA1" w:rsidP="00E57131"/>
    <w:p w:rsidR="00F12AA1" w:rsidRDefault="00F12AA1" w:rsidP="00E57131"/>
    <w:p w:rsidR="00F12AA1" w:rsidRDefault="00F12AA1" w:rsidP="00E57131"/>
    <w:p w:rsidR="00F12AA1" w:rsidRDefault="00F12A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CE6E43" w:rsidRDefault="0044640D" w:rsidP="004464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F12AA1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44640D" w:rsidRDefault="0044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AA1" w:rsidRDefault="00F12AA1" w:rsidP="00E57131">
      <w:r>
        <w:separator/>
      </w:r>
    </w:p>
    <w:p w:rsidR="00F12AA1" w:rsidRDefault="00F12AA1" w:rsidP="00E57131"/>
    <w:p w:rsidR="00F12AA1" w:rsidRDefault="00F12AA1" w:rsidP="00E57131"/>
    <w:p w:rsidR="00F12AA1" w:rsidRDefault="00F12AA1" w:rsidP="00E57131"/>
    <w:p w:rsidR="00F12AA1" w:rsidRDefault="00F12AA1"/>
  </w:footnote>
  <w:footnote w:type="continuationSeparator" w:id="0">
    <w:p w:rsidR="00F12AA1" w:rsidRDefault="00F12AA1" w:rsidP="00E57131">
      <w:r>
        <w:continuationSeparator/>
      </w:r>
    </w:p>
    <w:p w:rsidR="00F12AA1" w:rsidRDefault="00F12AA1" w:rsidP="00E57131"/>
    <w:p w:rsidR="00F12AA1" w:rsidRDefault="00F12AA1" w:rsidP="00E57131"/>
    <w:p w:rsidR="00F12AA1" w:rsidRDefault="00F12AA1" w:rsidP="00E57131"/>
    <w:p w:rsidR="00F12AA1" w:rsidRDefault="00F12AA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44640D" w:rsidRDefault="0044640D" w:rsidP="004464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95FF3BA" wp14:editId="3116003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8055B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DA244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87D62C4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D133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177C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4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1DE0940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5EF6D3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08143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D5A4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5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6">
    <w:nsid w:val="334D3F2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CE223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407A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F6016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06E73C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D32DFD"/>
    <w:multiLevelType w:val="hybridMultilevel"/>
    <w:tmpl w:val="81865528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6B719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D5BA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520D4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0F76C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6704A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851734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7456CF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9">
    <w:nsid w:val="686F4972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54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51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52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3">
    <w:nsid w:val="6CEE3563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74565F64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877B5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51"/>
  </w:num>
  <w:num w:numId="8">
    <w:abstractNumId w:val="45"/>
  </w:num>
  <w:num w:numId="9">
    <w:abstractNumId w:val="58"/>
  </w:num>
  <w:num w:numId="10">
    <w:abstractNumId w:val="52"/>
  </w:num>
  <w:num w:numId="11">
    <w:abstractNumId w:val="59"/>
  </w:num>
  <w:num w:numId="12">
    <w:abstractNumId w:val="54"/>
  </w:num>
  <w:num w:numId="13">
    <w:abstractNumId w:val="3"/>
  </w:num>
  <w:num w:numId="14">
    <w:abstractNumId w:val="19"/>
  </w:num>
  <w:num w:numId="15">
    <w:abstractNumId w:val="27"/>
  </w:num>
  <w:num w:numId="16">
    <w:abstractNumId w:val="42"/>
  </w:num>
  <w:num w:numId="17">
    <w:abstractNumId w:val="36"/>
  </w:num>
  <w:num w:numId="18">
    <w:abstractNumId w:val="55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5"/>
  </w:num>
  <w:num w:numId="29">
    <w:abstractNumId w:val="48"/>
  </w:num>
  <w:num w:numId="3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0"/>
  </w:num>
  <w:num w:numId="32">
    <w:abstractNumId w:val="13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4"/>
  </w:num>
  <w:num w:numId="39">
    <w:abstractNumId w:val="12"/>
  </w:num>
  <w:num w:numId="40">
    <w:abstractNumId w:val="7"/>
  </w:num>
  <w:num w:numId="41">
    <w:abstractNumId w:val="20"/>
  </w:num>
  <w:num w:numId="42">
    <w:abstractNumId w:val="35"/>
  </w:num>
  <w:num w:numId="43">
    <w:abstractNumId w:val="44"/>
  </w:num>
  <w:num w:numId="44">
    <w:abstractNumId w:val="56"/>
  </w:num>
  <w:num w:numId="45">
    <w:abstractNumId w:val="46"/>
  </w:num>
  <w:num w:numId="46">
    <w:abstractNumId w:val="26"/>
  </w:num>
  <w:num w:numId="47">
    <w:abstractNumId w:val="40"/>
  </w:num>
  <w:num w:numId="48">
    <w:abstractNumId w:val="10"/>
  </w:num>
  <w:num w:numId="49">
    <w:abstractNumId w:val="41"/>
  </w:num>
  <w:num w:numId="50">
    <w:abstractNumId w:val="39"/>
  </w:num>
  <w:num w:numId="51">
    <w:abstractNumId w:val="11"/>
  </w:num>
  <w:num w:numId="52">
    <w:abstractNumId w:val="49"/>
  </w:num>
  <w:num w:numId="53">
    <w:abstractNumId w:val="60"/>
  </w:num>
  <w:num w:numId="54">
    <w:abstractNumId w:val="53"/>
  </w:num>
  <w:num w:numId="55">
    <w:abstractNumId w:val="47"/>
  </w:num>
  <w:num w:numId="56">
    <w:abstractNumId w:val="22"/>
  </w:num>
  <w:num w:numId="57">
    <w:abstractNumId w:val="21"/>
  </w:num>
  <w:num w:numId="58">
    <w:abstractNumId w:val="34"/>
  </w:num>
  <w:num w:numId="59">
    <w:abstractNumId w:val="24"/>
  </w:num>
  <w:num w:numId="60">
    <w:abstractNumId w:val="24"/>
  </w:num>
  <w:num w:numId="61">
    <w:abstractNumId w:val="28"/>
  </w:num>
  <w:num w:numId="62">
    <w:abstractNumId w:val="29"/>
  </w:num>
  <w:num w:numId="63">
    <w:abstractNumId w:val="23"/>
  </w:num>
  <w:num w:numId="64">
    <w:abstractNumId w:val="43"/>
  </w:num>
  <w:num w:numId="65">
    <w:abstractNumId w:val="17"/>
  </w:num>
  <w:num w:numId="6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67E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0F42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320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87ABF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5AD3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4E5E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7AE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025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9DE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4E92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40D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21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51E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99F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8790F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617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1FBB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64F6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1E36"/>
    <w:rsid w:val="007E274B"/>
    <w:rsid w:val="007E27FF"/>
    <w:rsid w:val="007E2A59"/>
    <w:rsid w:val="007E2FD3"/>
    <w:rsid w:val="007E34BF"/>
    <w:rsid w:val="007E3D89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55B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2BA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14A8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1914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655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37FAA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49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892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455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9C6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73B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C23"/>
    <w:rsid w:val="00D728E0"/>
    <w:rsid w:val="00D72A33"/>
    <w:rsid w:val="00D731D7"/>
    <w:rsid w:val="00D7348F"/>
    <w:rsid w:val="00D73ACA"/>
    <w:rsid w:val="00D74FF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0BF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D86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2AA1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51893BF-6842-4C89-B489-7DB31872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ind w:left="360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03172-756B-4CA1-89E0-2C45DF1BA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798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2014-08-30T03:06:00Z</dcterms:created>
  <dcterms:modified xsi:type="dcterms:W3CDTF">2014-09-04T01:36:00Z</dcterms:modified>
</cp:coreProperties>
</file>