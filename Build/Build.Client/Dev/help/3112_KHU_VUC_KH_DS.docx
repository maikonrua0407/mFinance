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B0" w:rsidRDefault="00A24AB0" w:rsidP="00A24AB0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  <w:r w:rsidR="00DE49D6">
        <w:t>xã</w:t>
      </w:r>
    </w:p>
    <w:p w:rsidR="00414318" w:rsidRPr="00066394" w:rsidRDefault="005A2287" w:rsidP="00414318">
      <w:r>
        <w:t xml:space="preserve"> </w:t>
      </w:r>
      <w:r w:rsidR="00414318">
        <w:t xml:space="preserve">Khách hàng </w:t>
      </w:r>
      <w:r w:rsidR="00414318">
        <w:sym w:font="Wingdings" w:char="F0E0"/>
      </w:r>
      <w:r w:rsidR="00414318">
        <w:t xml:space="preserve"> Khách hàng – Thành viên </w:t>
      </w:r>
      <w:r w:rsidR="00414318">
        <w:sym w:font="Wingdings" w:char="F0E0"/>
      </w:r>
      <w:r w:rsidR="00414318">
        <w:t xml:space="preserve"> Xã </w:t>
      </w:r>
      <w:r w:rsidR="00414318">
        <w:sym w:font="Wingdings" w:char="F0E0"/>
      </w:r>
      <w:r w:rsidR="00414318">
        <w:t xml:space="preserve"> Danh sách xã</w:t>
      </w:r>
    </w:p>
    <w:p w:rsidR="00E127CD" w:rsidRDefault="00414318" w:rsidP="00E127CD">
      <w:r>
        <w:rPr>
          <w:noProof/>
        </w:rPr>
        <w:drawing>
          <wp:inline distT="0" distB="0" distL="0" distR="0" wp14:anchorId="4D66C1B8" wp14:editId="7A229691">
            <wp:extent cx="5943600" cy="1132205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CE" w:rsidRPr="00E127CD" w:rsidRDefault="005850CE" w:rsidP="005E34FB">
      <w:pPr>
        <w:pStyle w:val="NumberTable"/>
      </w:pPr>
      <w:r>
        <w:t xml:space="preserve">Cây thực đơn truy cập Danh sách </w:t>
      </w:r>
      <w:r w:rsidR="00DE49D6">
        <w:t>xã</w:t>
      </w:r>
    </w:p>
    <w:p w:rsidR="00A24AB0" w:rsidRDefault="005850CE" w:rsidP="00A24AB0">
      <w:pPr>
        <w:pStyle w:val="Heading5"/>
        <w:numPr>
          <w:ilvl w:val="4"/>
          <w:numId w:val="33"/>
        </w:numPr>
      </w:pPr>
      <w:r>
        <w:t>Thao tác thực hiện</w:t>
      </w:r>
    </w:p>
    <w:p w:rsidR="00A24AB0" w:rsidRDefault="00A24AB0" w:rsidP="00A258B4">
      <w:pPr>
        <w:pStyle w:val="Bulletlevel1"/>
      </w:pPr>
      <w:r>
        <w:t xml:space="preserve">Giao </w:t>
      </w:r>
      <w:r w:rsidRPr="00A258B4">
        <w:t>diện</w:t>
      </w:r>
    </w:p>
    <w:p w:rsidR="00377691" w:rsidRDefault="00414318" w:rsidP="00377691">
      <w:r>
        <w:rPr>
          <w:noProof/>
        </w:rPr>
        <w:drawing>
          <wp:inline distT="0" distB="0" distL="0" distR="0" wp14:anchorId="1BF73A01" wp14:editId="7678FF78">
            <wp:extent cx="5943600" cy="2442845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89" w:rsidRDefault="00000589" w:rsidP="005E34FB">
      <w:pPr>
        <w:pStyle w:val="NumberTable"/>
      </w:pPr>
      <w:r>
        <w:t xml:space="preserve">Danh sách </w:t>
      </w:r>
      <w:r w:rsidR="00DE49D6">
        <w:t>xã</w:t>
      </w:r>
    </w:p>
    <w:p w:rsidR="00A24AB0" w:rsidRDefault="00A24AB0" w:rsidP="00A258B4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000589" w:rsidTr="00634922">
        <w:tc>
          <w:tcPr>
            <w:tcW w:w="632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000589" w:rsidRDefault="00000589" w:rsidP="0063492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000589" w:rsidTr="00634922">
        <w:tc>
          <w:tcPr>
            <w:tcW w:w="632" w:type="dxa"/>
          </w:tcPr>
          <w:p w:rsidR="00000589" w:rsidRDefault="00000589" w:rsidP="009D777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000589" w:rsidRDefault="00414318" w:rsidP="00634922">
            <w:r>
              <w:t>Tổ chức văn phòng chi nhánh</w:t>
            </w:r>
          </w:p>
        </w:tc>
        <w:tc>
          <w:tcPr>
            <w:tcW w:w="6928" w:type="dxa"/>
          </w:tcPr>
          <w:p w:rsidR="00751EF6" w:rsidRDefault="00414318" w:rsidP="00DE49D6">
            <w:pPr>
              <w:pStyle w:val="Bulletlevel1"/>
            </w:pPr>
            <w:r>
              <w:t>Tìm kiếm xã theo đơn vị.</w:t>
            </w:r>
          </w:p>
          <w:p w:rsidR="00414318" w:rsidRDefault="00414318" w:rsidP="00DE49D6">
            <w:pPr>
              <w:pStyle w:val="Bulletlevel1"/>
            </w:pPr>
            <w:r>
              <w:t>Chọn đơn vị cần tìm kiếm xã như sau</w:t>
            </w:r>
          </w:p>
          <w:p w:rsidR="00414318" w:rsidRPr="00414318" w:rsidRDefault="00414318" w:rsidP="00414318">
            <w:r>
              <w:rPr>
                <w:noProof/>
              </w:rPr>
              <w:drawing>
                <wp:inline distT="0" distB="0" distL="0" distR="0" wp14:anchorId="1AED86E6" wp14:editId="255CD30A">
                  <wp:extent cx="2495238" cy="1371429"/>
                  <wp:effectExtent l="0" t="0" r="635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589" w:rsidTr="00634922">
        <w:tc>
          <w:tcPr>
            <w:tcW w:w="632" w:type="dxa"/>
          </w:tcPr>
          <w:p w:rsidR="00000589" w:rsidRDefault="00000589" w:rsidP="009D777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000589" w:rsidRDefault="00414318" w:rsidP="00000589">
            <w:r>
              <w:t>Ô tìm kiếm</w:t>
            </w:r>
          </w:p>
        </w:tc>
        <w:tc>
          <w:tcPr>
            <w:tcW w:w="6928" w:type="dxa"/>
          </w:tcPr>
          <w:p w:rsidR="00751EF6" w:rsidRDefault="00414318" w:rsidP="00DE49D6">
            <w:pPr>
              <w:pStyle w:val="Bulletlevel1"/>
            </w:pPr>
            <w:r>
              <w:t>Nhập thông tin cần tìm kiếm vào ô tìm kiếm</w:t>
            </w:r>
          </w:p>
          <w:p w:rsidR="00414318" w:rsidRDefault="00414318" w:rsidP="00DE49D6">
            <w:pPr>
              <w:pStyle w:val="Bulletlevel1"/>
            </w:pPr>
            <w:r>
              <w:t>Hệ thống tìm kiếm trên danh sách xã</w:t>
            </w:r>
          </w:p>
        </w:tc>
      </w:tr>
      <w:tr w:rsidR="00A37BE9" w:rsidTr="00634922">
        <w:tc>
          <w:tcPr>
            <w:tcW w:w="632" w:type="dxa"/>
          </w:tcPr>
          <w:p w:rsidR="00A37BE9" w:rsidRDefault="00A37BE9" w:rsidP="009D7774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A37BE9" w:rsidRDefault="00414318" w:rsidP="00634922">
            <w:r>
              <w:t>Danh sách xã</w:t>
            </w:r>
          </w:p>
        </w:tc>
        <w:tc>
          <w:tcPr>
            <w:tcW w:w="6928" w:type="dxa"/>
          </w:tcPr>
          <w:p w:rsidR="00A37BE9" w:rsidRDefault="00414318" w:rsidP="00DE49D6">
            <w:pPr>
              <w:pStyle w:val="Bulletlevel1"/>
            </w:pPr>
            <w:r>
              <w:t>Danh sách xã tìm kiếm được bao gồm các thông tin sau</w:t>
            </w:r>
          </w:p>
          <w:p w:rsidR="00414318" w:rsidRDefault="00414318" w:rsidP="00414318">
            <w:pPr>
              <w:pStyle w:val="Bulletlevel2"/>
            </w:pPr>
            <w:r>
              <w:lastRenderedPageBreak/>
              <w:t>STT</w:t>
            </w:r>
          </w:p>
          <w:p w:rsidR="00414318" w:rsidRDefault="00414318" w:rsidP="00414318">
            <w:pPr>
              <w:pStyle w:val="Bulletlevel2"/>
            </w:pPr>
            <w:r>
              <w:t>Mã phường xã</w:t>
            </w:r>
          </w:p>
          <w:p w:rsidR="00414318" w:rsidRDefault="00414318" w:rsidP="00414318">
            <w:pPr>
              <w:pStyle w:val="Bulletlevel2"/>
            </w:pPr>
            <w:r>
              <w:t>Tên phường xã</w:t>
            </w:r>
          </w:p>
          <w:p w:rsidR="00414318" w:rsidRPr="00414318" w:rsidRDefault="00414318" w:rsidP="00414318">
            <w:pPr>
              <w:pStyle w:val="Bulletlevel2"/>
            </w:pPr>
            <w:r>
              <w:t>Tên đơn vị</w:t>
            </w:r>
          </w:p>
        </w:tc>
      </w:tr>
    </w:tbl>
    <w:p w:rsidR="00A24AB0" w:rsidRDefault="00A24AB0" w:rsidP="00A24AB0">
      <w:pPr>
        <w:pStyle w:val="Heading5"/>
        <w:numPr>
          <w:ilvl w:val="4"/>
          <w:numId w:val="33"/>
        </w:numPr>
      </w:pPr>
      <w:r>
        <w:lastRenderedPageBreak/>
        <w:t>Tìm kiếm</w:t>
      </w:r>
    </w:p>
    <w:p w:rsidR="004E7FCC" w:rsidRDefault="009826B2" w:rsidP="009826B2">
      <w:pPr>
        <w:pStyle w:val="Bulletlevel1"/>
      </w:pPr>
      <w:r>
        <w:rPr>
          <w:noProof/>
        </w:rPr>
        <w:drawing>
          <wp:inline distT="0" distB="0" distL="0" distR="0" wp14:anchorId="7518E3EC" wp14:editId="56ECC4E7">
            <wp:extent cx="752475" cy="238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414318">
        <w:t xml:space="preserve"> xã </w:t>
      </w:r>
      <w:r>
        <w:t>theo các thông tin tìm kiếm đã được nhập</w:t>
      </w:r>
      <w:bookmarkEnd w:id="0"/>
    </w:p>
    <w:p w:rsidR="005A5EE8" w:rsidRDefault="005A5EE8" w:rsidP="005A5EE8">
      <w:pPr>
        <w:pStyle w:val="Heading5"/>
        <w:numPr>
          <w:ilvl w:val="4"/>
          <w:numId w:val="33"/>
        </w:numPr>
      </w:pPr>
      <w:r>
        <w:t>Điều kiện ràng buộc</w:t>
      </w:r>
    </w:p>
    <w:p w:rsidR="005A5EE8" w:rsidRPr="005A5EE8" w:rsidRDefault="005A5EE8" w:rsidP="005A5EE8">
      <w:pPr>
        <w:pStyle w:val="Bulletlevel1"/>
      </w:pPr>
      <w:r>
        <w:t>Đã thiết lập Danh sách Đơn vị, Danh sách cán bộ quản lý, Danh sách cộng tác viên.</w:t>
      </w:r>
      <w:bookmarkStart w:id="1" w:name="_GoBack"/>
      <w:bookmarkEnd w:id="1"/>
    </w:p>
    <w:sectPr w:rsidR="005A5EE8" w:rsidRPr="005A5EE8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01A" w:rsidRDefault="008B301A" w:rsidP="00E57131">
      <w:r>
        <w:separator/>
      </w:r>
    </w:p>
    <w:p w:rsidR="008B301A" w:rsidRDefault="008B301A" w:rsidP="00E57131"/>
    <w:p w:rsidR="008B301A" w:rsidRDefault="008B301A" w:rsidP="00E57131"/>
    <w:p w:rsidR="008B301A" w:rsidRDefault="008B301A" w:rsidP="00E57131"/>
    <w:p w:rsidR="008B301A" w:rsidRDefault="008B301A"/>
  </w:endnote>
  <w:endnote w:type="continuationSeparator" w:id="0">
    <w:p w:rsidR="008B301A" w:rsidRDefault="008B301A" w:rsidP="00E57131">
      <w:r>
        <w:continuationSeparator/>
      </w:r>
    </w:p>
    <w:p w:rsidR="008B301A" w:rsidRDefault="008B301A" w:rsidP="00E57131"/>
    <w:p w:rsidR="008B301A" w:rsidRDefault="008B301A" w:rsidP="00E57131"/>
    <w:p w:rsidR="008B301A" w:rsidRDefault="008B301A" w:rsidP="00E57131"/>
    <w:p w:rsidR="008B301A" w:rsidRDefault="008B3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8B301A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01A" w:rsidRDefault="008B301A" w:rsidP="00E57131">
      <w:r>
        <w:separator/>
      </w:r>
    </w:p>
    <w:p w:rsidR="008B301A" w:rsidRDefault="008B301A" w:rsidP="00E57131"/>
    <w:p w:rsidR="008B301A" w:rsidRDefault="008B301A" w:rsidP="00E57131"/>
    <w:p w:rsidR="008B301A" w:rsidRDefault="008B301A" w:rsidP="00E57131"/>
    <w:p w:rsidR="008B301A" w:rsidRDefault="008B301A"/>
  </w:footnote>
  <w:footnote w:type="continuationSeparator" w:id="0">
    <w:p w:rsidR="008B301A" w:rsidRDefault="008B301A" w:rsidP="00E57131">
      <w:r>
        <w:continuationSeparator/>
      </w:r>
    </w:p>
    <w:p w:rsidR="008B301A" w:rsidRDefault="008B301A" w:rsidP="00E57131"/>
    <w:p w:rsidR="008B301A" w:rsidRDefault="008B301A" w:rsidP="00E57131"/>
    <w:p w:rsidR="008B301A" w:rsidRDefault="008B301A" w:rsidP="00E57131"/>
    <w:p w:rsidR="008B301A" w:rsidRDefault="008B30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7C5A6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4B8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BA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5EE8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01A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A4F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C8B8DB-E2E1-49F2-9FFD-3B700407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AD972-5886-4931-B665-6083C8AA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690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2014-08-30T03:11:00Z</dcterms:created>
  <dcterms:modified xsi:type="dcterms:W3CDTF">2014-09-04T01:45:00Z</dcterms:modified>
</cp:coreProperties>
</file>