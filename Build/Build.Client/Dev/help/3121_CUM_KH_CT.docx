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C44" w:rsidRDefault="00A73F69" w:rsidP="00030C44">
      <w:pPr>
        <w:pStyle w:val="Heading5"/>
        <w:numPr>
          <w:ilvl w:val="4"/>
          <w:numId w:val="33"/>
        </w:numPr>
      </w:pPr>
      <w:bookmarkStart w:id="0" w:name="_Toc365275026"/>
      <w:r>
        <w:t>Truy cập chức năng Đăng ký ấ</w:t>
      </w:r>
      <w:bookmarkStart w:id="1" w:name="_GoBack"/>
      <w:bookmarkEnd w:id="1"/>
      <w:r w:rsidR="00030C44">
        <w:t>p</w:t>
      </w:r>
    </w:p>
    <w:p w:rsidR="00030C44" w:rsidRDefault="00414318" w:rsidP="00030C44">
      <w:r>
        <w:t xml:space="preserve">Khách hàng </w:t>
      </w:r>
      <w:r>
        <w:sym w:font="Wingdings" w:char="F0E0"/>
      </w:r>
      <w:r>
        <w:t xml:space="preserve"> Khách hàng – Thành viên </w:t>
      </w:r>
      <w:r>
        <w:sym w:font="Wingdings" w:char="F0E0"/>
      </w:r>
      <w:r w:rsidR="004458C1">
        <w:tab/>
        <w:t xml:space="preserve">Ấp </w:t>
      </w:r>
      <w:r w:rsidR="004458C1">
        <w:sym w:font="Wingdings" w:char="F0E0"/>
      </w:r>
      <w:r w:rsidR="004458C1">
        <w:t xml:space="preserve"> Đăng ký ấp</w:t>
      </w:r>
    </w:p>
    <w:p w:rsidR="004458C1" w:rsidRDefault="004458C1" w:rsidP="00030C44">
      <w:r>
        <w:rPr>
          <w:noProof/>
        </w:rPr>
        <w:drawing>
          <wp:inline distT="0" distB="0" distL="0" distR="0" wp14:anchorId="544AA89C" wp14:editId="4F334894">
            <wp:extent cx="5943600" cy="1139190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44" w:rsidRDefault="00030C44" w:rsidP="00030C44">
      <w:pPr>
        <w:pStyle w:val="NumberTable"/>
      </w:pPr>
      <w:r>
        <w:t>Cây thực đơn truy cập chức năng Đăng ký Ấp</w:t>
      </w:r>
    </w:p>
    <w:p w:rsidR="00030C44" w:rsidRDefault="00030C44" w:rsidP="00030C44">
      <w:pPr>
        <w:pStyle w:val="Heading5"/>
        <w:numPr>
          <w:ilvl w:val="4"/>
          <w:numId w:val="33"/>
        </w:numPr>
      </w:pPr>
      <w:r>
        <w:t>Khai báo thông tin Ấp</w:t>
      </w:r>
    </w:p>
    <w:p w:rsidR="00030C44" w:rsidRDefault="00030C44" w:rsidP="00030C44">
      <w:pPr>
        <w:pStyle w:val="Bulletlevel1"/>
      </w:pPr>
      <w:r>
        <w:t>Giao diện</w:t>
      </w:r>
    </w:p>
    <w:p w:rsidR="00030C44" w:rsidRDefault="004458C1" w:rsidP="00030C44">
      <w:r>
        <w:rPr>
          <w:noProof/>
        </w:rPr>
        <w:drawing>
          <wp:inline distT="0" distB="0" distL="0" distR="0" wp14:anchorId="7D7442C8" wp14:editId="7032FDDF">
            <wp:extent cx="6364605" cy="4350804"/>
            <wp:effectExtent l="0" t="0" r="0" b="0"/>
            <wp:docPr id="35" name="Picture 35" descr="C:\Users\OanhXinh\AppData\Local\Temp\SNAGHTML1b9d1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OanhXinh\AppData\Local\Temp\SNAGHTML1b9d14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435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C44" w:rsidRPr="00F9174C" w:rsidRDefault="00030C44" w:rsidP="00030C44">
      <w:pPr>
        <w:pStyle w:val="NumberTable"/>
      </w:pPr>
      <w:r>
        <w:t>Đăng ký Ấp</w:t>
      </w:r>
    </w:p>
    <w:p w:rsidR="00030C44" w:rsidRDefault="00030C44" w:rsidP="00030C44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7018"/>
      </w:tblGrid>
      <w:tr w:rsidR="00030C44" w:rsidRPr="00394FB3" w:rsidTr="00EF1B51">
        <w:tc>
          <w:tcPr>
            <w:tcW w:w="632" w:type="dxa"/>
            <w:hideMark/>
          </w:tcPr>
          <w:p w:rsidR="00030C44" w:rsidRPr="00394FB3" w:rsidRDefault="00030C44" w:rsidP="00EF1B51">
            <w:pPr>
              <w:jc w:val="center"/>
              <w:rPr>
                <w:b/>
              </w:rPr>
            </w:pPr>
            <w:r w:rsidRPr="00394FB3"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030C44" w:rsidRPr="00394FB3" w:rsidRDefault="00030C44" w:rsidP="00EF1B51">
            <w:pPr>
              <w:jc w:val="center"/>
              <w:rPr>
                <w:b/>
              </w:rPr>
            </w:pPr>
            <w:r w:rsidRPr="00394FB3">
              <w:rPr>
                <w:b/>
              </w:rPr>
              <w:t>Tên trường</w:t>
            </w:r>
          </w:p>
        </w:tc>
        <w:tc>
          <w:tcPr>
            <w:tcW w:w="7018" w:type="dxa"/>
            <w:hideMark/>
          </w:tcPr>
          <w:p w:rsidR="00030C44" w:rsidRPr="00394FB3" w:rsidRDefault="00030C44" w:rsidP="00EF1B51">
            <w:pPr>
              <w:jc w:val="center"/>
              <w:rPr>
                <w:b/>
              </w:rPr>
            </w:pPr>
            <w:r w:rsidRPr="00394FB3">
              <w:rPr>
                <w:b/>
              </w:rPr>
              <w:t>Diễn giải</w:t>
            </w:r>
          </w:p>
        </w:tc>
      </w:tr>
      <w:tr w:rsidR="00030C44" w:rsidRPr="00394FB3" w:rsidTr="00EF1B51">
        <w:tc>
          <w:tcPr>
            <w:tcW w:w="10170" w:type="dxa"/>
            <w:gridSpan w:val="3"/>
          </w:tcPr>
          <w:p w:rsidR="00030C44" w:rsidRPr="00394FB3" w:rsidRDefault="00030C44" w:rsidP="00EF1B51">
            <w:pPr>
              <w:rPr>
                <w:b/>
                <w:i/>
              </w:rPr>
            </w:pPr>
            <w:r w:rsidRPr="00394FB3">
              <w:rPr>
                <w:b/>
                <w:i/>
              </w:rPr>
              <w:t xml:space="preserve">Thông tin </w:t>
            </w:r>
            <w:r w:rsidR="00BF1418">
              <w:rPr>
                <w:b/>
                <w:i/>
              </w:rPr>
              <w:t>chung</w:t>
            </w:r>
          </w:p>
        </w:tc>
      </w:tr>
      <w:tr w:rsidR="00030C44" w:rsidRPr="00394FB3" w:rsidTr="00EF1B51">
        <w:tc>
          <w:tcPr>
            <w:tcW w:w="632" w:type="dxa"/>
          </w:tcPr>
          <w:p w:rsidR="00030C44" w:rsidRPr="00394FB3" w:rsidRDefault="00030C44" w:rsidP="00E1397B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520" w:type="dxa"/>
          </w:tcPr>
          <w:p w:rsidR="00030C44" w:rsidRPr="00394FB3" w:rsidRDefault="00BF1418" w:rsidP="00EF1B51">
            <w:r>
              <w:t>Chi nhánh</w:t>
            </w:r>
            <w:r w:rsidR="003A084B">
              <w:t xml:space="preserve">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8B71AD" w:rsidRPr="00394FB3" w:rsidRDefault="008B71AD" w:rsidP="008B71AD">
            <w:pPr>
              <w:pStyle w:val="Bulletlevel1"/>
            </w:pPr>
            <w:r>
              <w:t>Chương trình tự động hiển thị chi nhánh đăng nhập của user đăng nhập vào hệ thống.</w:t>
            </w:r>
          </w:p>
        </w:tc>
      </w:tr>
      <w:tr w:rsidR="00030C44" w:rsidRPr="00394FB3" w:rsidTr="00EF1B51">
        <w:tc>
          <w:tcPr>
            <w:tcW w:w="632" w:type="dxa"/>
          </w:tcPr>
          <w:p w:rsidR="00030C44" w:rsidRPr="00394FB3" w:rsidRDefault="00030C44" w:rsidP="00E1397B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520" w:type="dxa"/>
          </w:tcPr>
          <w:p w:rsidR="00030C44" w:rsidRPr="00394FB3" w:rsidRDefault="00BF1418" w:rsidP="00EF1B51">
            <w:r>
              <w:t>Phòng giao dịch</w:t>
            </w:r>
          </w:p>
        </w:tc>
        <w:tc>
          <w:tcPr>
            <w:tcW w:w="7018" w:type="dxa"/>
          </w:tcPr>
          <w:p w:rsidR="00030C44" w:rsidRDefault="00BF1418" w:rsidP="00EF1B51">
            <w:pPr>
              <w:pStyle w:val="Bulletlevel1"/>
            </w:pPr>
            <w:r>
              <w:t>Chương trình tự động hiển thị</w:t>
            </w:r>
            <w:r w:rsidR="008B71AD">
              <w:t xml:space="preserve"> theo lựa chọn đăng nhập của user đăng nhập vào hệ thống.</w:t>
            </w:r>
          </w:p>
          <w:p w:rsidR="005335B0" w:rsidRDefault="005335B0" w:rsidP="00EF1B51">
            <w:pPr>
              <w:pStyle w:val="Bulletlevel1"/>
            </w:pPr>
            <w:r>
              <w:t>Có thể chọn lại phòng giao dịch như sau</w:t>
            </w:r>
          </w:p>
          <w:p w:rsidR="005335B0" w:rsidRPr="005335B0" w:rsidRDefault="005335B0" w:rsidP="005335B0">
            <w:r>
              <w:rPr>
                <w:noProof/>
              </w:rPr>
              <w:drawing>
                <wp:inline distT="0" distB="0" distL="0" distR="0" wp14:anchorId="6F424095" wp14:editId="5BB4759C">
                  <wp:extent cx="2314286" cy="666667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286" cy="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C44" w:rsidRPr="00394FB3" w:rsidTr="00EF1B51">
        <w:tc>
          <w:tcPr>
            <w:tcW w:w="632" w:type="dxa"/>
          </w:tcPr>
          <w:p w:rsidR="00030C44" w:rsidRPr="00394FB3" w:rsidRDefault="00030C44" w:rsidP="00E1397B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520" w:type="dxa"/>
          </w:tcPr>
          <w:p w:rsidR="00030C44" w:rsidRPr="00394FB3" w:rsidRDefault="00BF1418" w:rsidP="00EF1B51">
            <w:r>
              <w:t>Phường/Xã</w:t>
            </w:r>
            <w:r w:rsidR="003A084B">
              <w:t xml:space="preserve"> 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030C44" w:rsidRDefault="001E39EF" w:rsidP="00EF1B51">
            <w:pPr>
              <w:pStyle w:val="Bulletlevel1"/>
            </w:pPr>
            <w:r>
              <w:t>Chọn phường/ xã từ danh sách</w:t>
            </w:r>
            <w:r w:rsidR="008B71AD">
              <w:t xml:space="preserve"> thuộc phòng giao dịch đã chọn</w:t>
            </w:r>
            <w:r w:rsidR="005335B0">
              <w:t xml:space="preserve"> như sau</w:t>
            </w:r>
          </w:p>
          <w:p w:rsidR="005335B0" w:rsidRPr="005335B0" w:rsidRDefault="005335B0" w:rsidP="005335B0">
            <w:r>
              <w:rPr>
                <w:noProof/>
              </w:rPr>
              <w:drawing>
                <wp:inline distT="0" distB="0" distL="0" distR="0" wp14:anchorId="3510C7A6" wp14:editId="5FC80D4F">
                  <wp:extent cx="2323810" cy="857143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810" cy="8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C44" w:rsidRPr="00394FB3" w:rsidTr="00EF1B51">
        <w:tc>
          <w:tcPr>
            <w:tcW w:w="632" w:type="dxa"/>
          </w:tcPr>
          <w:p w:rsidR="00030C44" w:rsidRPr="00394FB3" w:rsidRDefault="00030C44" w:rsidP="00E1397B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520" w:type="dxa"/>
          </w:tcPr>
          <w:p w:rsidR="00030C44" w:rsidRPr="00394FB3" w:rsidRDefault="00BF1418" w:rsidP="00EF1B51">
            <w:r>
              <w:t>Mã ấp</w:t>
            </w:r>
            <w:r w:rsidR="003A084B">
              <w:t xml:space="preserve">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030C44" w:rsidRDefault="001E39EF" w:rsidP="00EF1B51">
            <w:pPr>
              <w:pStyle w:val="Bulletlevel1"/>
            </w:pPr>
            <w:r>
              <w:t>Hệ thống tự động hiển thị mã ấp theo nguyên tắc sinh mã đã được khai báo.</w:t>
            </w:r>
          </w:p>
          <w:p w:rsidR="001E39EF" w:rsidRPr="00394FB3" w:rsidRDefault="001E39EF" w:rsidP="00EF1B51">
            <w:pPr>
              <w:pStyle w:val="Bulletlevel1"/>
            </w:pPr>
            <w:r>
              <w:t>Mã ấp là duy nhất trong hệ thống</w:t>
            </w:r>
          </w:p>
        </w:tc>
      </w:tr>
      <w:tr w:rsidR="00030C44" w:rsidRPr="00394FB3" w:rsidTr="00EF1B51">
        <w:tc>
          <w:tcPr>
            <w:tcW w:w="632" w:type="dxa"/>
          </w:tcPr>
          <w:p w:rsidR="00030C44" w:rsidRPr="00394FB3" w:rsidRDefault="00030C44" w:rsidP="00E1397B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520" w:type="dxa"/>
          </w:tcPr>
          <w:p w:rsidR="00030C44" w:rsidRPr="00394FB3" w:rsidRDefault="00BF1418" w:rsidP="00EF1B51">
            <w:r>
              <w:t>Tên ấp</w:t>
            </w:r>
            <w:r w:rsidR="003A084B">
              <w:t xml:space="preserve">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030C44" w:rsidRPr="00394FB3" w:rsidRDefault="001E39EF" w:rsidP="00EF1B51">
            <w:pPr>
              <w:pStyle w:val="Bulletlevel1"/>
            </w:pPr>
            <w:r>
              <w:t>Tự nhập từ bàn phím</w:t>
            </w:r>
            <w:r w:rsidR="008B71AD">
              <w:t xml:space="preserve"> theo quy tắc đặt tên của đơn vị</w:t>
            </w:r>
          </w:p>
        </w:tc>
      </w:tr>
      <w:tr w:rsidR="00030C44" w:rsidRPr="00394FB3" w:rsidTr="00EF1B51">
        <w:tc>
          <w:tcPr>
            <w:tcW w:w="632" w:type="dxa"/>
          </w:tcPr>
          <w:p w:rsidR="00030C44" w:rsidRPr="00394FB3" w:rsidRDefault="00030C44" w:rsidP="00E1397B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520" w:type="dxa"/>
          </w:tcPr>
          <w:p w:rsidR="00030C44" w:rsidRPr="00394FB3" w:rsidRDefault="00BF1418" w:rsidP="00EF1B51">
            <w:r>
              <w:t>Tên tắt</w:t>
            </w:r>
            <w:r w:rsidR="003A084B">
              <w:t xml:space="preserve">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030C44" w:rsidRPr="00394FB3" w:rsidRDefault="001E39EF" w:rsidP="00EF1B51">
            <w:pPr>
              <w:pStyle w:val="Bulletlevel1"/>
            </w:pPr>
            <w:r>
              <w:t>Tự nhập từ bàn phím</w:t>
            </w:r>
            <w:r w:rsidR="008B71AD">
              <w:t xml:space="preserve"> theo quy tắc đặt tên của đơn vị</w:t>
            </w:r>
          </w:p>
        </w:tc>
      </w:tr>
      <w:tr w:rsidR="00030C44" w:rsidRPr="00394FB3" w:rsidTr="00EF1B51">
        <w:tc>
          <w:tcPr>
            <w:tcW w:w="632" w:type="dxa"/>
          </w:tcPr>
          <w:p w:rsidR="00030C44" w:rsidRPr="00394FB3" w:rsidRDefault="00030C44" w:rsidP="00E1397B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520" w:type="dxa"/>
          </w:tcPr>
          <w:p w:rsidR="00030C44" w:rsidRPr="00394FB3" w:rsidRDefault="00BF1418" w:rsidP="00EF1B51">
            <w:r>
              <w:t>Ngày thành lập</w:t>
            </w:r>
            <w:r w:rsidR="003A084B">
              <w:t xml:space="preserve">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030C44" w:rsidRPr="00394FB3" w:rsidRDefault="00B0346F" w:rsidP="00EF1B51">
            <w:pPr>
              <w:pStyle w:val="Bulletlevel1"/>
            </w:pPr>
            <w:r>
              <w:t xml:space="preserve">Chương trình mặc </w:t>
            </w:r>
            <w:r w:rsidR="008B71AD">
              <w:t>định là ngày của hệ thống, có thể sửa lại hoặc chọn lại từ lịch</w:t>
            </w:r>
          </w:p>
        </w:tc>
      </w:tr>
      <w:tr w:rsidR="00BF1418" w:rsidRPr="00394FB3" w:rsidTr="0054093F">
        <w:trPr>
          <w:trHeight w:val="4265"/>
        </w:trPr>
        <w:tc>
          <w:tcPr>
            <w:tcW w:w="632" w:type="dxa"/>
          </w:tcPr>
          <w:p w:rsidR="00BF1418" w:rsidRPr="00394FB3" w:rsidRDefault="00BF1418" w:rsidP="00E1397B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520" w:type="dxa"/>
          </w:tcPr>
          <w:p w:rsidR="00BF1418" w:rsidRDefault="00BF1418" w:rsidP="00EF1B51">
            <w:r>
              <w:t>Cán bộ quản lý</w:t>
            </w:r>
            <w:r w:rsidR="003A084B">
              <w:t xml:space="preserve">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BF1418" w:rsidRDefault="00B0346F" w:rsidP="00EF1B51">
            <w:pPr>
              <w:pStyle w:val="Bulletlevel1"/>
            </w:pPr>
            <w:r>
              <w:t>Chọn từ danh sách</w:t>
            </w:r>
            <w:r w:rsidR="0054093F">
              <w:t xml:space="preserve"> cán bộ</w:t>
            </w:r>
            <w:r w:rsidR="005335B0">
              <w:t xml:space="preserve"> quản lý</w:t>
            </w:r>
            <w:r>
              <w:t xml:space="preserve"> như sau</w:t>
            </w:r>
          </w:p>
          <w:p w:rsidR="00B0346F" w:rsidRPr="00B0346F" w:rsidRDefault="00B0346F" w:rsidP="00B0346F">
            <w:r>
              <w:rPr>
                <w:noProof/>
              </w:rPr>
              <w:drawing>
                <wp:inline distT="0" distB="0" distL="0" distR="0" wp14:anchorId="18B38005" wp14:editId="3942FE02">
                  <wp:extent cx="2419048" cy="2190476"/>
                  <wp:effectExtent l="0" t="0" r="635" b="63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048" cy="2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418" w:rsidRPr="00394FB3" w:rsidTr="00B5786B">
        <w:tc>
          <w:tcPr>
            <w:tcW w:w="10170" w:type="dxa"/>
            <w:gridSpan w:val="3"/>
          </w:tcPr>
          <w:p w:rsidR="00BF1418" w:rsidRPr="00BF1418" w:rsidRDefault="00BF1418" w:rsidP="00BF1418">
            <w:pPr>
              <w:rPr>
                <w:b/>
                <w:i/>
              </w:rPr>
            </w:pPr>
            <w:r>
              <w:rPr>
                <w:b/>
                <w:i/>
              </w:rPr>
              <w:t>Danh sách cộng tác viên</w:t>
            </w:r>
          </w:p>
        </w:tc>
      </w:tr>
      <w:tr w:rsidR="00B0346F" w:rsidRPr="00394FB3" w:rsidTr="00BF1418">
        <w:trPr>
          <w:trHeight w:val="665"/>
        </w:trPr>
        <w:tc>
          <w:tcPr>
            <w:tcW w:w="632" w:type="dxa"/>
          </w:tcPr>
          <w:p w:rsidR="00B0346F" w:rsidRPr="00394FB3" w:rsidRDefault="00B0346F" w:rsidP="00E1397B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520" w:type="dxa"/>
          </w:tcPr>
          <w:p w:rsidR="00B0346F" w:rsidRDefault="00B0346F" w:rsidP="00EF1B51">
            <w:r>
              <w:t>Thêm</w:t>
            </w:r>
          </w:p>
        </w:tc>
        <w:tc>
          <w:tcPr>
            <w:tcW w:w="7018" w:type="dxa"/>
          </w:tcPr>
          <w:p w:rsidR="00B0346F" w:rsidRDefault="00B0346F" w:rsidP="00B5786B">
            <w:pPr>
              <w:pStyle w:val="Bulletlevel1"/>
            </w:pPr>
            <w:r>
              <w:t xml:space="preserve">Chọn </w:t>
            </w:r>
            <w:r>
              <w:rPr>
                <w:noProof/>
              </w:rPr>
              <w:drawing>
                <wp:inline distT="0" distB="0" distL="0" distR="0" wp14:anchorId="5A17636C" wp14:editId="4E4E1820">
                  <wp:extent cx="600000" cy="257143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để thêm cộng tác viên cho xã bằng cách chọn từ danh sách sau</w:t>
            </w:r>
          </w:p>
          <w:p w:rsidR="00B0346F" w:rsidRPr="00EF1B51" w:rsidRDefault="00B0346F" w:rsidP="00B5786B">
            <w:r>
              <w:rPr>
                <w:noProof/>
              </w:rPr>
              <w:drawing>
                <wp:inline distT="0" distB="0" distL="0" distR="0" wp14:anchorId="25006110" wp14:editId="1A9869B3">
                  <wp:extent cx="3657600" cy="2138663"/>
                  <wp:effectExtent l="0" t="0" r="0" b="0"/>
                  <wp:docPr id="40" name="Picture 40" descr="C:\Users\OanhXinh\AppData\Local\Temp\SNAGHTML1d762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OanhXinh\AppData\Local\Temp\SNAGHTML1d762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4856" cy="2137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346F" w:rsidRPr="00394FB3" w:rsidTr="0054093F">
        <w:tc>
          <w:tcPr>
            <w:tcW w:w="632" w:type="dxa"/>
            <w:vAlign w:val="center"/>
          </w:tcPr>
          <w:p w:rsidR="00B0346F" w:rsidRPr="00394FB3" w:rsidRDefault="00B0346F" w:rsidP="0054093F">
            <w:pPr>
              <w:pStyle w:val="ListParagraph"/>
              <w:numPr>
                <w:ilvl w:val="0"/>
                <w:numId w:val="39"/>
              </w:numPr>
              <w:jc w:val="left"/>
            </w:pPr>
          </w:p>
        </w:tc>
        <w:tc>
          <w:tcPr>
            <w:tcW w:w="2520" w:type="dxa"/>
            <w:vAlign w:val="center"/>
          </w:tcPr>
          <w:p w:rsidR="00B0346F" w:rsidRDefault="00B0346F" w:rsidP="0054093F">
            <w:pPr>
              <w:jc w:val="left"/>
            </w:pPr>
            <w:r>
              <w:t>Xóa</w:t>
            </w:r>
          </w:p>
        </w:tc>
        <w:tc>
          <w:tcPr>
            <w:tcW w:w="7018" w:type="dxa"/>
            <w:vAlign w:val="center"/>
          </w:tcPr>
          <w:p w:rsidR="00B0346F" w:rsidRPr="00394FB3" w:rsidRDefault="00B0346F" w:rsidP="0054093F">
            <w:pPr>
              <w:pStyle w:val="Bulletlevel1"/>
              <w:jc w:val="left"/>
            </w:pPr>
            <w:r>
              <w:t xml:space="preserve">Chọn </w:t>
            </w:r>
            <w:r>
              <w:rPr>
                <w:noProof/>
              </w:rPr>
              <w:drawing>
                <wp:inline distT="0" distB="0" distL="0" distR="0" wp14:anchorId="641BA50F" wp14:editId="139810A9">
                  <wp:extent cx="514286" cy="247619"/>
                  <wp:effectExtent l="0" t="0" r="635" b="63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86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để xóa cộng tác viên được chọn</w:t>
            </w:r>
            <w:r w:rsidR="00E01765">
              <w:t xml:space="preserve"> trong danh sách cộng tác viên</w:t>
            </w:r>
          </w:p>
        </w:tc>
      </w:tr>
      <w:tr w:rsidR="00B0346F" w:rsidRPr="00394FB3" w:rsidTr="00EF1B51">
        <w:tc>
          <w:tcPr>
            <w:tcW w:w="632" w:type="dxa"/>
          </w:tcPr>
          <w:p w:rsidR="00B0346F" w:rsidRPr="00394FB3" w:rsidRDefault="00B0346F" w:rsidP="00E1397B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520" w:type="dxa"/>
          </w:tcPr>
          <w:p w:rsidR="00B0346F" w:rsidRDefault="00B0346F" w:rsidP="00EF1B51">
            <w:r>
              <w:t>Danh sách cộng tác viên</w:t>
            </w:r>
          </w:p>
        </w:tc>
        <w:tc>
          <w:tcPr>
            <w:tcW w:w="7018" w:type="dxa"/>
          </w:tcPr>
          <w:p w:rsidR="00B0346F" w:rsidRDefault="00B0346F" w:rsidP="00B5786B">
            <w:pPr>
              <w:pStyle w:val="Bulletlevel1"/>
            </w:pPr>
            <w:r>
              <w:t>Danh sách cộng tác viên được chọn gồm các thông tin sau:</w:t>
            </w:r>
          </w:p>
          <w:p w:rsidR="00B0346F" w:rsidRDefault="00B0346F" w:rsidP="00B5786B">
            <w:pPr>
              <w:pStyle w:val="Bulletlevel2"/>
            </w:pPr>
            <w:r>
              <w:t>STT</w:t>
            </w:r>
          </w:p>
          <w:p w:rsidR="00B0346F" w:rsidRDefault="00B0346F" w:rsidP="00B5786B">
            <w:pPr>
              <w:pStyle w:val="Bulletlevel2"/>
            </w:pPr>
            <w:r>
              <w:t>Mã cộng tác viên</w:t>
            </w:r>
          </w:p>
          <w:p w:rsidR="00B0346F" w:rsidRDefault="00B0346F" w:rsidP="00B5786B">
            <w:pPr>
              <w:pStyle w:val="Bulletlevel2"/>
            </w:pPr>
            <w:r>
              <w:t>Tên cộng tác viên</w:t>
            </w:r>
          </w:p>
          <w:p w:rsidR="00B0346F" w:rsidRPr="00394FB3" w:rsidRDefault="00B0346F" w:rsidP="00B5786B">
            <w:pPr>
              <w:pStyle w:val="Bulletlevel2"/>
            </w:pPr>
            <w:r>
              <w:t>Chức vụ</w:t>
            </w:r>
          </w:p>
        </w:tc>
      </w:tr>
    </w:tbl>
    <w:p w:rsidR="00030C44" w:rsidRDefault="00030C44" w:rsidP="00030C44">
      <w:pPr>
        <w:pStyle w:val="Heading5"/>
        <w:numPr>
          <w:ilvl w:val="4"/>
          <w:numId w:val="33"/>
        </w:numPr>
      </w:pPr>
      <w:r>
        <w:t xml:space="preserve">Lưu thông tin </w:t>
      </w:r>
    </w:p>
    <w:p w:rsidR="00BC5A6C" w:rsidRDefault="00BC5A6C" w:rsidP="00BC5A6C">
      <w:pPr>
        <w:pStyle w:val="Bulletlevel1"/>
      </w:pPr>
      <w:r>
        <w:rPr>
          <w:noProof/>
        </w:rPr>
        <w:drawing>
          <wp:inline distT="0" distB="0" distL="0" distR="0" wp14:anchorId="4BC3DF90" wp14:editId="34646BAF">
            <wp:extent cx="476191" cy="228571"/>
            <wp:effectExtent l="0" t="0" r="635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191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 Lưu thông tin ấp ở trạng thái đã duyệt.</w:t>
      </w:r>
    </w:p>
    <w:p w:rsidR="00030C44" w:rsidRDefault="00030C44" w:rsidP="00CA2838">
      <w:pPr>
        <w:pStyle w:val="Heading5"/>
        <w:numPr>
          <w:ilvl w:val="4"/>
          <w:numId w:val="33"/>
        </w:numPr>
      </w:pPr>
      <w:r>
        <w:t>Điều kiện ràng buộc</w:t>
      </w:r>
    </w:p>
    <w:p w:rsidR="00030C44" w:rsidRPr="00D5067A" w:rsidRDefault="00030C44" w:rsidP="00030C44">
      <w:pPr>
        <w:pStyle w:val="Bulletlevel1"/>
      </w:pPr>
      <w:r>
        <w:t xml:space="preserve">Đã thiết lập </w:t>
      </w:r>
      <w:r w:rsidR="00BC5A6C">
        <w:t>Danh sách Phường/ Xã, Danh sách cán bộ quản lý, Danh sách cộng tác viên.</w:t>
      </w:r>
      <w:bookmarkEnd w:id="0"/>
    </w:p>
    <w:sectPr w:rsidR="00030C44" w:rsidRPr="00D5067A" w:rsidSect="006D00FB">
      <w:headerReference w:type="default" r:id="rId17"/>
      <w:footerReference w:type="default" r:id="rId18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D5D" w:rsidRDefault="00644D5D" w:rsidP="00E57131">
      <w:r>
        <w:separator/>
      </w:r>
    </w:p>
    <w:p w:rsidR="00644D5D" w:rsidRDefault="00644D5D" w:rsidP="00E57131"/>
    <w:p w:rsidR="00644D5D" w:rsidRDefault="00644D5D" w:rsidP="00E57131"/>
    <w:p w:rsidR="00644D5D" w:rsidRDefault="00644D5D" w:rsidP="00E57131"/>
    <w:p w:rsidR="00644D5D" w:rsidRDefault="00644D5D"/>
  </w:endnote>
  <w:endnote w:type="continuationSeparator" w:id="0">
    <w:p w:rsidR="00644D5D" w:rsidRDefault="00644D5D" w:rsidP="00E57131">
      <w:r>
        <w:continuationSeparator/>
      </w:r>
    </w:p>
    <w:p w:rsidR="00644D5D" w:rsidRDefault="00644D5D" w:rsidP="00E57131"/>
    <w:p w:rsidR="00644D5D" w:rsidRDefault="00644D5D" w:rsidP="00E57131"/>
    <w:p w:rsidR="00644D5D" w:rsidRDefault="00644D5D" w:rsidP="00E57131"/>
    <w:p w:rsidR="00644D5D" w:rsidRDefault="00644D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A0D" w:rsidRPr="00CE6E43" w:rsidRDefault="00FF0A0D" w:rsidP="00FF0A0D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644D5D">
      <w:rPr>
        <w:noProof/>
        <w:sz w:val="20"/>
        <w:szCs w:val="20"/>
      </w:rPr>
      <w:t>1</w:t>
    </w:r>
    <w:r w:rsidRPr="00CE227C">
      <w:rPr>
        <w:noProof/>
        <w:sz w:val="20"/>
        <w:szCs w:val="20"/>
      </w:rPr>
      <w:fldChar w:fldCharType="end"/>
    </w:r>
  </w:p>
  <w:p w:rsidR="00FF0A0D" w:rsidRDefault="00FF0A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D5D" w:rsidRDefault="00644D5D" w:rsidP="00E57131">
      <w:r>
        <w:separator/>
      </w:r>
    </w:p>
    <w:p w:rsidR="00644D5D" w:rsidRDefault="00644D5D" w:rsidP="00E57131"/>
    <w:p w:rsidR="00644D5D" w:rsidRDefault="00644D5D" w:rsidP="00E57131"/>
    <w:p w:rsidR="00644D5D" w:rsidRDefault="00644D5D" w:rsidP="00E57131"/>
    <w:p w:rsidR="00644D5D" w:rsidRDefault="00644D5D"/>
  </w:footnote>
  <w:footnote w:type="continuationSeparator" w:id="0">
    <w:p w:rsidR="00644D5D" w:rsidRDefault="00644D5D" w:rsidP="00E57131">
      <w:r>
        <w:continuationSeparator/>
      </w:r>
    </w:p>
    <w:p w:rsidR="00644D5D" w:rsidRDefault="00644D5D" w:rsidP="00E57131"/>
    <w:p w:rsidR="00644D5D" w:rsidRDefault="00644D5D" w:rsidP="00E57131"/>
    <w:p w:rsidR="00644D5D" w:rsidRDefault="00644D5D" w:rsidP="00E57131"/>
    <w:p w:rsidR="00644D5D" w:rsidRDefault="00644D5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A0D" w:rsidRPr="00FF0A0D" w:rsidRDefault="00FF0A0D" w:rsidP="00FF0A0D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6C8D6265" wp14:editId="0704A96B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A7AABA" id="Straight Connector 1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3672790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0">
    <w:nsid w:val="09035F72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2">
    <w:nsid w:val="15325856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5F22587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1C744E0B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7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8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19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0E91FDB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244C18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2286B57"/>
    <w:multiLevelType w:val="multilevel"/>
    <w:tmpl w:val="7A628B4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3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4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27">
    <w:nsid w:val="3B4F7B27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3E725BA7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FE74ED0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0E0039E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17B5409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4">
    <w:nsid w:val="425E45AA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4750922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B3C0E62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A372B7A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3">
    <w:nsid w:val="67794830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5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6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47">
    <w:nsid w:val="6C3E4B0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0">
    <w:nsid w:val="72AB53A7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36946A2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47A3F11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5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7C760F15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</w:num>
  <w:num w:numId="3">
    <w:abstractNumId w:val="16"/>
  </w:num>
  <w:num w:numId="4">
    <w:abstractNumId w:val="9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45"/>
  </w:num>
  <w:num w:numId="8">
    <w:abstractNumId w:val="40"/>
  </w:num>
  <w:num w:numId="9">
    <w:abstractNumId w:val="54"/>
  </w:num>
  <w:num w:numId="10">
    <w:abstractNumId w:val="46"/>
  </w:num>
  <w:num w:numId="11">
    <w:abstractNumId w:val="55"/>
  </w:num>
  <w:num w:numId="12">
    <w:abstractNumId w:val="48"/>
  </w:num>
  <w:num w:numId="13">
    <w:abstractNumId w:val="3"/>
  </w:num>
  <w:num w:numId="14">
    <w:abstractNumId w:val="18"/>
  </w:num>
  <w:num w:numId="15">
    <w:abstractNumId w:val="24"/>
  </w:num>
  <w:num w:numId="16">
    <w:abstractNumId w:val="39"/>
  </w:num>
  <w:num w:numId="17">
    <w:abstractNumId w:val="33"/>
  </w:num>
  <w:num w:numId="18">
    <w:abstractNumId w:val="49"/>
  </w:num>
  <w:num w:numId="19">
    <w:abstractNumId w:val="28"/>
  </w:num>
  <w:num w:numId="20">
    <w:abstractNumId w:val="8"/>
  </w:num>
  <w:num w:numId="21">
    <w:abstractNumId w:val="2"/>
  </w:num>
  <w:num w:numId="22">
    <w:abstractNumId w:val="1"/>
  </w:num>
  <w:num w:numId="23">
    <w:abstractNumId w:val="0"/>
  </w:num>
  <w:num w:numId="24">
    <w:abstractNumId w:val="25"/>
  </w:num>
  <w:num w:numId="25">
    <w:abstractNumId w:val="14"/>
  </w:num>
  <w:num w:numId="26">
    <w:abstractNumId w:val="22"/>
  </w:num>
  <w:num w:numId="27">
    <w:abstractNumId w:val="17"/>
  </w:num>
  <w:num w:numId="28">
    <w:abstractNumId w:val="23"/>
  </w:num>
  <w:num w:numId="29">
    <w:abstractNumId w:val="42"/>
  </w:num>
  <w:num w:numId="30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4"/>
  </w:num>
  <w:num w:numId="32">
    <w:abstractNumId w:val="11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</w:num>
  <w:num w:numId="38">
    <w:abstractNumId w:val="12"/>
  </w:num>
  <w:num w:numId="39">
    <w:abstractNumId w:val="29"/>
  </w:num>
  <w:num w:numId="40">
    <w:abstractNumId w:val="21"/>
  </w:num>
  <w:num w:numId="41">
    <w:abstractNumId w:val="7"/>
  </w:num>
  <w:num w:numId="42">
    <w:abstractNumId w:val="52"/>
  </w:num>
  <w:num w:numId="43">
    <w:abstractNumId w:val="47"/>
  </w:num>
  <w:num w:numId="44">
    <w:abstractNumId w:val="43"/>
  </w:num>
  <w:num w:numId="45">
    <w:abstractNumId w:val="38"/>
  </w:num>
  <w:num w:numId="46">
    <w:abstractNumId w:val="30"/>
  </w:num>
  <w:num w:numId="47">
    <w:abstractNumId w:val="13"/>
  </w:num>
  <w:num w:numId="48">
    <w:abstractNumId w:val="15"/>
  </w:num>
  <w:num w:numId="49">
    <w:abstractNumId w:val="41"/>
  </w:num>
  <w:num w:numId="50">
    <w:abstractNumId w:val="56"/>
  </w:num>
  <w:num w:numId="51">
    <w:abstractNumId w:val="51"/>
  </w:num>
  <w:num w:numId="52">
    <w:abstractNumId w:val="32"/>
  </w:num>
  <w:num w:numId="53">
    <w:abstractNumId w:val="35"/>
  </w:num>
  <w:num w:numId="54">
    <w:abstractNumId w:val="31"/>
  </w:num>
  <w:num w:numId="55">
    <w:abstractNumId w:val="50"/>
  </w:num>
  <w:num w:numId="56">
    <w:abstractNumId w:val="34"/>
  </w:num>
  <w:num w:numId="57">
    <w:abstractNumId w:val="10"/>
  </w:num>
  <w:num w:numId="58">
    <w:abstractNumId w:val="27"/>
  </w:num>
  <w:num w:numId="59">
    <w:abstractNumId w:val="20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0ABE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DCC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0C44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394"/>
    <w:rsid w:val="00066645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D34"/>
    <w:rsid w:val="00086DA8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1DAC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A7CAA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42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A90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67AA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8E6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3BFE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135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302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A0116"/>
    <w:rsid w:val="001A0153"/>
    <w:rsid w:val="001A0617"/>
    <w:rsid w:val="001A08F8"/>
    <w:rsid w:val="001A0E2A"/>
    <w:rsid w:val="001A0F33"/>
    <w:rsid w:val="001A10DE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9EF"/>
    <w:rsid w:val="001E3C0F"/>
    <w:rsid w:val="001E3F92"/>
    <w:rsid w:val="001E3FB1"/>
    <w:rsid w:val="001E4CC0"/>
    <w:rsid w:val="001E501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746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102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653D"/>
    <w:rsid w:val="0028671D"/>
    <w:rsid w:val="00286DC0"/>
    <w:rsid w:val="00287A29"/>
    <w:rsid w:val="00287A6E"/>
    <w:rsid w:val="00287DEA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45F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59D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515E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687"/>
    <w:rsid w:val="003147CB"/>
    <w:rsid w:val="00314928"/>
    <w:rsid w:val="00314A17"/>
    <w:rsid w:val="00314B3C"/>
    <w:rsid w:val="0031562D"/>
    <w:rsid w:val="003159B4"/>
    <w:rsid w:val="00316350"/>
    <w:rsid w:val="00316CE7"/>
    <w:rsid w:val="00317567"/>
    <w:rsid w:val="003175D9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4FFA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099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62A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84B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71DC"/>
    <w:rsid w:val="003A71F9"/>
    <w:rsid w:val="003A7213"/>
    <w:rsid w:val="003A75CA"/>
    <w:rsid w:val="003B0124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318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8C1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BDD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5DEB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39B7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220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35B0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093F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6B5A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73B"/>
    <w:rsid w:val="00590BC9"/>
    <w:rsid w:val="00591031"/>
    <w:rsid w:val="00591490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287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A24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D5D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85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BDF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0722"/>
    <w:rsid w:val="006A11F9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5C7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80C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1EF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4DB9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161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55F"/>
    <w:rsid w:val="00807EDE"/>
    <w:rsid w:val="008105F7"/>
    <w:rsid w:val="00810601"/>
    <w:rsid w:val="008117D9"/>
    <w:rsid w:val="00812293"/>
    <w:rsid w:val="008122F3"/>
    <w:rsid w:val="00812A51"/>
    <w:rsid w:val="00812BC2"/>
    <w:rsid w:val="00813444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3FB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8F4"/>
    <w:rsid w:val="00835F0B"/>
    <w:rsid w:val="00836104"/>
    <w:rsid w:val="00836200"/>
    <w:rsid w:val="0083629F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178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2FA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1A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3A9B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DA0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895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4D4F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355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227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D777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9F746B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3F69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0B0B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0AB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46F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86B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35A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A6C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418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554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67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47F8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877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7B1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62B"/>
    <w:rsid w:val="00C87EE2"/>
    <w:rsid w:val="00C91327"/>
    <w:rsid w:val="00C91AA4"/>
    <w:rsid w:val="00C91C63"/>
    <w:rsid w:val="00C91EF4"/>
    <w:rsid w:val="00C92B6E"/>
    <w:rsid w:val="00C92C4D"/>
    <w:rsid w:val="00C92C86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2838"/>
    <w:rsid w:val="00CA3306"/>
    <w:rsid w:val="00CA3655"/>
    <w:rsid w:val="00CA37F1"/>
    <w:rsid w:val="00CA3F27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59B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520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65B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87FBF"/>
    <w:rsid w:val="00D9012A"/>
    <w:rsid w:val="00D9097D"/>
    <w:rsid w:val="00D90CD1"/>
    <w:rsid w:val="00D910F5"/>
    <w:rsid w:val="00D9142C"/>
    <w:rsid w:val="00D91635"/>
    <w:rsid w:val="00D91717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378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9D6"/>
    <w:rsid w:val="00DE4AA8"/>
    <w:rsid w:val="00DE52CC"/>
    <w:rsid w:val="00DE5A64"/>
    <w:rsid w:val="00DE5F49"/>
    <w:rsid w:val="00DE601E"/>
    <w:rsid w:val="00DE606A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65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397B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8BF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5F24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1E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530"/>
    <w:rsid w:val="00EF0D16"/>
    <w:rsid w:val="00EF0DA8"/>
    <w:rsid w:val="00EF0FEA"/>
    <w:rsid w:val="00EF19F2"/>
    <w:rsid w:val="00EF1B51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988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834"/>
    <w:rsid w:val="00F11912"/>
    <w:rsid w:val="00F12936"/>
    <w:rsid w:val="00F129AF"/>
    <w:rsid w:val="00F13BE1"/>
    <w:rsid w:val="00F13F33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7FC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BF0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2908"/>
    <w:rsid w:val="00F83719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39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A0D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FB4956A-AB54-43C0-83FB-AD79A793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4458C1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4458C1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7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7E804-8D86-4527-A916-A30B4ED87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1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1449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4</cp:revision>
  <cp:lastPrinted>2013-09-05T10:55:00Z</cp:lastPrinted>
  <dcterms:created xsi:type="dcterms:W3CDTF">2014-08-30T03:11:00Z</dcterms:created>
  <dcterms:modified xsi:type="dcterms:W3CDTF">2014-09-04T01:49:00Z</dcterms:modified>
</cp:coreProperties>
</file>