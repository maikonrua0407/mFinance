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49" w:rsidRDefault="00504149" w:rsidP="002C0138">
      <w:pPr>
        <w:pStyle w:val="Heading5"/>
        <w:numPr>
          <w:ilvl w:val="4"/>
          <w:numId w:val="32"/>
        </w:numPr>
      </w:pPr>
      <w:bookmarkStart w:id="0" w:name="_Toc365275026"/>
      <w:r>
        <w:t>Truy cập chương trình</w:t>
      </w:r>
    </w:p>
    <w:p w:rsidR="00801118" w:rsidRPr="009A7C13" w:rsidRDefault="00801118" w:rsidP="00801118">
      <w:r>
        <w:t xml:space="preserve">Hệ thống </w:t>
      </w:r>
      <w:r>
        <w:sym w:font="Wingdings" w:char="F0E0"/>
      </w:r>
      <w:r>
        <w:t xml:space="preserve"> Quản lý tham số </w:t>
      </w:r>
      <w:r>
        <w:sym w:font="Wingdings" w:char="F0E0"/>
      </w:r>
      <w:r>
        <w:t xml:space="preserve"> Danh sách </w:t>
      </w:r>
    </w:p>
    <w:p w:rsidR="00801118" w:rsidRDefault="00801118" w:rsidP="00801118">
      <w:r>
        <w:rPr>
          <w:noProof/>
        </w:rPr>
        <w:drawing>
          <wp:inline distT="0" distB="0" distL="0" distR="0" wp14:anchorId="0F85D96A" wp14:editId="1CF25FD2">
            <wp:extent cx="6364605" cy="4350804"/>
            <wp:effectExtent l="0" t="0" r="0" b="0"/>
            <wp:docPr id="66" name="Picture 66" descr="C:\Users\OanhXinh\AppData\Local\Temp\SNAGHTML1f68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OanhXinh\AppData\Local\Temp\SNAGHTML1f685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18" w:rsidRDefault="00801118" w:rsidP="00801118">
      <w:pPr>
        <w:pStyle w:val="NumberTable"/>
      </w:pPr>
      <w:r>
        <w:t xml:space="preserve"> Truy cập chức năng Danh sách Tham số</w:t>
      </w:r>
    </w:p>
    <w:p w:rsidR="00504149" w:rsidRDefault="00504149" w:rsidP="002C0138">
      <w:pPr>
        <w:pStyle w:val="Heading5"/>
        <w:numPr>
          <w:ilvl w:val="4"/>
          <w:numId w:val="32"/>
        </w:numPr>
      </w:pPr>
      <w:r>
        <w:t>Thao tác thực hiện</w:t>
      </w:r>
    </w:p>
    <w:p w:rsidR="00504149" w:rsidRDefault="00504149" w:rsidP="00504149">
      <w:pPr>
        <w:pStyle w:val="Bulletlevel1"/>
      </w:pPr>
      <w:r>
        <w:t>Giao diện</w:t>
      </w:r>
    </w:p>
    <w:p w:rsidR="00504149" w:rsidRDefault="00801118" w:rsidP="00504149">
      <w:pPr>
        <w:jc w:val="center"/>
      </w:pPr>
      <w:r>
        <w:rPr>
          <w:noProof/>
        </w:rPr>
        <w:lastRenderedPageBreak/>
        <w:drawing>
          <wp:inline distT="0" distB="0" distL="0" distR="0" wp14:anchorId="1952CA7E" wp14:editId="182EF707">
            <wp:extent cx="6364605" cy="4350804"/>
            <wp:effectExtent l="0" t="0" r="0" b="0"/>
            <wp:docPr id="67" name="Picture 67" descr="C:\Users\OanhXinh\AppData\Local\Temp\SNAGHTML1fd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OanhXinh\AppData\Local\Temp\SNAGHTML1fd11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49" w:rsidRDefault="00504149" w:rsidP="00504149">
      <w:pPr>
        <w:pStyle w:val="NumberTable"/>
      </w:pPr>
      <w:r>
        <w:t xml:space="preserve"> </w:t>
      </w:r>
      <w:r w:rsidR="00801118">
        <w:t>Danh sách tham số</w:t>
      </w:r>
    </w:p>
    <w:p w:rsidR="00504149" w:rsidRDefault="00504149" w:rsidP="0050414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691"/>
        <w:gridCol w:w="6847"/>
      </w:tblGrid>
      <w:tr w:rsidR="00504149" w:rsidRPr="00394FB3" w:rsidTr="00801118">
        <w:tc>
          <w:tcPr>
            <w:tcW w:w="632" w:type="dxa"/>
            <w:hideMark/>
          </w:tcPr>
          <w:p w:rsidR="00504149" w:rsidRPr="00394FB3" w:rsidRDefault="0050414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691" w:type="dxa"/>
            <w:hideMark/>
          </w:tcPr>
          <w:p w:rsidR="00504149" w:rsidRPr="00394FB3" w:rsidRDefault="0050414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6847" w:type="dxa"/>
            <w:hideMark/>
          </w:tcPr>
          <w:p w:rsidR="00504149" w:rsidRPr="00394FB3" w:rsidRDefault="00504149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801118" w:rsidRPr="00394FB3" w:rsidTr="00801118">
        <w:tc>
          <w:tcPr>
            <w:tcW w:w="632" w:type="dxa"/>
          </w:tcPr>
          <w:p w:rsidR="00801118" w:rsidRPr="00394FB3" w:rsidRDefault="00801118" w:rsidP="002C013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91" w:type="dxa"/>
          </w:tcPr>
          <w:p w:rsidR="00801118" w:rsidRDefault="00801118">
            <w:r>
              <w:t>Danh sách loại tham số</w:t>
            </w:r>
          </w:p>
        </w:tc>
        <w:tc>
          <w:tcPr>
            <w:tcW w:w="6847" w:type="dxa"/>
          </w:tcPr>
          <w:p w:rsidR="00801118" w:rsidRDefault="00801118" w:rsidP="00801118">
            <w:pPr>
              <w:pStyle w:val="Bulletlevel1"/>
            </w:pPr>
            <w:r>
              <w:t>Người dùng lựa chọn loại tham số muốn tìm kiếm.</w:t>
            </w:r>
          </w:p>
        </w:tc>
      </w:tr>
      <w:tr w:rsidR="00801118" w:rsidRPr="00394FB3" w:rsidTr="00801118">
        <w:tc>
          <w:tcPr>
            <w:tcW w:w="632" w:type="dxa"/>
          </w:tcPr>
          <w:p w:rsidR="00801118" w:rsidRPr="00394FB3" w:rsidRDefault="00801118" w:rsidP="002C013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91" w:type="dxa"/>
          </w:tcPr>
          <w:p w:rsidR="00801118" w:rsidRDefault="00801118">
            <w:r>
              <w:t>Tìm kiếm nâng cao</w:t>
            </w:r>
          </w:p>
        </w:tc>
        <w:tc>
          <w:tcPr>
            <w:tcW w:w="6847" w:type="dxa"/>
          </w:tcPr>
          <w:p w:rsidR="00801118" w:rsidRDefault="00801118" w:rsidP="00801118">
            <w:pPr>
              <w:pStyle w:val="Bulletlevel1"/>
            </w:pPr>
            <w:r>
              <w:t>Nhập các tiêu chí tìm kiếm, bấm nút “Tìm kiếm”, hệ thống hiển thị kết quả tìm kiếm thỏa mãn điều kiện tìm kiếm của người dùng.</w:t>
            </w:r>
          </w:p>
        </w:tc>
      </w:tr>
      <w:tr w:rsidR="00801118" w:rsidRPr="00394FB3" w:rsidTr="00801118">
        <w:tc>
          <w:tcPr>
            <w:tcW w:w="632" w:type="dxa"/>
          </w:tcPr>
          <w:p w:rsidR="00801118" w:rsidRPr="00394FB3" w:rsidRDefault="00801118" w:rsidP="002C013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91" w:type="dxa"/>
          </w:tcPr>
          <w:p w:rsidR="00801118" w:rsidRDefault="00801118">
            <w:r>
              <w:t>Tìm kiếm</w:t>
            </w:r>
          </w:p>
        </w:tc>
        <w:tc>
          <w:tcPr>
            <w:tcW w:w="6847" w:type="dxa"/>
          </w:tcPr>
          <w:p w:rsidR="00801118" w:rsidRDefault="00801118" w:rsidP="00801118">
            <w:pPr>
              <w:pStyle w:val="Bulletlevel1"/>
            </w:pPr>
            <w:r>
              <w:t>Nhập thông tin cần tìm kiếm sau đó bấm phím Enter, hệ thống hiển thị danh sách những bản ghi thỏa mãn yêu cầu tìm kiếm của người dùng.</w:t>
            </w:r>
          </w:p>
          <w:p w:rsidR="00801118" w:rsidRDefault="00801118" w:rsidP="00801118">
            <w:pPr>
              <w:pStyle w:val="Bulletlevel1"/>
            </w:pPr>
            <w:r>
              <w:t>Lưu ý: Hệ thống chỉ tìm kiếm trên trang dữ liệu hiện thời người dùng chọn, không tìm kiếm trên tất cả các trang kết quả.</w:t>
            </w:r>
          </w:p>
        </w:tc>
      </w:tr>
      <w:tr w:rsidR="00801118" w:rsidRPr="00394FB3" w:rsidTr="00801118">
        <w:tc>
          <w:tcPr>
            <w:tcW w:w="632" w:type="dxa"/>
          </w:tcPr>
          <w:p w:rsidR="00801118" w:rsidRPr="00394FB3" w:rsidRDefault="00801118" w:rsidP="002C013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91" w:type="dxa"/>
          </w:tcPr>
          <w:p w:rsidR="00801118" w:rsidRDefault="00801118">
            <w:r>
              <w:t>Lưới danh sách  tham số</w:t>
            </w:r>
          </w:p>
        </w:tc>
        <w:tc>
          <w:tcPr>
            <w:tcW w:w="6847" w:type="dxa"/>
          </w:tcPr>
          <w:p w:rsidR="00801118" w:rsidRDefault="00801118" w:rsidP="00801118">
            <w:pPr>
              <w:pStyle w:val="Bulletlevel1"/>
            </w:pPr>
            <w:r>
              <w:t>Hiển thị các tham số phù hợp với yêu cầu tìm kiếm của người dùng. Các cột thông tin tương ứng trong danh sách:</w:t>
            </w:r>
          </w:p>
          <w:p w:rsidR="00801118" w:rsidRDefault="00801118" w:rsidP="00801118">
            <w:pPr>
              <w:pStyle w:val="Bulletlevel1"/>
            </w:pPr>
            <w:r>
              <w:t>STT: số thứ tự</w:t>
            </w:r>
          </w:p>
          <w:p w:rsidR="00801118" w:rsidRDefault="00801118" w:rsidP="00801118">
            <w:pPr>
              <w:pStyle w:val="Bulletlevel1"/>
            </w:pPr>
            <w:r>
              <w:t>Tên: Tên tham số</w:t>
            </w:r>
          </w:p>
          <w:p w:rsidR="00801118" w:rsidRDefault="00801118" w:rsidP="00801118">
            <w:pPr>
              <w:pStyle w:val="Bulletlevel1"/>
            </w:pPr>
            <w:r>
              <w:t>Giá trị: Cho biết giá trị tại thời điểm hiện tại của tham số</w:t>
            </w:r>
          </w:p>
          <w:p w:rsidR="00801118" w:rsidRDefault="00801118" w:rsidP="00801118">
            <w:pPr>
              <w:pStyle w:val="Bulletlevel1"/>
            </w:pPr>
            <w:r>
              <w:t>Trạng thái: Trạng thái của tham số.</w:t>
            </w:r>
          </w:p>
        </w:tc>
      </w:tr>
      <w:tr w:rsidR="00801118" w:rsidRPr="00394FB3" w:rsidTr="00801118">
        <w:tc>
          <w:tcPr>
            <w:tcW w:w="632" w:type="dxa"/>
          </w:tcPr>
          <w:p w:rsidR="00801118" w:rsidRPr="00394FB3" w:rsidRDefault="00801118" w:rsidP="002C0138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91" w:type="dxa"/>
          </w:tcPr>
          <w:p w:rsidR="00801118" w:rsidRDefault="00801118">
            <w:r>
              <w:t>Tổng số</w:t>
            </w:r>
          </w:p>
        </w:tc>
        <w:tc>
          <w:tcPr>
            <w:tcW w:w="6847" w:type="dxa"/>
          </w:tcPr>
          <w:p w:rsidR="00801118" w:rsidRDefault="00801118" w:rsidP="00801118">
            <w:pPr>
              <w:pStyle w:val="Bulletlevel1"/>
            </w:pPr>
            <w:r>
              <w:t>Hiển thị tổng số bản ghi thỏa mãn điều kiện tìm kiếm của người dùng.</w:t>
            </w:r>
          </w:p>
        </w:tc>
      </w:tr>
    </w:tbl>
    <w:p w:rsidR="00504149" w:rsidRDefault="00504149" w:rsidP="002C0138">
      <w:pPr>
        <w:pStyle w:val="Heading5"/>
        <w:numPr>
          <w:ilvl w:val="4"/>
          <w:numId w:val="32"/>
        </w:numPr>
      </w:pPr>
      <w:r>
        <w:t>Tìm kiếm</w:t>
      </w:r>
    </w:p>
    <w:p w:rsidR="00801118" w:rsidRPr="00801118" w:rsidRDefault="00801118" w:rsidP="00801118">
      <w:pPr>
        <w:pStyle w:val="Bulletlevel1"/>
      </w:pPr>
      <w:r>
        <w:t xml:space="preserve">Chọn nút </w:t>
      </w:r>
      <w:r>
        <w:rPr>
          <w:noProof/>
        </w:rPr>
        <w:drawing>
          <wp:inline distT="0" distB="0" distL="0" distR="0" wp14:anchorId="5CC7844F" wp14:editId="6D2BB073">
            <wp:extent cx="780952" cy="257143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tìm kiếm tham số trong danh sách </w:t>
      </w:r>
      <w:proofErr w:type="gramStart"/>
      <w:r>
        <w:t>theo</w:t>
      </w:r>
      <w:proofErr w:type="gramEnd"/>
      <w:r>
        <w:t xml:space="preserve"> điều kiện tìm kiếm.</w:t>
      </w:r>
      <w:bookmarkStart w:id="1" w:name="_GoBack"/>
      <w:bookmarkEnd w:id="0"/>
      <w:bookmarkEnd w:id="1"/>
    </w:p>
    <w:sectPr w:rsidR="00801118" w:rsidRPr="00801118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D7" w:rsidRDefault="00750CD7" w:rsidP="00E57131">
      <w:r>
        <w:separator/>
      </w:r>
    </w:p>
    <w:p w:rsidR="00750CD7" w:rsidRDefault="00750CD7" w:rsidP="00E57131"/>
    <w:p w:rsidR="00750CD7" w:rsidRDefault="00750CD7" w:rsidP="00E57131"/>
    <w:p w:rsidR="00750CD7" w:rsidRDefault="00750CD7" w:rsidP="00E57131"/>
    <w:p w:rsidR="00750CD7" w:rsidRDefault="00750CD7"/>
  </w:endnote>
  <w:endnote w:type="continuationSeparator" w:id="0">
    <w:p w:rsidR="00750CD7" w:rsidRDefault="00750CD7" w:rsidP="00E57131">
      <w:r>
        <w:continuationSeparator/>
      </w:r>
    </w:p>
    <w:p w:rsidR="00750CD7" w:rsidRDefault="00750CD7" w:rsidP="00E57131"/>
    <w:p w:rsidR="00750CD7" w:rsidRDefault="00750CD7" w:rsidP="00E57131"/>
    <w:p w:rsidR="00750CD7" w:rsidRDefault="00750CD7" w:rsidP="00E57131"/>
    <w:p w:rsidR="00750CD7" w:rsidRDefault="00750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E6E43" w:rsidRDefault="00C6133B" w:rsidP="00C6133B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7D24CC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C6133B" w:rsidRDefault="00C61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D7" w:rsidRDefault="00750CD7" w:rsidP="00E57131">
      <w:r>
        <w:separator/>
      </w:r>
    </w:p>
    <w:p w:rsidR="00750CD7" w:rsidRDefault="00750CD7" w:rsidP="00E57131"/>
    <w:p w:rsidR="00750CD7" w:rsidRDefault="00750CD7" w:rsidP="00E57131"/>
    <w:p w:rsidR="00750CD7" w:rsidRDefault="00750CD7" w:rsidP="00E57131"/>
    <w:p w:rsidR="00750CD7" w:rsidRDefault="00750CD7"/>
  </w:footnote>
  <w:footnote w:type="continuationSeparator" w:id="0">
    <w:p w:rsidR="00750CD7" w:rsidRDefault="00750CD7" w:rsidP="00E57131">
      <w:r>
        <w:continuationSeparator/>
      </w:r>
    </w:p>
    <w:p w:rsidR="00750CD7" w:rsidRDefault="00750CD7" w:rsidP="00E57131"/>
    <w:p w:rsidR="00750CD7" w:rsidRDefault="00750CD7" w:rsidP="00E57131"/>
    <w:p w:rsidR="00750CD7" w:rsidRDefault="00750CD7" w:rsidP="00E57131"/>
    <w:p w:rsidR="00750CD7" w:rsidRDefault="00750C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6133B" w:rsidRDefault="00C6133B" w:rsidP="00C6133B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0077266" wp14:editId="68BCAB5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KyHQIAADYEAAAOAAAAZHJzL2Uyb0RvYy54bWysU8GO2jAQvVfqP1i+QxIaKE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F203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C106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D333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21D5AA9"/>
    <w:multiLevelType w:val="hybridMultilevel"/>
    <w:tmpl w:val="B2F8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524B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699735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878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1958C974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3BCA6B4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E48E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0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9150B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3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3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282AF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3960D7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8624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27C7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5E5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742F7"/>
    <w:multiLevelType w:val="hybridMultilevel"/>
    <w:tmpl w:val="95D6B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D4461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4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6"/>
  </w:num>
  <w:num w:numId="8">
    <w:abstractNumId w:val="32"/>
  </w:num>
  <w:num w:numId="9">
    <w:abstractNumId w:val="43"/>
  </w:num>
  <w:num w:numId="10">
    <w:abstractNumId w:val="37"/>
  </w:num>
  <w:num w:numId="11">
    <w:abstractNumId w:val="44"/>
  </w:num>
  <w:num w:numId="12">
    <w:abstractNumId w:val="38"/>
  </w:num>
  <w:num w:numId="13">
    <w:abstractNumId w:val="3"/>
  </w:num>
  <w:num w:numId="14">
    <w:abstractNumId w:val="18"/>
  </w:num>
  <w:num w:numId="15">
    <w:abstractNumId w:val="23"/>
  </w:num>
  <w:num w:numId="16">
    <w:abstractNumId w:val="31"/>
  </w:num>
  <w:num w:numId="17">
    <w:abstractNumId w:val="29"/>
  </w:num>
  <w:num w:numId="18">
    <w:abstractNumId w:val="40"/>
  </w:num>
  <w:num w:numId="19">
    <w:abstractNumId w:val="27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13"/>
  </w:num>
  <w:num w:numId="26">
    <w:abstractNumId w:val="22"/>
  </w:num>
  <w:num w:numId="27">
    <w:abstractNumId w:val="17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1"/>
  </w:num>
  <w:num w:numId="36">
    <w:abstractNumId w:val="28"/>
  </w:num>
  <w:num w:numId="37">
    <w:abstractNumId w:val="19"/>
  </w:num>
  <w:num w:numId="38">
    <w:abstractNumId w:val="46"/>
  </w:num>
  <w:num w:numId="39">
    <w:abstractNumId w:val="48"/>
  </w:num>
  <w:num w:numId="40">
    <w:abstractNumId w:val="9"/>
  </w:num>
  <w:num w:numId="41">
    <w:abstractNumId w:val="11"/>
  </w:num>
  <w:num w:numId="42">
    <w:abstractNumId w:val="39"/>
  </w:num>
  <w:num w:numId="43">
    <w:abstractNumId w:val="20"/>
  </w:num>
  <w:num w:numId="44">
    <w:abstractNumId w:val="42"/>
  </w:num>
  <w:num w:numId="45">
    <w:abstractNumId w:val="45"/>
  </w:num>
  <w:num w:numId="46">
    <w:abstractNumId w:val="35"/>
  </w:num>
  <w:num w:numId="47">
    <w:abstractNumId w:val="16"/>
  </w:num>
  <w:num w:numId="48">
    <w:abstractNumId w:val="15"/>
  </w:num>
  <w:num w:numId="49">
    <w:abstractNumId w:val="47"/>
  </w:num>
  <w:num w:numId="50">
    <w:abstractNumId w:val="12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2FD6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6B0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65D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5F0C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12D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EB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19"/>
    <w:rsid w:val="002B5E04"/>
    <w:rsid w:val="002B5FE8"/>
    <w:rsid w:val="002B5FF6"/>
    <w:rsid w:val="002B6465"/>
    <w:rsid w:val="002B646D"/>
    <w:rsid w:val="002B6D94"/>
    <w:rsid w:val="002B76AC"/>
    <w:rsid w:val="002B7931"/>
    <w:rsid w:val="002C0138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160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804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591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65D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2B7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0A36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2B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49"/>
    <w:rsid w:val="00504165"/>
    <w:rsid w:val="005045F7"/>
    <w:rsid w:val="00505320"/>
    <w:rsid w:val="00505786"/>
    <w:rsid w:val="00505C11"/>
    <w:rsid w:val="00505C2E"/>
    <w:rsid w:val="00505FF6"/>
    <w:rsid w:val="005067CA"/>
    <w:rsid w:val="0050689A"/>
    <w:rsid w:val="0050699F"/>
    <w:rsid w:val="00506AFC"/>
    <w:rsid w:val="00506ED2"/>
    <w:rsid w:val="00506FE3"/>
    <w:rsid w:val="00507441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56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2B3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85C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0D19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CD7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5E2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0FE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4CC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6C69"/>
    <w:rsid w:val="007F7191"/>
    <w:rsid w:val="007F7AA9"/>
    <w:rsid w:val="007F7EEF"/>
    <w:rsid w:val="0080055B"/>
    <w:rsid w:val="00800950"/>
    <w:rsid w:val="00801118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4D2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145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935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D6D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C13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208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2E3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E52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0F7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9D8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28E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9D3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33B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884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603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879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3F09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20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284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0913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1B3E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9AE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1D0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B62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32D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97955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7622-0381-496D-A0DF-1A8D52A0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1104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2014-08-30T03:02:00Z</dcterms:created>
  <dcterms:modified xsi:type="dcterms:W3CDTF">2014-08-30T04:13:00Z</dcterms:modified>
</cp:coreProperties>
</file>