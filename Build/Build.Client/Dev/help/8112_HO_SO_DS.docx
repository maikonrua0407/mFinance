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F0" w:rsidRDefault="009650F0" w:rsidP="009650F0">
      <w:pPr>
        <w:pStyle w:val="Heading5"/>
        <w:numPr>
          <w:ilvl w:val="4"/>
          <w:numId w:val="33"/>
        </w:numPr>
      </w:pPr>
      <w:r>
        <w:t xml:space="preserve">Truy cập chức năng danh sách </w:t>
      </w:r>
      <w:r w:rsidR="00C42E94">
        <w:t>Hồ sơ nhân viên</w:t>
      </w:r>
    </w:p>
    <w:p w:rsidR="009650F0" w:rsidRDefault="00C42E94" w:rsidP="009650F0">
      <w:r>
        <w:t xml:space="preserve">Nhân sự </w:t>
      </w:r>
      <w:r>
        <w:sym w:font="Wingdings" w:char="F0E0"/>
      </w:r>
      <w:r>
        <w:t xml:space="preserve"> Thông tin nhân viên </w:t>
      </w:r>
      <w:r>
        <w:sym w:font="Wingdings" w:char="F0E0"/>
      </w:r>
      <w:r>
        <w:t xml:space="preserve"> Hồ sơ nhân viên </w:t>
      </w:r>
      <w:r>
        <w:sym w:font="Wingdings" w:char="F0E0"/>
      </w:r>
      <w:r>
        <w:t xml:space="preserve"> Danh sách hồ sơ nhân viên</w:t>
      </w:r>
    </w:p>
    <w:p w:rsidR="009650F0" w:rsidRDefault="00F40EDD" w:rsidP="009650F0">
      <w:r>
        <w:rPr>
          <w:noProof/>
        </w:rPr>
        <w:drawing>
          <wp:inline distT="0" distB="0" distL="0" distR="0" wp14:anchorId="61832F20" wp14:editId="0B144F42">
            <wp:extent cx="5943600" cy="864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F0" w:rsidRPr="00E127CD" w:rsidRDefault="009650F0" w:rsidP="009650F0">
      <w:pPr>
        <w:pStyle w:val="NumberTable"/>
      </w:pPr>
      <w:r>
        <w:t xml:space="preserve">Cây thực đơn truy cập Danh sách </w:t>
      </w:r>
      <w:r w:rsidR="00C42E94">
        <w:t>hồ sơ nhân viên</w:t>
      </w:r>
    </w:p>
    <w:p w:rsidR="009650F0" w:rsidRDefault="009650F0" w:rsidP="009650F0">
      <w:pPr>
        <w:pStyle w:val="Heading5"/>
        <w:numPr>
          <w:ilvl w:val="4"/>
          <w:numId w:val="33"/>
        </w:numPr>
      </w:pPr>
      <w:r>
        <w:t>Thao tác thực hiện</w:t>
      </w:r>
    </w:p>
    <w:p w:rsidR="009650F0" w:rsidRDefault="009650F0" w:rsidP="009650F0">
      <w:pPr>
        <w:pStyle w:val="Bulletlevel1"/>
      </w:pPr>
      <w:r>
        <w:t xml:space="preserve">Giao </w:t>
      </w:r>
      <w:r w:rsidRPr="00A258B4">
        <w:t>diện</w:t>
      </w:r>
    </w:p>
    <w:p w:rsidR="009650F0" w:rsidRDefault="00C42E94" w:rsidP="009650F0">
      <w:r>
        <w:rPr>
          <w:noProof/>
        </w:rPr>
        <w:drawing>
          <wp:inline distT="0" distB="0" distL="0" distR="0" wp14:anchorId="2F8FAAD3" wp14:editId="0E2477B8">
            <wp:extent cx="5943600" cy="2447925"/>
            <wp:effectExtent l="19050" t="19050" r="19050" b="28575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650F0" w:rsidRDefault="009650F0" w:rsidP="009650F0">
      <w:pPr>
        <w:pStyle w:val="NumberTable"/>
      </w:pPr>
      <w:r>
        <w:t xml:space="preserve">Danh sách </w:t>
      </w:r>
      <w:r w:rsidR="00C42E94">
        <w:t>hồ sơ nhân viên</w:t>
      </w:r>
    </w:p>
    <w:p w:rsidR="009650F0" w:rsidRDefault="009650F0" w:rsidP="009650F0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928"/>
      </w:tblGrid>
      <w:tr w:rsidR="009650F0" w:rsidTr="00364722">
        <w:tc>
          <w:tcPr>
            <w:tcW w:w="632" w:type="dxa"/>
            <w:hideMark/>
          </w:tcPr>
          <w:p w:rsidR="009650F0" w:rsidRDefault="009650F0" w:rsidP="00364722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9650F0" w:rsidRDefault="009650F0" w:rsidP="00364722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928" w:type="dxa"/>
            <w:hideMark/>
          </w:tcPr>
          <w:p w:rsidR="009650F0" w:rsidRDefault="009650F0" w:rsidP="00364722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9650F0" w:rsidTr="00364722">
        <w:tc>
          <w:tcPr>
            <w:tcW w:w="10080" w:type="dxa"/>
            <w:gridSpan w:val="3"/>
          </w:tcPr>
          <w:p w:rsidR="009650F0" w:rsidRPr="00F34B08" w:rsidRDefault="009650F0" w:rsidP="00364722">
            <w:pPr>
              <w:rPr>
                <w:b/>
                <w:i/>
              </w:rPr>
            </w:pPr>
            <w:r>
              <w:rPr>
                <w:b/>
                <w:i/>
              </w:rPr>
              <w:t>Cây tìm kiểm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9650F0" w:rsidP="00364722">
            <w:r>
              <w:t>Combo box Phòng giao dịch</w:t>
            </w:r>
          </w:p>
        </w:tc>
        <w:tc>
          <w:tcPr>
            <w:tcW w:w="6928" w:type="dxa"/>
          </w:tcPr>
          <w:p w:rsidR="009650F0" w:rsidRDefault="009650F0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phòng giao dịch</w:t>
            </w:r>
          </w:p>
          <w:p w:rsidR="009650F0" w:rsidRDefault="009650F0" w:rsidP="00364722">
            <w:pPr>
              <w:pStyle w:val="Bulletlevel1"/>
            </w:pPr>
            <w:r>
              <w:t xml:space="preserve">Lựa chọn phòng giao dịch cần tìm kiếm thông tin </w:t>
            </w:r>
          </w:p>
          <w:p w:rsidR="009650F0" w:rsidRDefault="009650F0" w:rsidP="00364722">
            <w:pPr>
              <w:pStyle w:val="Bulletlevel1"/>
            </w:pPr>
            <w:r>
              <w:t>Giá trị mặc định là phòng giao dịch mà tài khoản đăng nhập vào</w:t>
            </w:r>
          </w:p>
        </w:tc>
      </w:tr>
      <w:tr w:rsidR="009650F0" w:rsidRPr="00D0157C" w:rsidTr="00364722">
        <w:tc>
          <w:tcPr>
            <w:tcW w:w="10080" w:type="dxa"/>
            <w:gridSpan w:val="3"/>
          </w:tcPr>
          <w:p w:rsidR="009650F0" w:rsidRPr="00D0157C" w:rsidRDefault="009650F0" w:rsidP="00364722">
            <w:pPr>
              <w:rPr>
                <w:b/>
                <w:i/>
              </w:rPr>
            </w:pPr>
            <w:r w:rsidRPr="00D0157C">
              <w:rPr>
                <w:b/>
                <w:i/>
              </w:rPr>
              <w:t xml:space="preserve">Thông tin </w:t>
            </w:r>
            <w:r>
              <w:rPr>
                <w:b/>
                <w:i/>
              </w:rPr>
              <w:t>tìm kiếm nâng cao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9650F0" w:rsidP="00364722">
            <w:r>
              <w:t>Trạng thái</w:t>
            </w:r>
          </w:p>
        </w:tc>
        <w:tc>
          <w:tcPr>
            <w:tcW w:w="6928" w:type="dxa"/>
          </w:tcPr>
          <w:p w:rsidR="009650F0" w:rsidRDefault="009650F0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Trạng thái bản ghi. </w:t>
            </w:r>
          </w:p>
          <w:p w:rsidR="009650F0" w:rsidRDefault="009650F0" w:rsidP="00364722">
            <w:pPr>
              <w:pStyle w:val="Bulletlevel1"/>
            </w:pPr>
            <w:r>
              <w:t>Người dùng tích chọn một hoặc nhiều trạng thái trong ô chọn.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9650F0" w:rsidP="00364722">
            <w:r>
              <w:t xml:space="preserve">Mã </w:t>
            </w:r>
            <w:r w:rsidR="003A085C">
              <w:t>nhân viên</w:t>
            </w:r>
          </w:p>
        </w:tc>
        <w:tc>
          <w:tcPr>
            <w:tcW w:w="6928" w:type="dxa"/>
          </w:tcPr>
          <w:p w:rsidR="009650F0" w:rsidRDefault="009650F0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Mã </w:t>
            </w:r>
            <w:r w:rsidR="003A085C">
              <w:t>nhân viên</w:t>
            </w:r>
            <w:r>
              <w:t xml:space="preserve"> </w:t>
            </w:r>
          </w:p>
          <w:p w:rsidR="009650F0" w:rsidRDefault="009650F0" w:rsidP="00364722">
            <w:pPr>
              <w:pStyle w:val="Bulletlevel1"/>
            </w:pPr>
            <w:r>
              <w:t xml:space="preserve">Người dùng nhập từ bàn phím Mã </w:t>
            </w:r>
            <w:r w:rsidR="003A085C">
              <w:t>nhân viên</w:t>
            </w:r>
            <w:r>
              <w:t>.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446034" w:rsidP="00364722">
            <w:r>
              <w:t>Số CMND</w:t>
            </w:r>
          </w:p>
        </w:tc>
        <w:tc>
          <w:tcPr>
            <w:tcW w:w="6928" w:type="dxa"/>
          </w:tcPr>
          <w:p w:rsidR="009650F0" w:rsidRDefault="009650F0" w:rsidP="00364722">
            <w:pPr>
              <w:pStyle w:val="Bulletlevel1"/>
            </w:pPr>
            <w:r>
              <w:t xml:space="preserve">Tìm kiếm </w:t>
            </w:r>
            <w:r w:rsidR="00C42E94">
              <w:t>nhân viên</w:t>
            </w:r>
            <w:r>
              <w:t xml:space="preserve"> theo Tên </w:t>
            </w:r>
            <w:r w:rsidR="003A085C">
              <w:t>nhân viên</w:t>
            </w:r>
            <w:r>
              <w:t xml:space="preserve"> </w:t>
            </w:r>
          </w:p>
          <w:p w:rsidR="009650F0" w:rsidRDefault="009650F0" w:rsidP="00364722">
            <w:pPr>
              <w:pStyle w:val="Bulletlevel1"/>
            </w:pPr>
            <w:r>
              <w:t xml:space="preserve">Người dùng nhập từ bàn phím Tên </w:t>
            </w:r>
            <w:r w:rsidR="003A085C">
              <w:t>nhân viên</w:t>
            </w:r>
            <w:r>
              <w:t>.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446034" w:rsidP="00364722">
            <w:r>
              <w:t>Giới tính</w:t>
            </w:r>
          </w:p>
        </w:tc>
        <w:tc>
          <w:tcPr>
            <w:tcW w:w="6928" w:type="dxa"/>
          </w:tcPr>
          <w:p w:rsidR="00446034" w:rsidRDefault="00446034" w:rsidP="00446034">
            <w:pPr>
              <w:pStyle w:val="Bulletlevel1"/>
            </w:pPr>
            <w:r>
              <w:t>Tìm kiếm nhân viên theo Giới tính</w:t>
            </w:r>
          </w:p>
          <w:p w:rsidR="009650F0" w:rsidRDefault="00446034" w:rsidP="00446034">
            <w:pPr>
              <w:pStyle w:val="Bulletlevel1"/>
            </w:pPr>
            <w:r>
              <w:t>Người dùng chọn một hoặc tất cả Giới tính trong hộp chọn.</w:t>
            </w:r>
          </w:p>
        </w:tc>
      </w:tr>
      <w:tr w:rsidR="009650F0" w:rsidTr="00364722">
        <w:tc>
          <w:tcPr>
            <w:tcW w:w="632" w:type="dxa"/>
          </w:tcPr>
          <w:p w:rsidR="009650F0" w:rsidRDefault="009650F0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9650F0" w:rsidRDefault="00446034" w:rsidP="00364722">
            <w:r>
              <w:t>Chức vụ</w:t>
            </w:r>
          </w:p>
        </w:tc>
        <w:tc>
          <w:tcPr>
            <w:tcW w:w="6928" w:type="dxa"/>
          </w:tcPr>
          <w:p w:rsidR="00446034" w:rsidRDefault="00446034" w:rsidP="00446034">
            <w:pPr>
              <w:pStyle w:val="Bulletlevel1"/>
            </w:pPr>
            <w:r>
              <w:t>Tìm kiếm nhân viên theo Chức vụ</w:t>
            </w:r>
          </w:p>
          <w:p w:rsidR="009650F0" w:rsidRDefault="00446034" w:rsidP="00446034">
            <w:pPr>
              <w:pStyle w:val="Bulletlevel1"/>
            </w:pPr>
            <w:r>
              <w:t>Người dùng chọn một hoặc tất cả Giới tính trong hộp chọn.</w:t>
            </w:r>
          </w:p>
        </w:tc>
      </w:tr>
      <w:tr w:rsidR="00446034" w:rsidTr="00364722">
        <w:tc>
          <w:tcPr>
            <w:tcW w:w="632" w:type="dxa"/>
          </w:tcPr>
          <w:p w:rsidR="00446034" w:rsidRDefault="00446034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446034" w:rsidRDefault="00446034" w:rsidP="00364722">
            <w:r>
              <w:t>Phòng ban</w:t>
            </w:r>
          </w:p>
        </w:tc>
        <w:tc>
          <w:tcPr>
            <w:tcW w:w="6928" w:type="dxa"/>
          </w:tcPr>
          <w:p w:rsidR="00446034" w:rsidRDefault="00446034" w:rsidP="00446034">
            <w:pPr>
              <w:pStyle w:val="Bulletlevel1"/>
            </w:pPr>
            <w:r>
              <w:t>Tìm kiếm nhân viên theo Phòng ban</w:t>
            </w:r>
          </w:p>
          <w:p w:rsidR="00446034" w:rsidRDefault="00446034" w:rsidP="00446034">
            <w:pPr>
              <w:pStyle w:val="Bulletlevel1"/>
            </w:pPr>
            <w:r>
              <w:t>Người dùng chọn một hoặc tất cả Phòng ban trong hộp chọn.</w:t>
            </w:r>
          </w:p>
        </w:tc>
      </w:tr>
      <w:tr w:rsidR="00446034" w:rsidTr="00364722">
        <w:tc>
          <w:tcPr>
            <w:tcW w:w="632" w:type="dxa"/>
          </w:tcPr>
          <w:p w:rsidR="00446034" w:rsidRDefault="00446034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446034" w:rsidRDefault="00446034" w:rsidP="00364722">
            <w:r>
              <w:t>Hình thức làm việc</w:t>
            </w:r>
          </w:p>
        </w:tc>
        <w:tc>
          <w:tcPr>
            <w:tcW w:w="6928" w:type="dxa"/>
          </w:tcPr>
          <w:p w:rsidR="00446034" w:rsidRDefault="00446034" w:rsidP="00446034">
            <w:pPr>
              <w:pStyle w:val="Bulletlevel1"/>
            </w:pPr>
            <w:r>
              <w:t>Tìm kiếm nhân viên theo Hình thức làm việc</w:t>
            </w:r>
          </w:p>
          <w:p w:rsidR="00446034" w:rsidRDefault="00446034" w:rsidP="00446034">
            <w:pPr>
              <w:pStyle w:val="Bulletlevel1"/>
            </w:pPr>
            <w:r>
              <w:t>Người dùng chọn một hoặc tất cả Hình thức làm việc trong hộp chọn.</w:t>
            </w:r>
          </w:p>
        </w:tc>
      </w:tr>
      <w:tr w:rsidR="00446034" w:rsidTr="00364722">
        <w:tc>
          <w:tcPr>
            <w:tcW w:w="632" w:type="dxa"/>
          </w:tcPr>
          <w:p w:rsidR="00446034" w:rsidRDefault="00446034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446034" w:rsidRDefault="00446034" w:rsidP="00364722">
            <w:r>
              <w:t>Loại hồ sơ</w:t>
            </w:r>
          </w:p>
        </w:tc>
        <w:tc>
          <w:tcPr>
            <w:tcW w:w="6928" w:type="dxa"/>
          </w:tcPr>
          <w:p w:rsidR="00446034" w:rsidRDefault="00446034" w:rsidP="00446034">
            <w:pPr>
              <w:pStyle w:val="Bulletlevel1"/>
            </w:pPr>
            <w:r>
              <w:t>Tìm kiếm nhân viên theo Loại hồ sơ</w:t>
            </w:r>
          </w:p>
          <w:p w:rsidR="00446034" w:rsidRDefault="00446034" w:rsidP="00446034">
            <w:pPr>
              <w:pStyle w:val="Bulletlevel1"/>
            </w:pPr>
            <w:r>
              <w:t>Người dùng chọn một hoặc tất cả Loại hồ sơ trong hộp chọn.</w:t>
            </w:r>
          </w:p>
        </w:tc>
      </w:tr>
      <w:tr w:rsidR="00446034" w:rsidTr="00364722">
        <w:tc>
          <w:tcPr>
            <w:tcW w:w="632" w:type="dxa"/>
          </w:tcPr>
          <w:p w:rsidR="00446034" w:rsidRDefault="00446034" w:rsidP="00F03CDB">
            <w:pPr>
              <w:pStyle w:val="ListParagraph"/>
              <w:numPr>
                <w:ilvl w:val="0"/>
                <w:numId w:val="38"/>
              </w:numPr>
            </w:pPr>
          </w:p>
        </w:tc>
        <w:tc>
          <w:tcPr>
            <w:tcW w:w="2520" w:type="dxa"/>
          </w:tcPr>
          <w:p w:rsidR="00446034" w:rsidRDefault="00446034" w:rsidP="00364722">
            <w:r>
              <w:t xml:space="preserve">Danh sách tìm kiếm </w:t>
            </w:r>
          </w:p>
        </w:tc>
        <w:tc>
          <w:tcPr>
            <w:tcW w:w="6928" w:type="dxa"/>
          </w:tcPr>
          <w:p w:rsidR="00F80E96" w:rsidRDefault="00F80E96" w:rsidP="00F80E96">
            <w:pPr>
              <w:pStyle w:val="Bulletlevel1"/>
            </w:pPr>
            <w:r>
              <w:t>Danh sách nhân viên bao gồm các cột:</w:t>
            </w:r>
          </w:p>
          <w:p w:rsidR="00F80E96" w:rsidRDefault="00F80E96" w:rsidP="00F80E96">
            <w:pPr>
              <w:pStyle w:val="Bulletlevel2"/>
            </w:pPr>
            <w:r>
              <w:t>STT</w:t>
            </w:r>
          </w:p>
          <w:p w:rsidR="00F80E96" w:rsidRDefault="00F80E96" w:rsidP="00F80E96">
            <w:pPr>
              <w:pStyle w:val="Bulletlevel2"/>
            </w:pPr>
            <w:r>
              <w:t>Mã nhân viên</w:t>
            </w:r>
          </w:p>
          <w:p w:rsidR="00F80E96" w:rsidRDefault="00F80E96" w:rsidP="00F80E96">
            <w:pPr>
              <w:pStyle w:val="Bulletlevel2"/>
            </w:pPr>
            <w:r>
              <w:t>Tên nhân viên</w:t>
            </w:r>
          </w:p>
          <w:p w:rsidR="00F80E96" w:rsidRDefault="00F80E96" w:rsidP="00F80E96">
            <w:pPr>
              <w:pStyle w:val="Bulletlevel2"/>
            </w:pPr>
            <w:r>
              <w:t>Loại hồ sơ</w:t>
            </w:r>
          </w:p>
          <w:p w:rsidR="00F80E96" w:rsidRDefault="00F80E96" w:rsidP="00F80E96">
            <w:pPr>
              <w:pStyle w:val="Bulletlevel2"/>
            </w:pPr>
            <w:r>
              <w:t>Ngày sinh</w:t>
            </w:r>
          </w:p>
          <w:p w:rsidR="00F80E96" w:rsidRDefault="00F80E96" w:rsidP="00F80E96">
            <w:pPr>
              <w:pStyle w:val="Bulletlevel2"/>
            </w:pPr>
            <w:r>
              <w:t>Số CMND</w:t>
            </w:r>
          </w:p>
          <w:p w:rsidR="00F80E96" w:rsidRDefault="00F80E96" w:rsidP="00F80E96">
            <w:pPr>
              <w:pStyle w:val="Bulletlevel2"/>
            </w:pPr>
            <w:r>
              <w:t>Giới tính</w:t>
            </w:r>
          </w:p>
          <w:p w:rsidR="00F80E96" w:rsidRDefault="00F80E96" w:rsidP="00F80E96">
            <w:pPr>
              <w:pStyle w:val="Bulletlevel2"/>
            </w:pPr>
            <w:r>
              <w:t>Chức vụ</w:t>
            </w:r>
          </w:p>
          <w:p w:rsidR="00F80E96" w:rsidRDefault="00F80E96" w:rsidP="00F80E96">
            <w:pPr>
              <w:pStyle w:val="Bulletlevel2"/>
            </w:pPr>
            <w:r>
              <w:t>Phòng ban</w:t>
            </w:r>
          </w:p>
          <w:p w:rsidR="00446034" w:rsidRDefault="00F80E96" w:rsidP="00F80E96">
            <w:pPr>
              <w:pStyle w:val="Bulletlevel2"/>
            </w:pPr>
            <w:r>
              <w:t>Trạng thái</w:t>
            </w:r>
          </w:p>
        </w:tc>
      </w:tr>
    </w:tbl>
    <w:p w:rsidR="009650F0" w:rsidRDefault="009650F0" w:rsidP="009650F0">
      <w:pPr>
        <w:pStyle w:val="Heading5"/>
        <w:numPr>
          <w:ilvl w:val="4"/>
          <w:numId w:val="33"/>
        </w:numPr>
      </w:pPr>
      <w:r>
        <w:t>Tìm kiếm</w:t>
      </w:r>
    </w:p>
    <w:p w:rsidR="009650F0" w:rsidRPr="004E7FCC" w:rsidRDefault="009650F0" w:rsidP="009650F0">
      <w:pPr>
        <w:pStyle w:val="Bulletlevel1"/>
      </w:pPr>
      <w:r>
        <w:rPr>
          <w:noProof/>
        </w:rPr>
        <w:drawing>
          <wp:inline distT="0" distB="0" distL="0" distR="0" wp14:anchorId="09F01C27" wp14:editId="5B74AFB3">
            <wp:extent cx="752475" cy="238125"/>
            <wp:effectExtent l="0" t="0" r="9525" b="9525"/>
            <wp:docPr id="715" name="Picture 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: Bấm tìm kiểm để tìm kiếm </w:t>
      </w:r>
      <w:r w:rsidR="003A085C">
        <w:t>nhân viên</w:t>
      </w:r>
      <w:r>
        <w:t xml:space="preserve"> theo các thông tin tìm kiếm đã được nhập</w:t>
      </w:r>
    </w:p>
    <w:p w:rsidR="00F9174C" w:rsidRDefault="009650F0" w:rsidP="00943509">
      <w:pPr>
        <w:pStyle w:val="Heading5"/>
        <w:numPr>
          <w:ilvl w:val="4"/>
          <w:numId w:val="33"/>
        </w:numPr>
      </w:pPr>
      <w:bookmarkStart w:id="0" w:name="_GoBack"/>
      <w:bookmarkEnd w:id="0"/>
      <w:r>
        <w:t>Điều kiện ràng buộc</w:t>
      </w:r>
    </w:p>
    <w:p w:rsidR="00F80E96" w:rsidRPr="00F80E96" w:rsidRDefault="00F80E96" w:rsidP="00F80E96">
      <w:pPr>
        <w:pStyle w:val="Bulletlevel1"/>
      </w:pPr>
      <w:r>
        <w:t>Đã thiết lập hồ sơ nhân viên</w:t>
      </w:r>
    </w:p>
    <w:sectPr w:rsidR="00F80E96" w:rsidRPr="00F80E96" w:rsidSect="006D00FB">
      <w:headerReference w:type="default" r:id="rId11"/>
      <w:footerReference w:type="default" r:id="rId12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2A0" w:rsidRDefault="008B52A0" w:rsidP="00E57131">
      <w:r>
        <w:separator/>
      </w:r>
    </w:p>
    <w:p w:rsidR="008B52A0" w:rsidRDefault="008B52A0" w:rsidP="00E57131"/>
    <w:p w:rsidR="008B52A0" w:rsidRDefault="008B52A0" w:rsidP="00E57131"/>
    <w:p w:rsidR="008B52A0" w:rsidRDefault="008B52A0" w:rsidP="00E57131"/>
    <w:p w:rsidR="008B52A0" w:rsidRDefault="008B52A0"/>
  </w:endnote>
  <w:endnote w:type="continuationSeparator" w:id="0">
    <w:p w:rsidR="008B52A0" w:rsidRDefault="008B52A0" w:rsidP="00E57131">
      <w:r>
        <w:continuationSeparator/>
      </w:r>
    </w:p>
    <w:p w:rsidR="008B52A0" w:rsidRDefault="008B52A0" w:rsidP="00E57131"/>
    <w:p w:rsidR="008B52A0" w:rsidRDefault="008B52A0" w:rsidP="00E57131"/>
    <w:p w:rsidR="008B52A0" w:rsidRDefault="008B52A0" w:rsidP="00E57131"/>
    <w:p w:rsidR="008B52A0" w:rsidRDefault="008B52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CE6E43" w:rsidRDefault="00A01BCE" w:rsidP="00A01BCE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8B52A0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A01BCE" w:rsidRDefault="00A01B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2A0" w:rsidRDefault="008B52A0" w:rsidP="00E57131">
      <w:r>
        <w:separator/>
      </w:r>
    </w:p>
    <w:p w:rsidR="008B52A0" w:rsidRDefault="008B52A0" w:rsidP="00E57131"/>
    <w:p w:rsidR="008B52A0" w:rsidRDefault="008B52A0" w:rsidP="00E57131"/>
    <w:p w:rsidR="008B52A0" w:rsidRDefault="008B52A0" w:rsidP="00E57131"/>
    <w:p w:rsidR="008B52A0" w:rsidRDefault="008B52A0"/>
  </w:footnote>
  <w:footnote w:type="continuationSeparator" w:id="0">
    <w:p w:rsidR="008B52A0" w:rsidRDefault="008B52A0" w:rsidP="00E57131">
      <w:r>
        <w:continuationSeparator/>
      </w:r>
    </w:p>
    <w:p w:rsidR="008B52A0" w:rsidRDefault="008B52A0" w:rsidP="00E57131"/>
    <w:p w:rsidR="008B52A0" w:rsidRDefault="008B52A0" w:rsidP="00E57131"/>
    <w:p w:rsidR="008B52A0" w:rsidRDefault="008B52A0" w:rsidP="00E57131"/>
    <w:p w:rsidR="008B52A0" w:rsidRDefault="008B52A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BCE" w:rsidRPr="00A01BCE" w:rsidRDefault="00A01BCE" w:rsidP="00A01BCE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62FF89D" wp14:editId="796153A2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58856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06F5AD1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F375C2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4DD284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1815D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6D59DA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9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0">
    <w:nsid w:val="26CD4ED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1455003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641782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1FA06C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6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7">
    <w:nsid w:val="339C193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9A4CD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2">
    <w:nsid w:val="3BDD4108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5">
    <w:nsid w:val="454A57B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7084A4D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68912D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6F241F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5">
    <w:nsid w:val="612927E3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56948D4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8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9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50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3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5CF67EC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6E92B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7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>
    <w:nsid w:val="7CB62FE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1"/>
  </w:num>
  <w:num w:numId="3">
    <w:abstractNumId w:val="17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8"/>
  </w:num>
  <w:num w:numId="8">
    <w:abstractNumId w:val="40"/>
  </w:num>
  <w:num w:numId="9">
    <w:abstractNumId w:val="56"/>
  </w:num>
  <w:num w:numId="10">
    <w:abstractNumId w:val="49"/>
  </w:num>
  <w:num w:numId="11">
    <w:abstractNumId w:val="57"/>
  </w:num>
  <w:num w:numId="12">
    <w:abstractNumId w:val="51"/>
  </w:num>
  <w:num w:numId="13">
    <w:abstractNumId w:val="3"/>
  </w:num>
  <w:num w:numId="14">
    <w:abstractNumId w:val="19"/>
  </w:num>
  <w:num w:numId="15">
    <w:abstractNumId w:val="29"/>
  </w:num>
  <w:num w:numId="16">
    <w:abstractNumId w:val="39"/>
  </w:num>
  <w:num w:numId="17">
    <w:abstractNumId w:val="34"/>
  </w:num>
  <w:num w:numId="18">
    <w:abstractNumId w:val="52"/>
  </w:num>
  <w:num w:numId="19">
    <w:abstractNumId w:val="33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16"/>
  </w:num>
  <w:num w:numId="26">
    <w:abstractNumId w:val="25"/>
  </w:num>
  <w:num w:numId="27">
    <w:abstractNumId w:val="18"/>
  </w:num>
  <w:num w:numId="28">
    <w:abstractNumId w:val="26"/>
  </w:num>
  <w:num w:numId="29">
    <w:abstractNumId w:val="44"/>
  </w:num>
  <w:num w:numId="30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7"/>
  </w:num>
  <w:num w:numId="32">
    <w:abstractNumId w:val="10"/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13"/>
  </w:num>
  <w:num w:numId="39">
    <w:abstractNumId w:val="45"/>
  </w:num>
  <w:num w:numId="40">
    <w:abstractNumId w:val="23"/>
  </w:num>
  <w:num w:numId="41">
    <w:abstractNumId w:val="46"/>
  </w:num>
  <w:num w:numId="42">
    <w:abstractNumId w:val="7"/>
  </w:num>
  <w:num w:numId="43">
    <w:abstractNumId w:val="42"/>
  </w:num>
  <w:num w:numId="44">
    <w:abstractNumId w:val="12"/>
  </w:num>
  <w:num w:numId="45">
    <w:abstractNumId w:val="32"/>
  </w:num>
  <w:num w:numId="46">
    <w:abstractNumId w:val="15"/>
  </w:num>
  <w:num w:numId="47">
    <w:abstractNumId w:val="11"/>
  </w:num>
  <w:num w:numId="48">
    <w:abstractNumId w:val="43"/>
  </w:num>
  <w:num w:numId="49">
    <w:abstractNumId w:val="22"/>
  </w:num>
  <w:num w:numId="50">
    <w:abstractNumId w:val="28"/>
  </w:num>
  <w:num w:numId="51">
    <w:abstractNumId w:val="37"/>
  </w:num>
  <w:num w:numId="52">
    <w:abstractNumId w:val="41"/>
  </w:num>
  <w:num w:numId="53">
    <w:abstractNumId w:val="50"/>
  </w:num>
  <w:num w:numId="54">
    <w:abstractNumId w:val="20"/>
  </w:num>
  <w:num w:numId="55">
    <w:abstractNumId w:val="24"/>
  </w:num>
  <w:num w:numId="56">
    <w:abstractNumId w:val="54"/>
  </w:num>
  <w:num w:numId="57">
    <w:abstractNumId w:val="55"/>
  </w:num>
  <w:num w:numId="58">
    <w:abstractNumId w:val="14"/>
  </w:num>
  <w:num w:numId="59">
    <w:abstractNumId w:val="27"/>
  </w:num>
  <w:num w:numId="60">
    <w:abstractNumId w:val="58"/>
  </w:num>
  <w:num w:numId="61">
    <w:abstractNumId w:val="35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0E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7EC"/>
    <w:rsid w:val="00103FA2"/>
    <w:rsid w:val="001045BD"/>
    <w:rsid w:val="001048B6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126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5F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D53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D689A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69B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BFA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034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0D73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565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BCE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C93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85C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828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08A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034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EAC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696E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400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14D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AB1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7FF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130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B1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6DE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6E6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2699"/>
    <w:rsid w:val="006826BA"/>
    <w:rsid w:val="0068283D"/>
    <w:rsid w:val="00682C38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4FD4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3D4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086A"/>
    <w:rsid w:val="0076092F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0ED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557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8B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333"/>
    <w:rsid w:val="00821BB4"/>
    <w:rsid w:val="00821F91"/>
    <w:rsid w:val="008222AF"/>
    <w:rsid w:val="00822539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2ACE"/>
    <w:rsid w:val="008631D0"/>
    <w:rsid w:val="008634EC"/>
    <w:rsid w:val="00863AA8"/>
    <w:rsid w:val="00863D06"/>
    <w:rsid w:val="00863F33"/>
    <w:rsid w:val="008645D2"/>
    <w:rsid w:val="00864676"/>
    <w:rsid w:val="008649F3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BDF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2A0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071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005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91E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509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2DC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1943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38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1BCE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0AF6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893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2C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4F4F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55E2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8E8"/>
    <w:rsid w:val="00B83DCB"/>
    <w:rsid w:val="00B848C8"/>
    <w:rsid w:val="00B84912"/>
    <w:rsid w:val="00B855B1"/>
    <w:rsid w:val="00B85867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203"/>
    <w:rsid w:val="00BA1E07"/>
    <w:rsid w:val="00BA218E"/>
    <w:rsid w:val="00BA239F"/>
    <w:rsid w:val="00BA281A"/>
    <w:rsid w:val="00BA2979"/>
    <w:rsid w:val="00BA320F"/>
    <w:rsid w:val="00BA344B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6F37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CC6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5436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E94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6B5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0CDA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AEC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0F9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81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DD6"/>
    <w:rsid w:val="00DE5F49"/>
    <w:rsid w:val="00DE601E"/>
    <w:rsid w:val="00DE606A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1C8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B39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4D85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0D1B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3CDB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0EDD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0E96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7EE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A3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39B09C-766C-4EC6-8B79-7E6DB895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7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EB84E-91AF-4F43-AE6E-979D84F9E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1636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2014-09-03T10:10:00Z</dcterms:created>
  <dcterms:modified xsi:type="dcterms:W3CDTF">2014-09-04T02:26:00Z</dcterms:modified>
</cp:coreProperties>
</file>