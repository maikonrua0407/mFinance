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Thêm mới </w:t>
      </w:r>
    </w:p>
    <w:p w:rsidR="005A2287" w:rsidRDefault="00F90A5B" w:rsidP="005A228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Quốc gia </w:t>
      </w:r>
      <w:r>
        <w:sym w:font="Wingdings" w:char="F0E0"/>
      </w:r>
      <w:r>
        <w:t xml:space="preserve"> Đăng ký quốc gia</w:t>
      </w:r>
    </w:p>
    <w:p w:rsidR="005A2287" w:rsidRDefault="00F90A5B" w:rsidP="005A2287">
      <w:r>
        <w:rPr>
          <w:noProof/>
        </w:rPr>
        <w:drawing>
          <wp:inline distT="0" distB="0" distL="0" distR="0" wp14:anchorId="787D745B" wp14:editId="7FE5BC78">
            <wp:extent cx="5943600" cy="121094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Cây thực đơn truy cập chức năng </w:t>
      </w:r>
      <w:r w:rsidR="00F90A5B">
        <w:t>Đăng ký Quốc gia</w:t>
      </w:r>
      <w:r>
        <w:t xml:space="preserve"> 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5A2287" w:rsidRDefault="005A2287" w:rsidP="005A2287">
      <w:pPr>
        <w:pStyle w:val="Bulletlevel1"/>
      </w:pPr>
      <w:r>
        <w:t>Giao diện</w:t>
      </w:r>
    </w:p>
    <w:p w:rsidR="005A2287" w:rsidRDefault="00F90A5B" w:rsidP="005A2287">
      <w:r>
        <w:rPr>
          <w:noProof/>
        </w:rPr>
        <w:drawing>
          <wp:inline distT="0" distB="0" distL="0" distR="0" wp14:anchorId="2B7C39B6" wp14:editId="57BEC72B">
            <wp:extent cx="6364605" cy="2350008"/>
            <wp:effectExtent l="0" t="0" r="0" b="0"/>
            <wp:docPr id="62" name="Picture 62" descr="C:\Users\OanhXinh\AppData\Local\Temp\SNAGHTML138b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anhXinh\AppData\Local\Temp\SNAGHTML138b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3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F9174C" w:rsidRDefault="005A2287" w:rsidP="005A2287">
      <w:pPr>
        <w:pStyle w:val="NumberTable"/>
      </w:pPr>
      <w:r>
        <w:t xml:space="preserve">Đăng ký </w:t>
      </w:r>
      <w:r w:rsidR="00F90A5B">
        <w:t>Quốc gia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A2287" w:rsidRPr="00394FB3" w:rsidTr="00032013">
        <w:tc>
          <w:tcPr>
            <w:tcW w:w="632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A2287" w:rsidRPr="00394FB3" w:rsidTr="00032013">
        <w:tc>
          <w:tcPr>
            <w:tcW w:w="10170" w:type="dxa"/>
            <w:gridSpan w:val="3"/>
          </w:tcPr>
          <w:p w:rsidR="005A2287" w:rsidRPr="00394FB3" w:rsidRDefault="005A2287" w:rsidP="00032013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F90A5B">
              <w:rPr>
                <w:b/>
                <w:i/>
              </w:rPr>
              <w:t>chung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5A2287" w:rsidRPr="00394FB3" w:rsidRDefault="00F90A5B" w:rsidP="00032013">
            <w:r>
              <w:t>Mã quốc gia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F90A5B" w:rsidP="00F90A5B">
            <w:pPr>
              <w:pStyle w:val="Bulletlevel1"/>
            </w:pPr>
            <w:r>
              <w:t>Người dùng tự nhập từ bàn phím</w:t>
            </w:r>
          </w:p>
          <w:p w:rsidR="00F90A5B" w:rsidRPr="00394FB3" w:rsidRDefault="00F90A5B" w:rsidP="00F90A5B">
            <w:pPr>
              <w:pStyle w:val="Bulletlevel1"/>
            </w:pPr>
            <w:r>
              <w:t>Mã quốc gia là duy nhất trong hệ thống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5A2287" w:rsidRPr="00394FB3" w:rsidRDefault="00F90A5B" w:rsidP="00032013">
            <w:r>
              <w:t>Mã chữ và số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F90A5B" w:rsidP="00F90A5B">
            <w:pPr>
              <w:pStyle w:val="Bulletlevel1"/>
            </w:pPr>
            <w:r>
              <w:t>Người dùng 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5A2287" w:rsidRPr="00394FB3" w:rsidRDefault="00F90A5B" w:rsidP="00032013">
            <w:r>
              <w:t>Tên đầy đủ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F90A5B" w:rsidP="00F90A5B">
            <w:pPr>
              <w:pStyle w:val="Bulletlevel1"/>
            </w:pPr>
            <w:r>
              <w:t>Người dùng 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3"/>
              </w:numPr>
            </w:pPr>
          </w:p>
        </w:tc>
        <w:tc>
          <w:tcPr>
            <w:tcW w:w="2520" w:type="dxa"/>
          </w:tcPr>
          <w:p w:rsidR="005A2287" w:rsidRPr="00394FB3" w:rsidRDefault="00F90A5B" w:rsidP="00032013">
            <w:r>
              <w:t>Tên tắt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F90A5B" w:rsidP="00F90A5B">
            <w:pPr>
              <w:pStyle w:val="Bulletlevel1"/>
            </w:pPr>
            <w:r>
              <w:t>Người dùng tự nhập từ bàn phím</w:t>
            </w:r>
          </w:p>
        </w:tc>
      </w:tr>
    </w:tbl>
    <w:p w:rsidR="005A2287" w:rsidRPr="00865754" w:rsidRDefault="005A2287" w:rsidP="005A2287"/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Lưu thông tin </w:t>
      </w:r>
      <w:r w:rsidR="00F90A5B">
        <w:t>Quốc gia</w:t>
      </w:r>
    </w:p>
    <w:p w:rsidR="005A2287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4CEBA479" wp14:editId="0711865C">
            <wp:extent cx="923925" cy="276225"/>
            <wp:effectExtent l="1905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giao dịch ở trạng thái chờ duyệt, trình duyệt lên người kiểm soát phê duyệt.</w:t>
      </w:r>
      <w:bookmarkStart w:id="1" w:name="_GoBack"/>
      <w:bookmarkEnd w:id="0"/>
      <w:bookmarkEnd w:id="1"/>
    </w:p>
    <w:sectPr w:rsidR="005A2287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E5" w:rsidRDefault="001542E5" w:rsidP="00E57131">
      <w:r>
        <w:separator/>
      </w:r>
    </w:p>
    <w:p w:rsidR="001542E5" w:rsidRDefault="001542E5" w:rsidP="00E57131"/>
    <w:p w:rsidR="001542E5" w:rsidRDefault="001542E5" w:rsidP="00E57131"/>
    <w:p w:rsidR="001542E5" w:rsidRDefault="001542E5" w:rsidP="00E57131"/>
    <w:p w:rsidR="001542E5" w:rsidRDefault="001542E5"/>
  </w:endnote>
  <w:endnote w:type="continuationSeparator" w:id="0">
    <w:p w:rsidR="001542E5" w:rsidRDefault="001542E5" w:rsidP="00E57131">
      <w:r>
        <w:continuationSeparator/>
      </w:r>
    </w:p>
    <w:p w:rsidR="001542E5" w:rsidRDefault="001542E5" w:rsidP="00E57131"/>
    <w:p w:rsidR="001542E5" w:rsidRDefault="001542E5" w:rsidP="00E57131"/>
    <w:p w:rsidR="001542E5" w:rsidRDefault="001542E5" w:rsidP="00E57131"/>
    <w:p w:rsidR="001542E5" w:rsidRDefault="00154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531552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E5" w:rsidRDefault="001542E5" w:rsidP="00E57131">
      <w:r>
        <w:separator/>
      </w:r>
    </w:p>
    <w:p w:rsidR="001542E5" w:rsidRDefault="001542E5" w:rsidP="00E57131"/>
    <w:p w:rsidR="001542E5" w:rsidRDefault="001542E5" w:rsidP="00E57131"/>
    <w:p w:rsidR="001542E5" w:rsidRDefault="001542E5" w:rsidP="00E57131"/>
    <w:p w:rsidR="001542E5" w:rsidRDefault="001542E5"/>
  </w:footnote>
  <w:footnote w:type="continuationSeparator" w:id="0">
    <w:p w:rsidR="001542E5" w:rsidRDefault="001542E5" w:rsidP="00E57131">
      <w:r>
        <w:continuationSeparator/>
      </w:r>
    </w:p>
    <w:p w:rsidR="001542E5" w:rsidRDefault="001542E5" w:rsidP="00E57131"/>
    <w:p w:rsidR="001542E5" w:rsidRDefault="001542E5" w:rsidP="00E57131"/>
    <w:p w:rsidR="001542E5" w:rsidRDefault="001542E5" w:rsidP="00E57131"/>
    <w:p w:rsidR="001542E5" w:rsidRDefault="001542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75770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2E5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BCD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51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4FB4BA-B020-4F81-97AB-980B78BE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B9F3-9289-4073-8534-897D6DBD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581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2014-08-30T03:08:00Z</dcterms:created>
  <dcterms:modified xsi:type="dcterms:W3CDTF">2014-09-03T07:20:00Z</dcterms:modified>
</cp:coreProperties>
</file>